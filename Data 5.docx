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8227C" w14:textId="62C107E4" w:rsidR="00934A59" w:rsidRPr="00934A59" w:rsidRDefault="00934A59" w:rsidP="00934A59">
      <w:pPr>
        <w:spacing w:line="480" w:lineRule="auto"/>
        <w:jc w:val="center"/>
        <w:outlineLvl w:val="0"/>
        <w:rPr>
          <w:rFonts w:eastAsia="黑体" w:cstheme="majorBidi"/>
          <w:b/>
          <w:bCs/>
          <w:i/>
          <w:iCs/>
          <w:color w:val="0000CC"/>
          <w:sz w:val="28"/>
          <w:szCs w:val="36"/>
        </w:rPr>
      </w:pPr>
      <w:bookmarkStart w:id="0" w:name="_Hlk536691221"/>
      <w:bookmarkStart w:id="1" w:name="OLE_LINK10"/>
      <w:bookmarkStart w:id="2" w:name="OLE_LINK11"/>
      <w:bookmarkStart w:id="3" w:name="OLE_LINK2"/>
      <w:bookmarkStart w:id="4" w:name="OLE_LINK3"/>
      <w:bookmarkStart w:id="5" w:name="_Hlk40446264"/>
      <w:bookmarkStart w:id="6" w:name="OLE_LINK40"/>
      <w:bookmarkStart w:id="7" w:name="OLE_LINK41"/>
      <w:bookmarkEnd w:id="0"/>
      <w:r w:rsidRPr="00934A59">
        <w:rPr>
          <w:rFonts w:eastAsia="黑体" w:cstheme="majorBidi"/>
          <w:b/>
          <w:bCs/>
          <w:i/>
          <w:iCs/>
          <w:color w:val="0000CC"/>
          <w:sz w:val="28"/>
          <w:szCs w:val="36"/>
        </w:rPr>
        <w:t xml:space="preserve">Supporting information Data </w:t>
      </w:r>
      <w:r w:rsidR="00644936">
        <w:rPr>
          <w:rFonts w:eastAsia="黑体" w:cstheme="majorBidi"/>
          <w:b/>
          <w:bCs/>
          <w:i/>
          <w:iCs/>
          <w:color w:val="0000CC"/>
          <w:sz w:val="28"/>
          <w:szCs w:val="36"/>
        </w:rPr>
        <w:t>5</w:t>
      </w:r>
    </w:p>
    <w:p w14:paraId="4D3FA5F8" w14:textId="77777777" w:rsidR="00934A59" w:rsidRPr="00934A59" w:rsidRDefault="00934A59" w:rsidP="00934A59">
      <w:pPr>
        <w:spacing w:line="480" w:lineRule="auto"/>
        <w:jc w:val="center"/>
        <w:rPr>
          <w:sz w:val="24"/>
        </w:rPr>
      </w:pPr>
      <w:r w:rsidRPr="00934A59">
        <w:rPr>
          <w:sz w:val="24"/>
        </w:rPr>
        <w:t>of thesis entitled</w:t>
      </w:r>
    </w:p>
    <w:p w14:paraId="1DCEFA68" w14:textId="566E9386" w:rsidR="00934A59" w:rsidRPr="00934A59" w:rsidRDefault="00934A59" w:rsidP="00934A59">
      <w:pPr>
        <w:spacing w:after="120" w:line="480" w:lineRule="auto"/>
        <w:jc w:val="center"/>
        <w:rPr>
          <w:rFonts w:cs="Times New Roman"/>
          <w:b/>
          <w:sz w:val="28"/>
          <w:szCs w:val="28"/>
        </w:rPr>
      </w:pPr>
      <w:bookmarkStart w:id="8" w:name="_Hlk119622236"/>
      <w:r w:rsidRPr="00934A59">
        <w:rPr>
          <w:rFonts w:cs="Times New Roman"/>
          <w:b/>
          <w:sz w:val="28"/>
          <w:szCs w:val="28"/>
        </w:rPr>
        <w:t>Improving practicality and reliability of ecological risk assessment of emerging contaminants: development of an integrated framework</w:t>
      </w:r>
    </w:p>
    <w:bookmarkEnd w:id="8"/>
    <w:p w14:paraId="28692885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>Submitted by</w:t>
      </w:r>
    </w:p>
    <w:p w14:paraId="65444DC1" w14:textId="77777777" w:rsidR="00934A59" w:rsidRPr="00934A59" w:rsidRDefault="00934A59" w:rsidP="00934A59">
      <w:pPr>
        <w:spacing w:after="120" w:line="480" w:lineRule="auto"/>
        <w:jc w:val="center"/>
        <w:rPr>
          <w:rFonts w:eastAsia="MS Mincho" w:cs="Times New Roman"/>
          <w:b/>
          <w:sz w:val="24"/>
        </w:rPr>
      </w:pPr>
      <w:r w:rsidRPr="00934A59">
        <w:rPr>
          <w:rFonts w:cs="Times New Roman"/>
          <w:b/>
          <w:sz w:val="24"/>
        </w:rPr>
        <w:t>ZHANG Jiawei</w:t>
      </w:r>
    </w:p>
    <w:p w14:paraId="0867E458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 xml:space="preserve">for the Degree of Doctor of Philosophy </w:t>
      </w:r>
    </w:p>
    <w:p w14:paraId="14AFC7C8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4"/>
        </w:rPr>
      </w:pPr>
      <w:r w:rsidRPr="00934A59">
        <w:rPr>
          <w:rFonts w:cs="Times New Roman"/>
          <w:sz w:val="24"/>
        </w:rPr>
        <w:t>at the University of Hong Kong</w:t>
      </w:r>
    </w:p>
    <w:p w14:paraId="369005E5" w14:textId="77777777" w:rsidR="00934A59" w:rsidRPr="00934A59" w:rsidRDefault="00934A59" w:rsidP="00934A59">
      <w:pPr>
        <w:spacing w:after="120" w:line="480" w:lineRule="auto"/>
        <w:jc w:val="center"/>
        <w:rPr>
          <w:rFonts w:cs="Times New Roman"/>
          <w:sz w:val="20"/>
          <w:szCs w:val="20"/>
        </w:rPr>
      </w:pPr>
      <w:r w:rsidRPr="00934A59">
        <w:rPr>
          <w:rFonts w:cs="Times New Roman"/>
          <w:sz w:val="24"/>
        </w:rPr>
        <w:t>in December 2022</w:t>
      </w:r>
    </w:p>
    <w:bookmarkEnd w:id="1"/>
    <w:bookmarkEnd w:id="2"/>
    <w:bookmarkEnd w:id="3"/>
    <w:bookmarkEnd w:id="4"/>
    <w:bookmarkEnd w:id="5"/>
    <w:bookmarkEnd w:id="6"/>
    <w:bookmarkEnd w:id="7"/>
    <w:p w14:paraId="14F833A1" w14:textId="5AF0FFD0" w:rsidR="00FD1CA3" w:rsidRPr="00934A59" w:rsidRDefault="00FD1CA3" w:rsidP="00987206">
      <w:pPr>
        <w:pStyle w:val="a7"/>
        <w:rPr>
          <w:rFonts w:cs="Times New Roman"/>
        </w:rPr>
      </w:pPr>
    </w:p>
    <w:p w14:paraId="4C9F4404" w14:textId="0023CA71" w:rsidR="00934A59" w:rsidRPr="00934A59" w:rsidRDefault="00A76ABE" w:rsidP="00934A59">
      <w:pPr>
        <w:pStyle w:val="affff8"/>
        <w:tabs>
          <w:tab w:val="right" w:leader="dot" w:pos="9060"/>
        </w:tabs>
        <w:ind w:left="920" w:hanging="480"/>
        <w:rPr>
          <w:rFonts w:asciiTheme="minorHAnsi" w:eastAsiaTheme="minorEastAsia" w:hAnsiTheme="minorHAnsi"/>
          <w:noProof/>
          <w:szCs w:val="24"/>
        </w:rPr>
      </w:pPr>
      <w:r w:rsidRPr="00934A59">
        <w:rPr>
          <w:sz w:val="24"/>
          <w:szCs w:val="22"/>
        </w:rPr>
        <w:fldChar w:fldCharType="begin"/>
      </w:r>
      <w:r w:rsidRPr="00934A59">
        <w:rPr>
          <w:sz w:val="24"/>
          <w:szCs w:val="22"/>
        </w:rPr>
        <w:instrText xml:space="preserve"> </w:instrText>
      </w:r>
      <w:r w:rsidRPr="00934A59">
        <w:rPr>
          <w:rFonts w:hint="eastAsia"/>
          <w:sz w:val="24"/>
          <w:szCs w:val="22"/>
        </w:rPr>
        <w:instrText>TOC \h \z \c "Figure"</w:instrText>
      </w:r>
      <w:r w:rsidRPr="00934A59">
        <w:rPr>
          <w:sz w:val="24"/>
          <w:szCs w:val="22"/>
        </w:rPr>
        <w:instrText xml:space="preserve"> </w:instrText>
      </w:r>
      <w:r w:rsidRPr="00934A59">
        <w:rPr>
          <w:sz w:val="24"/>
          <w:szCs w:val="22"/>
        </w:rPr>
        <w:fldChar w:fldCharType="separate"/>
      </w:r>
      <w:hyperlink w:anchor="_Toc122136378" w:history="1">
        <w:r w:rsidR="00934A59" w:rsidRPr="00934A59">
          <w:rPr>
            <w:rStyle w:val="aff2"/>
            <w:noProof/>
            <w:sz w:val="24"/>
            <w:szCs w:val="22"/>
          </w:rPr>
          <w:t>Figure S1 The visual goodness of fit of species sensitivity distribution (SSD) models of ecotoxicity data based on the log-normal, log-logistic, log-Gumbel, and Weibull distributions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_Toc122136378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2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15012CEA" w14:textId="66FA66DA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79" w:history="1">
        <w:r w:rsidR="00934A59" w:rsidRPr="00934A59">
          <w:rPr>
            <w:rStyle w:val="aff2"/>
            <w:noProof/>
            <w:sz w:val="24"/>
            <w:szCs w:val="22"/>
          </w:rPr>
          <w:t>Figure S2 The visual goodness of fit of SSD models of minimal selective concentration data based on the log-normal, log-logistic, log-Gumbel, and Weibull distributions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_Toc122136379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6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4B49E508" w14:textId="77777777" w:rsidR="00934A59" w:rsidRPr="00934A59" w:rsidRDefault="00A76ABE" w:rsidP="00934A59">
      <w:pPr>
        <w:adjustRightInd w:val="0"/>
        <w:snapToGrid w:val="0"/>
        <w:rPr>
          <w:noProof/>
          <w:sz w:val="24"/>
          <w:szCs w:val="22"/>
        </w:rPr>
      </w:pPr>
      <w:r w:rsidRPr="00934A59">
        <w:rPr>
          <w:sz w:val="24"/>
          <w:szCs w:val="22"/>
        </w:rPr>
        <w:fldChar w:fldCharType="end"/>
      </w:r>
      <w:r w:rsidR="001E75F1" w:rsidRPr="00934A59">
        <w:rPr>
          <w:sz w:val="24"/>
          <w:szCs w:val="22"/>
        </w:rPr>
        <w:fldChar w:fldCharType="begin"/>
      </w:r>
      <w:r w:rsidR="001E75F1" w:rsidRPr="00934A59">
        <w:rPr>
          <w:sz w:val="24"/>
          <w:szCs w:val="22"/>
        </w:rPr>
        <w:instrText xml:space="preserve"> TOC \h \z \c "Table" </w:instrText>
      </w:r>
      <w:r w:rsidR="001E75F1" w:rsidRPr="00934A59">
        <w:rPr>
          <w:sz w:val="24"/>
          <w:szCs w:val="22"/>
        </w:rPr>
        <w:fldChar w:fldCharType="separate"/>
      </w:r>
    </w:p>
    <w:p w14:paraId="6CE43AD2" w14:textId="60841B80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4" w:history="1">
        <w:r w:rsidR="00934A59" w:rsidRPr="00934A59">
          <w:rPr>
            <w:rStyle w:val="aff2"/>
            <w:noProof/>
            <w:sz w:val="24"/>
            <w:szCs w:val="22"/>
          </w:rPr>
          <w:t>Table S1 Ecotoxicity data of target antibiotics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_Toc122136384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7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0AB17F1B" w14:textId="750C5EAA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5" w:history="1">
        <w:r w:rsidR="00934A59" w:rsidRPr="00934A59">
          <w:rPr>
            <w:rStyle w:val="aff2"/>
            <w:noProof/>
            <w:sz w:val="24"/>
            <w:szCs w:val="22"/>
          </w:rPr>
          <w:t>Table S2 Minimum inhibitory concentration data of target antibiotics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_Toc122136385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9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5665E92D" w14:textId="0D4F1758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6" w:history="1">
        <w:r w:rsidR="00934A59" w:rsidRPr="00934A59">
          <w:rPr>
            <w:rStyle w:val="aff2"/>
            <w:noProof/>
            <w:sz w:val="24"/>
            <w:szCs w:val="22"/>
          </w:rPr>
          <w:t>Table S3 The goodness of fit of SSD models of ecotoxicity data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_Toc122136386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13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1EAF504C" w14:textId="27476710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7" w:history="1">
        <w:r w:rsidR="00934A59" w:rsidRPr="00934A59">
          <w:rPr>
            <w:rStyle w:val="aff2"/>
            <w:noProof/>
            <w:sz w:val="24"/>
            <w:szCs w:val="22"/>
          </w:rPr>
          <w:t>Table S4 The goodness of fit of SSD models of minimal selective concentration data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_Toc122136387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14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46A82B22" w14:textId="29257374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8" w:history="1">
        <w:r w:rsidR="00934A59" w:rsidRPr="00934A59">
          <w:rPr>
            <w:rStyle w:val="aff2"/>
            <w:noProof/>
            <w:sz w:val="24"/>
            <w:szCs w:val="22"/>
          </w:rPr>
          <w:t>Table S5 Ecological risk quotients of antibiotics in the fresh surface waters of China*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_Toc122136388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16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3C8B81AE" w14:textId="797EE519" w:rsidR="00934A59" w:rsidRPr="00934A59" w:rsidRDefault="00000000" w:rsidP="00934A59">
      <w:pPr>
        <w:pStyle w:val="affff8"/>
        <w:tabs>
          <w:tab w:val="right" w:leader="dot" w:pos="9060"/>
        </w:tabs>
        <w:ind w:left="880" w:hanging="440"/>
        <w:rPr>
          <w:rFonts w:asciiTheme="minorHAnsi" w:eastAsiaTheme="minorEastAsia" w:hAnsiTheme="minorHAnsi"/>
          <w:noProof/>
          <w:szCs w:val="24"/>
        </w:rPr>
      </w:pPr>
      <w:hyperlink w:anchor="_Toc122136389" w:history="1">
        <w:r w:rsidR="00934A59" w:rsidRPr="00934A59">
          <w:rPr>
            <w:rStyle w:val="aff2"/>
            <w:noProof/>
            <w:sz w:val="24"/>
            <w:szCs w:val="22"/>
          </w:rPr>
          <w:t>Table S6 Resistance development risk quotients of antibiotics in the fresh surface waters of China*</w:t>
        </w:r>
        <w:r w:rsidR="00934A59" w:rsidRPr="00934A59">
          <w:rPr>
            <w:noProof/>
            <w:webHidden/>
            <w:sz w:val="24"/>
            <w:szCs w:val="22"/>
          </w:rPr>
          <w:tab/>
        </w:r>
        <w:r w:rsidR="00934A59" w:rsidRPr="00934A59">
          <w:rPr>
            <w:noProof/>
            <w:webHidden/>
            <w:sz w:val="24"/>
            <w:szCs w:val="22"/>
          </w:rPr>
          <w:fldChar w:fldCharType="begin"/>
        </w:r>
        <w:r w:rsidR="00934A59" w:rsidRPr="00934A59">
          <w:rPr>
            <w:noProof/>
            <w:webHidden/>
            <w:sz w:val="24"/>
            <w:szCs w:val="22"/>
          </w:rPr>
          <w:instrText xml:space="preserve"> PAGEREF _Toc122136389 \h </w:instrText>
        </w:r>
        <w:r w:rsidR="00934A59" w:rsidRPr="00934A59">
          <w:rPr>
            <w:noProof/>
            <w:webHidden/>
            <w:sz w:val="24"/>
            <w:szCs w:val="22"/>
          </w:rPr>
        </w:r>
        <w:r w:rsidR="00934A59" w:rsidRPr="00934A59">
          <w:rPr>
            <w:noProof/>
            <w:webHidden/>
            <w:sz w:val="24"/>
            <w:szCs w:val="22"/>
          </w:rPr>
          <w:fldChar w:fldCharType="separate"/>
        </w:r>
        <w:r w:rsidR="00934A59" w:rsidRPr="00934A59">
          <w:rPr>
            <w:noProof/>
            <w:webHidden/>
            <w:sz w:val="24"/>
            <w:szCs w:val="22"/>
          </w:rPr>
          <w:t>19</w:t>
        </w:r>
        <w:r w:rsidR="00934A59" w:rsidRPr="00934A59">
          <w:rPr>
            <w:noProof/>
            <w:webHidden/>
            <w:sz w:val="24"/>
            <w:szCs w:val="22"/>
          </w:rPr>
          <w:fldChar w:fldCharType="end"/>
        </w:r>
      </w:hyperlink>
    </w:p>
    <w:p w14:paraId="07248E4B" w14:textId="057871B9" w:rsidR="00ED53A7" w:rsidRPr="00934A59" w:rsidRDefault="001E75F1" w:rsidP="00934A59">
      <w:pPr>
        <w:adjustRightInd w:val="0"/>
        <w:snapToGrid w:val="0"/>
      </w:pPr>
      <w:r w:rsidRPr="00934A59">
        <w:rPr>
          <w:sz w:val="24"/>
          <w:szCs w:val="22"/>
        </w:rPr>
        <w:fldChar w:fldCharType="end"/>
      </w:r>
    </w:p>
    <w:p w14:paraId="26D7EE2D" w14:textId="77777777" w:rsidR="00922636" w:rsidRPr="00934A59" w:rsidRDefault="00922636" w:rsidP="00922636"/>
    <w:p w14:paraId="06F06446" w14:textId="77777777" w:rsidR="00922636" w:rsidRPr="00934A59" w:rsidRDefault="00922636" w:rsidP="00922636">
      <w:pPr>
        <w:sectPr w:rsidR="00922636" w:rsidRPr="00934A59" w:rsidSect="00FA581C">
          <w:footerReference w:type="default" r:id="rId8"/>
          <w:pgSz w:w="11906" w:h="16838"/>
          <w:pgMar w:top="1418" w:right="1418" w:bottom="1418" w:left="1418" w:header="851" w:footer="992" w:gutter="0"/>
          <w:lnNumType w:countBy="1" w:restart="continuous"/>
          <w:cols w:space="425"/>
          <w:docGrid w:type="linesAndChars" w:linePitch="312"/>
        </w:sectPr>
      </w:pPr>
    </w:p>
    <w:tbl>
      <w:tblPr>
        <w:tblStyle w:val="affff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6"/>
        <w:gridCol w:w="5886"/>
      </w:tblGrid>
      <w:tr w:rsidR="00A13E3F" w:rsidRPr="00934A59" w14:paraId="2B4A0AC8" w14:textId="77777777" w:rsidTr="00EC2F72">
        <w:trPr>
          <w:trHeight w:val="340"/>
          <w:jc w:val="center"/>
        </w:trPr>
        <w:tc>
          <w:tcPr>
            <w:tcW w:w="5886" w:type="dxa"/>
            <w:vAlign w:val="center"/>
          </w:tcPr>
          <w:p w14:paraId="4F71BB2B" w14:textId="581EF8A0" w:rsidR="00A13E3F" w:rsidRPr="00934A59" w:rsidRDefault="00A05407" w:rsidP="00A05407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bookmarkStart w:id="9" w:name="OLE_LINK96"/>
            <w:r w:rsidRPr="00934A59">
              <w:rPr>
                <w:rFonts w:cs="Times New Roman"/>
                <w:sz w:val="20"/>
                <w:szCs w:val="20"/>
              </w:rPr>
              <w:lastRenderedPageBreak/>
              <w:t>Amoxicillin</w:t>
            </w:r>
          </w:p>
        </w:tc>
        <w:tc>
          <w:tcPr>
            <w:tcW w:w="5886" w:type="dxa"/>
            <w:vAlign w:val="center"/>
          </w:tcPr>
          <w:p w14:paraId="59263EF4" w14:textId="51690E5E" w:rsidR="00A13E3F" w:rsidRPr="00934A59" w:rsidRDefault="008901BB" w:rsidP="00606A9E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r w:rsidRPr="00934A59">
              <w:rPr>
                <w:rFonts w:cs="Times New Roman"/>
                <w:sz w:val="20"/>
                <w:szCs w:val="20"/>
              </w:rPr>
              <w:t>Trimethoprim</w:t>
            </w:r>
          </w:p>
        </w:tc>
      </w:tr>
      <w:tr w:rsidR="00A13E3F" w:rsidRPr="00934A59" w14:paraId="3B826941" w14:textId="77777777" w:rsidTr="00EC2F72">
        <w:trPr>
          <w:jc w:val="center"/>
        </w:trPr>
        <w:tc>
          <w:tcPr>
            <w:tcW w:w="5886" w:type="dxa"/>
            <w:vAlign w:val="center"/>
          </w:tcPr>
          <w:p w14:paraId="55064D44" w14:textId="2C6834AD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39FF303" wp14:editId="79052B73">
                  <wp:extent cx="3600000" cy="1800000"/>
                  <wp:effectExtent l="0" t="0" r="63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center"/>
          </w:tcPr>
          <w:p w14:paraId="6DCF0F14" w14:textId="061B3702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28393697" wp14:editId="559CA336">
                  <wp:extent cx="3600000" cy="1800000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5813C927" w14:textId="77777777" w:rsidTr="00EC2F72">
        <w:trPr>
          <w:jc w:val="center"/>
        </w:trPr>
        <w:tc>
          <w:tcPr>
            <w:tcW w:w="5886" w:type="dxa"/>
            <w:vAlign w:val="center"/>
          </w:tcPr>
          <w:p w14:paraId="4C4696CC" w14:textId="61BBC351" w:rsidR="00A13E3F" w:rsidRPr="00934A59" w:rsidRDefault="00606A9E" w:rsidP="00147835">
            <w:pPr>
              <w:spacing w:line="240" w:lineRule="auto"/>
              <w:rPr>
                <w:rFonts w:cs="Times New Roman"/>
              </w:rPr>
            </w:pPr>
            <w:r w:rsidRPr="00934A59">
              <w:rPr>
                <w:rFonts w:cs="Times New Roman"/>
                <w:sz w:val="20"/>
                <w:szCs w:val="20"/>
              </w:rPr>
              <w:t>Pefloxacin</w:t>
            </w:r>
          </w:p>
        </w:tc>
        <w:tc>
          <w:tcPr>
            <w:tcW w:w="5886" w:type="dxa"/>
            <w:vAlign w:val="center"/>
          </w:tcPr>
          <w:p w14:paraId="4B13F7BC" w14:textId="63A6EA69" w:rsidR="00A13E3F" w:rsidRPr="00934A59" w:rsidRDefault="00606A9E" w:rsidP="00147835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r w:rsidRPr="00934A59">
              <w:rPr>
                <w:rFonts w:cs="Times New Roman"/>
                <w:sz w:val="20"/>
                <w:szCs w:val="20"/>
              </w:rPr>
              <w:t>Sulfamethoxazole</w:t>
            </w:r>
          </w:p>
        </w:tc>
      </w:tr>
      <w:tr w:rsidR="00A13E3F" w:rsidRPr="00934A59" w14:paraId="7181FD2C" w14:textId="77777777" w:rsidTr="00EC2F72">
        <w:trPr>
          <w:jc w:val="center"/>
        </w:trPr>
        <w:tc>
          <w:tcPr>
            <w:tcW w:w="5886" w:type="dxa"/>
            <w:vAlign w:val="center"/>
          </w:tcPr>
          <w:p w14:paraId="528C62F6" w14:textId="35107202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C29BAB9" wp14:editId="11A64757">
                  <wp:extent cx="3600000" cy="1800000"/>
                  <wp:effectExtent l="0" t="0" r="63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center"/>
          </w:tcPr>
          <w:p w14:paraId="6EBD5C11" w14:textId="4990706E" w:rsidR="00A13E3F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FCE549C" wp14:editId="3336F7BC">
                  <wp:extent cx="3600000" cy="1800000"/>
                  <wp:effectExtent l="0" t="0" r="63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1D13343C" w14:textId="77777777" w:rsidTr="00EC2F72">
        <w:trPr>
          <w:jc w:val="center"/>
        </w:trPr>
        <w:tc>
          <w:tcPr>
            <w:tcW w:w="5886" w:type="dxa"/>
            <w:vAlign w:val="center"/>
          </w:tcPr>
          <w:p w14:paraId="22DA6AB6" w14:textId="0DF9AE74" w:rsidR="00A13E3F" w:rsidRPr="00934A59" w:rsidRDefault="00606A9E" w:rsidP="00147835">
            <w:pPr>
              <w:spacing w:line="240" w:lineRule="auto"/>
              <w:rPr>
                <w:rFonts w:cs="Times New Roman"/>
              </w:rPr>
            </w:pPr>
            <w:r w:rsidRPr="00934A59">
              <w:rPr>
                <w:rFonts w:cs="Times New Roman"/>
                <w:sz w:val="20"/>
                <w:szCs w:val="20"/>
              </w:rPr>
              <w:t>Tetracycline</w:t>
            </w:r>
          </w:p>
        </w:tc>
        <w:tc>
          <w:tcPr>
            <w:tcW w:w="5886" w:type="dxa"/>
            <w:vAlign w:val="center"/>
          </w:tcPr>
          <w:p w14:paraId="303C86FC" w14:textId="77777777" w:rsidR="00A13E3F" w:rsidRPr="00934A59" w:rsidRDefault="00A13E3F" w:rsidP="00147835">
            <w:pPr>
              <w:spacing w:line="240" w:lineRule="auto"/>
              <w:rPr>
                <w:rFonts w:cs="Times New Roman"/>
              </w:rPr>
            </w:pPr>
          </w:p>
        </w:tc>
      </w:tr>
      <w:tr w:rsidR="00922636" w:rsidRPr="00934A59" w14:paraId="5409851E" w14:textId="77777777" w:rsidTr="00EC2F72">
        <w:trPr>
          <w:jc w:val="center"/>
        </w:trPr>
        <w:tc>
          <w:tcPr>
            <w:tcW w:w="5886" w:type="dxa"/>
            <w:vAlign w:val="center"/>
          </w:tcPr>
          <w:p w14:paraId="1C03751E" w14:textId="63B6C77F" w:rsidR="00922636" w:rsidRPr="00934A59" w:rsidRDefault="00922636" w:rsidP="00CA216C">
            <w:pPr>
              <w:jc w:val="center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744187F8" wp14:editId="38CAF9A9">
                  <wp:extent cx="3600000" cy="1800000"/>
                  <wp:effectExtent l="0" t="0" r="63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bottom"/>
          </w:tcPr>
          <w:p w14:paraId="4BB0ADD4" w14:textId="6110DB66" w:rsidR="00922636" w:rsidRPr="00934A59" w:rsidRDefault="0080225A" w:rsidP="00C21F45">
            <w:pPr>
              <w:pStyle w:val="afffffc"/>
            </w:pPr>
            <w:bookmarkStart w:id="10" w:name="_Toc122136378"/>
            <w:r w:rsidRPr="00934A59">
              <w:t>Figure S</w:t>
            </w:r>
            <w:fldSimple w:instr=" SEQ Figure \* ARABIC ">
              <w:r w:rsidR="00934A59">
                <w:rPr>
                  <w:noProof/>
                </w:rPr>
                <w:t>1</w:t>
              </w:r>
            </w:fldSimple>
            <w:r w:rsidRPr="00934A59">
              <w:t xml:space="preserve"> </w:t>
            </w:r>
            <w:r w:rsidR="00667ED1" w:rsidRPr="00934A59">
              <w:t xml:space="preserve">The visual goodness of fit of </w:t>
            </w:r>
            <w:r w:rsidR="00072BB8" w:rsidRPr="00934A59">
              <w:t>species sensitivity distribution (SSD)</w:t>
            </w:r>
            <w:r w:rsidR="00667ED1" w:rsidRPr="00934A59">
              <w:t xml:space="preserve"> models </w:t>
            </w:r>
            <w:r w:rsidR="006340C9" w:rsidRPr="00934A59">
              <w:t xml:space="preserve">of ecotoxicity data </w:t>
            </w:r>
            <w:r w:rsidR="00667ED1" w:rsidRPr="00934A59">
              <w:t>based on the log-normal, log-logistic, log-Gumbel, and Weibull distributions</w:t>
            </w:r>
            <w:bookmarkEnd w:id="10"/>
          </w:p>
        </w:tc>
      </w:tr>
    </w:tbl>
    <w:p w14:paraId="22E4A1A2" w14:textId="46179B52" w:rsidR="00EC2F72" w:rsidRPr="00934A59" w:rsidRDefault="00EC2F72" w:rsidP="0080225A"/>
    <w:tbl>
      <w:tblPr>
        <w:tblStyle w:val="affff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6"/>
        <w:gridCol w:w="5886"/>
      </w:tblGrid>
      <w:tr w:rsidR="00A13E3F" w:rsidRPr="00934A59" w14:paraId="5E5F8006" w14:textId="77777777" w:rsidTr="00F20EF5">
        <w:trPr>
          <w:jc w:val="center"/>
        </w:trPr>
        <w:tc>
          <w:tcPr>
            <w:tcW w:w="5886" w:type="dxa"/>
          </w:tcPr>
          <w:p w14:paraId="0221F20D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48A07D7B" w14:textId="32E945E4" w:rsidR="00063F3F" w:rsidRPr="00934A59" w:rsidRDefault="009B7B41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Amoxicillin</w:t>
            </w:r>
          </w:p>
        </w:tc>
        <w:tc>
          <w:tcPr>
            <w:tcW w:w="5886" w:type="dxa"/>
          </w:tcPr>
          <w:p w14:paraId="7B5FAB4B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4FFAAA2E" w14:textId="0894AB56" w:rsidR="00063F3F" w:rsidRPr="00934A59" w:rsidRDefault="009B7B41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Cephalexin</w:t>
            </w:r>
          </w:p>
        </w:tc>
      </w:tr>
      <w:tr w:rsidR="00A13E3F" w:rsidRPr="00934A59" w14:paraId="4399B4EF" w14:textId="77777777" w:rsidTr="00F20EF5">
        <w:trPr>
          <w:jc w:val="center"/>
        </w:trPr>
        <w:tc>
          <w:tcPr>
            <w:tcW w:w="5886" w:type="dxa"/>
          </w:tcPr>
          <w:p w14:paraId="10BF53CE" w14:textId="28BB9E3B" w:rsidR="00A13E3F" w:rsidRPr="00934A59" w:rsidRDefault="00AD758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46448CD3" wp14:editId="0D5336A3">
                  <wp:extent cx="3600000" cy="1800000"/>
                  <wp:effectExtent l="0" t="0" r="63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6FEAF59" w14:textId="7D9DC19A" w:rsidR="00A13E3F" w:rsidRPr="00934A59" w:rsidRDefault="00AD758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55C5B79" wp14:editId="4365DC9A">
                  <wp:extent cx="3600000" cy="1800000"/>
                  <wp:effectExtent l="0" t="0" r="63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4348E502" w14:textId="77777777" w:rsidTr="00F20EF5">
        <w:trPr>
          <w:jc w:val="center"/>
        </w:trPr>
        <w:tc>
          <w:tcPr>
            <w:tcW w:w="5886" w:type="dxa"/>
          </w:tcPr>
          <w:p w14:paraId="7ABF193A" w14:textId="227CF4D2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Chloramphenicol</w:t>
            </w:r>
          </w:p>
        </w:tc>
        <w:tc>
          <w:tcPr>
            <w:tcW w:w="5886" w:type="dxa"/>
          </w:tcPr>
          <w:p w14:paraId="1037AF33" w14:textId="7AD460C3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Chlortetracycline</w:t>
            </w:r>
          </w:p>
        </w:tc>
      </w:tr>
      <w:tr w:rsidR="00A13E3F" w:rsidRPr="00934A59" w14:paraId="542C8A66" w14:textId="77777777" w:rsidTr="00F20EF5">
        <w:trPr>
          <w:jc w:val="center"/>
        </w:trPr>
        <w:tc>
          <w:tcPr>
            <w:tcW w:w="5886" w:type="dxa"/>
          </w:tcPr>
          <w:p w14:paraId="5E866161" w14:textId="465B7FA4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0F65DDDB" wp14:editId="03BB50D4">
                  <wp:extent cx="3600000" cy="1800000"/>
                  <wp:effectExtent l="0" t="0" r="63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6452B667" w14:textId="71CF5FA3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71AB28BA" wp14:editId="28120CEE">
                  <wp:extent cx="3600000" cy="1800000"/>
                  <wp:effectExtent l="0" t="0" r="63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69EBBEFC" w14:textId="77777777" w:rsidTr="00F20EF5">
        <w:trPr>
          <w:jc w:val="center"/>
        </w:trPr>
        <w:tc>
          <w:tcPr>
            <w:tcW w:w="5886" w:type="dxa"/>
          </w:tcPr>
          <w:p w14:paraId="4BC643FF" w14:textId="3801E665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Ciprofloxacin</w:t>
            </w:r>
          </w:p>
        </w:tc>
        <w:tc>
          <w:tcPr>
            <w:tcW w:w="5886" w:type="dxa"/>
          </w:tcPr>
          <w:p w14:paraId="102B586B" w14:textId="70901A3D" w:rsidR="00A13E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Clarithromycin</w:t>
            </w:r>
          </w:p>
        </w:tc>
      </w:tr>
      <w:tr w:rsidR="00A13E3F" w:rsidRPr="00934A59" w14:paraId="325CC622" w14:textId="77777777" w:rsidTr="00F20EF5">
        <w:trPr>
          <w:jc w:val="center"/>
        </w:trPr>
        <w:tc>
          <w:tcPr>
            <w:tcW w:w="5886" w:type="dxa"/>
          </w:tcPr>
          <w:p w14:paraId="140AB9A5" w14:textId="5D497F66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6C75254D" wp14:editId="616B5ACB">
                  <wp:extent cx="3600000" cy="1800000"/>
                  <wp:effectExtent l="0" t="0" r="63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A809839" w14:textId="3D1BB624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F2A75F0" wp14:editId="2404C700">
                  <wp:extent cx="3600000" cy="180000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3E3F" w:rsidRPr="00934A59" w14:paraId="46AC5EA7" w14:textId="77777777" w:rsidTr="00F20EF5">
        <w:trPr>
          <w:jc w:val="center"/>
        </w:trPr>
        <w:tc>
          <w:tcPr>
            <w:tcW w:w="5886" w:type="dxa"/>
          </w:tcPr>
          <w:p w14:paraId="29F079F7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2C29D0E8" w14:textId="137708F0" w:rsidR="00063F3F" w:rsidRPr="00934A59" w:rsidRDefault="000F7E6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Doxycycline</w:t>
            </w:r>
          </w:p>
        </w:tc>
        <w:tc>
          <w:tcPr>
            <w:tcW w:w="5886" w:type="dxa"/>
          </w:tcPr>
          <w:p w14:paraId="1F3AF358" w14:textId="77777777" w:rsidR="00A13E3F" w:rsidRPr="00934A59" w:rsidRDefault="00A13E3F">
            <w:pPr>
              <w:widowControl/>
              <w:spacing w:line="240" w:lineRule="auto"/>
              <w:jc w:val="left"/>
              <w:rPr>
                <w:rFonts w:cs="Times New Roman"/>
              </w:rPr>
            </w:pPr>
          </w:p>
          <w:p w14:paraId="5B4023DB" w14:textId="4DD8B606" w:rsidR="00063F3F" w:rsidRPr="00934A59" w:rsidRDefault="001336E2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rFonts w:cs="Times New Roman"/>
              </w:rPr>
              <w:t>Enrofloxacin</w:t>
            </w:r>
          </w:p>
        </w:tc>
      </w:tr>
      <w:tr w:rsidR="00A13E3F" w:rsidRPr="00934A59" w14:paraId="21952D75" w14:textId="77777777" w:rsidTr="00F20EF5">
        <w:trPr>
          <w:jc w:val="center"/>
        </w:trPr>
        <w:tc>
          <w:tcPr>
            <w:tcW w:w="5886" w:type="dxa"/>
          </w:tcPr>
          <w:p w14:paraId="5DB7FB31" w14:textId="2B784A4E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184385BB" wp14:editId="0A845B37">
                  <wp:extent cx="3600000" cy="1800000"/>
                  <wp:effectExtent l="0" t="0" r="63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62C6E6C" w14:textId="6C40190C" w:rsidR="00A13E3F" w:rsidRPr="00934A59" w:rsidRDefault="0078567C">
            <w:pPr>
              <w:widowControl/>
              <w:spacing w:line="240" w:lineRule="auto"/>
              <w:jc w:val="left"/>
              <w:rPr>
                <w:rFonts w:cs="Times New Roman"/>
              </w:rPr>
            </w:pPr>
            <w:r w:rsidRPr="00934A59">
              <w:rPr>
                <w:noProof/>
              </w:rPr>
              <w:drawing>
                <wp:inline distT="0" distB="0" distL="0" distR="0" wp14:anchorId="55A158B9" wp14:editId="11FFD56C">
                  <wp:extent cx="3600000" cy="1800000"/>
                  <wp:effectExtent l="0" t="0" r="63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628ED281" w14:textId="77777777" w:rsidTr="00F20EF5">
        <w:trPr>
          <w:jc w:val="center"/>
        </w:trPr>
        <w:tc>
          <w:tcPr>
            <w:tcW w:w="5886" w:type="dxa"/>
          </w:tcPr>
          <w:p w14:paraId="4C314C75" w14:textId="61021A4F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Fleroxacin</w:t>
            </w:r>
          </w:p>
        </w:tc>
        <w:tc>
          <w:tcPr>
            <w:tcW w:w="5886" w:type="dxa"/>
          </w:tcPr>
          <w:p w14:paraId="1A4EF80D" w14:textId="5238B4C3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Florfenicol</w:t>
            </w:r>
          </w:p>
        </w:tc>
      </w:tr>
      <w:tr w:rsidR="0078567C" w:rsidRPr="00934A59" w14:paraId="56FEAC25" w14:textId="77777777" w:rsidTr="00F20EF5">
        <w:trPr>
          <w:jc w:val="center"/>
        </w:trPr>
        <w:tc>
          <w:tcPr>
            <w:tcW w:w="5886" w:type="dxa"/>
          </w:tcPr>
          <w:p w14:paraId="14A16F0E" w14:textId="786CE57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D1A5204" wp14:editId="138D422A">
                  <wp:extent cx="3600000" cy="1800000"/>
                  <wp:effectExtent l="0" t="0" r="63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02E3046" w14:textId="368D897A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5E58BD76" wp14:editId="7EF53265">
                  <wp:extent cx="3600000" cy="1800000"/>
                  <wp:effectExtent l="0" t="0" r="63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51DC4FED" w14:textId="77777777" w:rsidTr="00F20EF5">
        <w:trPr>
          <w:jc w:val="center"/>
        </w:trPr>
        <w:tc>
          <w:tcPr>
            <w:tcW w:w="5886" w:type="dxa"/>
          </w:tcPr>
          <w:p w14:paraId="5D05DB79" w14:textId="0A87121A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Lincomycin</w:t>
            </w:r>
          </w:p>
        </w:tc>
        <w:tc>
          <w:tcPr>
            <w:tcW w:w="5886" w:type="dxa"/>
          </w:tcPr>
          <w:p w14:paraId="44C19775" w14:textId="78554250" w:rsidR="0078567C" w:rsidRPr="00934A59" w:rsidRDefault="001336E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Lomefloxacin</w:t>
            </w:r>
          </w:p>
        </w:tc>
      </w:tr>
      <w:tr w:rsidR="0078567C" w:rsidRPr="00934A59" w14:paraId="7B38012A" w14:textId="77777777" w:rsidTr="00F20EF5">
        <w:trPr>
          <w:jc w:val="center"/>
        </w:trPr>
        <w:tc>
          <w:tcPr>
            <w:tcW w:w="5886" w:type="dxa"/>
          </w:tcPr>
          <w:p w14:paraId="0A2A6C39" w14:textId="0133E04E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3CEBA4DC" wp14:editId="59EDD5E5">
                  <wp:extent cx="3600000" cy="1800000"/>
                  <wp:effectExtent l="0" t="0" r="63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1886820E" w14:textId="21B29D9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2370143" wp14:editId="56FFD48F">
                  <wp:extent cx="3600000" cy="1800000"/>
                  <wp:effectExtent l="0" t="0" r="63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A591F43" w14:textId="77777777" w:rsidTr="00F20EF5">
        <w:trPr>
          <w:jc w:val="center"/>
        </w:trPr>
        <w:tc>
          <w:tcPr>
            <w:tcW w:w="5886" w:type="dxa"/>
          </w:tcPr>
          <w:p w14:paraId="276D94F8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  <w:p w14:paraId="71B9769E" w14:textId="0A097BFC" w:rsidR="00063F3F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Norfloxacin</w:t>
            </w:r>
          </w:p>
        </w:tc>
        <w:tc>
          <w:tcPr>
            <w:tcW w:w="5886" w:type="dxa"/>
          </w:tcPr>
          <w:p w14:paraId="2E5D618B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  <w:p w14:paraId="73088EBF" w14:textId="2B648668" w:rsidR="00063F3F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Ofloxacin</w:t>
            </w:r>
          </w:p>
        </w:tc>
      </w:tr>
      <w:tr w:rsidR="0078567C" w:rsidRPr="00934A59" w14:paraId="2FB548AB" w14:textId="77777777" w:rsidTr="00F20EF5">
        <w:trPr>
          <w:jc w:val="center"/>
        </w:trPr>
        <w:tc>
          <w:tcPr>
            <w:tcW w:w="5886" w:type="dxa"/>
          </w:tcPr>
          <w:p w14:paraId="462E50D9" w14:textId="06D2F651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7F6C3CAE" wp14:editId="4EFFFE75">
                  <wp:extent cx="3600000" cy="1800000"/>
                  <wp:effectExtent l="0" t="0" r="63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79E05F4F" w14:textId="043B81A0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AFDB05B" wp14:editId="182F62D8">
                  <wp:extent cx="3600000" cy="1800000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557E9FC1" w14:textId="77777777" w:rsidTr="00F20EF5">
        <w:trPr>
          <w:jc w:val="center"/>
        </w:trPr>
        <w:tc>
          <w:tcPr>
            <w:tcW w:w="5886" w:type="dxa"/>
          </w:tcPr>
          <w:p w14:paraId="3DF8DBD2" w14:textId="111CF8BA" w:rsidR="0078567C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Oxytetracycline</w:t>
            </w:r>
          </w:p>
        </w:tc>
        <w:tc>
          <w:tcPr>
            <w:tcW w:w="5886" w:type="dxa"/>
          </w:tcPr>
          <w:p w14:paraId="0F15E1A8" w14:textId="526EDF1E" w:rsidR="0078567C" w:rsidRPr="00934A59" w:rsidRDefault="00F96FDF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Pefloxacin</w:t>
            </w:r>
          </w:p>
        </w:tc>
      </w:tr>
      <w:tr w:rsidR="0078567C" w:rsidRPr="00934A59" w14:paraId="6807CE9C" w14:textId="77777777" w:rsidTr="00F20EF5">
        <w:trPr>
          <w:jc w:val="center"/>
        </w:trPr>
        <w:tc>
          <w:tcPr>
            <w:tcW w:w="5886" w:type="dxa"/>
          </w:tcPr>
          <w:p w14:paraId="6CF951F5" w14:textId="2B917190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217DA99C" wp14:editId="4EF9C11D">
                  <wp:extent cx="3600000" cy="1800000"/>
                  <wp:effectExtent l="0" t="0" r="63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33CA03FD" w14:textId="7045CA9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386B6EA5" wp14:editId="7906F84A">
                  <wp:extent cx="3600000" cy="1800000"/>
                  <wp:effectExtent l="0" t="0" r="63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6A3A18D" w14:textId="77777777" w:rsidTr="00F20EF5">
        <w:trPr>
          <w:jc w:val="center"/>
        </w:trPr>
        <w:tc>
          <w:tcPr>
            <w:tcW w:w="5886" w:type="dxa"/>
          </w:tcPr>
          <w:p w14:paraId="13C9DEB8" w14:textId="40310A11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Penicillin</w:t>
            </w:r>
          </w:p>
        </w:tc>
        <w:tc>
          <w:tcPr>
            <w:tcW w:w="5886" w:type="dxa"/>
          </w:tcPr>
          <w:p w14:paraId="4271E67A" w14:textId="78935B19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Roxithromycin</w:t>
            </w:r>
          </w:p>
        </w:tc>
      </w:tr>
      <w:tr w:rsidR="0078567C" w:rsidRPr="00934A59" w14:paraId="297B6014" w14:textId="77777777" w:rsidTr="00F20EF5">
        <w:trPr>
          <w:jc w:val="center"/>
        </w:trPr>
        <w:tc>
          <w:tcPr>
            <w:tcW w:w="5886" w:type="dxa"/>
          </w:tcPr>
          <w:p w14:paraId="3355F37B" w14:textId="4A0D127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E3EE44C" wp14:editId="02646B34">
                  <wp:extent cx="3600000" cy="1800000"/>
                  <wp:effectExtent l="0" t="0" r="63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36A8BA1" w14:textId="6D15307F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76A1B47" wp14:editId="6941F497">
                  <wp:extent cx="3600000" cy="1800000"/>
                  <wp:effectExtent l="0" t="0" r="63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3D8F2EDF" w14:textId="77777777" w:rsidTr="00F20EF5">
        <w:trPr>
          <w:jc w:val="center"/>
        </w:trPr>
        <w:tc>
          <w:tcPr>
            <w:tcW w:w="5886" w:type="dxa"/>
          </w:tcPr>
          <w:p w14:paraId="48D6B7CF" w14:textId="50486764" w:rsidR="00063F3F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lastRenderedPageBreak/>
              <w:t>Sulfadiazine</w:t>
            </w:r>
          </w:p>
        </w:tc>
        <w:tc>
          <w:tcPr>
            <w:tcW w:w="5886" w:type="dxa"/>
          </w:tcPr>
          <w:p w14:paraId="705665E0" w14:textId="6D90CA89" w:rsidR="00063F3F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Sulfamethoxazole</w:t>
            </w:r>
          </w:p>
        </w:tc>
      </w:tr>
      <w:tr w:rsidR="0078567C" w:rsidRPr="00934A59" w14:paraId="3BB9B340" w14:textId="77777777" w:rsidTr="00F20EF5">
        <w:trPr>
          <w:jc w:val="center"/>
        </w:trPr>
        <w:tc>
          <w:tcPr>
            <w:tcW w:w="5886" w:type="dxa"/>
          </w:tcPr>
          <w:p w14:paraId="394456C0" w14:textId="5C961A86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01277F55" wp14:editId="09D7F25C">
                  <wp:extent cx="3600000" cy="1800000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DC0E263" w14:textId="0A54D471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7CFAA7BC" wp14:editId="5988A8FF">
                  <wp:extent cx="3600000" cy="1800000"/>
                  <wp:effectExtent l="0" t="0" r="63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66A2C479" w14:textId="77777777" w:rsidTr="00F20EF5">
        <w:trPr>
          <w:jc w:val="center"/>
        </w:trPr>
        <w:tc>
          <w:tcPr>
            <w:tcW w:w="5886" w:type="dxa"/>
          </w:tcPr>
          <w:p w14:paraId="1CDF219E" w14:textId="5F0D298B" w:rsidR="0078567C" w:rsidRPr="00934A59" w:rsidRDefault="00031422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Tetracycline</w:t>
            </w:r>
          </w:p>
        </w:tc>
        <w:tc>
          <w:tcPr>
            <w:tcW w:w="5886" w:type="dxa"/>
          </w:tcPr>
          <w:p w14:paraId="371974CE" w14:textId="6B20599E" w:rsidR="0078567C" w:rsidRPr="00934A59" w:rsidRDefault="00D12EE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Trimethoprim</w:t>
            </w:r>
          </w:p>
        </w:tc>
      </w:tr>
      <w:tr w:rsidR="0078567C" w:rsidRPr="00934A59" w14:paraId="5404957D" w14:textId="77777777" w:rsidTr="00F20EF5">
        <w:trPr>
          <w:jc w:val="center"/>
        </w:trPr>
        <w:tc>
          <w:tcPr>
            <w:tcW w:w="5886" w:type="dxa"/>
          </w:tcPr>
          <w:p w14:paraId="5B954EFC" w14:textId="0F1BE0B1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4C658ADF" wp14:editId="20F3A384">
                  <wp:extent cx="3600000" cy="1800000"/>
                  <wp:effectExtent l="0" t="0" r="63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</w:tcPr>
          <w:p w14:paraId="0A03EF6B" w14:textId="4EFE8569" w:rsidR="0078567C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6B421F83" wp14:editId="4C48554E">
                  <wp:extent cx="3600000" cy="1800000"/>
                  <wp:effectExtent l="0" t="0" r="63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7C" w:rsidRPr="00934A59" w14:paraId="24A601E8" w14:textId="77777777" w:rsidTr="00F20EF5">
        <w:trPr>
          <w:jc w:val="center"/>
        </w:trPr>
        <w:tc>
          <w:tcPr>
            <w:tcW w:w="5886" w:type="dxa"/>
          </w:tcPr>
          <w:p w14:paraId="6C7B3932" w14:textId="592E8D1F" w:rsidR="0078567C" w:rsidRPr="00934A59" w:rsidRDefault="00D12EEC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t>Tylosin</w:t>
            </w:r>
          </w:p>
        </w:tc>
        <w:tc>
          <w:tcPr>
            <w:tcW w:w="5886" w:type="dxa"/>
          </w:tcPr>
          <w:p w14:paraId="4E4E15C5" w14:textId="77777777" w:rsidR="0078567C" w:rsidRPr="00934A59" w:rsidRDefault="0078567C">
            <w:pPr>
              <w:widowControl/>
              <w:spacing w:line="240" w:lineRule="auto"/>
              <w:jc w:val="left"/>
              <w:rPr>
                <w:noProof/>
              </w:rPr>
            </w:pPr>
          </w:p>
        </w:tc>
      </w:tr>
      <w:tr w:rsidR="00640E67" w:rsidRPr="00934A59" w14:paraId="478E03ED" w14:textId="77777777" w:rsidTr="00F20EF5">
        <w:trPr>
          <w:jc w:val="center"/>
        </w:trPr>
        <w:tc>
          <w:tcPr>
            <w:tcW w:w="5886" w:type="dxa"/>
          </w:tcPr>
          <w:p w14:paraId="61C902A7" w14:textId="4D9AB183" w:rsidR="00640E67" w:rsidRPr="00934A59" w:rsidRDefault="00640E67">
            <w:pPr>
              <w:widowControl/>
              <w:spacing w:line="240" w:lineRule="auto"/>
              <w:jc w:val="left"/>
              <w:rPr>
                <w:noProof/>
              </w:rPr>
            </w:pPr>
            <w:r w:rsidRPr="00934A59">
              <w:rPr>
                <w:noProof/>
              </w:rPr>
              <w:drawing>
                <wp:inline distT="0" distB="0" distL="0" distR="0" wp14:anchorId="2BCF93FC" wp14:editId="41385E5B">
                  <wp:extent cx="3600000" cy="1800000"/>
                  <wp:effectExtent l="0" t="0" r="63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6" w:type="dxa"/>
            <w:vAlign w:val="bottom"/>
          </w:tcPr>
          <w:p w14:paraId="7777BCAC" w14:textId="222D3B11" w:rsidR="00640E67" w:rsidRPr="00934A59" w:rsidRDefault="0080225A" w:rsidP="00C21F45">
            <w:pPr>
              <w:pStyle w:val="afffffc"/>
            </w:pPr>
            <w:bookmarkStart w:id="11" w:name="_Toc122136379"/>
            <w:r w:rsidRPr="00934A59">
              <w:t>Figure S</w:t>
            </w:r>
            <w:fldSimple w:instr=" SEQ Figure \* ARABIC ">
              <w:r w:rsidR="00934A59">
                <w:rPr>
                  <w:noProof/>
                </w:rPr>
                <w:t>2</w:t>
              </w:r>
            </w:fldSimple>
            <w:r w:rsidRPr="00934A59">
              <w:t xml:space="preserve"> </w:t>
            </w:r>
            <w:r w:rsidR="00C34307" w:rsidRPr="00934A59">
              <w:t xml:space="preserve">The visual goodness of fit of SSD models </w:t>
            </w:r>
            <w:r w:rsidR="00421331" w:rsidRPr="00934A59">
              <w:t>of minimal selective concentration data</w:t>
            </w:r>
            <w:r w:rsidR="00C34307" w:rsidRPr="00934A59">
              <w:t xml:space="preserve"> based on the log-normal, log-logistic, log-Gumbel, and Weibull distributions</w:t>
            </w:r>
            <w:bookmarkEnd w:id="11"/>
          </w:p>
        </w:tc>
      </w:tr>
      <w:bookmarkEnd w:id="9"/>
    </w:tbl>
    <w:p w14:paraId="290DC777" w14:textId="4F1ABCE4" w:rsidR="00EC2F72" w:rsidRPr="00934A59" w:rsidRDefault="00EC2F72" w:rsidP="00934A59"/>
    <w:p w14:paraId="573B1E78" w14:textId="77777777" w:rsidR="00922636" w:rsidRPr="00934A59" w:rsidRDefault="00922636" w:rsidP="002E71B0">
      <w:pPr>
        <w:rPr>
          <w:rFonts w:cs="Times New Roman"/>
        </w:rPr>
        <w:sectPr w:rsidR="00922636" w:rsidRPr="00934A59" w:rsidSect="003F3A30">
          <w:pgSz w:w="16838" w:h="11906" w:orient="landscape"/>
          <w:pgMar w:top="567" w:right="1418" w:bottom="567" w:left="1418" w:header="284" w:footer="170" w:gutter="0"/>
          <w:lnNumType w:countBy="1" w:restart="continuous"/>
          <w:cols w:space="425"/>
          <w:docGrid w:type="linesAndChars" w:linePitch="312"/>
        </w:sectPr>
      </w:pPr>
    </w:p>
    <w:p w14:paraId="5E3B4221" w14:textId="1ED56056" w:rsidR="008857BF" w:rsidRPr="00934A59" w:rsidRDefault="008857BF" w:rsidP="00C21F45">
      <w:pPr>
        <w:pStyle w:val="afffffd"/>
      </w:pPr>
      <w:bookmarkStart w:id="12" w:name="_Toc122136384"/>
      <w:r w:rsidRPr="00934A59">
        <w:lastRenderedPageBreak/>
        <w:t xml:space="preserve">Table </w:t>
      </w:r>
      <w:r w:rsidR="007D1A3F" w:rsidRPr="00934A59">
        <w:t>S</w:t>
      </w:r>
      <w:fldSimple w:instr=" SEQ Table \* ARABIC ">
        <w:r w:rsidR="00934A59">
          <w:rPr>
            <w:noProof/>
          </w:rPr>
          <w:t>1</w:t>
        </w:r>
      </w:fldSimple>
      <w:r w:rsidRPr="00934A59">
        <w:t xml:space="preserve"> </w:t>
      </w:r>
      <w:r w:rsidR="002C088A" w:rsidRPr="00934A59">
        <w:t>Ecotoxicity data of target antibiotics</w:t>
      </w:r>
      <w:bookmarkEnd w:id="12"/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701"/>
        <w:gridCol w:w="1134"/>
        <w:gridCol w:w="2410"/>
        <w:gridCol w:w="1134"/>
        <w:gridCol w:w="992"/>
        <w:gridCol w:w="993"/>
        <w:gridCol w:w="1559"/>
        <w:gridCol w:w="1276"/>
        <w:gridCol w:w="2759"/>
      </w:tblGrid>
      <w:tr w:rsidR="00EB7BA4" w:rsidRPr="00934A59" w14:paraId="6DC258DB" w14:textId="77777777" w:rsidTr="00D355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tcW w:w="1701" w:type="dxa"/>
            <w:noWrap/>
            <w:hideMark/>
          </w:tcPr>
          <w:p w14:paraId="5717725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Chemicals</w:t>
            </w:r>
          </w:p>
        </w:tc>
        <w:tc>
          <w:tcPr>
            <w:tcW w:w="1134" w:type="dxa"/>
            <w:noWrap/>
            <w:hideMark/>
          </w:tcPr>
          <w:p w14:paraId="3989498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Abbrev.</w:t>
            </w:r>
          </w:p>
        </w:tc>
        <w:tc>
          <w:tcPr>
            <w:tcW w:w="2410" w:type="dxa"/>
            <w:noWrap/>
            <w:hideMark/>
          </w:tcPr>
          <w:p w14:paraId="62D640B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Species</w:t>
            </w:r>
          </w:p>
        </w:tc>
        <w:tc>
          <w:tcPr>
            <w:tcW w:w="1134" w:type="dxa"/>
          </w:tcPr>
          <w:p w14:paraId="507D9E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sz w:val="15"/>
                <w:szCs w:val="15"/>
              </w:rPr>
              <w:t>Species group</w:t>
            </w:r>
          </w:p>
        </w:tc>
        <w:tc>
          <w:tcPr>
            <w:tcW w:w="992" w:type="dxa"/>
            <w:noWrap/>
            <w:hideMark/>
          </w:tcPr>
          <w:p w14:paraId="7E3CFF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Exposure time (days)</w:t>
            </w:r>
          </w:p>
        </w:tc>
        <w:tc>
          <w:tcPr>
            <w:tcW w:w="993" w:type="dxa"/>
            <w:noWrap/>
            <w:hideMark/>
          </w:tcPr>
          <w:p w14:paraId="051FFBB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Endpoints</w:t>
            </w:r>
          </w:p>
        </w:tc>
        <w:tc>
          <w:tcPr>
            <w:tcW w:w="1559" w:type="dxa"/>
            <w:noWrap/>
            <w:hideMark/>
          </w:tcPr>
          <w:p w14:paraId="3708BD4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Effects</w:t>
            </w:r>
          </w:p>
        </w:tc>
        <w:tc>
          <w:tcPr>
            <w:tcW w:w="1276" w:type="dxa"/>
            <w:noWrap/>
            <w:hideMark/>
          </w:tcPr>
          <w:p w14:paraId="6551204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Toxicity values (μg/L)</w:t>
            </w:r>
          </w:p>
        </w:tc>
        <w:tc>
          <w:tcPr>
            <w:tcW w:w="2759" w:type="dxa"/>
            <w:noWrap/>
            <w:hideMark/>
          </w:tcPr>
          <w:p w14:paraId="74514B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b/>
                <w:bCs/>
                <w:sz w:val="15"/>
                <w:szCs w:val="15"/>
              </w:rPr>
            </w:pPr>
            <w:r w:rsidRPr="00934A59">
              <w:rPr>
                <w:rFonts w:cs="Times New Roman"/>
                <w:b/>
                <w:bCs/>
                <w:sz w:val="15"/>
                <w:szCs w:val="15"/>
              </w:rPr>
              <w:t>References</w:t>
            </w:r>
          </w:p>
        </w:tc>
      </w:tr>
      <w:tr w:rsidR="00EB7BA4" w:rsidRPr="00934A59" w14:paraId="72E83EE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3D7B6E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Sulfadiazine</w:t>
            </w:r>
          </w:p>
        </w:tc>
        <w:tc>
          <w:tcPr>
            <w:tcW w:w="1134" w:type="dxa"/>
            <w:noWrap/>
            <w:hideMark/>
          </w:tcPr>
          <w:p w14:paraId="158FB0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SDZ</w:t>
            </w:r>
          </w:p>
        </w:tc>
        <w:tc>
          <w:tcPr>
            <w:tcW w:w="2410" w:type="dxa"/>
            <w:noWrap/>
            <w:hideMark/>
          </w:tcPr>
          <w:p w14:paraId="4466916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DE4FB3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485CB1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5BCDED7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061C484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060D6E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8800</w:t>
            </w:r>
          </w:p>
        </w:tc>
        <w:tc>
          <w:tcPr>
            <w:tcW w:w="2759" w:type="dxa"/>
            <w:noWrap/>
            <w:hideMark/>
          </w:tcPr>
          <w:p w14:paraId="4C65A7EE" w14:textId="58C70EEA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(Wollenberger et al., 2000)</w:t>
            </w:r>
          </w:p>
        </w:tc>
      </w:tr>
      <w:tr w:rsidR="00EB7BA4" w:rsidRPr="00934A59" w14:paraId="0DF1C52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2C153B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Sulfamethazine</w:t>
            </w:r>
          </w:p>
        </w:tc>
        <w:tc>
          <w:tcPr>
            <w:tcW w:w="1134" w:type="dxa"/>
            <w:noWrap/>
            <w:hideMark/>
          </w:tcPr>
          <w:p w14:paraId="5DB692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SMZ</w:t>
            </w:r>
          </w:p>
        </w:tc>
        <w:tc>
          <w:tcPr>
            <w:tcW w:w="2410" w:type="dxa"/>
            <w:noWrap/>
            <w:hideMark/>
          </w:tcPr>
          <w:p w14:paraId="40283A0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6246B81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E11483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80D05A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69DD7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062B21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1563</w:t>
            </w:r>
          </w:p>
        </w:tc>
        <w:tc>
          <w:tcPr>
            <w:tcW w:w="2759" w:type="dxa"/>
            <w:noWrap/>
            <w:hideMark/>
          </w:tcPr>
          <w:p w14:paraId="0557A215" w14:textId="363BBC1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EB7BA4" w:rsidRPr="00934A59" w14:paraId="14C803C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25A55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243CB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DEB53F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780224A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545957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9835B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F4DDDF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948EF9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300</w:t>
            </w:r>
          </w:p>
        </w:tc>
        <w:tc>
          <w:tcPr>
            <w:tcW w:w="2759" w:type="dxa"/>
            <w:noWrap/>
            <w:hideMark/>
          </w:tcPr>
          <w:p w14:paraId="4E1B9FA3" w14:textId="7C65B133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EB7BA4" w:rsidRPr="00934A59" w14:paraId="6EF60EA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845179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Sulfamethoxazole</w:t>
            </w:r>
          </w:p>
        </w:tc>
        <w:tc>
          <w:tcPr>
            <w:tcW w:w="1134" w:type="dxa"/>
            <w:noWrap/>
            <w:hideMark/>
          </w:tcPr>
          <w:p w14:paraId="6DA8090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SMX</w:t>
            </w:r>
          </w:p>
        </w:tc>
        <w:tc>
          <w:tcPr>
            <w:tcW w:w="2410" w:type="dxa"/>
            <w:noWrap/>
            <w:hideMark/>
          </w:tcPr>
          <w:p w14:paraId="62700CD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Carassius auratus</w:t>
            </w:r>
          </w:p>
        </w:tc>
        <w:tc>
          <w:tcPr>
            <w:tcW w:w="1134" w:type="dxa"/>
          </w:tcPr>
          <w:p w14:paraId="7FA97B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3E597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39FE56C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6D5454C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574453F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</w:t>
            </w:r>
          </w:p>
        </w:tc>
        <w:tc>
          <w:tcPr>
            <w:tcW w:w="2759" w:type="dxa"/>
            <w:noWrap/>
            <w:hideMark/>
          </w:tcPr>
          <w:p w14:paraId="7357160E" w14:textId="4FFB6AE3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 et al., 2012)</w:t>
            </w:r>
          </w:p>
        </w:tc>
      </w:tr>
      <w:tr w:rsidR="00EB7BA4" w:rsidRPr="00934A59" w14:paraId="3C74B04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09DB2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CD2E69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1E658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2CE4A28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5A3B684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341D8E0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CDF12B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44DCC9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533</w:t>
            </w:r>
          </w:p>
        </w:tc>
        <w:tc>
          <w:tcPr>
            <w:tcW w:w="2759" w:type="dxa"/>
            <w:noWrap/>
            <w:hideMark/>
          </w:tcPr>
          <w:p w14:paraId="6538507D" w14:textId="719B6C68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(Madureira et al., 2012)</w:t>
            </w:r>
          </w:p>
        </w:tc>
      </w:tr>
      <w:tr w:rsidR="00EB7BA4" w:rsidRPr="00934A59" w14:paraId="3B0F14E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39AE6E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8995A0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E2083A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0067A33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2EC5C8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0A5823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880D5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11948D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120</w:t>
            </w:r>
          </w:p>
        </w:tc>
        <w:tc>
          <w:tcPr>
            <w:tcW w:w="2759" w:type="dxa"/>
            <w:noWrap/>
            <w:hideMark/>
          </w:tcPr>
          <w:p w14:paraId="0AF6D9D2" w14:textId="38C13EE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 et al., 2013)</w:t>
            </w:r>
          </w:p>
        </w:tc>
      </w:tr>
      <w:tr w:rsidR="00EB7BA4" w:rsidRPr="00934A59" w14:paraId="1B778E0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A26E1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E661F5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ECDA5F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Hydra vulgaris</w:t>
            </w:r>
          </w:p>
        </w:tc>
        <w:tc>
          <w:tcPr>
            <w:tcW w:w="1134" w:type="dxa"/>
          </w:tcPr>
          <w:p w14:paraId="326518F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Invertebrates</w:t>
            </w:r>
          </w:p>
        </w:tc>
        <w:tc>
          <w:tcPr>
            <w:tcW w:w="992" w:type="dxa"/>
            <w:noWrap/>
            <w:hideMark/>
          </w:tcPr>
          <w:p w14:paraId="6B7BE8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B8B44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MATC</w:t>
            </w:r>
          </w:p>
        </w:tc>
        <w:tc>
          <w:tcPr>
            <w:tcW w:w="1559" w:type="dxa"/>
            <w:noWrap/>
            <w:hideMark/>
          </w:tcPr>
          <w:p w14:paraId="78E06DF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Morphology</w:t>
            </w:r>
          </w:p>
        </w:tc>
        <w:tc>
          <w:tcPr>
            <w:tcW w:w="1276" w:type="dxa"/>
            <w:noWrap/>
            <w:hideMark/>
          </w:tcPr>
          <w:p w14:paraId="54E6D70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7070</w:t>
            </w:r>
          </w:p>
        </w:tc>
        <w:tc>
          <w:tcPr>
            <w:tcW w:w="2759" w:type="dxa"/>
            <w:noWrap/>
            <w:hideMark/>
          </w:tcPr>
          <w:p w14:paraId="36D4C432" w14:textId="2DFDA48F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(Quinn et al., 2008)</w:t>
            </w:r>
          </w:p>
        </w:tc>
      </w:tr>
      <w:tr w:rsidR="00EB7BA4" w:rsidRPr="00934A59" w14:paraId="1B33E4C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490708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43A61B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EC3351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71D8B97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2505C6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FF5C8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131D154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5DC64F7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9.4</w:t>
            </w:r>
          </w:p>
        </w:tc>
        <w:tc>
          <w:tcPr>
            <w:tcW w:w="2759" w:type="dxa"/>
            <w:noWrap/>
            <w:hideMark/>
          </w:tcPr>
          <w:p w14:paraId="1BE42A35" w14:textId="427D5E7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2008)</w:t>
            </w:r>
          </w:p>
        </w:tc>
      </w:tr>
      <w:tr w:rsidR="00EB7BA4" w:rsidRPr="00934A59" w14:paraId="79C1645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0DCA8F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C4B038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4D3AFF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Limnodynastes peronii</w:t>
            </w:r>
          </w:p>
        </w:tc>
        <w:tc>
          <w:tcPr>
            <w:tcW w:w="1134" w:type="dxa"/>
          </w:tcPr>
          <w:p w14:paraId="48130A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Amphibians</w:t>
            </w:r>
          </w:p>
        </w:tc>
        <w:tc>
          <w:tcPr>
            <w:tcW w:w="992" w:type="dxa"/>
            <w:noWrap/>
            <w:hideMark/>
          </w:tcPr>
          <w:p w14:paraId="1D91189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267FC7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A4E3FB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Development</w:t>
            </w:r>
          </w:p>
        </w:tc>
        <w:tc>
          <w:tcPr>
            <w:tcW w:w="1276" w:type="dxa"/>
            <w:noWrap/>
            <w:hideMark/>
          </w:tcPr>
          <w:p w14:paraId="36F0514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3C6B41A0" w14:textId="44887DE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(Melvin et al., 2014)</w:t>
            </w:r>
          </w:p>
        </w:tc>
      </w:tr>
      <w:tr w:rsidR="00EB7BA4" w:rsidRPr="00934A59" w14:paraId="7C0DF82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B349B2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C301C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CBB861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2114674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6CB65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40328E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4655C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6D5698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2E2FD513" w14:textId="3D907436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(Nie et al., 2013)</w:t>
            </w:r>
          </w:p>
        </w:tc>
      </w:tr>
      <w:tr w:rsidR="00EB7BA4" w:rsidRPr="00934A59" w14:paraId="00530F6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EF6614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Sulfathiazole</w:t>
            </w:r>
          </w:p>
        </w:tc>
        <w:tc>
          <w:tcPr>
            <w:tcW w:w="1134" w:type="dxa"/>
            <w:noWrap/>
            <w:hideMark/>
          </w:tcPr>
          <w:p w14:paraId="0CFF1B7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STZ</w:t>
            </w:r>
          </w:p>
        </w:tc>
        <w:tc>
          <w:tcPr>
            <w:tcW w:w="2410" w:type="dxa"/>
            <w:noWrap/>
            <w:hideMark/>
          </w:tcPr>
          <w:p w14:paraId="31CC837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0DDB1AC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9A036B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260CBB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673601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33AA9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11000</w:t>
            </w:r>
          </w:p>
        </w:tc>
        <w:tc>
          <w:tcPr>
            <w:tcW w:w="2759" w:type="dxa"/>
            <w:noWrap/>
            <w:hideMark/>
          </w:tcPr>
          <w:p w14:paraId="1C8A4A5A" w14:textId="13E58E52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Choi, 2008)</w:t>
            </w:r>
          </w:p>
        </w:tc>
      </w:tr>
      <w:tr w:rsidR="00EB7BA4" w:rsidRPr="00934A59" w14:paraId="646C9BB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D82987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61EFF7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E3B6D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Chironomus riparius</w:t>
            </w:r>
          </w:p>
        </w:tc>
        <w:tc>
          <w:tcPr>
            <w:tcW w:w="1134" w:type="dxa"/>
          </w:tcPr>
          <w:p w14:paraId="58DDE73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53FAF4B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D8A762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3E4A5E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Genetics</w:t>
            </w:r>
          </w:p>
        </w:tc>
        <w:tc>
          <w:tcPr>
            <w:tcW w:w="1276" w:type="dxa"/>
            <w:noWrap/>
            <w:hideMark/>
          </w:tcPr>
          <w:p w14:paraId="15BDEEB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327C44EA" w14:textId="3324B0E1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Kwak, 2012)</w:t>
            </w:r>
          </w:p>
        </w:tc>
      </w:tr>
      <w:tr w:rsidR="00EB7BA4" w:rsidRPr="00934A59" w14:paraId="05F3863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9E01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Sulfachlorpyridazine</w:t>
            </w:r>
          </w:p>
        </w:tc>
        <w:tc>
          <w:tcPr>
            <w:tcW w:w="1134" w:type="dxa"/>
            <w:noWrap/>
            <w:hideMark/>
          </w:tcPr>
          <w:p w14:paraId="09BD1A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SCP</w:t>
            </w:r>
          </w:p>
        </w:tc>
        <w:tc>
          <w:tcPr>
            <w:tcW w:w="2410" w:type="dxa"/>
            <w:noWrap/>
            <w:hideMark/>
          </w:tcPr>
          <w:p w14:paraId="36BBB5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5A27F75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A4965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7CD454F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78CBCD6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3D950F8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375300</w:t>
            </w:r>
          </w:p>
        </w:tc>
        <w:tc>
          <w:tcPr>
            <w:tcW w:w="2759" w:type="dxa"/>
            <w:noWrap/>
            <w:hideMark/>
          </w:tcPr>
          <w:p w14:paraId="1A81F07C" w14:textId="6DD4102A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2007)</w:t>
            </w:r>
          </w:p>
        </w:tc>
      </w:tr>
      <w:tr w:rsidR="00EB7BA4" w:rsidRPr="00934A59" w14:paraId="3671F5D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A7186A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048CE1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4169B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Oryzias latipes</w:t>
            </w:r>
          </w:p>
        </w:tc>
        <w:tc>
          <w:tcPr>
            <w:tcW w:w="1134" w:type="dxa"/>
          </w:tcPr>
          <w:p w14:paraId="125192A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5E72C4F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3FA099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5A4F075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4D8E5C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535700</w:t>
            </w:r>
          </w:p>
        </w:tc>
        <w:tc>
          <w:tcPr>
            <w:tcW w:w="2759" w:type="dxa"/>
            <w:noWrap/>
            <w:hideMark/>
          </w:tcPr>
          <w:p w14:paraId="2FF3C8FA" w14:textId="09541276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2007)</w:t>
            </w:r>
          </w:p>
        </w:tc>
      </w:tr>
      <w:tr w:rsidR="00EB7BA4" w:rsidRPr="00934A59" w14:paraId="02237CE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F001FB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Sulfameter</w:t>
            </w:r>
          </w:p>
        </w:tc>
        <w:tc>
          <w:tcPr>
            <w:tcW w:w="1134" w:type="dxa"/>
            <w:noWrap/>
            <w:hideMark/>
          </w:tcPr>
          <w:p w14:paraId="2E88D6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</w:t>
            </w:r>
          </w:p>
        </w:tc>
        <w:tc>
          <w:tcPr>
            <w:tcW w:w="2410" w:type="dxa"/>
            <w:noWrap/>
            <w:hideMark/>
          </w:tcPr>
          <w:p w14:paraId="52A2373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342C57A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42B570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DB61AE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E320F3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217DA26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8646.156</w:t>
            </w:r>
          </w:p>
        </w:tc>
        <w:tc>
          <w:tcPr>
            <w:tcW w:w="2759" w:type="dxa"/>
            <w:noWrap/>
            <w:hideMark/>
          </w:tcPr>
          <w:p w14:paraId="6BCBBD2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71DAC44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7C2CC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CF576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1587A8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5A61A0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E48DAF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7C0532C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6E7A290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Immobilisation</w:t>
            </w:r>
          </w:p>
        </w:tc>
        <w:tc>
          <w:tcPr>
            <w:tcW w:w="1276" w:type="dxa"/>
            <w:noWrap/>
            <w:hideMark/>
          </w:tcPr>
          <w:p w14:paraId="5F83D91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15499.69</w:t>
            </w:r>
          </w:p>
        </w:tc>
        <w:tc>
          <w:tcPr>
            <w:tcW w:w="2759" w:type="dxa"/>
            <w:noWrap/>
            <w:hideMark/>
          </w:tcPr>
          <w:p w14:paraId="602B22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2214DB3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0A8FEA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E3E60A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A0EB69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01809DF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E39136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EA9336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2C24C59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9BCF1E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46123.59</w:t>
            </w:r>
          </w:p>
        </w:tc>
        <w:tc>
          <w:tcPr>
            <w:tcW w:w="2759" w:type="dxa"/>
            <w:noWrap/>
            <w:hideMark/>
          </w:tcPr>
          <w:p w14:paraId="0099A9D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0706909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52BC05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Sulfamonomethoxine</w:t>
            </w:r>
          </w:p>
        </w:tc>
        <w:tc>
          <w:tcPr>
            <w:tcW w:w="1134" w:type="dxa"/>
            <w:noWrap/>
            <w:hideMark/>
          </w:tcPr>
          <w:p w14:paraId="4A7E1D9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SMM</w:t>
            </w:r>
          </w:p>
        </w:tc>
        <w:tc>
          <w:tcPr>
            <w:tcW w:w="2410" w:type="dxa"/>
            <w:noWrap/>
            <w:hideMark/>
          </w:tcPr>
          <w:p w14:paraId="6341D5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6F9A15A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53E5AA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4428733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ED7CCF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17DEA8A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6852.091</w:t>
            </w:r>
          </w:p>
        </w:tc>
        <w:tc>
          <w:tcPr>
            <w:tcW w:w="2759" w:type="dxa"/>
            <w:noWrap/>
            <w:hideMark/>
          </w:tcPr>
          <w:p w14:paraId="53F8B36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20F598A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1E5D077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87B366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9E1F63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6CAF60B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1F1D2F8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3DB4538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49F589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Immobilisation</w:t>
            </w:r>
          </w:p>
        </w:tc>
        <w:tc>
          <w:tcPr>
            <w:tcW w:w="1276" w:type="dxa"/>
            <w:noWrap/>
            <w:hideMark/>
          </w:tcPr>
          <w:p w14:paraId="6BA0792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10309.16</w:t>
            </w:r>
          </w:p>
        </w:tc>
        <w:tc>
          <w:tcPr>
            <w:tcW w:w="2759" w:type="dxa"/>
            <w:noWrap/>
            <w:hideMark/>
          </w:tcPr>
          <w:p w14:paraId="0655B46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403AAE6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ECEC2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2B2B5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72B81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2B0B494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6B05E88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CB6596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5A91E1C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9902D3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46123.59</w:t>
            </w:r>
          </w:p>
        </w:tc>
        <w:tc>
          <w:tcPr>
            <w:tcW w:w="2759" w:type="dxa"/>
            <w:noWrap/>
            <w:hideMark/>
          </w:tcPr>
          <w:p w14:paraId="1B239C95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4D64191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42BBE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Sulfaquinoxaline</w:t>
            </w:r>
          </w:p>
        </w:tc>
        <w:tc>
          <w:tcPr>
            <w:tcW w:w="1134" w:type="dxa"/>
            <w:noWrap/>
            <w:hideMark/>
          </w:tcPr>
          <w:p w14:paraId="692F761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SQX</w:t>
            </w:r>
          </w:p>
        </w:tc>
        <w:tc>
          <w:tcPr>
            <w:tcW w:w="2410" w:type="dxa"/>
            <w:noWrap/>
            <w:hideMark/>
          </w:tcPr>
          <w:p w14:paraId="5CD337A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E0A40C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A6406F4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4A6BB7B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2174226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F5990DA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131000</w:t>
            </w:r>
          </w:p>
        </w:tc>
        <w:tc>
          <w:tcPr>
            <w:tcW w:w="2759" w:type="dxa"/>
            <w:noWrap/>
            <w:hideMark/>
          </w:tcPr>
          <w:p w14:paraId="2A16F28F" w14:textId="4D0F5A34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EB7BA4" w:rsidRPr="00934A59" w14:paraId="765FF50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4224EB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Sulfaguanidine</w:t>
            </w:r>
          </w:p>
        </w:tc>
        <w:tc>
          <w:tcPr>
            <w:tcW w:w="1134" w:type="dxa"/>
            <w:noWrap/>
            <w:hideMark/>
          </w:tcPr>
          <w:p w14:paraId="03334690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SG</w:t>
            </w:r>
          </w:p>
        </w:tc>
        <w:tc>
          <w:tcPr>
            <w:tcW w:w="2410" w:type="dxa"/>
            <w:noWrap/>
            <w:hideMark/>
          </w:tcPr>
          <w:p w14:paraId="6126A1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2139A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5283CE3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53B4CA4C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9C1ACC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60E796D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3860</w:t>
            </w:r>
          </w:p>
        </w:tc>
        <w:tc>
          <w:tcPr>
            <w:tcW w:w="2759" w:type="dxa"/>
            <w:noWrap/>
            <w:hideMark/>
          </w:tcPr>
          <w:p w14:paraId="245545B5" w14:textId="01B070E2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2009)</w:t>
            </w:r>
          </w:p>
        </w:tc>
      </w:tr>
      <w:tr w:rsidR="008901BB" w:rsidRPr="00934A59" w14:paraId="1377F53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A476023" w14:textId="1BBC84E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Ormetoprim</w:t>
            </w:r>
          </w:p>
        </w:tc>
        <w:tc>
          <w:tcPr>
            <w:tcW w:w="1134" w:type="dxa"/>
            <w:noWrap/>
            <w:hideMark/>
          </w:tcPr>
          <w:p w14:paraId="7F3FF5DA" w14:textId="6975255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OMP</w:t>
            </w:r>
          </w:p>
        </w:tc>
        <w:tc>
          <w:tcPr>
            <w:tcW w:w="2410" w:type="dxa"/>
            <w:noWrap/>
            <w:hideMark/>
          </w:tcPr>
          <w:p w14:paraId="53C7B5E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2F9AA67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AF07E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73DE7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7CD890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1B22574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1378.838</w:t>
            </w:r>
          </w:p>
        </w:tc>
        <w:tc>
          <w:tcPr>
            <w:tcW w:w="2759" w:type="dxa"/>
            <w:noWrap/>
            <w:hideMark/>
          </w:tcPr>
          <w:p w14:paraId="0F7B97B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EB7BA4" w:rsidRPr="00934A59" w14:paraId="354E812F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C0604A1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DEC9EA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98F6AC6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1DFFFC4F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007F160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67CCE48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1D025B6E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E7A3D92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12865.69</w:t>
            </w:r>
          </w:p>
        </w:tc>
        <w:tc>
          <w:tcPr>
            <w:tcW w:w="2759" w:type="dxa"/>
            <w:noWrap/>
            <w:hideMark/>
          </w:tcPr>
          <w:p w14:paraId="329911D9" w14:textId="77777777" w:rsidR="00EB7BA4" w:rsidRPr="00934A59" w:rsidRDefault="00EB7BA4" w:rsidP="00D355EE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DECA3D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FBEA944" w14:textId="2842231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Trimethoprim</w:t>
            </w:r>
          </w:p>
        </w:tc>
        <w:tc>
          <w:tcPr>
            <w:tcW w:w="1134" w:type="dxa"/>
            <w:noWrap/>
            <w:hideMark/>
          </w:tcPr>
          <w:p w14:paraId="70704A3A" w14:textId="68C17EB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TMP</w:t>
            </w:r>
          </w:p>
        </w:tc>
        <w:tc>
          <w:tcPr>
            <w:tcW w:w="2410" w:type="dxa"/>
            <w:noWrap/>
            <w:hideMark/>
          </w:tcPr>
          <w:p w14:paraId="1EDC79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variabilis</w:t>
            </w:r>
          </w:p>
        </w:tc>
        <w:tc>
          <w:tcPr>
            <w:tcW w:w="1134" w:type="dxa"/>
          </w:tcPr>
          <w:p w14:paraId="0B30C2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8A0FC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02FD56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BE9254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A480FE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4996EC1B" w14:textId="07CEFED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7097FF41" w14:textId="77777777" w:rsidTr="008901BB">
        <w:trPr>
          <w:trHeight w:val="20"/>
        </w:trPr>
        <w:tc>
          <w:tcPr>
            <w:tcW w:w="1701" w:type="dxa"/>
            <w:noWrap/>
          </w:tcPr>
          <w:p w14:paraId="3A558B3A" w14:textId="073C684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</w:tcPr>
          <w:p w14:paraId="7ECB0509" w14:textId="3A4514D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D8D29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3B8676F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08FF7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E23DF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14E90F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1E1D5D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157</w:t>
            </w:r>
          </w:p>
        </w:tc>
        <w:tc>
          <w:tcPr>
            <w:tcW w:w="2759" w:type="dxa"/>
            <w:noWrap/>
            <w:hideMark/>
          </w:tcPr>
          <w:p w14:paraId="67923F6C" w14:textId="211045DB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(Madureira et al., 2012)</w:t>
            </w:r>
          </w:p>
        </w:tc>
      </w:tr>
      <w:tr w:rsidR="008901BB" w:rsidRPr="00934A59" w14:paraId="336B0F1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22845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DFDD2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D92A3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7D9BE17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6024FF1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65C3C5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B8323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11034B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3120</w:t>
            </w:r>
          </w:p>
        </w:tc>
        <w:tc>
          <w:tcPr>
            <w:tcW w:w="2759" w:type="dxa"/>
            <w:noWrap/>
            <w:hideMark/>
          </w:tcPr>
          <w:p w14:paraId="4661DD13" w14:textId="3077042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4D09995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D2E18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C6832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4736A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Diamesa zernyi</w:t>
            </w:r>
          </w:p>
        </w:tc>
        <w:tc>
          <w:tcPr>
            <w:tcW w:w="1134" w:type="dxa"/>
          </w:tcPr>
          <w:p w14:paraId="7ACE540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5879F9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5A6FA5A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0832BC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Behavior</w:t>
            </w:r>
          </w:p>
        </w:tc>
        <w:tc>
          <w:tcPr>
            <w:tcW w:w="1276" w:type="dxa"/>
            <w:noWrap/>
            <w:hideMark/>
          </w:tcPr>
          <w:p w14:paraId="1D68FEC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400000</w:t>
            </w:r>
          </w:p>
        </w:tc>
        <w:tc>
          <w:tcPr>
            <w:tcW w:w="2759" w:type="dxa"/>
            <w:noWrap/>
            <w:hideMark/>
          </w:tcPr>
          <w:p w14:paraId="6002231A" w14:textId="247DC94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(Villa et al., 2018)</w:t>
            </w:r>
          </w:p>
        </w:tc>
      </w:tr>
      <w:tr w:rsidR="008901BB" w:rsidRPr="00934A59" w14:paraId="084F20D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44CE3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4C6E6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D7331E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Dreissena polymorpha</w:t>
            </w:r>
          </w:p>
        </w:tc>
        <w:tc>
          <w:tcPr>
            <w:tcW w:w="1134" w:type="dxa"/>
          </w:tcPr>
          <w:p w14:paraId="374EF7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</w:p>
        </w:tc>
        <w:tc>
          <w:tcPr>
            <w:tcW w:w="992" w:type="dxa"/>
            <w:noWrap/>
            <w:hideMark/>
          </w:tcPr>
          <w:p w14:paraId="6B8C62C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3B72D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5F887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Cell(s)</w:t>
            </w:r>
          </w:p>
        </w:tc>
        <w:tc>
          <w:tcPr>
            <w:tcW w:w="1276" w:type="dxa"/>
            <w:noWrap/>
            <w:hideMark/>
          </w:tcPr>
          <w:p w14:paraId="5D03B9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0.29</w:t>
            </w:r>
          </w:p>
        </w:tc>
        <w:tc>
          <w:tcPr>
            <w:tcW w:w="2759" w:type="dxa"/>
            <w:noWrap/>
            <w:hideMark/>
          </w:tcPr>
          <w:p w14:paraId="72F3A6B3" w14:textId="6BBF22D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(Parolini et al., 2013)</w:t>
            </w:r>
          </w:p>
        </w:tc>
      </w:tr>
      <w:tr w:rsidR="008901BB" w:rsidRPr="00934A59" w14:paraId="5402B75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EAC46E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228E17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5F3C8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71A198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F616C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798FC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30D1B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Injury</w:t>
            </w:r>
          </w:p>
        </w:tc>
        <w:tc>
          <w:tcPr>
            <w:tcW w:w="1276" w:type="dxa"/>
            <w:noWrap/>
            <w:hideMark/>
          </w:tcPr>
          <w:p w14:paraId="28F0B9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3600B3E9" w14:textId="71F1417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2004a)</w:t>
            </w:r>
          </w:p>
        </w:tc>
      </w:tr>
      <w:tr w:rsidR="008901BB" w:rsidRPr="00934A59" w14:paraId="3D9AEE0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73FE8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9C798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937CE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minor</w:t>
            </w:r>
          </w:p>
        </w:tc>
        <w:tc>
          <w:tcPr>
            <w:tcW w:w="1134" w:type="dxa"/>
          </w:tcPr>
          <w:p w14:paraId="2CF904A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683518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80BBD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7D6E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47FBE5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6250</w:t>
            </w:r>
          </w:p>
        </w:tc>
        <w:tc>
          <w:tcPr>
            <w:tcW w:w="2759" w:type="dxa"/>
            <w:noWrap/>
            <w:hideMark/>
          </w:tcPr>
          <w:p w14:paraId="25AB7457" w14:textId="7DF5509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601B0B5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BAAFDE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9DC567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4ED3C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5C2CCE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DF7CC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665B8E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173A99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D3CDB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</w:t>
            </w:r>
          </w:p>
        </w:tc>
        <w:tc>
          <w:tcPr>
            <w:tcW w:w="2759" w:type="dxa"/>
            <w:noWrap/>
            <w:hideMark/>
          </w:tcPr>
          <w:p w14:paraId="12BC627D" w14:textId="6F8D210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0A8FE22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8F99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80EC48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99516B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wesenbergii</w:t>
            </w:r>
          </w:p>
        </w:tc>
        <w:tc>
          <w:tcPr>
            <w:tcW w:w="1134" w:type="dxa"/>
          </w:tcPr>
          <w:p w14:paraId="2795A8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36283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654B1B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D6B3F7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66F82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5EEECF34" w14:textId="14E2F64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3699054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CE380A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ECA7C8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917167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Nostoc sp.</w:t>
            </w:r>
          </w:p>
        </w:tc>
        <w:tc>
          <w:tcPr>
            <w:tcW w:w="1134" w:type="dxa"/>
          </w:tcPr>
          <w:p w14:paraId="15C49BA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294551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7F925E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52790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FFAFF0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3100</w:t>
            </w:r>
          </w:p>
        </w:tc>
        <w:tc>
          <w:tcPr>
            <w:tcW w:w="2759" w:type="dxa"/>
            <w:noWrap/>
            <w:hideMark/>
          </w:tcPr>
          <w:p w14:paraId="6B1598EF" w14:textId="7320189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5DF624E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76C69C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521FF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45BA07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Poecilia reticulata</w:t>
            </w:r>
          </w:p>
        </w:tc>
        <w:tc>
          <w:tcPr>
            <w:tcW w:w="1134" w:type="dxa"/>
          </w:tcPr>
          <w:p w14:paraId="4A28BE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8143A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14</w:t>
            </w:r>
          </w:p>
        </w:tc>
        <w:tc>
          <w:tcPr>
            <w:tcW w:w="993" w:type="dxa"/>
            <w:noWrap/>
            <w:hideMark/>
          </w:tcPr>
          <w:p w14:paraId="5B1655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2CC0D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Behavior</w:t>
            </w:r>
          </w:p>
        </w:tc>
        <w:tc>
          <w:tcPr>
            <w:tcW w:w="1276" w:type="dxa"/>
            <w:noWrap/>
            <w:hideMark/>
          </w:tcPr>
          <w:p w14:paraId="694124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25000</w:t>
            </w:r>
          </w:p>
        </w:tc>
        <w:tc>
          <w:tcPr>
            <w:tcW w:w="2759" w:type="dxa"/>
            <w:noWrap/>
            <w:hideMark/>
          </w:tcPr>
          <w:p w14:paraId="032FDB21" w14:textId="27C9CF5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1E09713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6F1A5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F72A70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C7F88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339304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A21BC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B57FE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9B8F07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6ECE4C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12500</w:t>
            </w:r>
          </w:p>
        </w:tc>
        <w:tc>
          <w:tcPr>
            <w:tcW w:w="2759" w:type="dxa"/>
            <w:noWrap/>
            <w:hideMark/>
          </w:tcPr>
          <w:p w14:paraId="3912B729" w14:textId="2185210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(De Liguoro et al., 2012)</w:t>
            </w:r>
          </w:p>
        </w:tc>
      </w:tr>
      <w:tr w:rsidR="008901BB" w:rsidRPr="00934A59" w14:paraId="25066EA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B4841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E0DC5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16FC5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 leopoliensis</w:t>
            </w:r>
          </w:p>
        </w:tc>
        <w:tc>
          <w:tcPr>
            <w:tcW w:w="1134" w:type="dxa"/>
          </w:tcPr>
          <w:p w14:paraId="37EE4C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0C56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106375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2A5D02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E302A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13000</w:t>
            </w:r>
          </w:p>
        </w:tc>
        <w:tc>
          <w:tcPr>
            <w:tcW w:w="2759" w:type="dxa"/>
            <w:noWrap/>
            <w:hideMark/>
          </w:tcPr>
          <w:p w14:paraId="58EA0674" w14:textId="2D2962C8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1538019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2CECBD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Oxytetracycline</w:t>
            </w:r>
          </w:p>
        </w:tc>
        <w:tc>
          <w:tcPr>
            <w:tcW w:w="1134" w:type="dxa"/>
            <w:noWrap/>
            <w:hideMark/>
          </w:tcPr>
          <w:p w14:paraId="526EB72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OTC</w:t>
            </w:r>
          </w:p>
        </w:tc>
        <w:tc>
          <w:tcPr>
            <w:tcW w:w="2410" w:type="dxa"/>
            <w:noWrap/>
            <w:hideMark/>
          </w:tcPr>
          <w:p w14:paraId="7C75D2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Branchinella thailandensis</w:t>
            </w:r>
          </w:p>
        </w:tc>
        <w:tc>
          <w:tcPr>
            <w:tcW w:w="1134" w:type="dxa"/>
          </w:tcPr>
          <w:p w14:paraId="4F0911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29F112E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</w:t>
            </w:r>
          </w:p>
        </w:tc>
        <w:tc>
          <w:tcPr>
            <w:tcW w:w="993" w:type="dxa"/>
            <w:noWrap/>
            <w:hideMark/>
          </w:tcPr>
          <w:p w14:paraId="206DD7C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0FB63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3724210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250000</w:t>
            </w:r>
          </w:p>
        </w:tc>
        <w:tc>
          <w:tcPr>
            <w:tcW w:w="2759" w:type="dxa"/>
            <w:noWrap/>
            <w:hideMark/>
          </w:tcPr>
          <w:p w14:paraId="0013DDFE" w14:textId="75E8B35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(Saejung et al., 2014)</w:t>
            </w:r>
          </w:p>
        </w:tc>
      </w:tr>
      <w:tr w:rsidR="008901BB" w:rsidRPr="00934A59" w14:paraId="6B36A51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0A1A6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484BB9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31CAD8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Chlamydomonas reinhardtii</w:t>
            </w:r>
          </w:p>
        </w:tc>
        <w:tc>
          <w:tcPr>
            <w:tcW w:w="1134" w:type="dxa"/>
          </w:tcPr>
          <w:p w14:paraId="1E3AC8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01A502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C82AEE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C7DBF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F2744B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08436CA" w14:textId="490485EF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(Garcia et al., 2008)</w:t>
            </w:r>
          </w:p>
        </w:tc>
      </w:tr>
      <w:tr w:rsidR="008901BB" w:rsidRPr="00934A59" w14:paraId="3DDB2AF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A686F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3780E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FCC40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9D387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30516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052EAF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6B1F08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0936A2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7400</w:t>
            </w:r>
          </w:p>
        </w:tc>
        <w:tc>
          <w:tcPr>
            <w:tcW w:w="2759" w:type="dxa"/>
            <w:noWrap/>
            <w:hideMark/>
          </w:tcPr>
          <w:p w14:paraId="525C66A8" w14:textId="1A2C81AD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(Wollenberger et al., 2000)</w:t>
            </w:r>
          </w:p>
        </w:tc>
      </w:tr>
      <w:tr w:rsidR="008901BB" w:rsidRPr="00934A59" w14:paraId="29E2181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C0C7A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5C598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88047C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Labeo rohita</w:t>
            </w:r>
          </w:p>
        </w:tc>
        <w:tc>
          <w:tcPr>
            <w:tcW w:w="1134" w:type="dxa"/>
          </w:tcPr>
          <w:p w14:paraId="5C4E3F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0EB24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</w:t>
            </w:r>
          </w:p>
        </w:tc>
        <w:tc>
          <w:tcPr>
            <w:tcW w:w="993" w:type="dxa"/>
            <w:noWrap/>
            <w:hideMark/>
          </w:tcPr>
          <w:p w14:paraId="17F1AF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E9F9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0402DB0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80000</w:t>
            </w:r>
          </w:p>
        </w:tc>
        <w:tc>
          <w:tcPr>
            <w:tcW w:w="2759" w:type="dxa"/>
            <w:noWrap/>
            <w:hideMark/>
          </w:tcPr>
          <w:p w14:paraId="7C998DCE" w14:textId="5B156A9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(Ambili et al., 2013)</w:t>
            </w:r>
          </w:p>
        </w:tc>
      </w:tr>
      <w:tr w:rsidR="008901BB" w:rsidRPr="00934A59" w14:paraId="3A53FDF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1C3E9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Tetracycline</w:t>
            </w:r>
          </w:p>
        </w:tc>
        <w:tc>
          <w:tcPr>
            <w:tcW w:w="1134" w:type="dxa"/>
            <w:noWrap/>
            <w:hideMark/>
          </w:tcPr>
          <w:p w14:paraId="33D538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TC</w:t>
            </w:r>
          </w:p>
        </w:tc>
        <w:tc>
          <w:tcPr>
            <w:tcW w:w="2410" w:type="dxa"/>
            <w:noWrap/>
            <w:hideMark/>
          </w:tcPr>
          <w:p w14:paraId="15E9D40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676CC3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685D12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66B641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8F6E9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335B38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4D93CE09" w14:textId="006D26A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(Kim et al., 2014)</w:t>
            </w:r>
          </w:p>
        </w:tc>
      </w:tr>
      <w:tr w:rsidR="008901BB" w:rsidRPr="00934A59" w14:paraId="29838D2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341FC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571BE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07989A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Gambusia holbrooki</w:t>
            </w:r>
          </w:p>
        </w:tc>
        <w:tc>
          <w:tcPr>
            <w:tcW w:w="1134" w:type="dxa"/>
          </w:tcPr>
          <w:p w14:paraId="047CA8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3D5C02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DE6D4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B84EB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Injury</w:t>
            </w:r>
          </w:p>
        </w:tc>
        <w:tc>
          <w:tcPr>
            <w:tcW w:w="1276" w:type="dxa"/>
            <w:noWrap/>
            <w:hideMark/>
          </w:tcPr>
          <w:p w14:paraId="653E5F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0.005</w:t>
            </w:r>
          </w:p>
        </w:tc>
        <w:tc>
          <w:tcPr>
            <w:tcW w:w="2759" w:type="dxa"/>
            <w:noWrap/>
            <w:hideMark/>
          </w:tcPr>
          <w:p w14:paraId="24D564AA" w14:textId="363A74A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(Nunes et al., 2015)</w:t>
            </w:r>
          </w:p>
        </w:tc>
      </w:tr>
      <w:tr w:rsidR="008901BB" w:rsidRPr="00934A59" w14:paraId="36645FC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6CAB7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9FE15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38F720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Lamellidens corrianus</w:t>
            </w:r>
          </w:p>
        </w:tc>
        <w:tc>
          <w:tcPr>
            <w:tcW w:w="1134" w:type="dxa"/>
          </w:tcPr>
          <w:p w14:paraId="7115B8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</w:p>
        </w:tc>
        <w:tc>
          <w:tcPr>
            <w:tcW w:w="992" w:type="dxa"/>
            <w:noWrap/>
            <w:hideMark/>
          </w:tcPr>
          <w:p w14:paraId="694E37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78BABFB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2F5A91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409ECE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73820</w:t>
            </w:r>
          </w:p>
        </w:tc>
        <w:tc>
          <w:tcPr>
            <w:tcW w:w="2759" w:type="dxa"/>
            <w:noWrap/>
            <w:hideMark/>
          </w:tcPr>
          <w:p w14:paraId="27745EC4" w14:textId="67C4182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2010)</w:t>
            </w:r>
          </w:p>
        </w:tc>
      </w:tr>
      <w:tr w:rsidR="008901BB" w:rsidRPr="00934A59" w14:paraId="221C10B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3BBB9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3C36E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B6FD0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1BABBD5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68CA3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C5FC1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09D1F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6CFCC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0CE4018C" w14:textId="5250A66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41014C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9B93A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20C84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5470AC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417550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A7DB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5EA239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0841D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75ED8C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</w:t>
            </w:r>
          </w:p>
        </w:tc>
        <w:tc>
          <w:tcPr>
            <w:tcW w:w="2759" w:type="dxa"/>
            <w:noWrap/>
            <w:hideMark/>
          </w:tcPr>
          <w:p w14:paraId="4CAF16F2" w14:textId="0C2D4B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(Yang et al., 2013)</w:t>
            </w:r>
          </w:p>
        </w:tc>
      </w:tr>
      <w:tr w:rsidR="008901BB" w:rsidRPr="00934A59" w14:paraId="0DE4703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7FA38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5625CA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9894B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Parreysia cylindrica</w:t>
            </w:r>
          </w:p>
        </w:tc>
        <w:tc>
          <w:tcPr>
            <w:tcW w:w="1134" w:type="dxa"/>
          </w:tcPr>
          <w:p w14:paraId="531DCAD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</w:p>
        </w:tc>
        <w:tc>
          <w:tcPr>
            <w:tcW w:w="992" w:type="dxa"/>
            <w:noWrap/>
            <w:hideMark/>
          </w:tcPr>
          <w:p w14:paraId="38FB64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F4E971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250774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2A0555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33300</w:t>
            </w:r>
          </w:p>
        </w:tc>
        <w:tc>
          <w:tcPr>
            <w:tcW w:w="2759" w:type="dxa"/>
            <w:noWrap/>
            <w:hideMark/>
          </w:tcPr>
          <w:p w14:paraId="29B7DEA0" w14:textId="178FCDC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2012)</w:t>
            </w:r>
          </w:p>
        </w:tc>
      </w:tr>
      <w:tr w:rsidR="008901BB" w:rsidRPr="00934A59" w14:paraId="02B6733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B21B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Chlortetracycline</w:t>
            </w:r>
          </w:p>
        </w:tc>
        <w:tc>
          <w:tcPr>
            <w:tcW w:w="1134" w:type="dxa"/>
            <w:noWrap/>
            <w:hideMark/>
          </w:tcPr>
          <w:p w14:paraId="3ECAE50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CTC</w:t>
            </w:r>
          </w:p>
        </w:tc>
        <w:tc>
          <w:tcPr>
            <w:tcW w:w="2410" w:type="dxa"/>
            <w:noWrap/>
            <w:hideMark/>
          </w:tcPr>
          <w:p w14:paraId="08C0DB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Scenedesmus acutus var. acutus</w:t>
            </w:r>
          </w:p>
        </w:tc>
        <w:tc>
          <w:tcPr>
            <w:tcW w:w="1134" w:type="dxa"/>
          </w:tcPr>
          <w:p w14:paraId="69A0E4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C6648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5B050D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6BDB97A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2562F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1F57B48E" w14:textId="758AB13B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(Guo and Chen, 2012)</w:t>
            </w:r>
          </w:p>
        </w:tc>
      </w:tr>
      <w:tr w:rsidR="008901BB" w:rsidRPr="00934A59" w14:paraId="7453A16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C6EF7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821450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F61F4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1BEC21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CC7012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993" w:type="dxa"/>
            <w:noWrap/>
            <w:hideMark/>
          </w:tcPr>
          <w:p w14:paraId="098448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2DD4E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F0E11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09C5622A" w14:textId="6E3CE22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(Guo and Chen, 2012)</w:t>
            </w:r>
          </w:p>
        </w:tc>
      </w:tr>
      <w:tr w:rsidR="008901BB" w:rsidRPr="00934A59" w14:paraId="6AAF049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764A6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B663F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1CB02E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2DF60EE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3A71C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CF7470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56D3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0A5BC24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7D380F47" w14:textId="3530136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3DA683B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74EE6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Doxycycline</w:t>
            </w:r>
          </w:p>
        </w:tc>
        <w:tc>
          <w:tcPr>
            <w:tcW w:w="1134" w:type="dxa"/>
            <w:noWrap/>
            <w:hideMark/>
          </w:tcPr>
          <w:p w14:paraId="08E1FC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DC</w:t>
            </w:r>
          </w:p>
        </w:tc>
        <w:tc>
          <w:tcPr>
            <w:tcW w:w="2410" w:type="dxa"/>
            <w:noWrap/>
            <w:hideMark/>
          </w:tcPr>
          <w:p w14:paraId="60AE3E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17A4095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B060F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28C14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2EA566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3013D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619F7709" w14:textId="78EF889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DD65C7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816EB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Methacycline</w:t>
            </w:r>
          </w:p>
        </w:tc>
        <w:tc>
          <w:tcPr>
            <w:tcW w:w="1134" w:type="dxa"/>
            <w:noWrap/>
            <w:hideMark/>
          </w:tcPr>
          <w:p w14:paraId="625945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MT</w:t>
            </w:r>
          </w:p>
        </w:tc>
        <w:tc>
          <w:tcPr>
            <w:tcW w:w="2410" w:type="dxa"/>
            <w:noWrap/>
            <w:hideMark/>
          </w:tcPr>
          <w:p w14:paraId="15D278F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4677F0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242004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3910F1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A16D2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38A8A03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127.378</w:t>
            </w:r>
          </w:p>
        </w:tc>
        <w:tc>
          <w:tcPr>
            <w:tcW w:w="2759" w:type="dxa"/>
            <w:noWrap/>
            <w:hideMark/>
          </w:tcPr>
          <w:p w14:paraId="3816CD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1C5CDD8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3A677E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Norfloxacin</w:t>
            </w:r>
          </w:p>
        </w:tc>
        <w:tc>
          <w:tcPr>
            <w:tcW w:w="1134" w:type="dxa"/>
            <w:noWrap/>
            <w:hideMark/>
          </w:tcPr>
          <w:p w14:paraId="2452D2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NFX</w:t>
            </w:r>
          </w:p>
        </w:tc>
        <w:tc>
          <w:tcPr>
            <w:tcW w:w="2410" w:type="dxa"/>
            <w:noWrap/>
            <w:hideMark/>
          </w:tcPr>
          <w:p w14:paraId="187496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4BBFFE2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F87009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192E0DC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16D24C6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CC8DF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100196.9297</w:t>
            </w:r>
          </w:p>
        </w:tc>
        <w:tc>
          <w:tcPr>
            <w:tcW w:w="2759" w:type="dxa"/>
            <w:noWrap/>
            <w:hideMark/>
          </w:tcPr>
          <w:p w14:paraId="61372A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6502BE0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1AA41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Ciprofloxacin</w:t>
            </w:r>
          </w:p>
        </w:tc>
        <w:tc>
          <w:tcPr>
            <w:tcW w:w="1134" w:type="dxa"/>
            <w:noWrap/>
            <w:hideMark/>
          </w:tcPr>
          <w:p w14:paraId="6BAC43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CFX</w:t>
            </w:r>
          </w:p>
        </w:tc>
        <w:tc>
          <w:tcPr>
            <w:tcW w:w="2410" w:type="dxa"/>
            <w:noWrap/>
            <w:hideMark/>
          </w:tcPr>
          <w:p w14:paraId="4A9505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520CF07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5572521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DC3E0B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E8FEA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2178E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CB709E1" w14:textId="68E672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691BF8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3FE7D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FAE9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191449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3A6718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02392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FC00A0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4DE4C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Physiology</w:t>
            </w:r>
          </w:p>
        </w:tc>
        <w:tc>
          <w:tcPr>
            <w:tcW w:w="1276" w:type="dxa"/>
            <w:noWrap/>
            <w:hideMark/>
          </w:tcPr>
          <w:p w14:paraId="284E29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</w:t>
            </w:r>
          </w:p>
        </w:tc>
        <w:tc>
          <w:tcPr>
            <w:tcW w:w="2759" w:type="dxa"/>
            <w:noWrap/>
            <w:hideMark/>
          </w:tcPr>
          <w:p w14:paraId="59A6FF01" w14:textId="3BE380B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(Liu et al., 2011)</w:t>
            </w:r>
          </w:p>
        </w:tc>
      </w:tr>
      <w:tr w:rsidR="008901BB" w:rsidRPr="00934A59" w14:paraId="30FB037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06D62A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Ofloxacin</w:t>
            </w:r>
          </w:p>
        </w:tc>
        <w:tc>
          <w:tcPr>
            <w:tcW w:w="1134" w:type="dxa"/>
            <w:noWrap/>
            <w:hideMark/>
          </w:tcPr>
          <w:p w14:paraId="0F6F6F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OFX</w:t>
            </w:r>
          </w:p>
        </w:tc>
        <w:tc>
          <w:tcPr>
            <w:tcW w:w="2410" w:type="dxa"/>
            <w:noWrap/>
            <w:hideMark/>
          </w:tcPr>
          <w:p w14:paraId="411078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2FE279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1E6106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0B4DF2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864F19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639597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7CE9D0C5" w14:textId="7B3EB3B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6C4CF0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8C197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Lomefloxacin</w:t>
            </w:r>
          </w:p>
        </w:tc>
        <w:tc>
          <w:tcPr>
            <w:tcW w:w="1134" w:type="dxa"/>
            <w:noWrap/>
            <w:hideMark/>
          </w:tcPr>
          <w:p w14:paraId="25EC081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LFX</w:t>
            </w:r>
          </w:p>
        </w:tc>
        <w:tc>
          <w:tcPr>
            <w:tcW w:w="2410" w:type="dxa"/>
            <w:noWrap/>
            <w:hideMark/>
          </w:tcPr>
          <w:p w14:paraId="6AFF88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683261B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6FDADA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0055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9E4B0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1559135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1546C373" w14:textId="7AEAF61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5397FC4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746CE2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Enrofloxacin</w:t>
            </w:r>
          </w:p>
        </w:tc>
        <w:tc>
          <w:tcPr>
            <w:tcW w:w="1134" w:type="dxa"/>
            <w:noWrap/>
            <w:hideMark/>
          </w:tcPr>
          <w:p w14:paraId="525F981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EFX</w:t>
            </w:r>
          </w:p>
        </w:tc>
        <w:tc>
          <w:tcPr>
            <w:tcW w:w="2410" w:type="dxa"/>
            <w:noWrap/>
            <w:hideMark/>
          </w:tcPr>
          <w:p w14:paraId="385B8A9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AE0B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0B09CF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126006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8EC87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52051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5000</w:t>
            </w:r>
          </w:p>
        </w:tc>
        <w:tc>
          <w:tcPr>
            <w:tcW w:w="2759" w:type="dxa"/>
            <w:noWrap/>
            <w:hideMark/>
          </w:tcPr>
          <w:p w14:paraId="73E92E09" w14:textId="5115D69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Choi, 2008)</w:t>
            </w:r>
          </w:p>
        </w:tc>
      </w:tr>
      <w:tr w:rsidR="008901BB" w:rsidRPr="00934A59" w14:paraId="22AD20B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8B687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Fleroxacin</w:t>
            </w:r>
          </w:p>
        </w:tc>
        <w:tc>
          <w:tcPr>
            <w:tcW w:w="1134" w:type="dxa"/>
            <w:noWrap/>
            <w:hideMark/>
          </w:tcPr>
          <w:p w14:paraId="5D8503B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</w:t>
            </w:r>
          </w:p>
        </w:tc>
        <w:tc>
          <w:tcPr>
            <w:tcW w:w="2410" w:type="dxa"/>
            <w:noWrap/>
            <w:hideMark/>
          </w:tcPr>
          <w:p w14:paraId="52ED46F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73C791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A1B13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0BC1F68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2B1A7D0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323BE2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2351146.974</w:t>
            </w:r>
          </w:p>
        </w:tc>
        <w:tc>
          <w:tcPr>
            <w:tcW w:w="2759" w:type="dxa"/>
            <w:noWrap/>
            <w:hideMark/>
          </w:tcPr>
          <w:p w14:paraId="3E5D770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17255A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6CDC58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Pefloxacin</w:t>
            </w:r>
          </w:p>
        </w:tc>
        <w:tc>
          <w:tcPr>
            <w:tcW w:w="1134" w:type="dxa"/>
            <w:noWrap/>
            <w:hideMark/>
          </w:tcPr>
          <w:p w14:paraId="7F1FC8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PEF</w:t>
            </w:r>
          </w:p>
        </w:tc>
        <w:tc>
          <w:tcPr>
            <w:tcW w:w="2410" w:type="dxa"/>
            <w:noWrap/>
            <w:hideMark/>
          </w:tcPr>
          <w:p w14:paraId="015025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cylindrica</w:t>
            </w:r>
          </w:p>
        </w:tc>
        <w:tc>
          <w:tcPr>
            <w:tcW w:w="1134" w:type="dxa"/>
          </w:tcPr>
          <w:p w14:paraId="7ABD17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433185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DEA04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5C4DE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C9755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25</w:t>
            </w:r>
          </w:p>
        </w:tc>
        <w:tc>
          <w:tcPr>
            <w:tcW w:w="2759" w:type="dxa"/>
            <w:noWrap/>
            <w:hideMark/>
          </w:tcPr>
          <w:p w14:paraId="74AD2506" w14:textId="571AA03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180E28E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A4CFF4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6E8FF5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3984B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flosaquae</w:t>
            </w:r>
          </w:p>
        </w:tc>
        <w:tc>
          <w:tcPr>
            <w:tcW w:w="1134" w:type="dxa"/>
          </w:tcPr>
          <w:p w14:paraId="34A2BA3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1CECF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609ED4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5E00D3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F67C3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39</w:t>
            </w:r>
          </w:p>
        </w:tc>
        <w:tc>
          <w:tcPr>
            <w:tcW w:w="2759" w:type="dxa"/>
            <w:noWrap/>
            <w:hideMark/>
          </w:tcPr>
          <w:p w14:paraId="1ACBD098" w14:textId="1EF4382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5C11C15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2438C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4670E9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0A6C2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variabilis</w:t>
            </w:r>
          </w:p>
        </w:tc>
        <w:tc>
          <w:tcPr>
            <w:tcW w:w="1134" w:type="dxa"/>
          </w:tcPr>
          <w:p w14:paraId="388BB1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22DE7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160731E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D1134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8056EE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9.8</w:t>
            </w:r>
          </w:p>
        </w:tc>
        <w:tc>
          <w:tcPr>
            <w:tcW w:w="2759" w:type="dxa"/>
            <w:noWrap/>
            <w:hideMark/>
          </w:tcPr>
          <w:p w14:paraId="537C212E" w14:textId="7D552EB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619D42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03237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198C1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C372C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Carassius auratus</w:t>
            </w:r>
          </w:p>
        </w:tc>
        <w:tc>
          <w:tcPr>
            <w:tcW w:w="1134" w:type="dxa"/>
          </w:tcPr>
          <w:p w14:paraId="5BC4EF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D1A42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36FB4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F7C160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6666CE8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2.7</w:t>
            </w:r>
          </w:p>
        </w:tc>
        <w:tc>
          <w:tcPr>
            <w:tcW w:w="2759" w:type="dxa"/>
            <w:noWrap/>
            <w:hideMark/>
          </w:tcPr>
          <w:p w14:paraId="110E2122" w14:textId="0296217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(Liu et al., 2014)</w:t>
            </w:r>
          </w:p>
        </w:tc>
      </w:tr>
      <w:tr w:rsidR="008901BB" w:rsidRPr="00934A59" w14:paraId="0E47CF9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7EC4B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F0C34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253165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288D98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5B20082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21</w:t>
            </w:r>
          </w:p>
        </w:tc>
        <w:tc>
          <w:tcPr>
            <w:tcW w:w="993" w:type="dxa"/>
            <w:noWrap/>
            <w:hideMark/>
          </w:tcPr>
          <w:p w14:paraId="76E53C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34612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</w:t>
            </w:r>
          </w:p>
        </w:tc>
        <w:tc>
          <w:tcPr>
            <w:tcW w:w="1276" w:type="dxa"/>
            <w:noWrap/>
            <w:hideMark/>
          </w:tcPr>
          <w:p w14:paraId="42347D4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120</w:t>
            </w:r>
          </w:p>
        </w:tc>
        <w:tc>
          <w:tcPr>
            <w:tcW w:w="2759" w:type="dxa"/>
            <w:noWrap/>
            <w:hideMark/>
          </w:tcPr>
          <w:p w14:paraId="72B7BFD9" w14:textId="228017B6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 et al., 2013)</w:t>
            </w:r>
          </w:p>
        </w:tc>
      </w:tr>
      <w:tr w:rsidR="008901BB" w:rsidRPr="00934A59" w14:paraId="0DDD6C0B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3F45D2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0A768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15F139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277E6AF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37DA10B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43BFCDD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04806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62FFC1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300</w:t>
            </w:r>
          </w:p>
        </w:tc>
        <w:tc>
          <w:tcPr>
            <w:tcW w:w="2759" w:type="dxa"/>
            <w:noWrap/>
            <w:hideMark/>
          </w:tcPr>
          <w:p w14:paraId="09E76A15" w14:textId="3B67F7A5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42885D1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2868F4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F327F5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F4CE8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5491C53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77478A0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0E86E71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5D22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80BB43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1.6</w:t>
            </w:r>
          </w:p>
        </w:tc>
        <w:tc>
          <w:tcPr>
            <w:tcW w:w="2759" w:type="dxa"/>
            <w:noWrap/>
            <w:hideMark/>
          </w:tcPr>
          <w:p w14:paraId="540E4560" w14:textId="3AE9DCF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216263A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4677CA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12578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57EF1B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wesenbergii</w:t>
            </w:r>
          </w:p>
        </w:tc>
        <w:tc>
          <w:tcPr>
            <w:tcW w:w="1134" w:type="dxa"/>
          </w:tcPr>
          <w:p w14:paraId="520CD8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1E3DF3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2DF82E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277FA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759111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6.3</w:t>
            </w:r>
          </w:p>
        </w:tc>
        <w:tc>
          <w:tcPr>
            <w:tcW w:w="2759" w:type="dxa"/>
            <w:noWrap/>
            <w:hideMark/>
          </w:tcPr>
          <w:p w14:paraId="2EF0AC7E" w14:textId="71372AC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683977C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6C571B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FA8298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14D4A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Nostoc sp.</w:t>
            </w:r>
          </w:p>
        </w:tc>
        <w:tc>
          <w:tcPr>
            <w:tcW w:w="1134" w:type="dxa"/>
          </w:tcPr>
          <w:p w14:paraId="1D34B3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9CE1B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42F0E2B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E377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2154F5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310</w:t>
            </w:r>
          </w:p>
        </w:tc>
        <w:tc>
          <w:tcPr>
            <w:tcW w:w="2759" w:type="dxa"/>
            <w:noWrap/>
            <w:hideMark/>
          </w:tcPr>
          <w:p w14:paraId="534A660A" w14:textId="44D68FC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29023FB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7FB602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4884C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BDA15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 leopoliensis</w:t>
            </w:r>
          </w:p>
        </w:tc>
        <w:tc>
          <w:tcPr>
            <w:tcW w:w="1134" w:type="dxa"/>
          </w:tcPr>
          <w:p w14:paraId="786DBDC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2516FFA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7E5B24C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99DCD9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5E4ECC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160</w:t>
            </w:r>
          </w:p>
        </w:tc>
        <w:tc>
          <w:tcPr>
            <w:tcW w:w="2759" w:type="dxa"/>
            <w:noWrap/>
            <w:hideMark/>
          </w:tcPr>
          <w:p w14:paraId="3A5D513C" w14:textId="1A4B3594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0046183D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6523B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BBE7B1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843D6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Synechococcus sp.</w:t>
            </w:r>
          </w:p>
        </w:tc>
        <w:tc>
          <w:tcPr>
            <w:tcW w:w="1134" w:type="dxa"/>
          </w:tcPr>
          <w:p w14:paraId="7D3466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5E49F41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</w:t>
            </w:r>
          </w:p>
        </w:tc>
        <w:tc>
          <w:tcPr>
            <w:tcW w:w="993" w:type="dxa"/>
            <w:noWrap/>
            <w:hideMark/>
          </w:tcPr>
          <w:p w14:paraId="5625A1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CC386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41938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160</w:t>
            </w:r>
          </w:p>
        </w:tc>
        <w:tc>
          <w:tcPr>
            <w:tcW w:w="2759" w:type="dxa"/>
            <w:noWrap/>
            <w:hideMark/>
          </w:tcPr>
          <w:p w14:paraId="0690E8F8" w14:textId="5A27784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(Ando et al., 2007)</w:t>
            </w:r>
          </w:p>
        </w:tc>
      </w:tr>
      <w:tr w:rsidR="008901BB" w:rsidRPr="00934A59" w14:paraId="225FCB84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C1C7AB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Difloxacin</w:t>
            </w:r>
          </w:p>
        </w:tc>
        <w:tc>
          <w:tcPr>
            <w:tcW w:w="1134" w:type="dxa"/>
            <w:noWrap/>
            <w:hideMark/>
          </w:tcPr>
          <w:p w14:paraId="0B9D35F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DIF</w:t>
            </w:r>
          </w:p>
        </w:tc>
        <w:tc>
          <w:tcPr>
            <w:tcW w:w="2410" w:type="dxa"/>
            <w:noWrap/>
            <w:hideMark/>
          </w:tcPr>
          <w:p w14:paraId="292C51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2448E06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AD4DA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2DBDEF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78049AE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63B7FB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100196.9297</w:t>
            </w:r>
          </w:p>
        </w:tc>
        <w:tc>
          <w:tcPr>
            <w:tcW w:w="2759" w:type="dxa"/>
            <w:noWrap/>
            <w:hideMark/>
          </w:tcPr>
          <w:p w14:paraId="24350D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4CFAC05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00F50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Leucomycin</w:t>
            </w:r>
          </w:p>
        </w:tc>
        <w:tc>
          <w:tcPr>
            <w:tcW w:w="1134" w:type="dxa"/>
            <w:noWrap/>
            <w:hideMark/>
          </w:tcPr>
          <w:p w14:paraId="768E79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LCM</w:t>
            </w:r>
          </w:p>
        </w:tc>
        <w:tc>
          <w:tcPr>
            <w:tcW w:w="2410" w:type="dxa"/>
            <w:noWrap/>
            <w:hideMark/>
          </w:tcPr>
          <w:p w14:paraId="52DC3F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666D6B6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EBF7AD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62D9153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D101A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2DD9593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5694.039</w:t>
            </w:r>
          </w:p>
        </w:tc>
        <w:tc>
          <w:tcPr>
            <w:tcW w:w="2759" w:type="dxa"/>
            <w:noWrap/>
            <w:hideMark/>
          </w:tcPr>
          <w:p w14:paraId="063F7F1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7150B08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AB090A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2AB58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32683E5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642BA56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79765E6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4D106F6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0A8EC87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22AD555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2012.73</w:t>
            </w:r>
          </w:p>
        </w:tc>
        <w:tc>
          <w:tcPr>
            <w:tcW w:w="2759" w:type="dxa"/>
            <w:noWrap/>
            <w:hideMark/>
          </w:tcPr>
          <w:p w14:paraId="6EB002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5E001A3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F90CA7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Clarithromycin</w:t>
            </w:r>
          </w:p>
        </w:tc>
        <w:tc>
          <w:tcPr>
            <w:tcW w:w="1134" w:type="dxa"/>
            <w:noWrap/>
            <w:hideMark/>
          </w:tcPr>
          <w:p w14:paraId="30B308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CTM</w:t>
            </w:r>
          </w:p>
        </w:tc>
        <w:tc>
          <w:tcPr>
            <w:tcW w:w="2410" w:type="dxa"/>
            <w:noWrap/>
            <w:hideMark/>
          </w:tcPr>
          <w:p w14:paraId="5F6279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5FDAEF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6D2C559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58DC6E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LOEC</w:t>
            </w:r>
          </w:p>
        </w:tc>
        <w:tc>
          <w:tcPr>
            <w:tcW w:w="1559" w:type="dxa"/>
            <w:noWrap/>
            <w:hideMark/>
          </w:tcPr>
          <w:p w14:paraId="1B8AECD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3BAC11F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40</w:t>
            </w:r>
          </w:p>
        </w:tc>
        <w:tc>
          <w:tcPr>
            <w:tcW w:w="2759" w:type="dxa"/>
            <w:noWrap/>
            <w:hideMark/>
          </w:tcPr>
          <w:p w14:paraId="53397310" w14:textId="50E2539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(Yang et al., 2008)</w:t>
            </w:r>
          </w:p>
        </w:tc>
      </w:tr>
      <w:tr w:rsidR="008901BB" w:rsidRPr="00934A59" w14:paraId="4319204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44FA44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5026067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DD299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7362815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2508F83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642646F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B7C6E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5FB78E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1000000</w:t>
            </w:r>
          </w:p>
        </w:tc>
        <w:tc>
          <w:tcPr>
            <w:tcW w:w="2759" w:type="dxa"/>
            <w:noWrap/>
            <w:hideMark/>
          </w:tcPr>
          <w:p w14:paraId="1FE58482" w14:textId="1F3801E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(Isidori et al., 2005)</w:t>
            </w:r>
          </w:p>
        </w:tc>
      </w:tr>
      <w:tr w:rsidR="008901BB" w:rsidRPr="00934A59" w14:paraId="1E58427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5F9293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Roxithromycin</w:t>
            </w:r>
          </w:p>
        </w:tc>
        <w:tc>
          <w:tcPr>
            <w:tcW w:w="1134" w:type="dxa"/>
            <w:noWrap/>
            <w:hideMark/>
          </w:tcPr>
          <w:p w14:paraId="32AE73B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RTM</w:t>
            </w:r>
          </w:p>
        </w:tc>
        <w:tc>
          <w:tcPr>
            <w:tcW w:w="2410" w:type="dxa"/>
            <w:noWrap/>
            <w:hideMark/>
          </w:tcPr>
          <w:p w14:paraId="699982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413523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EACE8A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A65A6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68BFF4A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Reproduction</w:t>
            </w:r>
          </w:p>
        </w:tc>
        <w:tc>
          <w:tcPr>
            <w:tcW w:w="1276" w:type="dxa"/>
            <w:noWrap/>
            <w:hideMark/>
          </w:tcPr>
          <w:p w14:paraId="2718BE1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7B41975A" w14:textId="1E584FB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2E298CB5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AFAC94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Tylosin</w:t>
            </w:r>
          </w:p>
        </w:tc>
        <w:tc>
          <w:tcPr>
            <w:tcW w:w="1134" w:type="dxa"/>
            <w:noWrap/>
            <w:hideMark/>
          </w:tcPr>
          <w:p w14:paraId="4208F19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TYL</w:t>
            </w:r>
          </w:p>
        </w:tc>
        <w:tc>
          <w:tcPr>
            <w:tcW w:w="2410" w:type="dxa"/>
            <w:noWrap/>
            <w:hideMark/>
          </w:tcPr>
          <w:p w14:paraId="6C2972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0D2D50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1E6855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399D42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F6DC1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099AF3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72E3F48C" w14:textId="7478155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2C522D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B07BA5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Erythromycin-H2O</w:t>
            </w:r>
          </w:p>
        </w:tc>
        <w:tc>
          <w:tcPr>
            <w:tcW w:w="1134" w:type="dxa"/>
            <w:noWrap/>
            <w:hideMark/>
          </w:tcPr>
          <w:p w14:paraId="4283A8F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ETM-H</w:t>
            </w:r>
            <w:r w:rsidRPr="00934A59">
              <w:rPr>
                <w:rFonts w:cs="Times New Roman"/>
                <w:sz w:val="15"/>
                <w:szCs w:val="15"/>
                <w:vertAlign w:val="subscript"/>
              </w:rPr>
              <w:t>2</w:t>
            </w:r>
            <w:r w:rsidRPr="00934A59">
              <w:rPr>
                <w:rFonts w:cs="Times New Roman"/>
                <w:sz w:val="15"/>
                <w:szCs w:val="15"/>
              </w:rPr>
              <w:t>O</w:t>
            </w:r>
          </w:p>
        </w:tc>
        <w:tc>
          <w:tcPr>
            <w:tcW w:w="2410" w:type="dxa"/>
            <w:noWrap/>
            <w:hideMark/>
          </w:tcPr>
          <w:p w14:paraId="4FF5E9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Pimephales promelas</w:t>
            </w:r>
          </w:p>
        </w:tc>
        <w:tc>
          <w:tcPr>
            <w:tcW w:w="1134" w:type="dxa"/>
          </w:tcPr>
          <w:p w14:paraId="27F91D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AF79D7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86130C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33992B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634BAD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3606.035489</w:t>
            </w:r>
          </w:p>
        </w:tc>
        <w:tc>
          <w:tcPr>
            <w:tcW w:w="2759" w:type="dxa"/>
            <w:noWrap/>
            <w:hideMark/>
          </w:tcPr>
          <w:p w14:paraId="7FF19A9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4ABF8A8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FD6A01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Cephalexin</w:t>
            </w:r>
          </w:p>
        </w:tc>
        <w:tc>
          <w:tcPr>
            <w:tcW w:w="1134" w:type="dxa"/>
            <w:noWrap/>
            <w:hideMark/>
          </w:tcPr>
          <w:p w14:paraId="37C89AA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CPX</w:t>
            </w:r>
          </w:p>
        </w:tc>
        <w:tc>
          <w:tcPr>
            <w:tcW w:w="2410" w:type="dxa"/>
            <w:noWrap/>
            <w:hideMark/>
          </w:tcPr>
          <w:p w14:paraId="25E1BBA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5FE8DE5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03A6A6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2B465A4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4502E1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1A8998E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2BBB47D5" w14:textId="14286B50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301B10A7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1320FD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Amoxicillin</w:t>
            </w:r>
          </w:p>
        </w:tc>
        <w:tc>
          <w:tcPr>
            <w:tcW w:w="1134" w:type="dxa"/>
            <w:noWrap/>
            <w:hideMark/>
          </w:tcPr>
          <w:p w14:paraId="6896B12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AMOX</w:t>
            </w:r>
          </w:p>
        </w:tc>
        <w:tc>
          <w:tcPr>
            <w:tcW w:w="2410" w:type="dxa"/>
            <w:noWrap/>
            <w:hideMark/>
          </w:tcPr>
          <w:p w14:paraId="7816FD4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Anabaena sp.</w:t>
            </w:r>
          </w:p>
        </w:tc>
        <w:tc>
          <w:tcPr>
            <w:tcW w:w="1134" w:type="dxa"/>
          </w:tcPr>
          <w:p w14:paraId="24FFA4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7E51BC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0A771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EC10</w:t>
            </w:r>
          </w:p>
        </w:tc>
        <w:tc>
          <w:tcPr>
            <w:tcW w:w="1559" w:type="dxa"/>
            <w:noWrap/>
            <w:hideMark/>
          </w:tcPr>
          <w:p w14:paraId="52C75DE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45698E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6160</w:t>
            </w:r>
          </w:p>
        </w:tc>
        <w:tc>
          <w:tcPr>
            <w:tcW w:w="2759" w:type="dxa"/>
            <w:noWrap/>
            <w:hideMark/>
          </w:tcPr>
          <w:p w14:paraId="7D9DF709" w14:textId="1F6436BE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(González-Pleiter et al., 2013)</w:t>
            </w:r>
          </w:p>
        </w:tc>
      </w:tr>
      <w:tr w:rsidR="008901BB" w:rsidRPr="00934A59" w14:paraId="589A3B3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95A9E3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474DC7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523A2F9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1D41CCA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005570C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8D510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50DABF4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2E8033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3.7</w:t>
            </w:r>
          </w:p>
        </w:tc>
        <w:tc>
          <w:tcPr>
            <w:tcW w:w="2759" w:type="dxa"/>
            <w:noWrap/>
            <w:hideMark/>
          </w:tcPr>
          <w:p w14:paraId="49D056AE" w14:textId="0511B52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(Lützhøft et al., 1999)</w:t>
            </w:r>
          </w:p>
        </w:tc>
      </w:tr>
      <w:tr w:rsidR="008901BB" w:rsidRPr="00934A59" w14:paraId="78C7637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FDF477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3C54B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2ECE6A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3559670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41D1CFD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91EEDE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2989FD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5439B3E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</w:t>
            </w:r>
          </w:p>
        </w:tc>
        <w:tc>
          <w:tcPr>
            <w:tcW w:w="2759" w:type="dxa"/>
            <w:noWrap/>
            <w:hideMark/>
          </w:tcPr>
          <w:p w14:paraId="44B898B6" w14:textId="648636A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(Oliveira et al., 2013)</w:t>
            </w:r>
          </w:p>
        </w:tc>
      </w:tr>
      <w:tr w:rsidR="008901BB" w:rsidRPr="00934A59" w14:paraId="103F784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440CF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156F306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5A09A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Hydra vulgaris</w:t>
            </w:r>
          </w:p>
        </w:tc>
        <w:tc>
          <w:tcPr>
            <w:tcW w:w="1134" w:type="dxa"/>
          </w:tcPr>
          <w:p w14:paraId="5D583F8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Invertebrates</w:t>
            </w:r>
          </w:p>
        </w:tc>
        <w:tc>
          <w:tcPr>
            <w:tcW w:w="992" w:type="dxa"/>
            <w:noWrap/>
            <w:hideMark/>
          </w:tcPr>
          <w:p w14:paraId="1D8A8E6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78646F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55D05A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7CAF0A5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</w:t>
            </w:r>
          </w:p>
        </w:tc>
        <w:tc>
          <w:tcPr>
            <w:tcW w:w="2759" w:type="dxa"/>
            <w:noWrap/>
            <w:hideMark/>
          </w:tcPr>
          <w:p w14:paraId="622DC084" w14:textId="73D460F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(Pascoe et al., 2003)</w:t>
            </w:r>
          </w:p>
        </w:tc>
      </w:tr>
      <w:tr w:rsidR="008901BB" w:rsidRPr="00934A59" w14:paraId="193A12D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DF5D3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0AC44B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78FB97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4FCB14F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3CF163C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138D039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23D0545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0A411B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</w:t>
            </w:r>
          </w:p>
        </w:tc>
        <w:tc>
          <w:tcPr>
            <w:tcW w:w="2759" w:type="dxa"/>
            <w:noWrap/>
            <w:hideMark/>
          </w:tcPr>
          <w:p w14:paraId="7EC2FB92" w14:textId="23F15B3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740C69CC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3F287D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6A514D7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C15C7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Oncorhynchus mykiss</w:t>
            </w:r>
          </w:p>
        </w:tc>
        <w:tc>
          <w:tcPr>
            <w:tcW w:w="1134" w:type="dxa"/>
          </w:tcPr>
          <w:p w14:paraId="7A9A95A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176B5AD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</w:t>
            </w:r>
          </w:p>
        </w:tc>
        <w:tc>
          <w:tcPr>
            <w:tcW w:w="993" w:type="dxa"/>
            <w:noWrap/>
            <w:hideMark/>
          </w:tcPr>
          <w:p w14:paraId="0C89C99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1D07A8F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Enzyme(s)</w:t>
            </w:r>
          </w:p>
        </w:tc>
        <w:tc>
          <w:tcPr>
            <w:tcW w:w="1276" w:type="dxa"/>
            <w:noWrap/>
            <w:hideMark/>
          </w:tcPr>
          <w:p w14:paraId="49EA7A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182702</w:t>
            </w:r>
          </w:p>
        </w:tc>
        <w:tc>
          <w:tcPr>
            <w:tcW w:w="2759" w:type="dxa"/>
            <w:noWrap/>
            <w:hideMark/>
          </w:tcPr>
          <w:p w14:paraId="435A2363" w14:textId="69919482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(Laville et al., 2004)</w:t>
            </w:r>
          </w:p>
        </w:tc>
      </w:tr>
      <w:tr w:rsidR="008901BB" w:rsidRPr="00934A59" w14:paraId="49F16D4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1B43B9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Penicillin</w:t>
            </w:r>
          </w:p>
        </w:tc>
        <w:tc>
          <w:tcPr>
            <w:tcW w:w="1134" w:type="dxa"/>
            <w:noWrap/>
            <w:hideMark/>
          </w:tcPr>
          <w:p w14:paraId="1029E66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PEN</w:t>
            </w:r>
          </w:p>
        </w:tc>
        <w:tc>
          <w:tcPr>
            <w:tcW w:w="2410" w:type="dxa"/>
            <w:noWrap/>
            <w:hideMark/>
          </w:tcPr>
          <w:p w14:paraId="3278757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523F99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6CED7E6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5.8333</w:t>
            </w:r>
          </w:p>
        </w:tc>
        <w:tc>
          <w:tcPr>
            <w:tcW w:w="993" w:type="dxa"/>
            <w:noWrap/>
            <w:hideMark/>
          </w:tcPr>
          <w:p w14:paraId="6E16274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LC50</w:t>
            </w:r>
          </w:p>
        </w:tc>
        <w:tc>
          <w:tcPr>
            <w:tcW w:w="1559" w:type="dxa"/>
            <w:noWrap/>
            <w:hideMark/>
          </w:tcPr>
          <w:p w14:paraId="62EDB91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54E384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1372338.048</w:t>
            </w:r>
          </w:p>
        </w:tc>
        <w:tc>
          <w:tcPr>
            <w:tcW w:w="2759" w:type="dxa"/>
            <w:noWrap/>
            <w:hideMark/>
          </w:tcPr>
          <w:p w14:paraId="37516DE3" w14:textId="0E30D98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(Selderslaghs et al., 2012)</w:t>
            </w:r>
          </w:p>
        </w:tc>
      </w:tr>
      <w:tr w:rsidR="008901BB" w:rsidRPr="00934A59" w14:paraId="6E852D50" w14:textId="77777777" w:rsidTr="00D355EE">
        <w:trPr>
          <w:trHeight w:val="20"/>
        </w:trPr>
        <w:tc>
          <w:tcPr>
            <w:tcW w:w="1701" w:type="dxa"/>
            <w:noWrap/>
          </w:tcPr>
          <w:p w14:paraId="4DF98E5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</w:tcPr>
          <w:p w14:paraId="79D661C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</w:tcPr>
          <w:p w14:paraId="307184F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Microcystis aeruginosa</w:t>
            </w:r>
          </w:p>
        </w:tc>
        <w:tc>
          <w:tcPr>
            <w:tcW w:w="1134" w:type="dxa"/>
          </w:tcPr>
          <w:p w14:paraId="0E065C16" w14:textId="77777777" w:rsidR="008901BB" w:rsidRPr="00934A59" w:rsidRDefault="008901BB" w:rsidP="008901BB">
            <w:pPr>
              <w:spacing w:line="160" w:lineRule="exact"/>
              <w:rPr>
                <w:rFonts w:eastAsia="等线" w:cs="Times New Roman"/>
                <w:color w:val="000000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</w:tcPr>
          <w:p w14:paraId="25076A7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</w:tcPr>
          <w:p w14:paraId="288D4DF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EC</w:t>
            </w:r>
            <w:r w:rsidRPr="00934A59">
              <w:rPr>
                <w:rFonts w:cs="Times New Roman"/>
                <w:sz w:val="15"/>
                <w:szCs w:val="15"/>
              </w:rPr>
              <w:t>50</w:t>
            </w:r>
          </w:p>
        </w:tc>
        <w:tc>
          <w:tcPr>
            <w:tcW w:w="1559" w:type="dxa"/>
            <w:noWrap/>
          </w:tcPr>
          <w:p w14:paraId="4FF4258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</w:tcPr>
          <w:p w14:paraId="6450024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 w:hint="eastAsia"/>
                <w:sz w:val="15"/>
                <w:szCs w:val="15"/>
              </w:rPr>
              <w:t>6</w:t>
            </w:r>
          </w:p>
        </w:tc>
        <w:tc>
          <w:tcPr>
            <w:tcW w:w="2759" w:type="dxa"/>
            <w:noWrap/>
          </w:tcPr>
          <w:p w14:paraId="6C7563DE" w14:textId="521A68A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(Halling-Sørensen, 2000)</w:t>
            </w:r>
          </w:p>
        </w:tc>
      </w:tr>
      <w:tr w:rsidR="008901BB" w:rsidRPr="00934A59" w14:paraId="0FD80456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0628450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Cephazolin</w:t>
            </w:r>
          </w:p>
        </w:tc>
        <w:tc>
          <w:tcPr>
            <w:tcW w:w="1134" w:type="dxa"/>
            <w:noWrap/>
            <w:hideMark/>
          </w:tcPr>
          <w:p w14:paraId="51ED1E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KZ</w:t>
            </w:r>
          </w:p>
        </w:tc>
        <w:tc>
          <w:tcPr>
            <w:tcW w:w="2410" w:type="dxa"/>
            <w:noWrap/>
            <w:hideMark/>
          </w:tcPr>
          <w:p w14:paraId="10AC394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3A1E66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3B42E98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11067CD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40F0544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Growth Inhibition</w:t>
            </w:r>
          </w:p>
        </w:tc>
        <w:tc>
          <w:tcPr>
            <w:tcW w:w="1276" w:type="dxa"/>
            <w:noWrap/>
            <w:hideMark/>
          </w:tcPr>
          <w:p w14:paraId="5EDDA0D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19.28563</w:t>
            </w:r>
          </w:p>
        </w:tc>
        <w:tc>
          <w:tcPr>
            <w:tcW w:w="2759" w:type="dxa"/>
            <w:noWrap/>
            <w:hideMark/>
          </w:tcPr>
          <w:p w14:paraId="776F9C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QSAR Toolbox</w:t>
            </w:r>
          </w:p>
        </w:tc>
      </w:tr>
      <w:tr w:rsidR="008901BB" w:rsidRPr="00934A59" w14:paraId="33E676B3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6D2B0DD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Florfenicol</w:t>
            </w:r>
          </w:p>
        </w:tc>
        <w:tc>
          <w:tcPr>
            <w:tcW w:w="1134" w:type="dxa"/>
            <w:noWrap/>
            <w:hideMark/>
          </w:tcPr>
          <w:p w14:paraId="27BFC1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FF</w:t>
            </w:r>
          </w:p>
        </w:tc>
        <w:tc>
          <w:tcPr>
            <w:tcW w:w="2410" w:type="dxa"/>
            <w:noWrap/>
            <w:hideMark/>
          </w:tcPr>
          <w:p w14:paraId="025F2E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Pseudokirchneriella subcapitata</w:t>
            </w:r>
          </w:p>
        </w:tc>
        <w:tc>
          <w:tcPr>
            <w:tcW w:w="1134" w:type="dxa"/>
          </w:tcPr>
          <w:p w14:paraId="189159B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Algae</w:t>
            </w:r>
          </w:p>
        </w:tc>
        <w:tc>
          <w:tcPr>
            <w:tcW w:w="992" w:type="dxa"/>
            <w:noWrap/>
            <w:hideMark/>
          </w:tcPr>
          <w:p w14:paraId="1B2B6C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6BEB126B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342E930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79CA31D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2600</w:t>
            </w:r>
          </w:p>
        </w:tc>
        <w:tc>
          <w:tcPr>
            <w:tcW w:w="2759" w:type="dxa"/>
            <w:noWrap/>
            <w:hideMark/>
          </w:tcPr>
          <w:p w14:paraId="5CE763A4" w14:textId="4513F6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(Christensen et al., 2006)</w:t>
            </w:r>
          </w:p>
        </w:tc>
      </w:tr>
      <w:tr w:rsidR="008901BB" w:rsidRPr="00934A59" w14:paraId="50ECE139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B648EF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4BCE51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450E3B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Daphnia magna</w:t>
            </w:r>
          </w:p>
        </w:tc>
        <w:tc>
          <w:tcPr>
            <w:tcW w:w="1134" w:type="dxa"/>
          </w:tcPr>
          <w:p w14:paraId="4E009D1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0897453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2E47EC6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EC50</w:t>
            </w:r>
          </w:p>
        </w:tc>
        <w:tc>
          <w:tcPr>
            <w:tcW w:w="1559" w:type="dxa"/>
            <w:noWrap/>
            <w:hideMark/>
          </w:tcPr>
          <w:p w14:paraId="1844406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Intoxication</w:t>
            </w:r>
          </w:p>
        </w:tc>
        <w:tc>
          <w:tcPr>
            <w:tcW w:w="1276" w:type="dxa"/>
            <w:noWrap/>
            <w:hideMark/>
          </w:tcPr>
          <w:p w14:paraId="0D683A6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337000</w:t>
            </w:r>
          </w:p>
        </w:tc>
        <w:tc>
          <w:tcPr>
            <w:tcW w:w="2759" w:type="dxa"/>
            <w:noWrap/>
            <w:hideMark/>
          </w:tcPr>
          <w:p w14:paraId="7294C8EB" w14:textId="3336DC2A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(Lundén and Bylund, 2000)</w:t>
            </w:r>
          </w:p>
        </w:tc>
      </w:tr>
      <w:tr w:rsidR="008901BB" w:rsidRPr="00934A59" w14:paraId="3C90F9BE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A89194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Chloramphenicol</w:t>
            </w:r>
          </w:p>
        </w:tc>
        <w:tc>
          <w:tcPr>
            <w:tcW w:w="1134" w:type="dxa"/>
            <w:noWrap/>
            <w:hideMark/>
          </w:tcPr>
          <w:p w14:paraId="689C97C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CAP</w:t>
            </w:r>
          </w:p>
        </w:tc>
        <w:tc>
          <w:tcPr>
            <w:tcW w:w="2410" w:type="dxa"/>
            <w:noWrap/>
            <w:hideMark/>
          </w:tcPr>
          <w:p w14:paraId="5A76BF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Branchinella thailandensis</w:t>
            </w:r>
          </w:p>
        </w:tc>
        <w:tc>
          <w:tcPr>
            <w:tcW w:w="1134" w:type="dxa"/>
          </w:tcPr>
          <w:p w14:paraId="18A9CD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Crustaceans</w:t>
            </w:r>
          </w:p>
        </w:tc>
        <w:tc>
          <w:tcPr>
            <w:tcW w:w="992" w:type="dxa"/>
            <w:noWrap/>
            <w:hideMark/>
          </w:tcPr>
          <w:p w14:paraId="452B7B6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02A13E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94A7DED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19CDD45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</w:t>
            </w:r>
          </w:p>
        </w:tc>
        <w:tc>
          <w:tcPr>
            <w:tcW w:w="2759" w:type="dxa"/>
            <w:noWrap/>
            <w:hideMark/>
          </w:tcPr>
          <w:p w14:paraId="08583FB7" w14:textId="20417D71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(Saejung et al., 2014)</w:t>
            </w:r>
          </w:p>
        </w:tc>
      </w:tr>
      <w:tr w:rsidR="008901BB" w:rsidRPr="00934A59" w14:paraId="4059E081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0C9B296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74D4DFA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2596297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Lamellidens corrianus</w:t>
            </w:r>
          </w:p>
        </w:tc>
        <w:tc>
          <w:tcPr>
            <w:tcW w:w="1134" w:type="dxa"/>
          </w:tcPr>
          <w:p w14:paraId="0CC0D16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</w:p>
        </w:tc>
        <w:tc>
          <w:tcPr>
            <w:tcW w:w="992" w:type="dxa"/>
            <w:noWrap/>
            <w:hideMark/>
          </w:tcPr>
          <w:p w14:paraId="5C2E583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78FA791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3C03412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63E7C6E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94070</w:t>
            </w:r>
          </w:p>
        </w:tc>
        <w:tc>
          <w:tcPr>
            <w:tcW w:w="2759" w:type="dxa"/>
            <w:noWrap/>
            <w:hideMark/>
          </w:tcPr>
          <w:p w14:paraId="4DC6027A" w14:textId="4C6857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(Nagpure and Zambare, 2008)</w:t>
            </w:r>
          </w:p>
        </w:tc>
      </w:tr>
      <w:tr w:rsidR="008901BB" w:rsidRPr="00934A59" w14:paraId="3EDFAFA8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3069B1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F77ABB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D03BC2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Parreysia cylindrica</w:t>
            </w:r>
          </w:p>
        </w:tc>
        <w:tc>
          <w:tcPr>
            <w:tcW w:w="1134" w:type="dxa"/>
          </w:tcPr>
          <w:p w14:paraId="43565693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Molluscs</w:t>
            </w:r>
          </w:p>
        </w:tc>
        <w:tc>
          <w:tcPr>
            <w:tcW w:w="992" w:type="dxa"/>
            <w:noWrap/>
            <w:hideMark/>
          </w:tcPr>
          <w:p w14:paraId="62440B9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677E411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1937B3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Biochemistry</w:t>
            </w:r>
          </w:p>
        </w:tc>
        <w:tc>
          <w:tcPr>
            <w:tcW w:w="1276" w:type="dxa"/>
            <w:noWrap/>
            <w:hideMark/>
          </w:tcPr>
          <w:p w14:paraId="41EA32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73810</w:t>
            </w:r>
          </w:p>
        </w:tc>
        <w:tc>
          <w:tcPr>
            <w:tcW w:w="2759" w:type="dxa"/>
            <w:noWrap/>
            <w:hideMark/>
          </w:tcPr>
          <w:p w14:paraId="50A757CA" w14:textId="228F1D13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(Nandurkar and Zambare, 2012)</w:t>
            </w:r>
          </w:p>
        </w:tc>
      </w:tr>
      <w:tr w:rsidR="008901BB" w:rsidRPr="00934A59" w14:paraId="2C040B30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2662A09E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Lincomycin</w:t>
            </w:r>
          </w:p>
        </w:tc>
        <w:tc>
          <w:tcPr>
            <w:tcW w:w="1134" w:type="dxa"/>
            <w:noWrap/>
            <w:hideMark/>
          </w:tcPr>
          <w:p w14:paraId="30B8860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LIN</w:t>
            </w:r>
          </w:p>
        </w:tc>
        <w:tc>
          <w:tcPr>
            <w:tcW w:w="2410" w:type="dxa"/>
            <w:noWrap/>
            <w:hideMark/>
          </w:tcPr>
          <w:p w14:paraId="31FB3A2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Danio rerio</w:t>
            </w:r>
          </w:p>
        </w:tc>
        <w:tc>
          <w:tcPr>
            <w:tcW w:w="1134" w:type="dxa"/>
          </w:tcPr>
          <w:p w14:paraId="0DF1A73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Fish</w:t>
            </w:r>
          </w:p>
        </w:tc>
        <w:tc>
          <w:tcPr>
            <w:tcW w:w="992" w:type="dxa"/>
            <w:noWrap/>
            <w:hideMark/>
          </w:tcPr>
          <w:p w14:paraId="0AA85DF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7829B20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729FCCEC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Mortality</w:t>
            </w:r>
          </w:p>
        </w:tc>
        <w:tc>
          <w:tcPr>
            <w:tcW w:w="1276" w:type="dxa"/>
            <w:noWrap/>
            <w:hideMark/>
          </w:tcPr>
          <w:p w14:paraId="778568D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1000000</w:t>
            </w:r>
          </w:p>
        </w:tc>
        <w:tc>
          <w:tcPr>
            <w:tcW w:w="2759" w:type="dxa"/>
            <w:noWrap/>
            <w:hideMark/>
          </w:tcPr>
          <w:p w14:paraId="54145B6B" w14:textId="2D94CD4C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(Isidori et al., 2005)</w:t>
            </w:r>
          </w:p>
        </w:tc>
      </w:tr>
      <w:tr w:rsidR="008901BB" w:rsidRPr="00934A59" w14:paraId="56F3669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322DF8D2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28AF559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6973A918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Lemna gibba</w:t>
            </w:r>
          </w:p>
        </w:tc>
        <w:tc>
          <w:tcPr>
            <w:tcW w:w="1134" w:type="dxa"/>
          </w:tcPr>
          <w:p w14:paraId="152AE7B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Plant</w:t>
            </w:r>
          </w:p>
        </w:tc>
        <w:tc>
          <w:tcPr>
            <w:tcW w:w="992" w:type="dxa"/>
            <w:noWrap/>
            <w:hideMark/>
          </w:tcPr>
          <w:p w14:paraId="2A093EB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FB6B789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5FABD53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Population</w:t>
            </w:r>
          </w:p>
        </w:tc>
        <w:tc>
          <w:tcPr>
            <w:tcW w:w="1276" w:type="dxa"/>
            <w:noWrap/>
            <w:hideMark/>
          </w:tcPr>
          <w:p w14:paraId="5E1E8B25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30</w:t>
            </w:r>
          </w:p>
        </w:tc>
        <w:tc>
          <w:tcPr>
            <w:tcW w:w="2759" w:type="dxa"/>
            <w:noWrap/>
            <w:hideMark/>
          </w:tcPr>
          <w:p w14:paraId="54CCFC2E" w14:textId="234AD569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(Brain et al., 2004b)</w:t>
            </w:r>
          </w:p>
        </w:tc>
      </w:tr>
      <w:tr w:rsidR="008901BB" w:rsidRPr="00934A59" w14:paraId="18F3EF52" w14:textId="77777777" w:rsidTr="00D355EE">
        <w:trPr>
          <w:trHeight w:val="20"/>
        </w:trPr>
        <w:tc>
          <w:tcPr>
            <w:tcW w:w="1701" w:type="dxa"/>
            <w:noWrap/>
            <w:hideMark/>
          </w:tcPr>
          <w:p w14:paraId="52B2E487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1134" w:type="dxa"/>
            <w:noWrap/>
            <w:hideMark/>
          </w:tcPr>
          <w:p w14:paraId="33F5E1B1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</w:p>
        </w:tc>
        <w:tc>
          <w:tcPr>
            <w:tcW w:w="2410" w:type="dxa"/>
            <w:noWrap/>
            <w:hideMark/>
          </w:tcPr>
          <w:p w14:paraId="7AE0042F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i/>
                <w:iCs/>
                <w:sz w:val="15"/>
                <w:szCs w:val="15"/>
              </w:rPr>
            </w:pPr>
            <w:r w:rsidRPr="00934A59">
              <w:rPr>
                <w:rFonts w:cs="Times New Roman"/>
                <w:i/>
                <w:iCs/>
                <w:sz w:val="15"/>
                <w:szCs w:val="15"/>
              </w:rPr>
              <w:t>Chironomus riparius</w:t>
            </w:r>
          </w:p>
        </w:tc>
        <w:tc>
          <w:tcPr>
            <w:tcW w:w="1134" w:type="dxa"/>
          </w:tcPr>
          <w:p w14:paraId="7F0D8AD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eastAsia="等线" w:cs="Times New Roman"/>
                <w:color w:val="000000"/>
                <w:sz w:val="15"/>
                <w:szCs w:val="15"/>
              </w:rPr>
              <w:t>Insects</w:t>
            </w:r>
          </w:p>
        </w:tc>
        <w:tc>
          <w:tcPr>
            <w:tcW w:w="992" w:type="dxa"/>
            <w:noWrap/>
            <w:hideMark/>
          </w:tcPr>
          <w:p w14:paraId="459344A0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3DBC79B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NOEC</w:t>
            </w:r>
          </w:p>
        </w:tc>
        <w:tc>
          <w:tcPr>
            <w:tcW w:w="1559" w:type="dxa"/>
            <w:noWrap/>
            <w:hideMark/>
          </w:tcPr>
          <w:p w14:paraId="0296B8FA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Genetics</w:t>
            </w:r>
          </w:p>
        </w:tc>
        <w:tc>
          <w:tcPr>
            <w:tcW w:w="1276" w:type="dxa"/>
            <w:noWrap/>
            <w:hideMark/>
          </w:tcPr>
          <w:p w14:paraId="6B431194" w14:textId="77777777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sz w:val="15"/>
                <w:szCs w:val="15"/>
              </w:rPr>
              <w:t>100</w:t>
            </w:r>
          </w:p>
        </w:tc>
        <w:tc>
          <w:tcPr>
            <w:tcW w:w="2759" w:type="dxa"/>
            <w:noWrap/>
            <w:hideMark/>
          </w:tcPr>
          <w:p w14:paraId="070654E8" w14:textId="0E73843D" w:rsidR="008901BB" w:rsidRPr="00934A59" w:rsidRDefault="008901BB" w:rsidP="008901BB">
            <w:pPr>
              <w:spacing w:line="160" w:lineRule="exact"/>
              <w:rPr>
                <w:rFonts w:cs="Times New Roman"/>
                <w:sz w:val="15"/>
                <w:szCs w:val="15"/>
              </w:rPr>
            </w:pPr>
            <w:r w:rsidRPr="00934A59">
              <w:rPr>
                <w:rFonts w:cs="Times New Roman"/>
                <w:noProof/>
                <w:sz w:val="15"/>
                <w:szCs w:val="15"/>
              </w:rPr>
              <w:t>(Park and Kwak, 2012)</w:t>
            </w:r>
          </w:p>
        </w:tc>
      </w:tr>
    </w:tbl>
    <w:p w14:paraId="6A9A7FBB" w14:textId="5B1A13D8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5534B6F7" w14:textId="2885746F" w:rsidR="00A808A9" w:rsidRPr="00934A59" w:rsidRDefault="00A808A9" w:rsidP="003A2427">
      <w:pPr>
        <w:pStyle w:val="afffffd"/>
      </w:pPr>
      <w:bookmarkStart w:id="13" w:name="_Toc122136385"/>
      <w:r w:rsidRPr="00934A59">
        <w:lastRenderedPageBreak/>
        <w:t xml:space="preserve">Table </w:t>
      </w:r>
      <w:r w:rsidR="007C451D" w:rsidRPr="00934A59">
        <w:t>S</w:t>
      </w:r>
      <w:fldSimple w:instr=" SEQ Table \* ARABIC ">
        <w:r w:rsidR="00934A59">
          <w:rPr>
            <w:noProof/>
          </w:rPr>
          <w:t>2</w:t>
        </w:r>
      </w:fldSimple>
      <w:r w:rsidRPr="00934A59">
        <w:t xml:space="preserve"> </w:t>
      </w:r>
      <w:r w:rsidR="008A32F5" w:rsidRPr="00934A59">
        <w:t>Minimum inhibitory concentration</w:t>
      </w:r>
      <w:r w:rsidRPr="00934A59">
        <w:t xml:space="preserve"> data of target antibiotics</w:t>
      </w:r>
      <w:bookmarkEnd w:id="13"/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713"/>
        <w:gridCol w:w="873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 w:rsidR="003C5062" w:rsidRPr="00934A59" w14:paraId="3E218700" w14:textId="77777777" w:rsidTr="00A808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tcW w:w="1713" w:type="dxa"/>
            <w:noWrap/>
            <w:hideMark/>
          </w:tcPr>
          <w:p w14:paraId="55006C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Bacterial genera</w:t>
            </w:r>
          </w:p>
        </w:tc>
        <w:tc>
          <w:tcPr>
            <w:tcW w:w="873" w:type="dxa"/>
            <w:noWrap/>
            <w:hideMark/>
          </w:tcPr>
          <w:p w14:paraId="0C5B93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Sulfadiazine</w:t>
            </w:r>
          </w:p>
        </w:tc>
        <w:tc>
          <w:tcPr>
            <w:tcW w:w="874" w:type="dxa"/>
            <w:noWrap/>
            <w:hideMark/>
          </w:tcPr>
          <w:p w14:paraId="302EB0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Sulfamethoxazole</w:t>
            </w:r>
          </w:p>
        </w:tc>
        <w:tc>
          <w:tcPr>
            <w:tcW w:w="874" w:type="dxa"/>
            <w:noWrap/>
            <w:hideMark/>
          </w:tcPr>
          <w:p w14:paraId="0A3F0C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Sulfathiazole</w:t>
            </w:r>
          </w:p>
        </w:tc>
        <w:tc>
          <w:tcPr>
            <w:tcW w:w="874" w:type="dxa"/>
            <w:noWrap/>
            <w:hideMark/>
          </w:tcPr>
          <w:p w14:paraId="2FC56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Ormetoprim</w:t>
            </w:r>
          </w:p>
        </w:tc>
        <w:tc>
          <w:tcPr>
            <w:tcW w:w="874" w:type="dxa"/>
            <w:noWrap/>
            <w:hideMark/>
          </w:tcPr>
          <w:p w14:paraId="433CAB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Trimethoprim</w:t>
            </w:r>
          </w:p>
        </w:tc>
        <w:tc>
          <w:tcPr>
            <w:tcW w:w="874" w:type="dxa"/>
            <w:noWrap/>
            <w:hideMark/>
          </w:tcPr>
          <w:p w14:paraId="097CCE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Oxytetracycline</w:t>
            </w:r>
          </w:p>
        </w:tc>
        <w:tc>
          <w:tcPr>
            <w:tcW w:w="874" w:type="dxa"/>
            <w:noWrap/>
            <w:hideMark/>
          </w:tcPr>
          <w:p w14:paraId="13FB84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Tetracycline</w:t>
            </w:r>
          </w:p>
        </w:tc>
        <w:tc>
          <w:tcPr>
            <w:tcW w:w="874" w:type="dxa"/>
            <w:noWrap/>
            <w:hideMark/>
          </w:tcPr>
          <w:p w14:paraId="3308A0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Chlortetracycline</w:t>
            </w:r>
          </w:p>
        </w:tc>
        <w:tc>
          <w:tcPr>
            <w:tcW w:w="874" w:type="dxa"/>
            <w:noWrap/>
            <w:hideMark/>
          </w:tcPr>
          <w:p w14:paraId="6D0DEF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Doxycycline</w:t>
            </w:r>
          </w:p>
        </w:tc>
        <w:tc>
          <w:tcPr>
            <w:tcW w:w="874" w:type="dxa"/>
            <w:noWrap/>
            <w:hideMark/>
          </w:tcPr>
          <w:p w14:paraId="4A9F6F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Methacycline</w:t>
            </w:r>
          </w:p>
        </w:tc>
        <w:tc>
          <w:tcPr>
            <w:tcW w:w="874" w:type="dxa"/>
            <w:noWrap/>
            <w:hideMark/>
          </w:tcPr>
          <w:p w14:paraId="6188E6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Norfloxacin</w:t>
            </w:r>
          </w:p>
        </w:tc>
        <w:tc>
          <w:tcPr>
            <w:tcW w:w="874" w:type="dxa"/>
            <w:noWrap/>
            <w:hideMark/>
          </w:tcPr>
          <w:p w14:paraId="5C0DCB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Ciprofloxacin</w:t>
            </w:r>
          </w:p>
        </w:tc>
        <w:tc>
          <w:tcPr>
            <w:tcW w:w="874" w:type="dxa"/>
            <w:noWrap/>
            <w:hideMark/>
          </w:tcPr>
          <w:p w14:paraId="185372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Ofloxacin</w:t>
            </w:r>
          </w:p>
        </w:tc>
        <w:tc>
          <w:tcPr>
            <w:tcW w:w="874" w:type="dxa"/>
            <w:noWrap/>
            <w:hideMark/>
          </w:tcPr>
          <w:p w14:paraId="546B94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Lomefloxacin</w:t>
            </w:r>
          </w:p>
        </w:tc>
      </w:tr>
      <w:tr w:rsidR="003C5062" w:rsidRPr="00934A59" w14:paraId="3024F83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44EB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4" w:name="_Hlk58949706"/>
            <w:r w:rsidRPr="00934A59">
              <w:rPr>
                <w:rFonts w:cs="Times New Roman"/>
                <w:sz w:val="11"/>
                <w:szCs w:val="11"/>
              </w:rPr>
              <w:t>Acinetobacter</w:t>
            </w:r>
          </w:p>
        </w:tc>
        <w:tc>
          <w:tcPr>
            <w:tcW w:w="873" w:type="dxa"/>
            <w:noWrap/>
            <w:hideMark/>
          </w:tcPr>
          <w:p w14:paraId="1A05F2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35F1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71ED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AED4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1750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582C8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56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276607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3779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B4D3B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87A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391A1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04E23B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60EC8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0AF0D4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55271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Actinobacillus</w:t>
            </w:r>
          </w:p>
        </w:tc>
        <w:tc>
          <w:tcPr>
            <w:tcW w:w="873" w:type="dxa"/>
            <w:noWrap/>
            <w:hideMark/>
          </w:tcPr>
          <w:p w14:paraId="16E4A4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5C982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44B8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6657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32A7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57CC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41A2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9FF6B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68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D6E35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F92C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19BC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7035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CE70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AA8331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69D3E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Actinomyces</w:t>
            </w:r>
          </w:p>
        </w:tc>
        <w:tc>
          <w:tcPr>
            <w:tcW w:w="873" w:type="dxa"/>
            <w:noWrap/>
            <w:hideMark/>
          </w:tcPr>
          <w:p w14:paraId="796DC9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CCA6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2821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9FBD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476C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44D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0039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6B545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3776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1D908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2DEA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7F7A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5F95F7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491B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3A7DCB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BC80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Aerococcus</w:t>
            </w:r>
          </w:p>
        </w:tc>
        <w:tc>
          <w:tcPr>
            <w:tcW w:w="873" w:type="dxa"/>
            <w:noWrap/>
            <w:hideMark/>
          </w:tcPr>
          <w:p w14:paraId="479F45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3475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912C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56BF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0C2F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831D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1F8D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7A91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32F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353B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3B64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790A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C838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D2F2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8A7D36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CBC5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Aeromonas</w:t>
            </w:r>
          </w:p>
        </w:tc>
        <w:tc>
          <w:tcPr>
            <w:tcW w:w="873" w:type="dxa"/>
            <w:noWrap/>
            <w:hideMark/>
          </w:tcPr>
          <w:p w14:paraId="496C67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BB38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6786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8E30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E5D7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4A9802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9447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9646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14B1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53F7A7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E39E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3B92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80BA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528B64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6B57A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6543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Alcaligenes</w:t>
            </w:r>
          </w:p>
        </w:tc>
        <w:tc>
          <w:tcPr>
            <w:tcW w:w="873" w:type="dxa"/>
            <w:noWrap/>
            <w:hideMark/>
          </w:tcPr>
          <w:p w14:paraId="6CDD2F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D7C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2659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44D9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4A4E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A44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DFFF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5261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6C8F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B722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AA12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EA8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CD71A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2ACF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3D8AF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D0DB2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Alternaria</w:t>
            </w:r>
          </w:p>
        </w:tc>
        <w:tc>
          <w:tcPr>
            <w:tcW w:w="873" w:type="dxa"/>
            <w:noWrap/>
            <w:hideMark/>
          </w:tcPr>
          <w:p w14:paraId="517377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7FB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0F97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3ADB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0AB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F6DE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BF8F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68E3B4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96D4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5E08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7C7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21BE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9447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BA2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6BE3BF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ADDFC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Anaerobic cocci Gram positive</w:t>
            </w:r>
          </w:p>
        </w:tc>
        <w:tc>
          <w:tcPr>
            <w:tcW w:w="873" w:type="dxa"/>
            <w:noWrap/>
            <w:hideMark/>
          </w:tcPr>
          <w:p w14:paraId="61328C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33B2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1DC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94CF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EF20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CEBC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2BE2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9841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1320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E144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17AB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14A2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A0C7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0494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D167E0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0E3E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Arcanobacterium</w:t>
            </w:r>
          </w:p>
        </w:tc>
        <w:tc>
          <w:tcPr>
            <w:tcW w:w="873" w:type="dxa"/>
            <w:noWrap/>
            <w:hideMark/>
          </w:tcPr>
          <w:p w14:paraId="4C7621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E90F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176E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0534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E19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EDF5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E560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0AC065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099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99DA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6289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4B50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5C69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3F07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EDB6D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2EE52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Bacilus</w:t>
            </w:r>
          </w:p>
        </w:tc>
        <w:tc>
          <w:tcPr>
            <w:tcW w:w="873" w:type="dxa"/>
            <w:noWrap/>
            <w:hideMark/>
          </w:tcPr>
          <w:p w14:paraId="7BCE8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1F57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63D3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BD47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6CF2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A60C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E2F9D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43B949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3481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1953</w:t>
            </w:r>
          </w:p>
        </w:tc>
        <w:tc>
          <w:tcPr>
            <w:tcW w:w="874" w:type="dxa"/>
            <w:noWrap/>
            <w:hideMark/>
          </w:tcPr>
          <w:p w14:paraId="176ABF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3F1C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49</w:t>
            </w:r>
          </w:p>
        </w:tc>
        <w:tc>
          <w:tcPr>
            <w:tcW w:w="874" w:type="dxa"/>
            <w:noWrap/>
            <w:hideMark/>
          </w:tcPr>
          <w:p w14:paraId="112DB6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BB4D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29A3C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CB0B32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98D4A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Bacteroides</w:t>
            </w:r>
          </w:p>
        </w:tc>
        <w:tc>
          <w:tcPr>
            <w:tcW w:w="873" w:type="dxa"/>
            <w:noWrap/>
            <w:hideMark/>
          </w:tcPr>
          <w:p w14:paraId="7C8120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BA28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C089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6119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2410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7AB23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8B39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17265B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8FDA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AC878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CA7F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1E7BFF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609EF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163E3C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B76789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D608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Bifidobacterium</w:t>
            </w:r>
          </w:p>
        </w:tc>
        <w:tc>
          <w:tcPr>
            <w:tcW w:w="873" w:type="dxa"/>
            <w:noWrap/>
            <w:hideMark/>
          </w:tcPr>
          <w:p w14:paraId="1B0E4A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89D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CBE9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C83A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F94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5FA0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8CBB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4F6FD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6348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5D7D3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AF4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31D55D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7C4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072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7D22F9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AFE22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Bilophila</w:t>
            </w:r>
          </w:p>
        </w:tc>
        <w:tc>
          <w:tcPr>
            <w:tcW w:w="873" w:type="dxa"/>
            <w:noWrap/>
            <w:hideMark/>
          </w:tcPr>
          <w:p w14:paraId="1290F2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AECB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BA29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E76A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FEBD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C42C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C56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91C3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CBD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C744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89D9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7A05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35E1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097B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F778A3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5797A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Bordetella</w:t>
            </w:r>
          </w:p>
        </w:tc>
        <w:tc>
          <w:tcPr>
            <w:tcW w:w="873" w:type="dxa"/>
            <w:noWrap/>
            <w:hideMark/>
          </w:tcPr>
          <w:p w14:paraId="30593E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D0A3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2F94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5CDA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2A06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596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263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666CD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0F1DE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</w:t>
            </w:r>
          </w:p>
        </w:tc>
        <w:tc>
          <w:tcPr>
            <w:tcW w:w="874" w:type="dxa"/>
            <w:noWrap/>
            <w:hideMark/>
          </w:tcPr>
          <w:p w14:paraId="39FD5A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AA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DE245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9552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63</w:t>
            </w:r>
          </w:p>
        </w:tc>
        <w:tc>
          <w:tcPr>
            <w:tcW w:w="874" w:type="dxa"/>
            <w:noWrap/>
            <w:hideMark/>
          </w:tcPr>
          <w:p w14:paraId="6778C7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</w:tr>
      <w:tr w:rsidR="003C5062" w:rsidRPr="00934A59" w14:paraId="11D2610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7FE4E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Borrelia</w:t>
            </w:r>
          </w:p>
        </w:tc>
        <w:tc>
          <w:tcPr>
            <w:tcW w:w="873" w:type="dxa"/>
            <w:noWrap/>
            <w:hideMark/>
          </w:tcPr>
          <w:p w14:paraId="0221DA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1C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25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50A7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355A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E435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D8DE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  <w:tc>
          <w:tcPr>
            <w:tcW w:w="874" w:type="dxa"/>
            <w:noWrap/>
            <w:hideMark/>
          </w:tcPr>
          <w:p w14:paraId="5CCE8F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66E7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35C61F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871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52094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E978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40B8EF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32335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E23A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Brachyspira</w:t>
            </w:r>
          </w:p>
        </w:tc>
        <w:tc>
          <w:tcPr>
            <w:tcW w:w="873" w:type="dxa"/>
            <w:noWrap/>
            <w:hideMark/>
          </w:tcPr>
          <w:p w14:paraId="57F636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8321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99C0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7FC6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F644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BC1C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AC10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047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BE94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</w:t>
            </w:r>
          </w:p>
        </w:tc>
        <w:tc>
          <w:tcPr>
            <w:tcW w:w="874" w:type="dxa"/>
            <w:noWrap/>
            <w:hideMark/>
          </w:tcPr>
          <w:p w14:paraId="05552B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6B19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BEB0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74A7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39B7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0A6A7D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3E780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Branhamella</w:t>
            </w:r>
          </w:p>
        </w:tc>
        <w:tc>
          <w:tcPr>
            <w:tcW w:w="873" w:type="dxa"/>
            <w:noWrap/>
            <w:hideMark/>
          </w:tcPr>
          <w:p w14:paraId="232EBD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2624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416F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D88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1A12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45AD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121D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F227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FBC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0D58A2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65EF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9C8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5FF8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C3D3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47485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8163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Brevibacterium</w:t>
            </w:r>
          </w:p>
        </w:tc>
        <w:tc>
          <w:tcPr>
            <w:tcW w:w="873" w:type="dxa"/>
            <w:noWrap/>
            <w:hideMark/>
          </w:tcPr>
          <w:p w14:paraId="12DAF2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9A6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30D7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BF24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D699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D56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D84B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CEEE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A6FA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DE2F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D489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BA3D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268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0ECF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9AFAA5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9AFDD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Brochothrix</w:t>
            </w:r>
          </w:p>
        </w:tc>
        <w:tc>
          <w:tcPr>
            <w:tcW w:w="873" w:type="dxa"/>
            <w:noWrap/>
            <w:hideMark/>
          </w:tcPr>
          <w:p w14:paraId="6AD2FB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0868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A747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641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95AC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DE1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124000</w:t>
            </w:r>
          </w:p>
        </w:tc>
        <w:tc>
          <w:tcPr>
            <w:tcW w:w="874" w:type="dxa"/>
            <w:noWrap/>
            <w:hideMark/>
          </w:tcPr>
          <w:p w14:paraId="46A232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7AD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C5AA4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21EF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E686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B5B2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8530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9E94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53CAD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32719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Brucella</w:t>
            </w:r>
          </w:p>
        </w:tc>
        <w:tc>
          <w:tcPr>
            <w:tcW w:w="873" w:type="dxa"/>
            <w:noWrap/>
            <w:hideMark/>
          </w:tcPr>
          <w:p w14:paraId="6E04B0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E74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B04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616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E3A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FE5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DBE8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130</w:t>
            </w:r>
          </w:p>
        </w:tc>
        <w:tc>
          <w:tcPr>
            <w:tcW w:w="874" w:type="dxa"/>
            <w:noWrap/>
            <w:hideMark/>
          </w:tcPr>
          <w:p w14:paraId="1E782A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34B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306D1B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C886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E6D0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EA68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BC40D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7A208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9A97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Burkholderia</w:t>
            </w:r>
          </w:p>
        </w:tc>
        <w:tc>
          <w:tcPr>
            <w:tcW w:w="873" w:type="dxa"/>
            <w:noWrap/>
            <w:hideMark/>
          </w:tcPr>
          <w:p w14:paraId="0DBB24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86F2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0384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0E4C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8BB9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5360D4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4BEB0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29250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21E5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95E6D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88D4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4A576A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16A711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2261EA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E3F52A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53DC0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Campylobacter</w:t>
            </w:r>
          </w:p>
        </w:tc>
        <w:tc>
          <w:tcPr>
            <w:tcW w:w="873" w:type="dxa"/>
            <w:noWrap/>
            <w:hideMark/>
          </w:tcPr>
          <w:p w14:paraId="0D18F9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19C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C89F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801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6BE5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874" w:type="dxa"/>
            <w:noWrap/>
            <w:hideMark/>
          </w:tcPr>
          <w:p w14:paraId="2D3EF2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DA82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3D7A9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4C0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CA589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756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AE5D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F4E20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735210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C925D7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5217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Capnocytophaga</w:t>
            </w:r>
          </w:p>
        </w:tc>
        <w:tc>
          <w:tcPr>
            <w:tcW w:w="873" w:type="dxa"/>
            <w:noWrap/>
            <w:hideMark/>
          </w:tcPr>
          <w:p w14:paraId="3E67CC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0E81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78B3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C94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538C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43A0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71B0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E921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B0DB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CD9DE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2B8AE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6A7D9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4B01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2B8D08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8E31E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1873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Cedecea</w:t>
            </w:r>
          </w:p>
        </w:tc>
        <w:tc>
          <w:tcPr>
            <w:tcW w:w="873" w:type="dxa"/>
            <w:noWrap/>
            <w:hideMark/>
          </w:tcPr>
          <w:p w14:paraId="231F4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7089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50A8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5409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F3CB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D93C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FDA0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00FC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E462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AAFB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7067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2EE7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7C51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62500</w:t>
            </w:r>
          </w:p>
        </w:tc>
        <w:tc>
          <w:tcPr>
            <w:tcW w:w="874" w:type="dxa"/>
            <w:noWrap/>
            <w:hideMark/>
          </w:tcPr>
          <w:p w14:paraId="433FB1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E27B8F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1D18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Cellulomonas</w:t>
            </w:r>
          </w:p>
        </w:tc>
        <w:tc>
          <w:tcPr>
            <w:tcW w:w="873" w:type="dxa"/>
            <w:noWrap/>
            <w:hideMark/>
          </w:tcPr>
          <w:p w14:paraId="1E3545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A8A6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FEBA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4EEE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2473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650D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297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85DDC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E40E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FC05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6543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EDAD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1A8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A691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EB945C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F04F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Chlamydia</w:t>
            </w:r>
          </w:p>
        </w:tc>
        <w:tc>
          <w:tcPr>
            <w:tcW w:w="873" w:type="dxa"/>
            <w:noWrap/>
            <w:hideMark/>
          </w:tcPr>
          <w:p w14:paraId="323409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5A93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D4E8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F97D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665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1E1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5F1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ED66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9443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2FB39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D48F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799F4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3E7E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08D7B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</w:tr>
      <w:tr w:rsidR="003C5062" w:rsidRPr="00934A59" w14:paraId="3C1B129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4B6C4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Chryseobacterium</w:t>
            </w:r>
          </w:p>
        </w:tc>
        <w:tc>
          <w:tcPr>
            <w:tcW w:w="873" w:type="dxa"/>
            <w:noWrap/>
            <w:hideMark/>
          </w:tcPr>
          <w:p w14:paraId="3293A6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7072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D940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8D51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7CD9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B46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1C5A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D7AD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2BBF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5C2B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F87C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C971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31A05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56FC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60285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A5BA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Citrobacter</w:t>
            </w:r>
          </w:p>
        </w:tc>
        <w:tc>
          <w:tcPr>
            <w:tcW w:w="873" w:type="dxa"/>
            <w:noWrap/>
            <w:hideMark/>
          </w:tcPr>
          <w:p w14:paraId="71E9B8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654D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7F648E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B7BC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B895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24A52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540C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B7331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4F4F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6B54B3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13F5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3CBEB6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B5AD6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66D78B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284A3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9D4D9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Clavibacter</w:t>
            </w:r>
          </w:p>
        </w:tc>
        <w:tc>
          <w:tcPr>
            <w:tcW w:w="873" w:type="dxa"/>
            <w:noWrap/>
            <w:hideMark/>
          </w:tcPr>
          <w:p w14:paraId="5595BD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A025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DB48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8546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EBAE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A165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7AB53A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BCE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71AB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D8E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256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AC09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F9CB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1192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2072DE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1B39F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Clostridium</w:t>
            </w:r>
          </w:p>
        </w:tc>
        <w:tc>
          <w:tcPr>
            <w:tcW w:w="873" w:type="dxa"/>
            <w:noWrap/>
            <w:hideMark/>
          </w:tcPr>
          <w:p w14:paraId="030D3A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77C9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8789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B624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AB8F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BC10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E4C1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AD01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098E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8ABA9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02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0BA5DC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74FB93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25716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BEE02E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878C5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Collinsella</w:t>
            </w:r>
          </w:p>
        </w:tc>
        <w:tc>
          <w:tcPr>
            <w:tcW w:w="873" w:type="dxa"/>
            <w:noWrap/>
            <w:hideMark/>
          </w:tcPr>
          <w:p w14:paraId="0C2D08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A528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05FF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318D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0EEB4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64D3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0115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0C9270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200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45ED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BDBA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BA20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75CE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8150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B31791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4F30E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Corynebacterium</w:t>
            </w:r>
          </w:p>
        </w:tc>
        <w:tc>
          <w:tcPr>
            <w:tcW w:w="873" w:type="dxa"/>
            <w:noWrap/>
            <w:hideMark/>
          </w:tcPr>
          <w:p w14:paraId="5B85B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533D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795A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8417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94F5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A64B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AC71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C92E3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6E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0FE1F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138D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491799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97B96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0554A4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D9BFB1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FF5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Coryneform</w:t>
            </w:r>
          </w:p>
        </w:tc>
        <w:tc>
          <w:tcPr>
            <w:tcW w:w="873" w:type="dxa"/>
            <w:noWrap/>
            <w:hideMark/>
          </w:tcPr>
          <w:p w14:paraId="06F598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A85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D832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2501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B6D5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3404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8CD2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80A9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4F8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7CEE8A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393B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E1C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7A3F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F575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CA4D7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3FD4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Dermabacter</w:t>
            </w:r>
          </w:p>
        </w:tc>
        <w:tc>
          <w:tcPr>
            <w:tcW w:w="873" w:type="dxa"/>
            <w:noWrap/>
            <w:hideMark/>
          </w:tcPr>
          <w:p w14:paraId="166E81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5813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EC28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C9AD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17B0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D011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4CE3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C091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ADBE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61C2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5D92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02A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00E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A5B9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1DC54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F0A08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Dialister</w:t>
            </w:r>
          </w:p>
        </w:tc>
        <w:tc>
          <w:tcPr>
            <w:tcW w:w="873" w:type="dxa"/>
            <w:noWrap/>
            <w:hideMark/>
          </w:tcPr>
          <w:p w14:paraId="0EF3DF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DBA1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9AD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F323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AAEE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858B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557E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3EF57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F4AE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DC8D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3197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817C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99D9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40F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471E09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02680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Diplococcus</w:t>
            </w:r>
          </w:p>
        </w:tc>
        <w:tc>
          <w:tcPr>
            <w:tcW w:w="873" w:type="dxa"/>
            <w:noWrap/>
            <w:hideMark/>
          </w:tcPr>
          <w:p w14:paraId="702609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499B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139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6AB6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D563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51AB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002170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1DF09D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874" w:type="dxa"/>
            <w:noWrap/>
            <w:hideMark/>
          </w:tcPr>
          <w:p w14:paraId="32E164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</w:t>
            </w:r>
          </w:p>
        </w:tc>
        <w:tc>
          <w:tcPr>
            <w:tcW w:w="874" w:type="dxa"/>
            <w:noWrap/>
            <w:hideMark/>
          </w:tcPr>
          <w:p w14:paraId="0BE264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</w:t>
            </w:r>
          </w:p>
        </w:tc>
        <w:tc>
          <w:tcPr>
            <w:tcW w:w="874" w:type="dxa"/>
            <w:noWrap/>
            <w:hideMark/>
          </w:tcPr>
          <w:p w14:paraId="0729F1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1196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F51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4B5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A1BD1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FC2AE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Edwardsiella</w:t>
            </w:r>
          </w:p>
        </w:tc>
        <w:tc>
          <w:tcPr>
            <w:tcW w:w="873" w:type="dxa"/>
            <w:noWrap/>
            <w:hideMark/>
          </w:tcPr>
          <w:p w14:paraId="2AA543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0CC7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C4D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1D42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7C3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312500</w:t>
            </w:r>
          </w:p>
        </w:tc>
        <w:tc>
          <w:tcPr>
            <w:tcW w:w="874" w:type="dxa"/>
            <w:noWrap/>
            <w:hideMark/>
          </w:tcPr>
          <w:p w14:paraId="1AD3CE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B213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130</w:t>
            </w:r>
          </w:p>
        </w:tc>
        <w:tc>
          <w:tcPr>
            <w:tcW w:w="874" w:type="dxa"/>
            <w:noWrap/>
            <w:hideMark/>
          </w:tcPr>
          <w:p w14:paraId="2C956F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F19A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EBD13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A0C9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5829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4978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90E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F4B43A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53B7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Eikenella</w:t>
            </w:r>
          </w:p>
        </w:tc>
        <w:tc>
          <w:tcPr>
            <w:tcW w:w="873" w:type="dxa"/>
            <w:noWrap/>
            <w:hideMark/>
          </w:tcPr>
          <w:p w14:paraId="6EA1FC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62D2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3000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8E66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7F4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76A8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E82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7656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EE4E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783E8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77E2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30F6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7E4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AA59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B6F92C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57065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</w:t>
            </w:r>
          </w:p>
        </w:tc>
        <w:tc>
          <w:tcPr>
            <w:tcW w:w="873" w:type="dxa"/>
            <w:noWrap/>
            <w:hideMark/>
          </w:tcPr>
          <w:p w14:paraId="13EBBE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0A3B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619AD1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72A0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768B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9D282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D5AF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FB416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DCEA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680DE9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D2D9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BDF64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542FD8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A7E54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038BC0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25E5C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Enterobacteriaceae</w:t>
            </w:r>
          </w:p>
        </w:tc>
        <w:tc>
          <w:tcPr>
            <w:tcW w:w="873" w:type="dxa"/>
            <w:noWrap/>
            <w:hideMark/>
          </w:tcPr>
          <w:p w14:paraId="690783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3CB4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EBB7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DDFB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F42D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8878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7EB56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01B8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04C5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1066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35F0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6607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3BBD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14E3BF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77B87A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B91FB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Enterococci</w:t>
            </w:r>
          </w:p>
        </w:tc>
        <w:tc>
          <w:tcPr>
            <w:tcW w:w="873" w:type="dxa"/>
            <w:noWrap/>
            <w:hideMark/>
          </w:tcPr>
          <w:p w14:paraId="4A62EA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C47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3869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39F1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F2A0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0169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2B41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F3C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5FA9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E7E1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BF0F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CFD3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E222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B5A0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5B07EC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91116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Enterococcus</w:t>
            </w:r>
          </w:p>
        </w:tc>
        <w:tc>
          <w:tcPr>
            <w:tcW w:w="873" w:type="dxa"/>
            <w:noWrap/>
            <w:hideMark/>
          </w:tcPr>
          <w:p w14:paraId="3F86A8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015C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08C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C8F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D9AF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3330F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8DEBA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63ADCB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6DA9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30071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13E3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CFD91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26C988A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1C8BAE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B442CA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EFD05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Erysipelothrix</w:t>
            </w:r>
          </w:p>
        </w:tc>
        <w:tc>
          <w:tcPr>
            <w:tcW w:w="873" w:type="dxa"/>
            <w:noWrap/>
            <w:hideMark/>
          </w:tcPr>
          <w:p w14:paraId="5BD215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8620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8D35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27F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ED74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8E7D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7EBA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CD99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7BF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DD74E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F9FB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29E8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C66D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D5CC6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9BC513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171A5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Erwinia</w:t>
            </w:r>
          </w:p>
        </w:tc>
        <w:tc>
          <w:tcPr>
            <w:tcW w:w="873" w:type="dxa"/>
            <w:noWrap/>
            <w:hideMark/>
          </w:tcPr>
          <w:p w14:paraId="7FDEB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538F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AC14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88E8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4755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9CC4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1D9C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31250</w:t>
            </w:r>
          </w:p>
        </w:tc>
        <w:tc>
          <w:tcPr>
            <w:tcW w:w="874" w:type="dxa"/>
            <w:noWrap/>
            <w:hideMark/>
          </w:tcPr>
          <w:p w14:paraId="50182A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7E9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2883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52CC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7048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9067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E1CE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A53E8A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8841B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Escherichia</w:t>
            </w:r>
          </w:p>
        </w:tc>
        <w:tc>
          <w:tcPr>
            <w:tcW w:w="873" w:type="dxa"/>
            <w:noWrap/>
            <w:hideMark/>
          </w:tcPr>
          <w:p w14:paraId="4F0D749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523DD2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28B385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1157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1260</w:t>
            </w:r>
          </w:p>
        </w:tc>
        <w:tc>
          <w:tcPr>
            <w:tcW w:w="874" w:type="dxa"/>
            <w:noWrap/>
            <w:hideMark/>
          </w:tcPr>
          <w:p w14:paraId="56481B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</w:t>
            </w:r>
          </w:p>
        </w:tc>
        <w:tc>
          <w:tcPr>
            <w:tcW w:w="874" w:type="dxa"/>
            <w:noWrap/>
            <w:hideMark/>
          </w:tcPr>
          <w:p w14:paraId="2754C6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A5619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541201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51E210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88D0E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561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A5E7D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5F904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D26F3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</w:tr>
      <w:tr w:rsidR="003C5062" w:rsidRPr="00934A59" w14:paraId="3F571E9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010C6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Eubacterium</w:t>
            </w:r>
          </w:p>
        </w:tc>
        <w:tc>
          <w:tcPr>
            <w:tcW w:w="873" w:type="dxa"/>
            <w:noWrap/>
            <w:hideMark/>
          </w:tcPr>
          <w:p w14:paraId="4EAD3D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14C7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2EA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B54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41A5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6A53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1F24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4DBC31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C059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3929A0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F221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3FEAFF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6A4D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A1C6B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A54706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C3E93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Finegoldia</w:t>
            </w:r>
          </w:p>
        </w:tc>
        <w:tc>
          <w:tcPr>
            <w:tcW w:w="873" w:type="dxa"/>
            <w:noWrap/>
            <w:hideMark/>
          </w:tcPr>
          <w:p w14:paraId="57A00D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EA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DA8C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48B9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F621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6211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40C1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4C25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470C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874" w:type="dxa"/>
            <w:noWrap/>
            <w:hideMark/>
          </w:tcPr>
          <w:p w14:paraId="16A4EC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238E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267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34F0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3F5DE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87EC30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4688A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Flavobacterium</w:t>
            </w:r>
          </w:p>
        </w:tc>
        <w:tc>
          <w:tcPr>
            <w:tcW w:w="873" w:type="dxa"/>
            <w:noWrap/>
            <w:hideMark/>
          </w:tcPr>
          <w:p w14:paraId="599F49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CFDE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A98ED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D876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3FB0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53DB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15630</w:t>
            </w:r>
          </w:p>
        </w:tc>
        <w:tc>
          <w:tcPr>
            <w:tcW w:w="874" w:type="dxa"/>
            <w:noWrap/>
            <w:hideMark/>
          </w:tcPr>
          <w:p w14:paraId="7326A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12F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4CF8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EAA2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6D13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7F39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DB19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5D75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6912E4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20D8C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Fusobacterium</w:t>
            </w:r>
          </w:p>
        </w:tc>
        <w:tc>
          <w:tcPr>
            <w:tcW w:w="873" w:type="dxa"/>
            <w:noWrap/>
            <w:hideMark/>
          </w:tcPr>
          <w:p w14:paraId="3CD62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4A4C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65BF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6381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5AC4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40FB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207F9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6E965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32E4BF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C80F4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1EF9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215963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4563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6A096C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D38EDE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AA9E2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Gardnerella</w:t>
            </w:r>
          </w:p>
        </w:tc>
        <w:tc>
          <w:tcPr>
            <w:tcW w:w="873" w:type="dxa"/>
            <w:noWrap/>
            <w:hideMark/>
          </w:tcPr>
          <w:p w14:paraId="327211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042F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9898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0D68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5D08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0E5C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FC3A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64F0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6446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F034F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00E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5792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77B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30D3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17C126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C0B9F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Gemella</w:t>
            </w:r>
          </w:p>
        </w:tc>
        <w:tc>
          <w:tcPr>
            <w:tcW w:w="873" w:type="dxa"/>
            <w:noWrap/>
            <w:hideMark/>
          </w:tcPr>
          <w:p w14:paraId="14FC1A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8929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0907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78A0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B856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D678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E0F3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EFD6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0523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23768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A5C5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A2D9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8BCA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EC0B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C8CE7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FDAAE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Haemolytic</w:t>
            </w:r>
          </w:p>
        </w:tc>
        <w:tc>
          <w:tcPr>
            <w:tcW w:w="873" w:type="dxa"/>
            <w:noWrap/>
            <w:hideMark/>
          </w:tcPr>
          <w:p w14:paraId="735E3C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4039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EE77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7B94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0333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E479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1D5A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356D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C1D3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E424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6914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4457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CF64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548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5F778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A6C7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Haemophilus</w:t>
            </w:r>
          </w:p>
        </w:tc>
        <w:tc>
          <w:tcPr>
            <w:tcW w:w="873" w:type="dxa"/>
            <w:noWrap/>
            <w:hideMark/>
          </w:tcPr>
          <w:p w14:paraId="1F4E28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6722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3B0F8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4734C2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C1E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420D83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B735E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340762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1A62D4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5C7890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</w:t>
            </w:r>
          </w:p>
        </w:tc>
        <w:tc>
          <w:tcPr>
            <w:tcW w:w="874" w:type="dxa"/>
            <w:noWrap/>
            <w:hideMark/>
          </w:tcPr>
          <w:p w14:paraId="183F08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3F8C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3207D4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17407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B4145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79CE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Hafnia</w:t>
            </w:r>
          </w:p>
        </w:tc>
        <w:tc>
          <w:tcPr>
            <w:tcW w:w="873" w:type="dxa"/>
            <w:noWrap/>
            <w:hideMark/>
          </w:tcPr>
          <w:p w14:paraId="23F44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832A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03D1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9039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0C50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86CE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9EA9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3D566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CEE7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8BA9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E7B1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137FDB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B20E5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874" w:type="dxa"/>
            <w:noWrap/>
            <w:hideMark/>
          </w:tcPr>
          <w:p w14:paraId="281319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C0C902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7CE5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Helicobacter</w:t>
            </w:r>
          </w:p>
        </w:tc>
        <w:tc>
          <w:tcPr>
            <w:tcW w:w="873" w:type="dxa"/>
            <w:noWrap/>
            <w:hideMark/>
          </w:tcPr>
          <w:p w14:paraId="647204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22E7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2787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84FE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2EFF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113C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5437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7EF0EA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6B18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A621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6849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41D168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99409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5F3DAC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7E821E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0368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Hemolytic</w:t>
            </w:r>
          </w:p>
        </w:tc>
        <w:tc>
          <w:tcPr>
            <w:tcW w:w="873" w:type="dxa"/>
            <w:noWrap/>
            <w:hideMark/>
          </w:tcPr>
          <w:p w14:paraId="42CA47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2A0A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F41A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B5C9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098D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97ED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8257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61CD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0E5D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3C274B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771C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8748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E298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FF22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3FF29F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F69F4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Jonesia</w:t>
            </w:r>
          </w:p>
        </w:tc>
        <w:tc>
          <w:tcPr>
            <w:tcW w:w="873" w:type="dxa"/>
            <w:noWrap/>
            <w:hideMark/>
          </w:tcPr>
          <w:p w14:paraId="1ED32BC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4349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55A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CD0F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0DD7D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2AA4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893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3224A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EC2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D695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236A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C8F2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1CC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B3C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C180AE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EF8B5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Kingella</w:t>
            </w:r>
          </w:p>
        </w:tc>
        <w:tc>
          <w:tcPr>
            <w:tcW w:w="873" w:type="dxa"/>
            <w:noWrap/>
            <w:hideMark/>
          </w:tcPr>
          <w:p w14:paraId="5657DD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CABE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EFF0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DE41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C19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B515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FBC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04049E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3D7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08C0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3A0A9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B62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07F71F3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75E6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13E680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166E9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Klebsiella</w:t>
            </w:r>
          </w:p>
        </w:tc>
        <w:tc>
          <w:tcPr>
            <w:tcW w:w="873" w:type="dxa"/>
            <w:noWrap/>
            <w:hideMark/>
          </w:tcPr>
          <w:p w14:paraId="242A0B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7C10F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24CD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90F6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5E3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691F6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8A843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A3E58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D913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6D50C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4687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AC048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D98B0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5A4E0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75C840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22AB8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Kluyvera</w:t>
            </w:r>
          </w:p>
        </w:tc>
        <w:tc>
          <w:tcPr>
            <w:tcW w:w="873" w:type="dxa"/>
            <w:noWrap/>
            <w:hideMark/>
          </w:tcPr>
          <w:p w14:paraId="4BFE8B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3B56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75C0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6928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4D69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C7CC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F80B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4E81A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F81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080E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2CC7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E221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C2A2E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4C18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1FE81A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4234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Lactobacillus</w:t>
            </w:r>
          </w:p>
        </w:tc>
        <w:tc>
          <w:tcPr>
            <w:tcW w:w="873" w:type="dxa"/>
            <w:noWrap/>
            <w:hideMark/>
          </w:tcPr>
          <w:p w14:paraId="2DE5B7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C4F8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75F3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0917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DB82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E23B5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4A3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634B5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1605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ADC62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BA97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874" w:type="dxa"/>
            <w:noWrap/>
            <w:hideMark/>
          </w:tcPr>
          <w:p w14:paraId="684B02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A00B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36F3C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9ACD09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BFAC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Lactococcus</w:t>
            </w:r>
          </w:p>
        </w:tc>
        <w:tc>
          <w:tcPr>
            <w:tcW w:w="873" w:type="dxa"/>
            <w:noWrap/>
            <w:hideMark/>
          </w:tcPr>
          <w:p w14:paraId="635C6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B1ED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F50D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1A92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8133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8A1A2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D36D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92DBB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8C52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58A7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30E3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8A3E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84F1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2175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58DF8E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5CAB0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Lawsonia</w:t>
            </w:r>
          </w:p>
        </w:tc>
        <w:tc>
          <w:tcPr>
            <w:tcW w:w="873" w:type="dxa"/>
            <w:noWrap/>
            <w:hideMark/>
          </w:tcPr>
          <w:p w14:paraId="3BDB7C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3C84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3A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EF112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7222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9D4D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A4F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43CC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1197E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5D6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0C3A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2558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BEB0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9678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5277EE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29338A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Legionella</w:t>
            </w:r>
          </w:p>
        </w:tc>
        <w:tc>
          <w:tcPr>
            <w:tcW w:w="873" w:type="dxa"/>
            <w:noWrap/>
            <w:hideMark/>
          </w:tcPr>
          <w:p w14:paraId="14F0F3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BFFB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9C3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3AFB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E05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FB62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EFFF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28B8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34FD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F4E3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D28A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20E8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73E6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18703E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</w:tr>
      <w:tr w:rsidR="003C5062" w:rsidRPr="00934A59" w14:paraId="10BCEC2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73CDB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Leptotrichia</w:t>
            </w:r>
          </w:p>
        </w:tc>
        <w:tc>
          <w:tcPr>
            <w:tcW w:w="873" w:type="dxa"/>
            <w:noWrap/>
            <w:hideMark/>
          </w:tcPr>
          <w:p w14:paraId="74C85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8D9F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339B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F357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5F85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8CDD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ACD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2E4772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F47F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FDF03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A832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B8CA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4FEC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30EB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2AD662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BCAB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Leuconostoc</w:t>
            </w:r>
          </w:p>
        </w:tc>
        <w:tc>
          <w:tcPr>
            <w:tcW w:w="873" w:type="dxa"/>
            <w:noWrap/>
            <w:hideMark/>
          </w:tcPr>
          <w:p w14:paraId="7317D1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60B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F0C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EC60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3D45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7B0F5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C476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E0B51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34222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120DF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9E5A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010A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F516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17F10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99CAC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13497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Listeria</w:t>
            </w:r>
          </w:p>
        </w:tc>
        <w:tc>
          <w:tcPr>
            <w:tcW w:w="873" w:type="dxa"/>
            <w:noWrap/>
            <w:hideMark/>
          </w:tcPr>
          <w:p w14:paraId="699570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0A15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0EE0F2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CED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0798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682D7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497D8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705738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1C6B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64616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D319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62735E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7EEB3FD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1FDA4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FD140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9052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Mannheimia</w:t>
            </w:r>
          </w:p>
        </w:tc>
        <w:tc>
          <w:tcPr>
            <w:tcW w:w="873" w:type="dxa"/>
            <w:noWrap/>
            <w:hideMark/>
          </w:tcPr>
          <w:p w14:paraId="755D39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6440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115F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8780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0811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7598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66D4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BFE0E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8956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BCF5D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41EC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1553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3113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C49E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931CFE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7F554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Microbacterium</w:t>
            </w:r>
          </w:p>
        </w:tc>
        <w:tc>
          <w:tcPr>
            <w:tcW w:w="873" w:type="dxa"/>
            <w:noWrap/>
            <w:hideMark/>
          </w:tcPr>
          <w:p w14:paraId="59BEB4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35D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F787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074E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5C9F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7056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A82C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CFB1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DC20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D5E9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7E85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DAED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D635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CC35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07091F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00DC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Micrococcus</w:t>
            </w:r>
          </w:p>
        </w:tc>
        <w:tc>
          <w:tcPr>
            <w:tcW w:w="873" w:type="dxa"/>
            <w:noWrap/>
            <w:hideMark/>
          </w:tcPr>
          <w:p w14:paraId="670A3A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7D3F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013A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237D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849F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DD4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961E8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2C1683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BC2F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784C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27FB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874" w:type="dxa"/>
            <w:noWrap/>
            <w:hideMark/>
          </w:tcPr>
          <w:p w14:paraId="7ED5A3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EB06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874" w:type="dxa"/>
            <w:noWrap/>
            <w:hideMark/>
          </w:tcPr>
          <w:p w14:paraId="27778D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5EC6E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99D03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Micromonas</w:t>
            </w:r>
          </w:p>
        </w:tc>
        <w:tc>
          <w:tcPr>
            <w:tcW w:w="873" w:type="dxa"/>
            <w:noWrap/>
            <w:hideMark/>
          </w:tcPr>
          <w:p w14:paraId="479684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5BEB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5D07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EE54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34C3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3729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3F79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21C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A63C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652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6D9B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0242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B5B6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03286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D631CC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80153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lastRenderedPageBreak/>
              <w:t>Moraxella</w:t>
            </w:r>
          </w:p>
        </w:tc>
        <w:tc>
          <w:tcPr>
            <w:tcW w:w="873" w:type="dxa"/>
            <w:noWrap/>
            <w:hideMark/>
          </w:tcPr>
          <w:p w14:paraId="25F4D4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87BC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3E4F1B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D75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3A5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6EB138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DEFA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482AE2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2E91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58BA7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9396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805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F05EF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21C9FF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32FBD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5361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Morganella</w:t>
            </w:r>
          </w:p>
        </w:tc>
        <w:tc>
          <w:tcPr>
            <w:tcW w:w="873" w:type="dxa"/>
            <w:noWrap/>
            <w:hideMark/>
          </w:tcPr>
          <w:p w14:paraId="1FD10E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2F90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CD13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69AF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784B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DF88F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51D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A8927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C07C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57476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F46FB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874" w:type="dxa"/>
            <w:noWrap/>
            <w:hideMark/>
          </w:tcPr>
          <w:p w14:paraId="7F6E82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4D8A3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A997B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D6B6B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7F39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Mycobacterium</w:t>
            </w:r>
          </w:p>
        </w:tc>
        <w:tc>
          <w:tcPr>
            <w:tcW w:w="873" w:type="dxa"/>
            <w:noWrap/>
            <w:hideMark/>
          </w:tcPr>
          <w:p w14:paraId="47BE31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68DE9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335C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71DD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4830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6E2F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0F0E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2BA112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48B2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8F1C2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CE36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6B0574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5BAD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1725A9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600</w:t>
            </w:r>
          </w:p>
        </w:tc>
      </w:tr>
      <w:tr w:rsidR="003C5062" w:rsidRPr="00934A59" w14:paraId="59555B3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2CBF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Mycoplasma</w:t>
            </w:r>
          </w:p>
        </w:tc>
        <w:tc>
          <w:tcPr>
            <w:tcW w:w="873" w:type="dxa"/>
            <w:noWrap/>
            <w:hideMark/>
          </w:tcPr>
          <w:p w14:paraId="61BE91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F1AA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16D8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6FE3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6760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FB0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3E1E72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874" w:type="dxa"/>
            <w:noWrap/>
            <w:hideMark/>
          </w:tcPr>
          <w:p w14:paraId="311A61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874" w:type="dxa"/>
            <w:noWrap/>
            <w:hideMark/>
          </w:tcPr>
          <w:p w14:paraId="5C2A9B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874" w:type="dxa"/>
            <w:noWrap/>
            <w:hideMark/>
          </w:tcPr>
          <w:p w14:paraId="699C93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C4E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ABF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706B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5CE1B1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DBA1C4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991C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Neisseria</w:t>
            </w:r>
          </w:p>
        </w:tc>
        <w:tc>
          <w:tcPr>
            <w:tcW w:w="873" w:type="dxa"/>
            <w:noWrap/>
            <w:hideMark/>
          </w:tcPr>
          <w:p w14:paraId="1ED80A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115EB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0F440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6330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43BD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D51C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8B992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23B01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1C1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0A4ED5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51B9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133FD3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2B075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874" w:type="dxa"/>
            <w:noWrap/>
            <w:hideMark/>
          </w:tcPr>
          <w:p w14:paraId="16956E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8E7C07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7DC5B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Nocardia</w:t>
            </w:r>
          </w:p>
        </w:tc>
        <w:tc>
          <w:tcPr>
            <w:tcW w:w="873" w:type="dxa"/>
            <w:noWrap/>
            <w:hideMark/>
          </w:tcPr>
          <w:p w14:paraId="0BA12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41013E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1600000</w:t>
            </w:r>
          </w:p>
        </w:tc>
        <w:tc>
          <w:tcPr>
            <w:tcW w:w="874" w:type="dxa"/>
            <w:noWrap/>
            <w:hideMark/>
          </w:tcPr>
          <w:p w14:paraId="67B64C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92FB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81D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3100</w:t>
            </w:r>
          </w:p>
        </w:tc>
        <w:tc>
          <w:tcPr>
            <w:tcW w:w="874" w:type="dxa"/>
            <w:noWrap/>
            <w:hideMark/>
          </w:tcPr>
          <w:p w14:paraId="7E4A66F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874" w:type="dxa"/>
            <w:noWrap/>
            <w:hideMark/>
          </w:tcPr>
          <w:p w14:paraId="075D4C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874" w:type="dxa"/>
            <w:noWrap/>
            <w:hideMark/>
          </w:tcPr>
          <w:p w14:paraId="214DAA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874" w:type="dxa"/>
            <w:noWrap/>
            <w:hideMark/>
          </w:tcPr>
          <w:p w14:paraId="3B906A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3100</w:t>
            </w:r>
          </w:p>
        </w:tc>
        <w:tc>
          <w:tcPr>
            <w:tcW w:w="874" w:type="dxa"/>
            <w:noWrap/>
            <w:hideMark/>
          </w:tcPr>
          <w:p w14:paraId="2E61B5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6300</w:t>
            </w:r>
          </w:p>
        </w:tc>
        <w:tc>
          <w:tcPr>
            <w:tcW w:w="874" w:type="dxa"/>
            <w:noWrap/>
            <w:hideMark/>
          </w:tcPr>
          <w:p w14:paraId="75854E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244B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7034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9540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B86546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DCED0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Oerskovia</w:t>
            </w:r>
          </w:p>
        </w:tc>
        <w:tc>
          <w:tcPr>
            <w:tcW w:w="873" w:type="dxa"/>
            <w:noWrap/>
            <w:hideMark/>
          </w:tcPr>
          <w:p w14:paraId="221409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BDB9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91F8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05DC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F58B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07E3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A776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6DBC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F567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07E415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9DC9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5948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3462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B832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911CFF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B602C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Olsenella</w:t>
            </w:r>
          </w:p>
        </w:tc>
        <w:tc>
          <w:tcPr>
            <w:tcW w:w="873" w:type="dxa"/>
            <w:noWrap/>
            <w:hideMark/>
          </w:tcPr>
          <w:p w14:paraId="43A4E3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B9D7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980B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083E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4E4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CBA9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1F2D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C1FC4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9CD20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5EBB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401D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C6AA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75F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12674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ECD107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B62F1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Paenibacillus</w:t>
            </w:r>
          </w:p>
        </w:tc>
        <w:tc>
          <w:tcPr>
            <w:tcW w:w="873" w:type="dxa"/>
            <w:noWrap/>
            <w:hideMark/>
          </w:tcPr>
          <w:p w14:paraId="0DCFB2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0178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80750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1717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E63C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B329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415DD6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FACA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3022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A56E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88AE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8F93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0830D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7464B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39409B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FDF14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Pandoraea</w:t>
            </w:r>
          </w:p>
        </w:tc>
        <w:tc>
          <w:tcPr>
            <w:tcW w:w="873" w:type="dxa"/>
            <w:noWrap/>
            <w:hideMark/>
          </w:tcPr>
          <w:p w14:paraId="381D62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49FD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8A3B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92B68B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5E1E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B4F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4396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F8E2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1B54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85C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247E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14A0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53BA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2F03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4CB4C3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146CB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Pantoea</w:t>
            </w:r>
          </w:p>
        </w:tc>
        <w:tc>
          <w:tcPr>
            <w:tcW w:w="873" w:type="dxa"/>
            <w:noWrap/>
            <w:hideMark/>
          </w:tcPr>
          <w:p w14:paraId="540A91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6C6C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8797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D8E6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127C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218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A92A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CE205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0522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FDD6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C23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C54B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FAE9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D2D8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2D34FC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63747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Parvimonas</w:t>
            </w:r>
          </w:p>
        </w:tc>
        <w:tc>
          <w:tcPr>
            <w:tcW w:w="873" w:type="dxa"/>
            <w:noWrap/>
            <w:hideMark/>
          </w:tcPr>
          <w:p w14:paraId="31C66B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19E6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ADBA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C9A1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4C84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8118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A6E37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7127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F6906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47</w:t>
            </w:r>
          </w:p>
        </w:tc>
        <w:tc>
          <w:tcPr>
            <w:tcW w:w="874" w:type="dxa"/>
            <w:noWrap/>
            <w:hideMark/>
          </w:tcPr>
          <w:p w14:paraId="5C0E857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236C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1168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E514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AE2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09C4B0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FA976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Pasteurella</w:t>
            </w:r>
          </w:p>
        </w:tc>
        <w:tc>
          <w:tcPr>
            <w:tcW w:w="873" w:type="dxa"/>
            <w:noWrap/>
            <w:hideMark/>
          </w:tcPr>
          <w:p w14:paraId="3343CA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ADDC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97C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5603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8E4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E4B3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1BFB81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30519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15BF6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6C23D2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578F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3A0C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CF515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4860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1F2002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F6DC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Pediococcus</w:t>
            </w:r>
          </w:p>
        </w:tc>
        <w:tc>
          <w:tcPr>
            <w:tcW w:w="873" w:type="dxa"/>
            <w:noWrap/>
            <w:hideMark/>
          </w:tcPr>
          <w:p w14:paraId="77808F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1170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22D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DE56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B902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4A120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710C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FEF28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DF39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2BE51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5506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1A5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9A0B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69B4A3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6A6595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BFBD18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Peptococcus</w:t>
            </w:r>
          </w:p>
        </w:tc>
        <w:tc>
          <w:tcPr>
            <w:tcW w:w="873" w:type="dxa"/>
            <w:noWrap/>
            <w:hideMark/>
          </w:tcPr>
          <w:p w14:paraId="16A1CB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168A0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B9A6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27F2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B9B35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561B9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6C11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FB1D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A11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8170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CB37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42B15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F3A8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58BFE4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12A7B4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6BD07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Peptoniphilus</w:t>
            </w:r>
          </w:p>
        </w:tc>
        <w:tc>
          <w:tcPr>
            <w:tcW w:w="873" w:type="dxa"/>
            <w:noWrap/>
            <w:hideMark/>
          </w:tcPr>
          <w:p w14:paraId="1CC3CE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ECB0E0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E66B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B12D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34A7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1C9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A724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1FF4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EEC9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54C5C5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3558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39C59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23A4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7AEE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D8B5C6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5C97C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Peptostreptococcus</w:t>
            </w:r>
          </w:p>
        </w:tc>
        <w:tc>
          <w:tcPr>
            <w:tcW w:w="873" w:type="dxa"/>
            <w:noWrap/>
            <w:hideMark/>
          </w:tcPr>
          <w:p w14:paraId="0DBB70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E185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DB27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9168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58C4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7462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EF53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725965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8CB3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32DC16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04E52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17B5E8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8B181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0CAFC0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1D4EBD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66512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Plesiomonas</w:t>
            </w:r>
          </w:p>
        </w:tc>
        <w:tc>
          <w:tcPr>
            <w:tcW w:w="873" w:type="dxa"/>
            <w:noWrap/>
            <w:hideMark/>
          </w:tcPr>
          <w:p w14:paraId="1E7C96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9453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6371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0EB7D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B0D4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4900</w:t>
            </w:r>
          </w:p>
        </w:tc>
        <w:tc>
          <w:tcPr>
            <w:tcW w:w="874" w:type="dxa"/>
            <w:noWrap/>
            <w:hideMark/>
          </w:tcPr>
          <w:p w14:paraId="74E49B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2F5C5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F553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A3CC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5CD9F9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51AC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532C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E2C6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0EE52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74A641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0694C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Pneumococci</w:t>
            </w:r>
          </w:p>
        </w:tc>
        <w:tc>
          <w:tcPr>
            <w:tcW w:w="873" w:type="dxa"/>
            <w:noWrap/>
            <w:hideMark/>
          </w:tcPr>
          <w:p w14:paraId="22ADCA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3AAC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F112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6C8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B095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555C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B9CC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7EE8D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AF4B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4DDD0F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9ED25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F7D6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F395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4C867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9A94C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BEEF15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Porphyromonas</w:t>
            </w:r>
          </w:p>
        </w:tc>
        <w:tc>
          <w:tcPr>
            <w:tcW w:w="873" w:type="dxa"/>
            <w:noWrap/>
            <w:hideMark/>
          </w:tcPr>
          <w:p w14:paraId="38AD83C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A535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40AB8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4852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86E6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529E4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8F9B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D4AB2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A686F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0939F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4869F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171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5B00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39DB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459CBA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4B90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Prevotella</w:t>
            </w:r>
          </w:p>
        </w:tc>
        <w:tc>
          <w:tcPr>
            <w:tcW w:w="873" w:type="dxa"/>
            <w:noWrap/>
            <w:hideMark/>
          </w:tcPr>
          <w:p w14:paraId="3602E7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7EB8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67D3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2E28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7DED5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A8B1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B7EBF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7EE52F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5E7B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78AD51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095B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1733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D21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7AC9E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4C2EF3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3E6B28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Propionibacterium</w:t>
            </w:r>
          </w:p>
        </w:tc>
        <w:tc>
          <w:tcPr>
            <w:tcW w:w="873" w:type="dxa"/>
            <w:noWrap/>
            <w:hideMark/>
          </w:tcPr>
          <w:p w14:paraId="445C2F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85D42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297C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9F85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D37A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15C3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1E85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874" w:type="dxa"/>
            <w:noWrap/>
            <w:hideMark/>
          </w:tcPr>
          <w:p w14:paraId="5A5516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3B1F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302BAF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D55E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D480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6170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432EC8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45F305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60150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Proteus</w:t>
            </w:r>
          </w:p>
        </w:tc>
        <w:tc>
          <w:tcPr>
            <w:tcW w:w="873" w:type="dxa"/>
            <w:noWrap/>
            <w:hideMark/>
          </w:tcPr>
          <w:p w14:paraId="0212A34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200F96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FAF78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F648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3C2C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C9687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65D27B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488</w:t>
            </w:r>
          </w:p>
        </w:tc>
        <w:tc>
          <w:tcPr>
            <w:tcW w:w="874" w:type="dxa"/>
            <w:noWrap/>
            <w:hideMark/>
          </w:tcPr>
          <w:p w14:paraId="56E4630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B7F18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5BA07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BDFD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5FAF65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66C4C7F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</w:t>
            </w:r>
          </w:p>
        </w:tc>
        <w:tc>
          <w:tcPr>
            <w:tcW w:w="874" w:type="dxa"/>
            <w:noWrap/>
            <w:hideMark/>
          </w:tcPr>
          <w:p w14:paraId="26382E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B558B5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2CF48C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Providencia</w:t>
            </w:r>
          </w:p>
        </w:tc>
        <w:tc>
          <w:tcPr>
            <w:tcW w:w="873" w:type="dxa"/>
            <w:noWrap/>
            <w:hideMark/>
          </w:tcPr>
          <w:p w14:paraId="452726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0379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55A4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9BAA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F699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F6148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16BA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0CED35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31A39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2558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D088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22222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299F9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180F3AF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245E45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BCE72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Pseudomonas</w:t>
            </w:r>
          </w:p>
        </w:tc>
        <w:tc>
          <w:tcPr>
            <w:tcW w:w="873" w:type="dxa"/>
            <w:noWrap/>
            <w:hideMark/>
          </w:tcPr>
          <w:p w14:paraId="7A14FE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127FCA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128000</w:t>
            </w:r>
          </w:p>
        </w:tc>
        <w:tc>
          <w:tcPr>
            <w:tcW w:w="874" w:type="dxa"/>
            <w:noWrap/>
            <w:hideMark/>
          </w:tcPr>
          <w:p w14:paraId="4B7AFF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A206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D092A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95B7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50B440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150</w:t>
            </w:r>
          </w:p>
        </w:tc>
        <w:tc>
          <w:tcPr>
            <w:tcW w:w="874" w:type="dxa"/>
            <w:noWrap/>
            <w:hideMark/>
          </w:tcPr>
          <w:p w14:paraId="2E1AD0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751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5A956A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</w:t>
            </w:r>
          </w:p>
        </w:tc>
        <w:tc>
          <w:tcPr>
            <w:tcW w:w="874" w:type="dxa"/>
            <w:noWrap/>
            <w:hideMark/>
          </w:tcPr>
          <w:p w14:paraId="312A99A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4A56AD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7A56B2D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6B18D2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B9EDC7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E55E5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Ralstonia</w:t>
            </w:r>
          </w:p>
        </w:tc>
        <w:tc>
          <w:tcPr>
            <w:tcW w:w="873" w:type="dxa"/>
            <w:noWrap/>
            <w:hideMark/>
          </w:tcPr>
          <w:p w14:paraId="005BD22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D9A5F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5A7E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8A5E9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EFECE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5FDC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2A801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4478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DECD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6E0A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8C038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F6F45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DA7B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CD2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8337C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687C12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Raoultella</w:t>
            </w:r>
          </w:p>
        </w:tc>
        <w:tc>
          <w:tcPr>
            <w:tcW w:w="873" w:type="dxa"/>
            <w:noWrap/>
            <w:hideMark/>
          </w:tcPr>
          <w:p w14:paraId="7AEEDE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CF04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8F312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01A88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503DB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14B4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4DEE6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9BF149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84FF4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12E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ABD9F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D68F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73920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59675D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67CBA5C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A4EE5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Rhodococcus</w:t>
            </w:r>
          </w:p>
        </w:tc>
        <w:tc>
          <w:tcPr>
            <w:tcW w:w="873" w:type="dxa"/>
            <w:noWrap/>
            <w:hideMark/>
          </w:tcPr>
          <w:p w14:paraId="3FC664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1A5E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3B825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7623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3B14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92FEC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455B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E49D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77E8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5F135C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DE8B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AA4C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4A6D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688B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F90433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AA2ED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Rothia</w:t>
            </w:r>
          </w:p>
        </w:tc>
        <w:tc>
          <w:tcPr>
            <w:tcW w:w="873" w:type="dxa"/>
            <w:noWrap/>
            <w:hideMark/>
          </w:tcPr>
          <w:p w14:paraId="278F61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97F2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A3363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7158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665A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CA01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4B0547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A5CF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19DD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24205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E0A2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9C31A1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CDBC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C27F0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8AF981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C6FE2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Ruminococcus</w:t>
            </w:r>
          </w:p>
        </w:tc>
        <w:tc>
          <w:tcPr>
            <w:tcW w:w="873" w:type="dxa"/>
            <w:noWrap/>
            <w:hideMark/>
          </w:tcPr>
          <w:p w14:paraId="2B4E98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39D7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FBDE9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9660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B01158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A4E53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FAD53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CD1CFB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81A25D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2AE09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F76D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4112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6477C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0542F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766F5D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36AB2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Salmonella</w:t>
            </w:r>
          </w:p>
        </w:tc>
        <w:tc>
          <w:tcPr>
            <w:tcW w:w="873" w:type="dxa"/>
            <w:noWrap/>
            <w:hideMark/>
          </w:tcPr>
          <w:p w14:paraId="4F5FF3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FF5D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5C25F1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C74FC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4C24E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3530F1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31ADF38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796439B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506F9C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7A7ED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487A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874" w:type="dxa"/>
            <w:noWrap/>
            <w:hideMark/>
          </w:tcPr>
          <w:p w14:paraId="478873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58CC70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</w:t>
            </w:r>
          </w:p>
        </w:tc>
        <w:tc>
          <w:tcPr>
            <w:tcW w:w="874" w:type="dxa"/>
            <w:noWrap/>
            <w:hideMark/>
          </w:tcPr>
          <w:p w14:paraId="35FD09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A30BF91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3F16A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Selenomonas</w:t>
            </w:r>
          </w:p>
        </w:tc>
        <w:tc>
          <w:tcPr>
            <w:tcW w:w="873" w:type="dxa"/>
            <w:noWrap/>
            <w:hideMark/>
          </w:tcPr>
          <w:p w14:paraId="6F7E831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7C1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4081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9AFC2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C289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2DF5F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40B7F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874" w:type="dxa"/>
            <w:noWrap/>
            <w:hideMark/>
          </w:tcPr>
          <w:p w14:paraId="23DDD5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49AD6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58EC72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7BD30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5A961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3DE5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88F52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6FF347A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B31E9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Serratia</w:t>
            </w:r>
          </w:p>
        </w:tc>
        <w:tc>
          <w:tcPr>
            <w:tcW w:w="873" w:type="dxa"/>
            <w:noWrap/>
            <w:hideMark/>
          </w:tcPr>
          <w:p w14:paraId="24DAACA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1F67D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DFEB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5902F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1D42D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63DF8B2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E97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58840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2DAD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4E560B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600ED5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7C9D60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3C953F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44BE63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1E48829F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78D14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Shigella</w:t>
            </w:r>
          </w:p>
        </w:tc>
        <w:tc>
          <w:tcPr>
            <w:tcW w:w="873" w:type="dxa"/>
            <w:noWrap/>
            <w:hideMark/>
          </w:tcPr>
          <w:p w14:paraId="1A6B4A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312</w:t>
            </w:r>
          </w:p>
        </w:tc>
        <w:tc>
          <w:tcPr>
            <w:tcW w:w="874" w:type="dxa"/>
            <w:noWrap/>
            <w:hideMark/>
          </w:tcPr>
          <w:p w14:paraId="21278E6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58F6A8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9F768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36684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9800</w:t>
            </w:r>
          </w:p>
        </w:tc>
        <w:tc>
          <w:tcPr>
            <w:tcW w:w="874" w:type="dxa"/>
            <w:noWrap/>
            <w:hideMark/>
          </w:tcPr>
          <w:p w14:paraId="1EF390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010814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196.6</w:t>
            </w:r>
          </w:p>
        </w:tc>
        <w:tc>
          <w:tcPr>
            <w:tcW w:w="874" w:type="dxa"/>
            <w:noWrap/>
            <w:hideMark/>
          </w:tcPr>
          <w:p w14:paraId="2E08F8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25D4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15600</w:t>
            </w:r>
          </w:p>
        </w:tc>
        <w:tc>
          <w:tcPr>
            <w:tcW w:w="874" w:type="dxa"/>
            <w:noWrap/>
            <w:hideMark/>
          </w:tcPr>
          <w:p w14:paraId="2B629F5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88D3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874" w:type="dxa"/>
            <w:noWrap/>
            <w:hideMark/>
          </w:tcPr>
          <w:p w14:paraId="791CDD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379F07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</w:t>
            </w:r>
          </w:p>
        </w:tc>
        <w:tc>
          <w:tcPr>
            <w:tcW w:w="874" w:type="dxa"/>
            <w:noWrap/>
            <w:hideMark/>
          </w:tcPr>
          <w:p w14:paraId="580A4D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ECF2FF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EC7E08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Sinorhizobium</w:t>
            </w:r>
          </w:p>
        </w:tc>
        <w:tc>
          <w:tcPr>
            <w:tcW w:w="873" w:type="dxa"/>
            <w:noWrap/>
            <w:hideMark/>
          </w:tcPr>
          <w:p w14:paraId="34FE9C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D1351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ED9E8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0E844B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A1E55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E937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0D34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240</w:t>
            </w:r>
          </w:p>
        </w:tc>
        <w:tc>
          <w:tcPr>
            <w:tcW w:w="874" w:type="dxa"/>
            <w:noWrap/>
            <w:hideMark/>
          </w:tcPr>
          <w:p w14:paraId="6D9AFB4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A6C6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0DC86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CEBE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77CDF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1B7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102E5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E509C08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D70584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Staphylococci</w:t>
            </w:r>
          </w:p>
        </w:tc>
        <w:tc>
          <w:tcPr>
            <w:tcW w:w="873" w:type="dxa"/>
            <w:noWrap/>
            <w:hideMark/>
          </w:tcPr>
          <w:p w14:paraId="19F72F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EEB22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23697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ECA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BE9A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43DC2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5613EF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BAA8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DA991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22FA08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2E5C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9D4F7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FF52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4103F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BF8A7F2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757EE0D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Staphylococcus</w:t>
            </w:r>
          </w:p>
        </w:tc>
        <w:tc>
          <w:tcPr>
            <w:tcW w:w="873" w:type="dxa"/>
            <w:noWrap/>
            <w:hideMark/>
          </w:tcPr>
          <w:p w14:paraId="1F8424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2B66A9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874" w:type="dxa"/>
            <w:noWrap/>
            <w:hideMark/>
          </w:tcPr>
          <w:p w14:paraId="1C745F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7F1C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26F13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1A5432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B2A6B2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874" w:type="dxa"/>
            <w:noWrap/>
            <w:hideMark/>
          </w:tcPr>
          <w:p w14:paraId="155D74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46BCC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DC5DF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10F3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44E20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43CD59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CDB16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</w:tr>
      <w:tr w:rsidR="003C5062" w:rsidRPr="00934A59" w14:paraId="635D3556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D4FBFE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Stenotrophomonas</w:t>
            </w:r>
          </w:p>
        </w:tc>
        <w:tc>
          <w:tcPr>
            <w:tcW w:w="873" w:type="dxa"/>
            <w:noWrap/>
            <w:hideMark/>
          </w:tcPr>
          <w:p w14:paraId="178235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939DA4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78F7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B995E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B774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FBB4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4E1F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B23A0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0CD38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2C024E9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8D78A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874" w:type="dxa"/>
            <w:noWrap/>
            <w:hideMark/>
          </w:tcPr>
          <w:p w14:paraId="215A864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28DECD2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874" w:type="dxa"/>
            <w:noWrap/>
            <w:hideMark/>
          </w:tcPr>
          <w:p w14:paraId="067220B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463CEE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09D41A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Streptococci</w:t>
            </w:r>
          </w:p>
        </w:tc>
        <w:tc>
          <w:tcPr>
            <w:tcW w:w="873" w:type="dxa"/>
            <w:noWrap/>
            <w:hideMark/>
          </w:tcPr>
          <w:p w14:paraId="2919EB8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26CCC4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E5381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EA515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E46396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15FA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14207D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32DC3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378E3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55792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B8C92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AE9053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79C5C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62A44E7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972442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40638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Streptococcus</w:t>
            </w:r>
          </w:p>
        </w:tc>
        <w:tc>
          <w:tcPr>
            <w:tcW w:w="873" w:type="dxa"/>
            <w:noWrap/>
            <w:hideMark/>
          </w:tcPr>
          <w:p w14:paraId="4DBE277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874" w:type="dxa"/>
            <w:noWrap/>
            <w:hideMark/>
          </w:tcPr>
          <w:p w14:paraId="12FC67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8101C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20F49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55471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874" w:type="dxa"/>
            <w:noWrap/>
            <w:hideMark/>
          </w:tcPr>
          <w:p w14:paraId="2695E4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874" w:type="dxa"/>
            <w:noWrap/>
            <w:hideMark/>
          </w:tcPr>
          <w:p w14:paraId="5F74681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0FCA4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5E1B1B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510501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81E0AA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438BD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66495A9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2724CA5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475FC4FE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FACF43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Tannerella</w:t>
            </w:r>
          </w:p>
        </w:tc>
        <w:tc>
          <w:tcPr>
            <w:tcW w:w="873" w:type="dxa"/>
            <w:noWrap/>
            <w:hideMark/>
          </w:tcPr>
          <w:p w14:paraId="6920D0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AF8CE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17E5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D17A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61DDF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D8D73E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A3FB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EA7EA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0A5DB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7EB9BE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D5999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730C0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7A23DC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628696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C5BDBC7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0152F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Treponema</w:t>
            </w:r>
          </w:p>
        </w:tc>
        <w:tc>
          <w:tcPr>
            <w:tcW w:w="873" w:type="dxa"/>
            <w:noWrap/>
            <w:hideMark/>
          </w:tcPr>
          <w:p w14:paraId="07D771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3138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5E6A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7161A7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601CF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8CAD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05EA02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874" w:type="dxa"/>
            <w:noWrap/>
            <w:hideMark/>
          </w:tcPr>
          <w:p w14:paraId="7D7404F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874" w:type="dxa"/>
            <w:noWrap/>
            <w:hideMark/>
          </w:tcPr>
          <w:p w14:paraId="66EEC10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070395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C543B2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66E603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6F2E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B4E0D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C1C37BC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B0B1AC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Turicella</w:t>
            </w:r>
          </w:p>
        </w:tc>
        <w:tc>
          <w:tcPr>
            <w:tcW w:w="873" w:type="dxa"/>
            <w:noWrap/>
            <w:hideMark/>
          </w:tcPr>
          <w:p w14:paraId="340E90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D963C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D69BA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1ED4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CB9C3E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9D2BD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A7B67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A10BC0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F09C0C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874" w:type="dxa"/>
            <w:noWrap/>
            <w:hideMark/>
          </w:tcPr>
          <w:p w14:paraId="0435FA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5E49FB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D0525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8F3926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457EB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29660C99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2192F2A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Ureaplasma</w:t>
            </w:r>
          </w:p>
        </w:tc>
        <w:tc>
          <w:tcPr>
            <w:tcW w:w="873" w:type="dxa"/>
            <w:noWrap/>
            <w:hideMark/>
          </w:tcPr>
          <w:p w14:paraId="1D74A6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F1E73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40222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6AF3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AFB459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4AA769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A94880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F3424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E6D05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874" w:type="dxa"/>
            <w:noWrap/>
            <w:hideMark/>
          </w:tcPr>
          <w:p w14:paraId="677A0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F74073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45F6A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414B33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092D496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0C3DD175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AFE200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Veillonella</w:t>
            </w:r>
          </w:p>
        </w:tc>
        <w:tc>
          <w:tcPr>
            <w:tcW w:w="873" w:type="dxa"/>
            <w:noWrap/>
            <w:hideMark/>
          </w:tcPr>
          <w:p w14:paraId="12205DB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B87B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66A33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349D25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2172D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E28E0B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14253E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289A9DD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EA511E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2DAD710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D5579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208EB52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DC80C3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1E8916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0A6F340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3A99347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Vibrio</w:t>
            </w:r>
          </w:p>
        </w:tc>
        <w:tc>
          <w:tcPr>
            <w:tcW w:w="873" w:type="dxa"/>
            <w:noWrap/>
            <w:hideMark/>
          </w:tcPr>
          <w:p w14:paraId="227DC31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DB1523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6AC0F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DC781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1F736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1200</w:t>
            </w:r>
          </w:p>
        </w:tc>
        <w:tc>
          <w:tcPr>
            <w:tcW w:w="874" w:type="dxa"/>
            <w:noWrap/>
            <w:hideMark/>
          </w:tcPr>
          <w:p w14:paraId="33E1D06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874" w:type="dxa"/>
            <w:noWrap/>
            <w:hideMark/>
          </w:tcPr>
          <w:p w14:paraId="7904586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874" w:type="dxa"/>
            <w:noWrap/>
            <w:hideMark/>
          </w:tcPr>
          <w:p w14:paraId="36BF691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82F67E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DB1ECDE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DD90CB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</w:t>
            </w:r>
          </w:p>
        </w:tc>
        <w:tc>
          <w:tcPr>
            <w:tcW w:w="874" w:type="dxa"/>
            <w:noWrap/>
            <w:hideMark/>
          </w:tcPr>
          <w:p w14:paraId="7AC8A88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EF564A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72279C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F467B5B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FCED9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Weissella</w:t>
            </w:r>
          </w:p>
        </w:tc>
        <w:tc>
          <w:tcPr>
            <w:tcW w:w="873" w:type="dxa"/>
            <w:noWrap/>
            <w:hideMark/>
          </w:tcPr>
          <w:p w14:paraId="4D7282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140F3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9969A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9772B5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C6BC9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723DBCB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7E1D8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874" w:type="dxa"/>
            <w:noWrap/>
            <w:hideMark/>
          </w:tcPr>
          <w:p w14:paraId="123FF54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AB061F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BABA9D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39F2D7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C9F1275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93D42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3E476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76DB54C3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4DF747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Xanthomonas</w:t>
            </w:r>
          </w:p>
        </w:tc>
        <w:tc>
          <w:tcPr>
            <w:tcW w:w="873" w:type="dxa"/>
            <w:noWrap/>
            <w:hideMark/>
          </w:tcPr>
          <w:p w14:paraId="2286586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6FA07A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1103D61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396D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53525F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874" w:type="dxa"/>
            <w:noWrap/>
            <w:hideMark/>
          </w:tcPr>
          <w:p w14:paraId="22FE30D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CA3DC0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9000</w:t>
            </w:r>
          </w:p>
        </w:tc>
        <w:tc>
          <w:tcPr>
            <w:tcW w:w="874" w:type="dxa"/>
            <w:noWrap/>
            <w:hideMark/>
          </w:tcPr>
          <w:p w14:paraId="053DD0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2F8473F4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761346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724285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12B573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6BC82E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8F7008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5AEB5794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574FBF5D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Xylella</w:t>
            </w:r>
          </w:p>
        </w:tc>
        <w:tc>
          <w:tcPr>
            <w:tcW w:w="873" w:type="dxa"/>
            <w:noWrap/>
            <w:hideMark/>
          </w:tcPr>
          <w:p w14:paraId="296D3CC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EC2ABD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D480E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06FC68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B1FD50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F3C38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46090B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874" w:type="dxa"/>
            <w:noWrap/>
            <w:hideMark/>
          </w:tcPr>
          <w:p w14:paraId="379BEA49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7377C27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46C48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91953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BAC7E6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6378F0E1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1BDD6EF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3C5062" w:rsidRPr="00934A59" w14:paraId="3ABD290D" w14:textId="77777777" w:rsidTr="00A808A9">
        <w:trPr>
          <w:trHeight w:val="113"/>
        </w:trPr>
        <w:tc>
          <w:tcPr>
            <w:tcW w:w="1713" w:type="dxa"/>
            <w:noWrap/>
            <w:hideMark/>
          </w:tcPr>
          <w:p w14:paraId="118BB0EB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Yersinia</w:t>
            </w:r>
          </w:p>
        </w:tc>
        <w:tc>
          <w:tcPr>
            <w:tcW w:w="873" w:type="dxa"/>
            <w:noWrap/>
            <w:hideMark/>
          </w:tcPr>
          <w:p w14:paraId="370EED4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2B1A8B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4A1575C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CA11BB8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BB13DA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299636E3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02C45D70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874" w:type="dxa"/>
            <w:noWrap/>
            <w:hideMark/>
          </w:tcPr>
          <w:p w14:paraId="4241434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5CBF512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874" w:type="dxa"/>
            <w:noWrap/>
            <w:hideMark/>
          </w:tcPr>
          <w:p w14:paraId="32999C97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4A1908A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874" w:type="dxa"/>
            <w:noWrap/>
            <w:hideMark/>
          </w:tcPr>
          <w:p w14:paraId="3D6DA032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874" w:type="dxa"/>
            <w:noWrap/>
            <w:hideMark/>
          </w:tcPr>
          <w:p w14:paraId="31A77A7A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874" w:type="dxa"/>
            <w:noWrap/>
            <w:hideMark/>
          </w:tcPr>
          <w:p w14:paraId="01126BC6" w14:textId="77777777" w:rsidR="003C5062" w:rsidRPr="00934A59" w:rsidRDefault="003C5062" w:rsidP="003C5062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bookmarkEnd w:id="14"/>
    </w:tbl>
    <w:p w14:paraId="0B9E4D19" w14:textId="4C5580C4" w:rsidR="00E65656" w:rsidRPr="00934A59" w:rsidRDefault="00E65656" w:rsidP="00363D3E">
      <w:pPr>
        <w:rPr>
          <w:rFonts w:cs="Times New Roman"/>
        </w:rPr>
      </w:pPr>
    </w:p>
    <w:tbl>
      <w:tblPr>
        <w:tblStyle w:val="afffffe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937"/>
        <w:gridCol w:w="938"/>
        <w:gridCol w:w="938"/>
        <w:gridCol w:w="938"/>
        <w:gridCol w:w="937"/>
        <w:gridCol w:w="938"/>
        <w:gridCol w:w="938"/>
        <w:gridCol w:w="938"/>
        <w:gridCol w:w="937"/>
        <w:gridCol w:w="938"/>
        <w:gridCol w:w="938"/>
        <w:gridCol w:w="938"/>
        <w:gridCol w:w="938"/>
      </w:tblGrid>
      <w:tr w:rsidR="007865B0" w:rsidRPr="00934A59" w14:paraId="0C637ADE" w14:textId="77777777" w:rsidTr="002F07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tcW w:w="1696" w:type="dxa"/>
            <w:noWrap/>
            <w:hideMark/>
          </w:tcPr>
          <w:p w14:paraId="700A00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Bacterial genera</w:t>
            </w:r>
          </w:p>
        </w:tc>
        <w:tc>
          <w:tcPr>
            <w:tcW w:w="937" w:type="dxa"/>
            <w:noWrap/>
            <w:hideMark/>
          </w:tcPr>
          <w:p w14:paraId="32D125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Enrofloxacin</w:t>
            </w:r>
          </w:p>
        </w:tc>
        <w:tc>
          <w:tcPr>
            <w:tcW w:w="938" w:type="dxa"/>
            <w:noWrap/>
            <w:hideMark/>
          </w:tcPr>
          <w:p w14:paraId="1C8ADB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Fleroxacin</w:t>
            </w:r>
          </w:p>
        </w:tc>
        <w:tc>
          <w:tcPr>
            <w:tcW w:w="938" w:type="dxa"/>
            <w:noWrap/>
            <w:hideMark/>
          </w:tcPr>
          <w:p w14:paraId="160071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Pefloxacin</w:t>
            </w:r>
          </w:p>
        </w:tc>
        <w:tc>
          <w:tcPr>
            <w:tcW w:w="938" w:type="dxa"/>
            <w:noWrap/>
            <w:hideMark/>
          </w:tcPr>
          <w:p w14:paraId="2A1602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Difloxacin</w:t>
            </w:r>
          </w:p>
        </w:tc>
        <w:tc>
          <w:tcPr>
            <w:tcW w:w="937" w:type="dxa"/>
            <w:noWrap/>
            <w:hideMark/>
          </w:tcPr>
          <w:p w14:paraId="296B67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Clarithromycin</w:t>
            </w:r>
          </w:p>
        </w:tc>
        <w:tc>
          <w:tcPr>
            <w:tcW w:w="938" w:type="dxa"/>
            <w:noWrap/>
            <w:hideMark/>
          </w:tcPr>
          <w:p w14:paraId="187937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Roxithromycin</w:t>
            </w:r>
          </w:p>
        </w:tc>
        <w:tc>
          <w:tcPr>
            <w:tcW w:w="938" w:type="dxa"/>
            <w:noWrap/>
            <w:hideMark/>
          </w:tcPr>
          <w:p w14:paraId="7D5BAC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Tylosin</w:t>
            </w:r>
          </w:p>
        </w:tc>
        <w:tc>
          <w:tcPr>
            <w:tcW w:w="938" w:type="dxa"/>
            <w:noWrap/>
            <w:hideMark/>
          </w:tcPr>
          <w:p w14:paraId="40FFB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Cephalexin</w:t>
            </w:r>
          </w:p>
        </w:tc>
        <w:tc>
          <w:tcPr>
            <w:tcW w:w="937" w:type="dxa"/>
            <w:noWrap/>
            <w:hideMark/>
          </w:tcPr>
          <w:p w14:paraId="2E4F87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Amoxicillin</w:t>
            </w:r>
          </w:p>
        </w:tc>
        <w:tc>
          <w:tcPr>
            <w:tcW w:w="938" w:type="dxa"/>
            <w:noWrap/>
            <w:hideMark/>
          </w:tcPr>
          <w:p w14:paraId="3C0CD4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Penicillin</w:t>
            </w:r>
          </w:p>
        </w:tc>
        <w:tc>
          <w:tcPr>
            <w:tcW w:w="938" w:type="dxa"/>
            <w:noWrap/>
            <w:hideMark/>
          </w:tcPr>
          <w:p w14:paraId="535307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Florfenicol</w:t>
            </w:r>
          </w:p>
        </w:tc>
        <w:tc>
          <w:tcPr>
            <w:tcW w:w="938" w:type="dxa"/>
            <w:noWrap/>
            <w:hideMark/>
          </w:tcPr>
          <w:p w14:paraId="335E6D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Chloramphenicol</w:t>
            </w:r>
          </w:p>
        </w:tc>
        <w:tc>
          <w:tcPr>
            <w:tcW w:w="938" w:type="dxa"/>
            <w:noWrap/>
            <w:hideMark/>
          </w:tcPr>
          <w:p w14:paraId="48A566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b/>
                <w:bCs/>
                <w:sz w:val="11"/>
                <w:szCs w:val="11"/>
              </w:rPr>
            </w:pPr>
            <w:r w:rsidRPr="00934A59">
              <w:rPr>
                <w:rFonts w:cs="Times New Roman"/>
                <w:b/>
                <w:bCs/>
                <w:sz w:val="11"/>
                <w:szCs w:val="11"/>
              </w:rPr>
              <w:t>Lincomycin</w:t>
            </w:r>
          </w:p>
        </w:tc>
      </w:tr>
      <w:tr w:rsidR="007865B0" w:rsidRPr="00934A59" w14:paraId="0279DA7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F6D43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Acinetobacter</w:t>
            </w:r>
          </w:p>
        </w:tc>
        <w:tc>
          <w:tcPr>
            <w:tcW w:w="937" w:type="dxa"/>
            <w:noWrap/>
            <w:hideMark/>
          </w:tcPr>
          <w:p w14:paraId="4515D0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DE0C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A2CD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C09B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1BA1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001D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69C3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90B4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701C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08EB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AA7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08F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96A6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670AEF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7BDD6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Actinobacillus</w:t>
            </w:r>
          </w:p>
        </w:tc>
        <w:tc>
          <w:tcPr>
            <w:tcW w:w="937" w:type="dxa"/>
            <w:noWrap/>
            <w:hideMark/>
          </w:tcPr>
          <w:p w14:paraId="41A03D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5E77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21AA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8465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246DB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7236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AD31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5713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9076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0F2D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42AC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73EBB9D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4656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AF27C8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BF5CE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Actinomyces</w:t>
            </w:r>
          </w:p>
        </w:tc>
        <w:tc>
          <w:tcPr>
            <w:tcW w:w="937" w:type="dxa"/>
            <w:noWrap/>
            <w:hideMark/>
          </w:tcPr>
          <w:p w14:paraId="62B82F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0574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473D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043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AC20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077E5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3F3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897A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26F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6E419A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E15E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F222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F9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9EAF1F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39FA7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Aerococcus</w:t>
            </w:r>
          </w:p>
        </w:tc>
        <w:tc>
          <w:tcPr>
            <w:tcW w:w="937" w:type="dxa"/>
            <w:noWrap/>
            <w:hideMark/>
          </w:tcPr>
          <w:p w14:paraId="3F9C91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83F7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AEB8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DCFB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AB6C2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F16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58E6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8F5D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70A3B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881C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C74A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6F09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D67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C94FC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51B1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Aeromonas</w:t>
            </w:r>
          </w:p>
        </w:tc>
        <w:tc>
          <w:tcPr>
            <w:tcW w:w="937" w:type="dxa"/>
            <w:noWrap/>
            <w:hideMark/>
          </w:tcPr>
          <w:p w14:paraId="6DA53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AD91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B75E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B2CA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A18C9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F8B0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8EE1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62E3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CD13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83D3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606C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2DA5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2BBB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5A296D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0736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Alcaligenes</w:t>
            </w:r>
          </w:p>
        </w:tc>
        <w:tc>
          <w:tcPr>
            <w:tcW w:w="937" w:type="dxa"/>
            <w:noWrap/>
            <w:hideMark/>
          </w:tcPr>
          <w:p w14:paraId="6D14FD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3ECB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1D4C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1E83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9D77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EC26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8A15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6BD3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9D7B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9D07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360A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4274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77F9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932AF4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981C0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Alternaria</w:t>
            </w:r>
          </w:p>
        </w:tc>
        <w:tc>
          <w:tcPr>
            <w:tcW w:w="937" w:type="dxa"/>
            <w:noWrap/>
            <w:hideMark/>
          </w:tcPr>
          <w:p w14:paraId="753824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CE38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57FA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389E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23BF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7C38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98B6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9EF7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090FF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B794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D049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AD35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DD5C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4B79B5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7C39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Anaerobic cocci Gram positive</w:t>
            </w:r>
          </w:p>
        </w:tc>
        <w:tc>
          <w:tcPr>
            <w:tcW w:w="937" w:type="dxa"/>
            <w:noWrap/>
            <w:hideMark/>
          </w:tcPr>
          <w:p w14:paraId="277B3F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F38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6C8E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AC09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069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1CFA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C964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2883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C444E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63954A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50EC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8BEE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4DDA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6A461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2CFD5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Arcanobacterium</w:t>
            </w:r>
          </w:p>
        </w:tc>
        <w:tc>
          <w:tcPr>
            <w:tcW w:w="937" w:type="dxa"/>
            <w:noWrap/>
            <w:hideMark/>
          </w:tcPr>
          <w:p w14:paraId="20E11F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7A33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21F1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4428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4C2F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6F39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F006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2AB0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2C45C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2072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D794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73F6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532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AD9865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30F26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Bacilus</w:t>
            </w:r>
          </w:p>
        </w:tc>
        <w:tc>
          <w:tcPr>
            <w:tcW w:w="937" w:type="dxa"/>
            <w:noWrap/>
            <w:hideMark/>
          </w:tcPr>
          <w:p w14:paraId="5F72C2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8A7E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210D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0C71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77D4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938" w:type="dxa"/>
            <w:noWrap/>
            <w:hideMark/>
          </w:tcPr>
          <w:p w14:paraId="5D4B87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96C8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A9B0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CD7E0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C68C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C173F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608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DDC63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ECB997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6029E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Bacteroides</w:t>
            </w:r>
          </w:p>
        </w:tc>
        <w:tc>
          <w:tcPr>
            <w:tcW w:w="937" w:type="dxa"/>
            <w:noWrap/>
            <w:hideMark/>
          </w:tcPr>
          <w:p w14:paraId="1B876D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81AB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A9C8C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2D6B0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4A2A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54E46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6EF8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969E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7" w:type="dxa"/>
            <w:noWrap/>
            <w:hideMark/>
          </w:tcPr>
          <w:p w14:paraId="034691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54516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66ADC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A619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B26E9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64CA59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3CB66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Bifidobacterium</w:t>
            </w:r>
          </w:p>
        </w:tc>
        <w:tc>
          <w:tcPr>
            <w:tcW w:w="937" w:type="dxa"/>
            <w:noWrap/>
            <w:hideMark/>
          </w:tcPr>
          <w:p w14:paraId="3499C0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80EA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B82C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9E0C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75A16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2C86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22CE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4EA9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BDB3E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EF4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4E1B9D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836C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0ED9A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C59772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799F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Bilophila</w:t>
            </w:r>
          </w:p>
        </w:tc>
        <w:tc>
          <w:tcPr>
            <w:tcW w:w="937" w:type="dxa"/>
            <w:noWrap/>
            <w:hideMark/>
          </w:tcPr>
          <w:p w14:paraId="0AAC4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143C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5FA3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1607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1844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6402FC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938" w:type="dxa"/>
            <w:noWrap/>
            <w:hideMark/>
          </w:tcPr>
          <w:p w14:paraId="619014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668C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C2651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0B80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555523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4B42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3460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A4BF9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F3E16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Bordetella</w:t>
            </w:r>
          </w:p>
        </w:tc>
        <w:tc>
          <w:tcPr>
            <w:tcW w:w="937" w:type="dxa"/>
            <w:noWrap/>
            <w:hideMark/>
          </w:tcPr>
          <w:p w14:paraId="2123A5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9556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</w:t>
            </w:r>
          </w:p>
        </w:tc>
        <w:tc>
          <w:tcPr>
            <w:tcW w:w="938" w:type="dxa"/>
            <w:noWrap/>
            <w:hideMark/>
          </w:tcPr>
          <w:p w14:paraId="4F16A8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3351C9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3AF90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43A4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0A77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8DA7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457C8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AF0C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80000</w:t>
            </w:r>
          </w:p>
        </w:tc>
        <w:tc>
          <w:tcPr>
            <w:tcW w:w="938" w:type="dxa"/>
            <w:noWrap/>
            <w:hideMark/>
          </w:tcPr>
          <w:p w14:paraId="548AE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70B187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9747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3A428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56C9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Borrelia</w:t>
            </w:r>
          </w:p>
        </w:tc>
        <w:tc>
          <w:tcPr>
            <w:tcW w:w="937" w:type="dxa"/>
            <w:noWrap/>
            <w:hideMark/>
          </w:tcPr>
          <w:p w14:paraId="401BCA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2691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A52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5BC5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A21E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1E6E16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005568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74F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9712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6B17E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24D00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CCF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</w:t>
            </w:r>
          </w:p>
        </w:tc>
        <w:tc>
          <w:tcPr>
            <w:tcW w:w="938" w:type="dxa"/>
            <w:noWrap/>
            <w:hideMark/>
          </w:tcPr>
          <w:p w14:paraId="196F5C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154035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61708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Brachyspira</w:t>
            </w:r>
          </w:p>
        </w:tc>
        <w:tc>
          <w:tcPr>
            <w:tcW w:w="937" w:type="dxa"/>
            <w:noWrap/>
            <w:hideMark/>
          </w:tcPr>
          <w:p w14:paraId="3C85E6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E085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6D05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6EDB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7DF6F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C6C9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3911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  <w:tc>
          <w:tcPr>
            <w:tcW w:w="938" w:type="dxa"/>
            <w:noWrap/>
            <w:hideMark/>
          </w:tcPr>
          <w:p w14:paraId="526A96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194C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869B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07AF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F5D7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54D4B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</w:tr>
      <w:tr w:rsidR="007865B0" w:rsidRPr="00934A59" w14:paraId="4E78AC4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F102F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Branhamella</w:t>
            </w:r>
          </w:p>
        </w:tc>
        <w:tc>
          <w:tcPr>
            <w:tcW w:w="937" w:type="dxa"/>
            <w:noWrap/>
            <w:hideMark/>
          </w:tcPr>
          <w:p w14:paraId="52AF3C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A01F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D73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3489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D8E62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68BE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7356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C4E3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7" w:type="dxa"/>
            <w:noWrap/>
            <w:hideMark/>
          </w:tcPr>
          <w:p w14:paraId="3A5BB5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4173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0583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A4E0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3E5C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E8F310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7616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Brevibacterium</w:t>
            </w:r>
          </w:p>
        </w:tc>
        <w:tc>
          <w:tcPr>
            <w:tcW w:w="937" w:type="dxa"/>
            <w:noWrap/>
            <w:hideMark/>
          </w:tcPr>
          <w:p w14:paraId="5B7452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8C3F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59BD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C554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50DB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A0D65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EF8B6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71C3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5610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D9B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908D8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57BD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FBB6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74C7B92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65891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Brochothrix</w:t>
            </w:r>
          </w:p>
        </w:tc>
        <w:tc>
          <w:tcPr>
            <w:tcW w:w="937" w:type="dxa"/>
            <w:noWrap/>
            <w:hideMark/>
          </w:tcPr>
          <w:p w14:paraId="6AAEB3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2617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576E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29E8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C177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0FD6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A9E1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4118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D6634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FC14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BD23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0E2C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BE47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062FC6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D1603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Brucella</w:t>
            </w:r>
          </w:p>
        </w:tc>
        <w:tc>
          <w:tcPr>
            <w:tcW w:w="937" w:type="dxa"/>
            <w:noWrap/>
            <w:hideMark/>
          </w:tcPr>
          <w:p w14:paraId="4332C6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E78A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25D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C0B9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39EDC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71F0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0FB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308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7896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346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F634B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5804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5EB352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66D4E5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079E6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Burkholderia</w:t>
            </w:r>
          </w:p>
        </w:tc>
        <w:tc>
          <w:tcPr>
            <w:tcW w:w="937" w:type="dxa"/>
            <w:noWrap/>
            <w:hideMark/>
          </w:tcPr>
          <w:p w14:paraId="21BAE0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193502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A3DD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73E9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BED6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7F2C78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682A2B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C7FA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6DA2D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0A6C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FE9F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3E41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684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1C5A80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634F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Campylobacter</w:t>
            </w:r>
          </w:p>
        </w:tc>
        <w:tc>
          <w:tcPr>
            <w:tcW w:w="937" w:type="dxa"/>
            <w:noWrap/>
            <w:hideMark/>
          </w:tcPr>
          <w:p w14:paraId="08E635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AFC8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9867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DA33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F29C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4671F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256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027A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2107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E274D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CA4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045EE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5E01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A81475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6CACC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Capnocytophaga</w:t>
            </w:r>
          </w:p>
        </w:tc>
        <w:tc>
          <w:tcPr>
            <w:tcW w:w="937" w:type="dxa"/>
            <w:noWrap/>
            <w:hideMark/>
          </w:tcPr>
          <w:p w14:paraId="370C23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B6B2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E9FB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7120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EC9A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ECD1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3061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0E8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E786A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9FDB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7BBF8F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EE27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6F6B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5ADEC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C99FF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Cedecea</w:t>
            </w:r>
          </w:p>
        </w:tc>
        <w:tc>
          <w:tcPr>
            <w:tcW w:w="937" w:type="dxa"/>
            <w:noWrap/>
            <w:hideMark/>
          </w:tcPr>
          <w:p w14:paraId="32CEEA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086C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2F9A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0E9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5165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A2FB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50D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0694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177D8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DB12A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A83E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858E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B9E5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233EAD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C4D46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Cellulomonas</w:t>
            </w:r>
          </w:p>
        </w:tc>
        <w:tc>
          <w:tcPr>
            <w:tcW w:w="937" w:type="dxa"/>
            <w:noWrap/>
            <w:hideMark/>
          </w:tcPr>
          <w:p w14:paraId="1168C2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F1F6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8D95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A6CA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B73E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F5E0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BD85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AF54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5906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65A0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5ABD40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51C4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E091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5759D0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CC594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Chlamydia</w:t>
            </w:r>
          </w:p>
        </w:tc>
        <w:tc>
          <w:tcPr>
            <w:tcW w:w="937" w:type="dxa"/>
            <w:noWrap/>
            <w:hideMark/>
          </w:tcPr>
          <w:p w14:paraId="0BBA3F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156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938" w:type="dxa"/>
            <w:noWrap/>
            <w:hideMark/>
          </w:tcPr>
          <w:p w14:paraId="6711CF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4B65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46F2E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85151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938" w:type="dxa"/>
            <w:noWrap/>
            <w:hideMark/>
          </w:tcPr>
          <w:p w14:paraId="52B3D8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7684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BBD8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68A7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FE1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F5D0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4328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04C6B2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14F5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Chryseobacterium</w:t>
            </w:r>
          </w:p>
        </w:tc>
        <w:tc>
          <w:tcPr>
            <w:tcW w:w="937" w:type="dxa"/>
            <w:noWrap/>
            <w:hideMark/>
          </w:tcPr>
          <w:p w14:paraId="40E1B5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ED67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B62C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D052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D06A2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A527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DBE0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4D00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24A5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FC16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0A73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F05C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0985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579CD0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EB776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Citrobacter</w:t>
            </w:r>
          </w:p>
        </w:tc>
        <w:tc>
          <w:tcPr>
            <w:tcW w:w="937" w:type="dxa"/>
            <w:noWrap/>
            <w:hideMark/>
          </w:tcPr>
          <w:p w14:paraId="6F3681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1384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C2FA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04A1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FAB46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AB6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E5F3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BBF1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6500</w:t>
            </w:r>
          </w:p>
        </w:tc>
        <w:tc>
          <w:tcPr>
            <w:tcW w:w="937" w:type="dxa"/>
            <w:noWrap/>
            <w:hideMark/>
          </w:tcPr>
          <w:p w14:paraId="5E3A55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EF957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3E8CC0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DD1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651B5AD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3AC673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BBE3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Clavibacter</w:t>
            </w:r>
          </w:p>
        </w:tc>
        <w:tc>
          <w:tcPr>
            <w:tcW w:w="937" w:type="dxa"/>
            <w:noWrap/>
            <w:hideMark/>
          </w:tcPr>
          <w:p w14:paraId="46544C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1A0C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6A09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FE95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0C049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DF6D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72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80C0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7040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6271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AAFD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C8F1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F2F4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8623C5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FFBD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Clostridium</w:t>
            </w:r>
          </w:p>
        </w:tc>
        <w:tc>
          <w:tcPr>
            <w:tcW w:w="937" w:type="dxa"/>
            <w:noWrap/>
            <w:hideMark/>
          </w:tcPr>
          <w:p w14:paraId="78CF92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460A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12E14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589D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93DA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342DE3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F7E8A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149571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4420C9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38D6E3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26DD4B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A8B8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DCACE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</w:tr>
      <w:tr w:rsidR="007865B0" w:rsidRPr="00934A59" w14:paraId="4A458BB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BB145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Collinsella</w:t>
            </w:r>
          </w:p>
        </w:tc>
        <w:tc>
          <w:tcPr>
            <w:tcW w:w="937" w:type="dxa"/>
            <w:noWrap/>
            <w:hideMark/>
          </w:tcPr>
          <w:p w14:paraId="3653B7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B766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F0FC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027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B8A2A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83DA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56C7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33EF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A80A6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8B3C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C9500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50A1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44B7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A03F0C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90E62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Corynebacterium</w:t>
            </w:r>
          </w:p>
        </w:tc>
        <w:tc>
          <w:tcPr>
            <w:tcW w:w="937" w:type="dxa"/>
            <w:noWrap/>
            <w:hideMark/>
          </w:tcPr>
          <w:p w14:paraId="4E290A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7F7F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5BA7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3F45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A683C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5BEC89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C5CEB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CDF4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F326F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F3B7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3CCA56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7047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381EA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</w:tr>
      <w:tr w:rsidR="007865B0" w:rsidRPr="00934A59" w14:paraId="0AFADA4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4394B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Coryneform</w:t>
            </w:r>
          </w:p>
        </w:tc>
        <w:tc>
          <w:tcPr>
            <w:tcW w:w="937" w:type="dxa"/>
            <w:noWrap/>
            <w:hideMark/>
          </w:tcPr>
          <w:p w14:paraId="404B61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E537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8AB1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D886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6A20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16F44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44B28E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231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7DE65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D6ED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57546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28EC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02EA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3E10B70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49432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Dermabacter</w:t>
            </w:r>
          </w:p>
        </w:tc>
        <w:tc>
          <w:tcPr>
            <w:tcW w:w="937" w:type="dxa"/>
            <w:noWrap/>
            <w:hideMark/>
          </w:tcPr>
          <w:p w14:paraId="799599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2CA3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978C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00CE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10718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3B0E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A5FD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EDEE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0D9FD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E747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14C0E3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F454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524A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4C2281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4AF8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Dialister</w:t>
            </w:r>
          </w:p>
        </w:tc>
        <w:tc>
          <w:tcPr>
            <w:tcW w:w="937" w:type="dxa"/>
            <w:noWrap/>
            <w:hideMark/>
          </w:tcPr>
          <w:p w14:paraId="1C364B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F290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A410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1774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CD393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D7A7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3C24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6079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91E22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2B2A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71CC4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B35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5DC7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892D5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788D8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Diplococcus</w:t>
            </w:r>
          </w:p>
        </w:tc>
        <w:tc>
          <w:tcPr>
            <w:tcW w:w="937" w:type="dxa"/>
            <w:noWrap/>
            <w:hideMark/>
          </w:tcPr>
          <w:p w14:paraId="23F5AB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AE80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85D7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ABC0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00B6F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AE88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B9678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C6A6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937" w:type="dxa"/>
            <w:noWrap/>
            <w:hideMark/>
          </w:tcPr>
          <w:p w14:paraId="2DF70C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9B5EF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AD15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1847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687FC4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28F16C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4087D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Edwardsiella</w:t>
            </w:r>
          </w:p>
        </w:tc>
        <w:tc>
          <w:tcPr>
            <w:tcW w:w="937" w:type="dxa"/>
            <w:noWrap/>
            <w:hideMark/>
          </w:tcPr>
          <w:p w14:paraId="2A7C5B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C65F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5CC1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7C0B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CD91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575C9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165A65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E306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48E7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2CAA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21833E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FF00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B53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C4ED55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6AA0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Eikenella</w:t>
            </w:r>
          </w:p>
        </w:tc>
        <w:tc>
          <w:tcPr>
            <w:tcW w:w="937" w:type="dxa"/>
            <w:noWrap/>
            <w:hideMark/>
          </w:tcPr>
          <w:p w14:paraId="0ACD2C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2E99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CC7A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9737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9267F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308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B9C2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2D8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C1022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FD6C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23B20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480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124496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AE118C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75A40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</w:t>
            </w:r>
          </w:p>
        </w:tc>
        <w:tc>
          <w:tcPr>
            <w:tcW w:w="937" w:type="dxa"/>
            <w:noWrap/>
            <w:hideMark/>
          </w:tcPr>
          <w:p w14:paraId="163AE8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E8A1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9A68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A24C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E706F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91F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F01A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24D4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7" w:type="dxa"/>
            <w:noWrap/>
            <w:hideMark/>
          </w:tcPr>
          <w:p w14:paraId="32ED49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43203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1DC099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C75E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7B738C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876ED8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87FBA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Enterobacteriaceae</w:t>
            </w:r>
          </w:p>
        </w:tc>
        <w:tc>
          <w:tcPr>
            <w:tcW w:w="937" w:type="dxa"/>
            <w:noWrap/>
            <w:hideMark/>
          </w:tcPr>
          <w:p w14:paraId="1E20E4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EFFA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6E11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4AC06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679EA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372A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5C6E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11C0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7" w:type="dxa"/>
            <w:noWrap/>
            <w:hideMark/>
          </w:tcPr>
          <w:p w14:paraId="1224E8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FDFA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7184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064A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869A8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880648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58206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Enterococci</w:t>
            </w:r>
          </w:p>
        </w:tc>
        <w:tc>
          <w:tcPr>
            <w:tcW w:w="937" w:type="dxa"/>
            <w:noWrap/>
            <w:hideMark/>
          </w:tcPr>
          <w:p w14:paraId="1B6FD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D919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AA9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8A48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6FDD4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2CE5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0727B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0813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17EF52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48D8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CADE4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12BA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77D99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35EA05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09E03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Enterococcus</w:t>
            </w:r>
          </w:p>
        </w:tc>
        <w:tc>
          <w:tcPr>
            <w:tcW w:w="937" w:type="dxa"/>
            <w:noWrap/>
            <w:hideMark/>
          </w:tcPr>
          <w:p w14:paraId="645997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938" w:type="dxa"/>
            <w:noWrap/>
            <w:hideMark/>
          </w:tcPr>
          <w:p w14:paraId="5C17D9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116E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9D2F1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C9134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938" w:type="dxa"/>
            <w:noWrap/>
            <w:hideMark/>
          </w:tcPr>
          <w:p w14:paraId="099640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644678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7E9AF7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64000</w:t>
            </w:r>
          </w:p>
        </w:tc>
        <w:tc>
          <w:tcPr>
            <w:tcW w:w="937" w:type="dxa"/>
            <w:noWrap/>
            <w:hideMark/>
          </w:tcPr>
          <w:p w14:paraId="1A22CC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1491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430E3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2895B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A9078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</w:t>
            </w:r>
          </w:p>
        </w:tc>
      </w:tr>
      <w:tr w:rsidR="007865B0" w:rsidRPr="00934A59" w14:paraId="79A6FC9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396B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Erysipelothrix</w:t>
            </w:r>
          </w:p>
        </w:tc>
        <w:tc>
          <w:tcPr>
            <w:tcW w:w="937" w:type="dxa"/>
            <w:noWrap/>
            <w:hideMark/>
          </w:tcPr>
          <w:p w14:paraId="1CCF6E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CCF5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DE524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43A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0DE8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31AAF9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074556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113C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3FA8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2967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227A09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CDFD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8DB0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</w:tr>
      <w:tr w:rsidR="007865B0" w:rsidRPr="00934A59" w14:paraId="29E1D19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6353D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Erwinia</w:t>
            </w:r>
          </w:p>
        </w:tc>
        <w:tc>
          <w:tcPr>
            <w:tcW w:w="937" w:type="dxa"/>
            <w:noWrap/>
            <w:hideMark/>
          </w:tcPr>
          <w:p w14:paraId="3A69D6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63F6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06E5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93FC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25A94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11C0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135A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7C07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32D7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7C28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1885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F0F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CA24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8BC49E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3149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Escherichia</w:t>
            </w:r>
          </w:p>
        </w:tc>
        <w:tc>
          <w:tcPr>
            <w:tcW w:w="937" w:type="dxa"/>
            <w:noWrap/>
            <w:hideMark/>
          </w:tcPr>
          <w:p w14:paraId="173096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E0AD7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</w:t>
            </w:r>
          </w:p>
        </w:tc>
        <w:tc>
          <w:tcPr>
            <w:tcW w:w="938" w:type="dxa"/>
            <w:noWrap/>
            <w:hideMark/>
          </w:tcPr>
          <w:p w14:paraId="40F3DD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60000</w:t>
            </w:r>
          </w:p>
        </w:tc>
        <w:tc>
          <w:tcPr>
            <w:tcW w:w="938" w:type="dxa"/>
            <w:noWrap/>
            <w:hideMark/>
          </w:tcPr>
          <w:p w14:paraId="668465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187.5</w:t>
            </w:r>
          </w:p>
        </w:tc>
        <w:tc>
          <w:tcPr>
            <w:tcW w:w="937" w:type="dxa"/>
            <w:noWrap/>
            <w:hideMark/>
          </w:tcPr>
          <w:p w14:paraId="00497E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6250</w:t>
            </w:r>
          </w:p>
        </w:tc>
        <w:tc>
          <w:tcPr>
            <w:tcW w:w="938" w:type="dxa"/>
            <w:noWrap/>
            <w:hideMark/>
          </w:tcPr>
          <w:p w14:paraId="1E866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B4BD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21D34C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7" w:type="dxa"/>
            <w:noWrap/>
            <w:hideMark/>
          </w:tcPr>
          <w:p w14:paraId="421B24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6576F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3612A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19558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95E10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12328EC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6B51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Eubacterium</w:t>
            </w:r>
          </w:p>
        </w:tc>
        <w:tc>
          <w:tcPr>
            <w:tcW w:w="937" w:type="dxa"/>
            <w:noWrap/>
            <w:hideMark/>
          </w:tcPr>
          <w:p w14:paraId="332AE9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5C01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A35F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AA1B9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57C0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8367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397C0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56E8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31276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6826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749616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F8B1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2BB678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40C0B3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9B0EA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Finegoldia</w:t>
            </w:r>
          </w:p>
        </w:tc>
        <w:tc>
          <w:tcPr>
            <w:tcW w:w="937" w:type="dxa"/>
            <w:noWrap/>
            <w:hideMark/>
          </w:tcPr>
          <w:p w14:paraId="5C4D72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1F32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D897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3F7F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7FAAA5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6656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1426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107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91526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660B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24C3AE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053D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1E15C3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2824CF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D1618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Flavobacterium</w:t>
            </w:r>
          </w:p>
        </w:tc>
        <w:tc>
          <w:tcPr>
            <w:tcW w:w="937" w:type="dxa"/>
            <w:noWrap/>
            <w:hideMark/>
          </w:tcPr>
          <w:p w14:paraId="251E21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F204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9769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B33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671E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0BB4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2320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B29D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3FF9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4349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6E9B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4167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2D5E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F3249F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BCFAC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Fusobacterium</w:t>
            </w:r>
          </w:p>
        </w:tc>
        <w:tc>
          <w:tcPr>
            <w:tcW w:w="937" w:type="dxa"/>
            <w:noWrap/>
            <w:hideMark/>
          </w:tcPr>
          <w:p w14:paraId="36F11E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36B7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33F3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020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213EC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1539D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4FD569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93DBB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3FBF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08A5FA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280D5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9C09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4334D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</w:tr>
      <w:tr w:rsidR="007865B0" w:rsidRPr="00934A59" w14:paraId="0F7B025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74CC1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Gardnerella</w:t>
            </w:r>
          </w:p>
        </w:tc>
        <w:tc>
          <w:tcPr>
            <w:tcW w:w="937" w:type="dxa"/>
            <w:noWrap/>
            <w:hideMark/>
          </w:tcPr>
          <w:p w14:paraId="2F1FB3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2EFD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C681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6CB4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439E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30F1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AE78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5554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8597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1455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18D9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6BC9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28E2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6FE6E4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D14A8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Gemella</w:t>
            </w:r>
          </w:p>
        </w:tc>
        <w:tc>
          <w:tcPr>
            <w:tcW w:w="937" w:type="dxa"/>
            <w:noWrap/>
            <w:hideMark/>
          </w:tcPr>
          <w:p w14:paraId="7AA830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685D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D57D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4E0B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2B65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F3DF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C35D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EDEF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21BDE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30D3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633FE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B5E4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0961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374B513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9D987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Haemolytic</w:t>
            </w:r>
          </w:p>
        </w:tc>
        <w:tc>
          <w:tcPr>
            <w:tcW w:w="937" w:type="dxa"/>
            <w:noWrap/>
            <w:hideMark/>
          </w:tcPr>
          <w:p w14:paraId="79AE6A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4BA1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0E9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DC4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A8F60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984D3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7A783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7CF5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E74B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4FC6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077856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8C68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A351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D6C86D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F5369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Haemophilus</w:t>
            </w:r>
          </w:p>
        </w:tc>
        <w:tc>
          <w:tcPr>
            <w:tcW w:w="937" w:type="dxa"/>
            <w:noWrap/>
            <w:hideMark/>
          </w:tcPr>
          <w:p w14:paraId="53A284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1CC0CC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7DD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1B4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36FB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226A46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22FB7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16000</w:t>
            </w:r>
          </w:p>
        </w:tc>
        <w:tc>
          <w:tcPr>
            <w:tcW w:w="938" w:type="dxa"/>
            <w:noWrap/>
            <w:hideMark/>
          </w:tcPr>
          <w:p w14:paraId="5BA1AB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7" w:type="dxa"/>
            <w:noWrap/>
            <w:hideMark/>
          </w:tcPr>
          <w:p w14:paraId="642B5A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6E2A80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F8289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7DD8EB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</w:t>
            </w:r>
          </w:p>
        </w:tc>
        <w:tc>
          <w:tcPr>
            <w:tcW w:w="938" w:type="dxa"/>
            <w:noWrap/>
            <w:hideMark/>
          </w:tcPr>
          <w:p w14:paraId="05D7A8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</w:tr>
      <w:tr w:rsidR="007865B0" w:rsidRPr="00934A59" w14:paraId="0F227D6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77DF7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Hafnia</w:t>
            </w:r>
          </w:p>
        </w:tc>
        <w:tc>
          <w:tcPr>
            <w:tcW w:w="937" w:type="dxa"/>
            <w:noWrap/>
            <w:hideMark/>
          </w:tcPr>
          <w:p w14:paraId="1E5ED3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E306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6BCC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8AA7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A5361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CC53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A4B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D6B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C061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5665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86FF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0D5B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30823B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DEA5AA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931E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Helicobacter</w:t>
            </w:r>
          </w:p>
        </w:tc>
        <w:tc>
          <w:tcPr>
            <w:tcW w:w="937" w:type="dxa"/>
            <w:noWrap/>
            <w:hideMark/>
          </w:tcPr>
          <w:p w14:paraId="23D761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C29E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4DE5C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075E7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65046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40AD3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C5BF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D4956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7" w:type="dxa"/>
            <w:noWrap/>
            <w:hideMark/>
          </w:tcPr>
          <w:p w14:paraId="118653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693726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3D032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290C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2DFC7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</w:t>
            </w:r>
          </w:p>
        </w:tc>
      </w:tr>
      <w:tr w:rsidR="007865B0" w:rsidRPr="00934A59" w14:paraId="4DF6B6A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2A492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Hemolytic</w:t>
            </w:r>
          </w:p>
        </w:tc>
        <w:tc>
          <w:tcPr>
            <w:tcW w:w="937" w:type="dxa"/>
            <w:noWrap/>
            <w:hideMark/>
          </w:tcPr>
          <w:p w14:paraId="1ECF0E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755F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E047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36C0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B9516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978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BDED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44A2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D1CA1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7E30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A1E8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43A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19EF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C12112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CC8ED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Jonesia</w:t>
            </w:r>
          </w:p>
        </w:tc>
        <w:tc>
          <w:tcPr>
            <w:tcW w:w="937" w:type="dxa"/>
            <w:noWrap/>
            <w:hideMark/>
          </w:tcPr>
          <w:p w14:paraId="23F30B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0179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AF16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095A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AE9B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D5C7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5207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BF01F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EE65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C181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B9A07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2242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56C6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028575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C29DC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Kingella</w:t>
            </w:r>
          </w:p>
        </w:tc>
        <w:tc>
          <w:tcPr>
            <w:tcW w:w="937" w:type="dxa"/>
            <w:noWrap/>
            <w:hideMark/>
          </w:tcPr>
          <w:p w14:paraId="6D0EBF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C621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1071D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FBED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3E3D7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6CD00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90E2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D93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11E8B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7BE9F0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C64C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716E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C994C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E9ED43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AB96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Klebsiella</w:t>
            </w:r>
          </w:p>
        </w:tc>
        <w:tc>
          <w:tcPr>
            <w:tcW w:w="937" w:type="dxa"/>
            <w:noWrap/>
            <w:hideMark/>
          </w:tcPr>
          <w:p w14:paraId="051544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E6E8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75D7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D174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7994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484540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D53A9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34AA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7" w:type="dxa"/>
            <w:noWrap/>
            <w:hideMark/>
          </w:tcPr>
          <w:p w14:paraId="6D8E7F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0ED126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08AE18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E0FF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67AC78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6DF777A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E416C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Kluyvera</w:t>
            </w:r>
          </w:p>
        </w:tc>
        <w:tc>
          <w:tcPr>
            <w:tcW w:w="937" w:type="dxa"/>
            <w:noWrap/>
            <w:hideMark/>
          </w:tcPr>
          <w:p w14:paraId="1642E5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6F7B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E656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8F9C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56908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81A9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62E2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8B59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6EBA6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63E8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D555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4B7C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A02F1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A73267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B6AF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Lactobacillus</w:t>
            </w:r>
          </w:p>
        </w:tc>
        <w:tc>
          <w:tcPr>
            <w:tcW w:w="937" w:type="dxa"/>
            <w:noWrap/>
            <w:hideMark/>
          </w:tcPr>
          <w:p w14:paraId="595597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4399A2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0210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496A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760F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D30E9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76B3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CCEB1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90000</w:t>
            </w:r>
          </w:p>
        </w:tc>
        <w:tc>
          <w:tcPr>
            <w:tcW w:w="937" w:type="dxa"/>
            <w:noWrap/>
            <w:hideMark/>
          </w:tcPr>
          <w:p w14:paraId="706FA4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0783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6954F7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7BBAB6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44F51D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0E9E140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E975B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Lactococcus</w:t>
            </w:r>
          </w:p>
        </w:tc>
        <w:tc>
          <w:tcPr>
            <w:tcW w:w="937" w:type="dxa"/>
            <w:noWrap/>
            <w:hideMark/>
          </w:tcPr>
          <w:p w14:paraId="40954F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B27EB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8CD9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6DDF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D25AB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396B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E241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4FB63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1497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FAAF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30E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299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7E0E88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3843C3F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17295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Lawsonia</w:t>
            </w:r>
          </w:p>
        </w:tc>
        <w:tc>
          <w:tcPr>
            <w:tcW w:w="937" w:type="dxa"/>
            <w:noWrap/>
            <w:hideMark/>
          </w:tcPr>
          <w:p w14:paraId="21E9FB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6C31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C1F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1A4D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1E59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5516C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CB7C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375</w:t>
            </w:r>
          </w:p>
        </w:tc>
        <w:tc>
          <w:tcPr>
            <w:tcW w:w="938" w:type="dxa"/>
            <w:noWrap/>
            <w:hideMark/>
          </w:tcPr>
          <w:p w14:paraId="6C80E9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89BB8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FE89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F5B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94FF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122C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3A8D1C4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AC18A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5" w:name="_Hlk58950093"/>
            <w:r w:rsidRPr="00934A59">
              <w:rPr>
                <w:rFonts w:cs="Times New Roman"/>
                <w:sz w:val="11"/>
                <w:szCs w:val="11"/>
              </w:rPr>
              <w:t>Legionella</w:t>
            </w:r>
            <w:bookmarkEnd w:id="15"/>
          </w:p>
        </w:tc>
        <w:tc>
          <w:tcPr>
            <w:tcW w:w="937" w:type="dxa"/>
            <w:noWrap/>
            <w:hideMark/>
          </w:tcPr>
          <w:p w14:paraId="56F090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DDB4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7168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C37A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82E26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4D823E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8A5E0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A4E9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79EB0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6DEB2E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671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55F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52A5B7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BC1B6F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28246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Leptotrichia</w:t>
            </w:r>
          </w:p>
        </w:tc>
        <w:tc>
          <w:tcPr>
            <w:tcW w:w="937" w:type="dxa"/>
            <w:noWrap/>
            <w:hideMark/>
          </w:tcPr>
          <w:p w14:paraId="6EE16A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AFED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432F5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7BC9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3FBF2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8119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B9B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BCF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2E953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2A1D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6B9A9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A8D8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831B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0B3D38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19408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Leuconostoc</w:t>
            </w:r>
          </w:p>
        </w:tc>
        <w:tc>
          <w:tcPr>
            <w:tcW w:w="937" w:type="dxa"/>
            <w:noWrap/>
            <w:hideMark/>
          </w:tcPr>
          <w:p w14:paraId="7B7864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4A9C1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6435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711F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8E411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7DACD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5C5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2232A5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C03BE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F35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66EA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3DB4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34AB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57F8DB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DC699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Listeria</w:t>
            </w:r>
          </w:p>
        </w:tc>
        <w:tc>
          <w:tcPr>
            <w:tcW w:w="937" w:type="dxa"/>
            <w:noWrap/>
            <w:hideMark/>
          </w:tcPr>
          <w:p w14:paraId="5CB612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FE73A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B865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24328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B3D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423A30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D50F9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366E20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DE56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981E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63E504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FB40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8DED7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</w:tr>
      <w:tr w:rsidR="007865B0" w:rsidRPr="00934A59" w14:paraId="07137E6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1004F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Mannheimia</w:t>
            </w:r>
          </w:p>
        </w:tc>
        <w:tc>
          <w:tcPr>
            <w:tcW w:w="937" w:type="dxa"/>
            <w:noWrap/>
            <w:hideMark/>
          </w:tcPr>
          <w:p w14:paraId="14088B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26CA1D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D45E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3ECA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BFC8B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829C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B77E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F6A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E508D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7361F8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0811E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4487D9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2AA13F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907503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1E5D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Microbacterium</w:t>
            </w:r>
          </w:p>
        </w:tc>
        <w:tc>
          <w:tcPr>
            <w:tcW w:w="937" w:type="dxa"/>
            <w:noWrap/>
            <w:hideMark/>
          </w:tcPr>
          <w:p w14:paraId="1B2DA2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BAF8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E84FC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87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C77A4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E5CE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40F8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91BC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EFB9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A073C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C857C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0A9A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D630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0D6A58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89E07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Micrococcus</w:t>
            </w:r>
          </w:p>
        </w:tc>
        <w:tc>
          <w:tcPr>
            <w:tcW w:w="937" w:type="dxa"/>
            <w:noWrap/>
            <w:hideMark/>
          </w:tcPr>
          <w:p w14:paraId="553C55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1AB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FBA3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AD22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FFD4A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8E61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3909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18000</w:t>
            </w:r>
          </w:p>
        </w:tc>
        <w:tc>
          <w:tcPr>
            <w:tcW w:w="938" w:type="dxa"/>
            <w:noWrap/>
            <w:hideMark/>
          </w:tcPr>
          <w:p w14:paraId="412C0E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24033F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15BF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94</w:t>
            </w:r>
          </w:p>
        </w:tc>
        <w:tc>
          <w:tcPr>
            <w:tcW w:w="938" w:type="dxa"/>
            <w:noWrap/>
            <w:hideMark/>
          </w:tcPr>
          <w:p w14:paraId="516363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EC7A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471B63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18000</w:t>
            </w:r>
          </w:p>
        </w:tc>
      </w:tr>
      <w:tr w:rsidR="007865B0" w:rsidRPr="00934A59" w14:paraId="6A502B4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59887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Micromonas</w:t>
            </w:r>
          </w:p>
        </w:tc>
        <w:tc>
          <w:tcPr>
            <w:tcW w:w="937" w:type="dxa"/>
            <w:noWrap/>
            <w:hideMark/>
          </w:tcPr>
          <w:p w14:paraId="26D925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715B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CDE7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3E9C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0169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3B81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E86F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FB1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9B143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87463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</w:t>
            </w:r>
          </w:p>
        </w:tc>
        <w:tc>
          <w:tcPr>
            <w:tcW w:w="938" w:type="dxa"/>
            <w:noWrap/>
            <w:hideMark/>
          </w:tcPr>
          <w:p w14:paraId="109CAC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7F72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6838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C080CE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0986F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Moraxella</w:t>
            </w:r>
          </w:p>
        </w:tc>
        <w:tc>
          <w:tcPr>
            <w:tcW w:w="937" w:type="dxa"/>
            <w:noWrap/>
            <w:hideMark/>
          </w:tcPr>
          <w:p w14:paraId="1A3046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0F57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A09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5879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549C9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1ACA7F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59513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1E66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5B58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2B6430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DA906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738F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2466EF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D90B0E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BE42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Morganella</w:t>
            </w:r>
          </w:p>
        </w:tc>
        <w:tc>
          <w:tcPr>
            <w:tcW w:w="937" w:type="dxa"/>
            <w:noWrap/>
            <w:hideMark/>
          </w:tcPr>
          <w:p w14:paraId="5705B2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AC92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8B37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E77A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55B01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5D97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8647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5F8D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72C9AB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DD6DE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34D1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6142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487A8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B67307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2DE980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Mycobacterium</w:t>
            </w:r>
          </w:p>
        </w:tc>
        <w:tc>
          <w:tcPr>
            <w:tcW w:w="937" w:type="dxa"/>
            <w:noWrap/>
            <w:hideMark/>
          </w:tcPr>
          <w:p w14:paraId="2504EC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8E1D2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59F44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07FE26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3C1073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E2F98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3016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4793C6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3A4F7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084A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1BE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6685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6E2DBA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6B3C57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0BB20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Mycoplasma</w:t>
            </w:r>
          </w:p>
        </w:tc>
        <w:tc>
          <w:tcPr>
            <w:tcW w:w="937" w:type="dxa"/>
            <w:noWrap/>
            <w:hideMark/>
          </w:tcPr>
          <w:p w14:paraId="4AE1A6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</w:t>
            </w:r>
          </w:p>
        </w:tc>
        <w:tc>
          <w:tcPr>
            <w:tcW w:w="938" w:type="dxa"/>
            <w:noWrap/>
            <w:hideMark/>
          </w:tcPr>
          <w:p w14:paraId="4DCBFB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57D32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FBA5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70115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0.48</w:t>
            </w:r>
          </w:p>
        </w:tc>
        <w:tc>
          <w:tcPr>
            <w:tcW w:w="938" w:type="dxa"/>
            <w:noWrap/>
            <w:hideMark/>
          </w:tcPr>
          <w:p w14:paraId="6F942F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1.9</w:t>
            </w:r>
          </w:p>
        </w:tc>
        <w:tc>
          <w:tcPr>
            <w:tcW w:w="938" w:type="dxa"/>
            <w:noWrap/>
            <w:hideMark/>
          </w:tcPr>
          <w:p w14:paraId="22E21D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</w:t>
            </w:r>
          </w:p>
        </w:tc>
        <w:tc>
          <w:tcPr>
            <w:tcW w:w="938" w:type="dxa"/>
            <w:noWrap/>
            <w:hideMark/>
          </w:tcPr>
          <w:p w14:paraId="578417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18204B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FC7CF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539D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7ACD0C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276E8A1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</w:tr>
      <w:tr w:rsidR="007865B0" w:rsidRPr="00934A59" w14:paraId="4D391A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AAE9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Neisseria</w:t>
            </w:r>
          </w:p>
        </w:tc>
        <w:tc>
          <w:tcPr>
            <w:tcW w:w="937" w:type="dxa"/>
            <w:noWrap/>
            <w:hideMark/>
          </w:tcPr>
          <w:p w14:paraId="58759F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69A9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87D1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89BE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588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</w:t>
            </w:r>
          </w:p>
        </w:tc>
        <w:tc>
          <w:tcPr>
            <w:tcW w:w="938" w:type="dxa"/>
            <w:noWrap/>
            <w:hideMark/>
          </w:tcPr>
          <w:p w14:paraId="72DEB4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4D2A1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87F0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7" w:type="dxa"/>
            <w:noWrap/>
            <w:hideMark/>
          </w:tcPr>
          <w:p w14:paraId="1D2120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1AF935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658D51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981D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0606C8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</w:tr>
      <w:tr w:rsidR="007865B0" w:rsidRPr="00934A59" w14:paraId="57FA4F5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ADBE9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Nocardia</w:t>
            </w:r>
          </w:p>
        </w:tc>
        <w:tc>
          <w:tcPr>
            <w:tcW w:w="937" w:type="dxa"/>
            <w:noWrap/>
            <w:hideMark/>
          </w:tcPr>
          <w:p w14:paraId="251917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B82C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839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B61D2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8930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08C0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C621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EE59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7" w:type="dxa"/>
            <w:noWrap/>
            <w:hideMark/>
          </w:tcPr>
          <w:p w14:paraId="63D9ED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ED7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8" w:type="dxa"/>
            <w:noWrap/>
            <w:hideMark/>
          </w:tcPr>
          <w:p w14:paraId="49411A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B031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</w:t>
            </w:r>
          </w:p>
        </w:tc>
        <w:tc>
          <w:tcPr>
            <w:tcW w:w="938" w:type="dxa"/>
            <w:noWrap/>
            <w:hideMark/>
          </w:tcPr>
          <w:p w14:paraId="3F55C1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100000</w:t>
            </w:r>
          </w:p>
        </w:tc>
      </w:tr>
      <w:tr w:rsidR="007865B0" w:rsidRPr="00934A59" w14:paraId="4E9A053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8C193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Oerskovia</w:t>
            </w:r>
          </w:p>
        </w:tc>
        <w:tc>
          <w:tcPr>
            <w:tcW w:w="937" w:type="dxa"/>
            <w:noWrap/>
            <w:hideMark/>
          </w:tcPr>
          <w:p w14:paraId="1D00D1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6737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C7E6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4E3FD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8E2C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4E5871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20A5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B289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C4500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E36CB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73650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C182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CB201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54A1F3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5C5FA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Olsenella</w:t>
            </w:r>
          </w:p>
        </w:tc>
        <w:tc>
          <w:tcPr>
            <w:tcW w:w="937" w:type="dxa"/>
            <w:noWrap/>
            <w:hideMark/>
          </w:tcPr>
          <w:p w14:paraId="70E2C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79B39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F6DD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A979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DB0326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8B9F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83D5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A8B0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49B29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92734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205C4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E30EC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FCF7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F3D4D99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411C8A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Paenibacillus</w:t>
            </w:r>
          </w:p>
        </w:tc>
        <w:tc>
          <w:tcPr>
            <w:tcW w:w="937" w:type="dxa"/>
            <w:noWrap/>
            <w:hideMark/>
          </w:tcPr>
          <w:p w14:paraId="7AC3C2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FFE4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DEDAE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4B96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8D6A3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4184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962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A383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ED8C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453A6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DEE3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ABE1A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FD23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08DAF0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DD6C5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Pandoraea</w:t>
            </w:r>
          </w:p>
        </w:tc>
        <w:tc>
          <w:tcPr>
            <w:tcW w:w="937" w:type="dxa"/>
            <w:noWrap/>
            <w:hideMark/>
          </w:tcPr>
          <w:p w14:paraId="637420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FEE9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524A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F80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FE62C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40F7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6A866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B326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BD75F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6B00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0AFFA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FDBC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4523FC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A7949B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7F61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Pantoea</w:t>
            </w:r>
          </w:p>
        </w:tc>
        <w:tc>
          <w:tcPr>
            <w:tcW w:w="937" w:type="dxa"/>
            <w:noWrap/>
            <w:hideMark/>
          </w:tcPr>
          <w:p w14:paraId="3D7C61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9ED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D117F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6506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ABDCC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4150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B17E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3D6C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87551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D065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D621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C4AF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8B5CF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381A3D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A0CD1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Parvimonas</w:t>
            </w:r>
          </w:p>
        </w:tc>
        <w:tc>
          <w:tcPr>
            <w:tcW w:w="937" w:type="dxa"/>
            <w:noWrap/>
            <w:hideMark/>
          </w:tcPr>
          <w:p w14:paraId="129030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B10D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550E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198F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CA3F7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6536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EBA8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DB8976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95CB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BB08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503C0C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A956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938" w:type="dxa"/>
            <w:noWrap/>
            <w:hideMark/>
          </w:tcPr>
          <w:p w14:paraId="3D676B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E7171D7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F764C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Pasteurella</w:t>
            </w:r>
          </w:p>
        </w:tc>
        <w:tc>
          <w:tcPr>
            <w:tcW w:w="937" w:type="dxa"/>
            <w:noWrap/>
            <w:hideMark/>
          </w:tcPr>
          <w:p w14:paraId="08DC53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3.75</w:t>
            </w:r>
          </w:p>
        </w:tc>
        <w:tc>
          <w:tcPr>
            <w:tcW w:w="938" w:type="dxa"/>
            <w:noWrap/>
            <w:hideMark/>
          </w:tcPr>
          <w:p w14:paraId="076A3F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04E4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BB10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36A15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938" w:type="dxa"/>
            <w:noWrap/>
            <w:hideMark/>
          </w:tcPr>
          <w:p w14:paraId="17BA46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37DA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</w:t>
            </w:r>
          </w:p>
        </w:tc>
        <w:tc>
          <w:tcPr>
            <w:tcW w:w="938" w:type="dxa"/>
            <w:noWrap/>
            <w:hideMark/>
          </w:tcPr>
          <w:p w14:paraId="59CA5D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36D09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490DE8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5A969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64</w:t>
            </w:r>
          </w:p>
        </w:tc>
        <w:tc>
          <w:tcPr>
            <w:tcW w:w="938" w:type="dxa"/>
            <w:noWrap/>
            <w:hideMark/>
          </w:tcPr>
          <w:p w14:paraId="3F35AA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8CBD3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155000</w:t>
            </w:r>
          </w:p>
        </w:tc>
      </w:tr>
      <w:tr w:rsidR="007865B0" w:rsidRPr="00934A59" w14:paraId="5B7684E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1290E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Pediococcus</w:t>
            </w:r>
          </w:p>
        </w:tc>
        <w:tc>
          <w:tcPr>
            <w:tcW w:w="937" w:type="dxa"/>
            <w:noWrap/>
            <w:hideMark/>
          </w:tcPr>
          <w:p w14:paraId="131ACC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062F09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79E2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E0FE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59F03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63EE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AE89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36DC39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900D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66AE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C49F0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AEBE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9BFBB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4AB4EE3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CD5AD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Peptococcus</w:t>
            </w:r>
          </w:p>
        </w:tc>
        <w:tc>
          <w:tcPr>
            <w:tcW w:w="937" w:type="dxa"/>
            <w:noWrap/>
            <w:hideMark/>
          </w:tcPr>
          <w:p w14:paraId="6D13FB2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29680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BB42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FF52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21834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59580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6142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341D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7B5A96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052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D897AB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351E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750</w:t>
            </w:r>
          </w:p>
        </w:tc>
        <w:tc>
          <w:tcPr>
            <w:tcW w:w="938" w:type="dxa"/>
            <w:noWrap/>
            <w:hideMark/>
          </w:tcPr>
          <w:p w14:paraId="66EDC5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0C9C7D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A2440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Peptoniphilus</w:t>
            </w:r>
          </w:p>
        </w:tc>
        <w:tc>
          <w:tcPr>
            <w:tcW w:w="937" w:type="dxa"/>
            <w:noWrap/>
            <w:hideMark/>
          </w:tcPr>
          <w:p w14:paraId="0E3D2E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2698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A498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745A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2D222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7BA2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C0FDB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6FBB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480FB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2DE0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21B8F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54C8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0D9D90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441B4CD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8037C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Peptostreptococcus</w:t>
            </w:r>
          </w:p>
        </w:tc>
        <w:tc>
          <w:tcPr>
            <w:tcW w:w="937" w:type="dxa"/>
            <w:noWrap/>
            <w:hideMark/>
          </w:tcPr>
          <w:p w14:paraId="0F9997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6790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A218F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4955F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18C9A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1A037C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2D97C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7BDC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76B4AA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FBB0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51A39E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CF7CB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93F80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9BD2C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C1F8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Plesiomonas</w:t>
            </w:r>
          </w:p>
        </w:tc>
        <w:tc>
          <w:tcPr>
            <w:tcW w:w="937" w:type="dxa"/>
            <w:noWrap/>
            <w:hideMark/>
          </w:tcPr>
          <w:p w14:paraId="5276A45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2C8C5F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2A12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0975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E653C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28F1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D5C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3592F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91C9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EBD6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8213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3667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379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C3FB39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96B948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Pneumococci</w:t>
            </w:r>
          </w:p>
        </w:tc>
        <w:tc>
          <w:tcPr>
            <w:tcW w:w="937" w:type="dxa"/>
            <w:noWrap/>
            <w:hideMark/>
          </w:tcPr>
          <w:p w14:paraId="211645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8522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9B02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A86A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CFE38A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1FD160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E6EE6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F7CC1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007671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09D2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3ED815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C90F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65314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BB3E94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2DA31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Porphyromonas</w:t>
            </w:r>
          </w:p>
        </w:tc>
        <w:tc>
          <w:tcPr>
            <w:tcW w:w="937" w:type="dxa"/>
            <w:noWrap/>
            <w:hideMark/>
          </w:tcPr>
          <w:p w14:paraId="4D47FE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044C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FAEB9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2DA6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060F1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21D98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6FB6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C676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4CF2D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2B23FC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E903B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495B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37D3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7C377F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0A256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Prevotella</w:t>
            </w:r>
          </w:p>
        </w:tc>
        <w:tc>
          <w:tcPr>
            <w:tcW w:w="937" w:type="dxa"/>
            <w:noWrap/>
            <w:hideMark/>
          </w:tcPr>
          <w:p w14:paraId="419548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1960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91AE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DEE2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F9C59F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5C3564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74C2D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786F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763932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4210414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04A587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4CE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197850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019D4F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0DF243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Propionibacterium</w:t>
            </w:r>
          </w:p>
        </w:tc>
        <w:tc>
          <w:tcPr>
            <w:tcW w:w="937" w:type="dxa"/>
            <w:noWrap/>
            <w:hideMark/>
          </w:tcPr>
          <w:p w14:paraId="74B9FF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7E6B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E58A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CCBC8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568DB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72B9F5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1E32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95072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840B8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</w:t>
            </w:r>
          </w:p>
        </w:tc>
        <w:tc>
          <w:tcPr>
            <w:tcW w:w="938" w:type="dxa"/>
            <w:noWrap/>
            <w:hideMark/>
          </w:tcPr>
          <w:p w14:paraId="55E9D2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16</w:t>
            </w:r>
          </w:p>
        </w:tc>
        <w:tc>
          <w:tcPr>
            <w:tcW w:w="938" w:type="dxa"/>
            <w:noWrap/>
            <w:hideMark/>
          </w:tcPr>
          <w:p w14:paraId="06435B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1D5A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E19D55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4F2D37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A0B5B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bookmarkStart w:id="16" w:name="_Hlk58950199"/>
            <w:r w:rsidRPr="00934A59">
              <w:rPr>
                <w:rFonts w:cs="Times New Roman"/>
                <w:sz w:val="11"/>
                <w:szCs w:val="11"/>
              </w:rPr>
              <w:t>Proteus</w:t>
            </w:r>
            <w:bookmarkEnd w:id="16"/>
          </w:p>
        </w:tc>
        <w:tc>
          <w:tcPr>
            <w:tcW w:w="937" w:type="dxa"/>
            <w:noWrap/>
            <w:hideMark/>
          </w:tcPr>
          <w:p w14:paraId="659CBE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4A7A8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4BB54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7576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D4FD7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B1C82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BB170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6FF6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7" w:type="dxa"/>
            <w:noWrap/>
            <w:hideMark/>
          </w:tcPr>
          <w:p w14:paraId="0D4726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7D8CC0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1BD05BF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65FA9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1A4C1C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1000000</w:t>
            </w:r>
          </w:p>
        </w:tc>
      </w:tr>
      <w:tr w:rsidR="007865B0" w:rsidRPr="00934A59" w14:paraId="000540F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2A705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Providencia</w:t>
            </w:r>
          </w:p>
        </w:tc>
        <w:tc>
          <w:tcPr>
            <w:tcW w:w="937" w:type="dxa"/>
            <w:noWrap/>
            <w:hideMark/>
          </w:tcPr>
          <w:p w14:paraId="2A7F47F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F780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1BD8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5CE6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F1386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1837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0682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3C7D4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7" w:type="dxa"/>
            <w:noWrap/>
            <w:hideMark/>
          </w:tcPr>
          <w:p w14:paraId="04374C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7A53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EBA1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AB00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1C2CDC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7BB81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49B1E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Pseudomonas</w:t>
            </w:r>
          </w:p>
        </w:tc>
        <w:tc>
          <w:tcPr>
            <w:tcW w:w="937" w:type="dxa"/>
            <w:noWrap/>
            <w:hideMark/>
          </w:tcPr>
          <w:p w14:paraId="0FBC8E7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B10E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68B8D0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500000</w:t>
            </w:r>
          </w:p>
        </w:tc>
        <w:tc>
          <w:tcPr>
            <w:tcW w:w="938" w:type="dxa"/>
            <w:noWrap/>
            <w:hideMark/>
          </w:tcPr>
          <w:p w14:paraId="42AD60F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06EAC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938" w:type="dxa"/>
            <w:noWrap/>
            <w:hideMark/>
          </w:tcPr>
          <w:p w14:paraId="00EB7EA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6566554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E2A7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0F30EC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FE3C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50000</w:t>
            </w:r>
          </w:p>
        </w:tc>
        <w:tc>
          <w:tcPr>
            <w:tcW w:w="938" w:type="dxa"/>
            <w:noWrap/>
            <w:hideMark/>
          </w:tcPr>
          <w:p w14:paraId="4E65E2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5A033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62</w:t>
            </w:r>
          </w:p>
        </w:tc>
        <w:tc>
          <w:tcPr>
            <w:tcW w:w="938" w:type="dxa"/>
            <w:noWrap/>
            <w:hideMark/>
          </w:tcPr>
          <w:p w14:paraId="5DEFFA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FC7434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752F6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Ralstonia</w:t>
            </w:r>
          </w:p>
        </w:tc>
        <w:tc>
          <w:tcPr>
            <w:tcW w:w="937" w:type="dxa"/>
            <w:noWrap/>
            <w:hideMark/>
          </w:tcPr>
          <w:p w14:paraId="3D18B22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776B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700F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008B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0F292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E327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95F10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1DC6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57121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01579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D6A6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D00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20000</w:t>
            </w:r>
          </w:p>
        </w:tc>
        <w:tc>
          <w:tcPr>
            <w:tcW w:w="938" w:type="dxa"/>
            <w:noWrap/>
            <w:hideMark/>
          </w:tcPr>
          <w:p w14:paraId="0BF421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4FE849C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A6D49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Raoultella</w:t>
            </w:r>
          </w:p>
        </w:tc>
        <w:tc>
          <w:tcPr>
            <w:tcW w:w="937" w:type="dxa"/>
            <w:noWrap/>
            <w:hideMark/>
          </w:tcPr>
          <w:p w14:paraId="26A73B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89DD6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A2F33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E402A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94611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078C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C9AD19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66EC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97AFE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E8AE2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10E638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00C76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691E712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0461C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D6311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Rhodococcus</w:t>
            </w:r>
          </w:p>
        </w:tc>
        <w:tc>
          <w:tcPr>
            <w:tcW w:w="937" w:type="dxa"/>
            <w:noWrap/>
            <w:hideMark/>
          </w:tcPr>
          <w:p w14:paraId="5184E10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1B97C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E13BC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BF43E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E9C72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72EAD8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36922B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9A1C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342EFD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9F74F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FAD6B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2B0A5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47566F9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</w:tr>
      <w:tr w:rsidR="007865B0" w:rsidRPr="00934A59" w14:paraId="532CB19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526F7C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Rothia</w:t>
            </w:r>
          </w:p>
        </w:tc>
        <w:tc>
          <w:tcPr>
            <w:tcW w:w="937" w:type="dxa"/>
            <w:noWrap/>
            <w:hideMark/>
          </w:tcPr>
          <w:p w14:paraId="254BE0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B0220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B3ED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0A142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7F61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2D284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3064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8107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911D5B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C41A0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CC3D7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DBE0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BB03D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2C35A7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4A639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Ruminococcus</w:t>
            </w:r>
          </w:p>
        </w:tc>
        <w:tc>
          <w:tcPr>
            <w:tcW w:w="937" w:type="dxa"/>
            <w:noWrap/>
            <w:hideMark/>
          </w:tcPr>
          <w:p w14:paraId="47C739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EE5C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5E60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A71B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3D51EC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09EE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17AE3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83FFC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FF82FC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4F131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79BE2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44629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3000</w:t>
            </w:r>
          </w:p>
        </w:tc>
        <w:tc>
          <w:tcPr>
            <w:tcW w:w="938" w:type="dxa"/>
            <w:noWrap/>
            <w:hideMark/>
          </w:tcPr>
          <w:p w14:paraId="5486CF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6EEFDA1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B72F2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Salmonella</w:t>
            </w:r>
          </w:p>
        </w:tc>
        <w:tc>
          <w:tcPr>
            <w:tcW w:w="937" w:type="dxa"/>
            <w:noWrap/>
            <w:hideMark/>
          </w:tcPr>
          <w:p w14:paraId="7CA4009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3AB7C9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BAC8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3A551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833B04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FE70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92B0CB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9489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</w:t>
            </w:r>
          </w:p>
        </w:tc>
        <w:tc>
          <w:tcPr>
            <w:tcW w:w="937" w:type="dxa"/>
            <w:noWrap/>
            <w:hideMark/>
          </w:tcPr>
          <w:p w14:paraId="14599E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4D1996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69BF13F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626D510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16CA6E2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125000</w:t>
            </w:r>
          </w:p>
        </w:tc>
      </w:tr>
      <w:tr w:rsidR="007865B0" w:rsidRPr="00934A59" w14:paraId="6FD3D51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28F09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Selenomonas</w:t>
            </w:r>
          </w:p>
        </w:tc>
        <w:tc>
          <w:tcPr>
            <w:tcW w:w="937" w:type="dxa"/>
            <w:noWrap/>
            <w:hideMark/>
          </w:tcPr>
          <w:p w14:paraId="6344F6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A609E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D785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1D763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F4C74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2689C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80E7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4304B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C6F4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99709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B825FA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9B4B1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DE7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AF714A8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CA266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Serratia</w:t>
            </w:r>
          </w:p>
        </w:tc>
        <w:tc>
          <w:tcPr>
            <w:tcW w:w="937" w:type="dxa"/>
            <w:noWrap/>
            <w:hideMark/>
          </w:tcPr>
          <w:p w14:paraId="47F6E90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5772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3C931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8429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46157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B15E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94746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41A0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7" w:type="dxa"/>
            <w:noWrap/>
            <w:hideMark/>
          </w:tcPr>
          <w:p w14:paraId="01C4AF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718BA9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300000</w:t>
            </w:r>
          </w:p>
        </w:tc>
        <w:tc>
          <w:tcPr>
            <w:tcW w:w="938" w:type="dxa"/>
            <w:noWrap/>
            <w:hideMark/>
          </w:tcPr>
          <w:p w14:paraId="160444B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3CCE20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AAFF2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2E07E171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53E04A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Shigella</w:t>
            </w:r>
          </w:p>
        </w:tc>
        <w:tc>
          <w:tcPr>
            <w:tcW w:w="937" w:type="dxa"/>
            <w:noWrap/>
            <w:hideMark/>
          </w:tcPr>
          <w:p w14:paraId="2C1D807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2D63DD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00EDDB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55D48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6B205F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9C0E4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DBA3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41E9D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59BC76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3CE42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1024000</w:t>
            </w:r>
          </w:p>
        </w:tc>
        <w:tc>
          <w:tcPr>
            <w:tcW w:w="938" w:type="dxa"/>
            <w:noWrap/>
            <w:hideMark/>
          </w:tcPr>
          <w:p w14:paraId="3F0A69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80A3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1B1274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F9A84DA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F607FF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Sinorhizobium</w:t>
            </w:r>
          </w:p>
        </w:tc>
        <w:tc>
          <w:tcPr>
            <w:tcW w:w="937" w:type="dxa"/>
            <w:noWrap/>
            <w:hideMark/>
          </w:tcPr>
          <w:p w14:paraId="255C0F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C3B2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A579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3F93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DFB4B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8D2FE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F7414D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50B7C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AA80D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21E71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BAB392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BC077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2778E4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F4073B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5E75C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Staphylococci</w:t>
            </w:r>
          </w:p>
        </w:tc>
        <w:tc>
          <w:tcPr>
            <w:tcW w:w="937" w:type="dxa"/>
            <w:noWrap/>
            <w:hideMark/>
          </w:tcPr>
          <w:p w14:paraId="39AE08E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649943E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CF3D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717B4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792A3D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FA340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64F4E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1D989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64739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5C6DB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6EE9BA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9A3E7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  <w:tc>
          <w:tcPr>
            <w:tcW w:w="938" w:type="dxa"/>
            <w:noWrap/>
            <w:hideMark/>
          </w:tcPr>
          <w:p w14:paraId="135BAE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966EE2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26A398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Staphylococcus</w:t>
            </w:r>
          </w:p>
        </w:tc>
        <w:tc>
          <w:tcPr>
            <w:tcW w:w="937" w:type="dxa"/>
            <w:noWrap/>
            <w:hideMark/>
          </w:tcPr>
          <w:p w14:paraId="726622D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535301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</w:t>
            </w:r>
          </w:p>
        </w:tc>
        <w:tc>
          <w:tcPr>
            <w:tcW w:w="938" w:type="dxa"/>
            <w:noWrap/>
            <w:hideMark/>
          </w:tcPr>
          <w:p w14:paraId="3274EC0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250000</w:t>
            </w:r>
          </w:p>
        </w:tc>
        <w:tc>
          <w:tcPr>
            <w:tcW w:w="938" w:type="dxa"/>
            <w:noWrap/>
            <w:hideMark/>
          </w:tcPr>
          <w:p w14:paraId="4A904EC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7" w:type="dxa"/>
            <w:noWrap/>
            <w:hideMark/>
          </w:tcPr>
          <w:p w14:paraId="1D2B91B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2B812C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158ADA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0ADD1AC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7" w:type="dxa"/>
            <w:noWrap/>
            <w:hideMark/>
          </w:tcPr>
          <w:p w14:paraId="5F58A17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636A73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59BA058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507210D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</w:t>
            </w:r>
          </w:p>
        </w:tc>
        <w:tc>
          <w:tcPr>
            <w:tcW w:w="938" w:type="dxa"/>
            <w:noWrap/>
            <w:hideMark/>
          </w:tcPr>
          <w:p w14:paraId="42FDB0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6EA6E3C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CCB988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Stenotrophomonas</w:t>
            </w:r>
          </w:p>
        </w:tc>
        <w:tc>
          <w:tcPr>
            <w:tcW w:w="937" w:type="dxa"/>
            <w:noWrap/>
            <w:hideMark/>
          </w:tcPr>
          <w:p w14:paraId="452BC3E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B06C5B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DDBC6B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436213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48652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8000</w:t>
            </w:r>
          </w:p>
        </w:tc>
        <w:tc>
          <w:tcPr>
            <w:tcW w:w="938" w:type="dxa"/>
            <w:noWrap/>
            <w:hideMark/>
          </w:tcPr>
          <w:p w14:paraId="5018F33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83652B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107EB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7" w:type="dxa"/>
            <w:noWrap/>
            <w:hideMark/>
          </w:tcPr>
          <w:p w14:paraId="1ED90CF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D330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BED17E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1B9D6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4000</w:t>
            </w:r>
          </w:p>
        </w:tc>
        <w:tc>
          <w:tcPr>
            <w:tcW w:w="938" w:type="dxa"/>
            <w:noWrap/>
            <w:hideMark/>
          </w:tcPr>
          <w:p w14:paraId="315A421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5B6BA09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37CCD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Streptococci</w:t>
            </w:r>
          </w:p>
        </w:tc>
        <w:tc>
          <w:tcPr>
            <w:tcW w:w="937" w:type="dxa"/>
            <w:noWrap/>
            <w:hideMark/>
          </w:tcPr>
          <w:p w14:paraId="2BA2E2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2C58E3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FECC6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982D27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7AD0587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25DFEE5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AC7FA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DDA64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6416E8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739FE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66E047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51EDE9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C4DB02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DFA118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AFC5AD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Streptococcus</w:t>
            </w:r>
          </w:p>
        </w:tc>
        <w:tc>
          <w:tcPr>
            <w:tcW w:w="937" w:type="dxa"/>
            <w:noWrap/>
            <w:hideMark/>
          </w:tcPr>
          <w:p w14:paraId="1DBD9A4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DD54AB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AA071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2A455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8B40A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</w:t>
            </w:r>
          </w:p>
        </w:tc>
        <w:tc>
          <w:tcPr>
            <w:tcW w:w="938" w:type="dxa"/>
            <w:noWrap/>
            <w:hideMark/>
          </w:tcPr>
          <w:p w14:paraId="0E098AE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1F22786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  <w:tc>
          <w:tcPr>
            <w:tcW w:w="938" w:type="dxa"/>
            <w:noWrap/>
            <w:hideMark/>
          </w:tcPr>
          <w:p w14:paraId="087252B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  <w:tc>
          <w:tcPr>
            <w:tcW w:w="937" w:type="dxa"/>
            <w:noWrap/>
            <w:hideMark/>
          </w:tcPr>
          <w:p w14:paraId="24DB6ED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</w:t>
            </w:r>
          </w:p>
        </w:tc>
        <w:tc>
          <w:tcPr>
            <w:tcW w:w="938" w:type="dxa"/>
            <w:noWrap/>
            <w:hideMark/>
          </w:tcPr>
          <w:p w14:paraId="1138622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4</w:t>
            </w:r>
          </w:p>
        </w:tc>
        <w:tc>
          <w:tcPr>
            <w:tcW w:w="938" w:type="dxa"/>
            <w:noWrap/>
            <w:hideMark/>
          </w:tcPr>
          <w:p w14:paraId="3B1A84E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250</w:t>
            </w:r>
          </w:p>
        </w:tc>
        <w:tc>
          <w:tcPr>
            <w:tcW w:w="938" w:type="dxa"/>
            <w:noWrap/>
            <w:hideMark/>
          </w:tcPr>
          <w:p w14:paraId="0368783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</w:t>
            </w:r>
          </w:p>
        </w:tc>
        <w:tc>
          <w:tcPr>
            <w:tcW w:w="938" w:type="dxa"/>
            <w:noWrap/>
            <w:hideMark/>
          </w:tcPr>
          <w:p w14:paraId="59D9A77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</w:t>
            </w:r>
          </w:p>
        </w:tc>
      </w:tr>
      <w:tr w:rsidR="007865B0" w:rsidRPr="00934A59" w14:paraId="182C4D70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D7FB3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Tannerella</w:t>
            </w:r>
          </w:p>
        </w:tc>
        <w:tc>
          <w:tcPr>
            <w:tcW w:w="937" w:type="dxa"/>
            <w:noWrap/>
            <w:hideMark/>
          </w:tcPr>
          <w:p w14:paraId="0A9E385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2E441B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ACB3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E13225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F19859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27338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F14A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EB4321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1F27F2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F061E6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8C8C6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9829CC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2C630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2621FE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76A388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Treponema</w:t>
            </w:r>
          </w:p>
        </w:tc>
        <w:tc>
          <w:tcPr>
            <w:tcW w:w="937" w:type="dxa"/>
            <w:noWrap/>
            <w:hideMark/>
          </w:tcPr>
          <w:p w14:paraId="216E386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C765E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422653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692689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9C25E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A622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08C280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3130</w:t>
            </w:r>
          </w:p>
        </w:tc>
        <w:tc>
          <w:tcPr>
            <w:tcW w:w="938" w:type="dxa"/>
            <w:noWrap/>
            <w:hideMark/>
          </w:tcPr>
          <w:p w14:paraId="3BE75ED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62E4B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9248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780</w:t>
            </w:r>
          </w:p>
        </w:tc>
        <w:tc>
          <w:tcPr>
            <w:tcW w:w="938" w:type="dxa"/>
            <w:noWrap/>
            <w:hideMark/>
          </w:tcPr>
          <w:p w14:paraId="7A6A94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D7097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938" w:type="dxa"/>
            <w:noWrap/>
            <w:hideMark/>
          </w:tcPr>
          <w:p w14:paraId="0592F8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</w:t>
            </w:r>
          </w:p>
        </w:tc>
      </w:tr>
      <w:tr w:rsidR="007865B0" w:rsidRPr="00934A59" w14:paraId="24400314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396FF2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Turicella</w:t>
            </w:r>
          </w:p>
        </w:tc>
        <w:tc>
          <w:tcPr>
            <w:tcW w:w="937" w:type="dxa"/>
            <w:noWrap/>
            <w:hideMark/>
          </w:tcPr>
          <w:p w14:paraId="76BC097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6C4E3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A544B3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ED67FA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5EC217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0ECD3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0BDBC3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EA2E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7FCFD6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9336E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30</w:t>
            </w:r>
          </w:p>
        </w:tc>
        <w:tc>
          <w:tcPr>
            <w:tcW w:w="938" w:type="dxa"/>
            <w:noWrap/>
            <w:hideMark/>
          </w:tcPr>
          <w:p w14:paraId="7DAF3D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6DFC66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CA984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120</w:t>
            </w:r>
          </w:p>
        </w:tc>
      </w:tr>
      <w:tr w:rsidR="007865B0" w:rsidRPr="00934A59" w14:paraId="18433305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6C2EDB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Ureaplasma</w:t>
            </w:r>
          </w:p>
        </w:tc>
        <w:tc>
          <w:tcPr>
            <w:tcW w:w="937" w:type="dxa"/>
            <w:noWrap/>
            <w:hideMark/>
          </w:tcPr>
          <w:p w14:paraId="1009B0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EB54B8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20615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14285B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6010B24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8</w:t>
            </w:r>
          </w:p>
        </w:tc>
        <w:tc>
          <w:tcPr>
            <w:tcW w:w="938" w:type="dxa"/>
            <w:noWrap/>
            <w:hideMark/>
          </w:tcPr>
          <w:p w14:paraId="7B94C7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60</w:t>
            </w:r>
          </w:p>
        </w:tc>
        <w:tc>
          <w:tcPr>
            <w:tcW w:w="938" w:type="dxa"/>
            <w:noWrap/>
            <w:hideMark/>
          </w:tcPr>
          <w:p w14:paraId="15C5CE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09F094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33935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5A8C4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78F7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AAE8D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B2891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5474596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50908A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Veillonella</w:t>
            </w:r>
          </w:p>
        </w:tc>
        <w:tc>
          <w:tcPr>
            <w:tcW w:w="937" w:type="dxa"/>
            <w:noWrap/>
            <w:hideMark/>
          </w:tcPr>
          <w:p w14:paraId="2C6107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17BBD8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32328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C481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0BA99C6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04E1705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579F5C1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9C0DA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8C4CE2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126A6F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12E0D7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6A809A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</w:t>
            </w:r>
          </w:p>
        </w:tc>
        <w:tc>
          <w:tcPr>
            <w:tcW w:w="938" w:type="dxa"/>
            <w:noWrap/>
            <w:hideMark/>
          </w:tcPr>
          <w:p w14:paraId="07885C3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097CF26E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A4552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Vibrio</w:t>
            </w:r>
          </w:p>
        </w:tc>
        <w:tc>
          <w:tcPr>
            <w:tcW w:w="937" w:type="dxa"/>
            <w:noWrap/>
            <w:hideMark/>
          </w:tcPr>
          <w:p w14:paraId="2B69D88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6A4540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37CD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CE4114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478C2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7BBB82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793FC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40B5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46FC95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F8ABE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28AAF21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1151FC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1560</w:t>
            </w:r>
          </w:p>
        </w:tc>
        <w:tc>
          <w:tcPr>
            <w:tcW w:w="938" w:type="dxa"/>
            <w:noWrap/>
            <w:hideMark/>
          </w:tcPr>
          <w:p w14:paraId="62704E6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1CA87D4B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196D291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Weissella</w:t>
            </w:r>
          </w:p>
        </w:tc>
        <w:tc>
          <w:tcPr>
            <w:tcW w:w="937" w:type="dxa"/>
            <w:noWrap/>
            <w:hideMark/>
          </w:tcPr>
          <w:p w14:paraId="2BB85D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5AEC5C6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A0B0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7AE98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00C35A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72A5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C3B6051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500</w:t>
            </w:r>
          </w:p>
        </w:tc>
        <w:tc>
          <w:tcPr>
            <w:tcW w:w="938" w:type="dxa"/>
            <w:noWrap/>
            <w:hideMark/>
          </w:tcPr>
          <w:p w14:paraId="3CEB073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81030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35DFDE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E2895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8BCBE0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2000</w:t>
            </w:r>
          </w:p>
        </w:tc>
        <w:tc>
          <w:tcPr>
            <w:tcW w:w="938" w:type="dxa"/>
            <w:noWrap/>
            <w:hideMark/>
          </w:tcPr>
          <w:p w14:paraId="4BD3EF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125</w:t>
            </w:r>
          </w:p>
        </w:tc>
      </w:tr>
      <w:tr w:rsidR="007865B0" w:rsidRPr="00934A59" w14:paraId="5242A54F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06DB551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Xanthomonas</w:t>
            </w:r>
          </w:p>
        </w:tc>
        <w:tc>
          <w:tcPr>
            <w:tcW w:w="937" w:type="dxa"/>
            <w:noWrap/>
            <w:hideMark/>
          </w:tcPr>
          <w:p w14:paraId="657E464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85ACAD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E23702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092FCF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21FF2CF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56C605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9B8A47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B8A23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256000</w:t>
            </w:r>
          </w:p>
        </w:tc>
        <w:tc>
          <w:tcPr>
            <w:tcW w:w="937" w:type="dxa"/>
            <w:noWrap/>
            <w:hideMark/>
          </w:tcPr>
          <w:p w14:paraId="7D81B1A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3895C1C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79F95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03869E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7810</w:t>
            </w:r>
          </w:p>
        </w:tc>
        <w:tc>
          <w:tcPr>
            <w:tcW w:w="938" w:type="dxa"/>
            <w:noWrap/>
            <w:hideMark/>
          </w:tcPr>
          <w:p w14:paraId="4F42D71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77A343BC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61CCAF9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Xylella</w:t>
            </w:r>
          </w:p>
        </w:tc>
        <w:tc>
          <w:tcPr>
            <w:tcW w:w="937" w:type="dxa"/>
            <w:noWrap/>
            <w:hideMark/>
          </w:tcPr>
          <w:p w14:paraId="7EDC1D2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D565A8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4DB90E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653FAE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5ECCBD0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F7D1C0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DA8E188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2E0DFA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47F184F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7874D3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32000</w:t>
            </w:r>
          </w:p>
        </w:tc>
        <w:tc>
          <w:tcPr>
            <w:tcW w:w="938" w:type="dxa"/>
            <w:noWrap/>
            <w:hideMark/>
          </w:tcPr>
          <w:p w14:paraId="3CA98A5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4F2C621A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1000</w:t>
            </w:r>
          </w:p>
        </w:tc>
        <w:tc>
          <w:tcPr>
            <w:tcW w:w="938" w:type="dxa"/>
            <w:noWrap/>
            <w:hideMark/>
          </w:tcPr>
          <w:p w14:paraId="74BC5203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  <w:tr w:rsidR="007865B0" w:rsidRPr="00934A59" w14:paraId="37AFDD92" w14:textId="77777777" w:rsidTr="002F0784">
        <w:trPr>
          <w:trHeight w:val="113"/>
        </w:trPr>
        <w:tc>
          <w:tcPr>
            <w:tcW w:w="1696" w:type="dxa"/>
            <w:noWrap/>
            <w:hideMark/>
          </w:tcPr>
          <w:p w14:paraId="4D6A6CD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Yersinia</w:t>
            </w:r>
          </w:p>
        </w:tc>
        <w:tc>
          <w:tcPr>
            <w:tcW w:w="937" w:type="dxa"/>
            <w:noWrap/>
            <w:hideMark/>
          </w:tcPr>
          <w:p w14:paraId="4640ACF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A38141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14685F99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32839DE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39409F7D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7F334DD5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6E3DE9E6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584310C4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7" w:type="dxa"/>
            <w:noWrap/>
            <w:hideMark/>
          </w:tcPr>
          <w:p w14:paraId="1FE724EB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01800C90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286EA4D7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  <w:tc>
          <w:tcPr>
            <w:tcW w:w="938" w:type="dxa"/>
            <w:noWrap/>
            <w:hideMark/>
          </w:tcPr>
          <w:p w14:paraId="37B68C3F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3900</w:t>
            </w:r>
          </w:p>
        </w:tc>
        <w:tc>
          <w:tcPr>
            <w:tcW w:w="938" w:type="dxa"/>
            <w:noWrap/>
            <w:hideMark/>
          </w:tcPr>
          <w:p w14:paraId="712F1E72" w14:textId="77777777" w:rsidR="005B0F3C" w:rsidRPr="00934A59" w:rsidRDefault="005B0F3C" w:rsidP="005B0F3C">
            <w:pPr>
              <w:spacing w:line="140" w:lineRule="exact"/>
              <w:rPr>
                <w:rFonts w:cs="Times New Roman"/>
                <w:sz w:val="11"/>
                <w:szCs w:val="11"/>
              </w:rPr>
            </w:pPr>
            <w:r w:rsidRPr="00934A59">
              <w:rPr>
                <w:rFonts w:cs="Times New Roman"/>
                <w:sz w:val="11"/>
                <w:szCs w:val="11"/>
              </w:rPr>
              <w:t>-</w:t>
            </w:r>
          </w:p>
        </w:tc>
      </w:tr>
    </w:tbl>
    <w:p w14:paraId="16582AC7" w14:textId="63A94898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4B5EB285" w14:textId="5B4B12DA" w:rsidR="005F47A0" w:rsidRPr="00934A59" w:rsidRDefault="005F47A0" w:rsidP="003A2427">
      <w:pPr>
        <w:pStyle w:val="afffffd"/>
      </w:pPr>
      <w:bookmarkStart w:id="17" w:name="_Toc122136386"/>
      <w:r w:rsidRPr="00934A59">
        <w:t>Table S</w:t>
      </w:r>
      <w:fldSimple w:instr=" SEQ Table \* ARABIC ">
        <w:r w:rsidR="00934A59">
          <w:rPr>
            <w:noProof/>
          </w:rPr>
          <w:t>3</w:t>
        </w:r>
      </w:fldSimple>
      <w:r w:rsidRPr="00934A59">
        <w:t xml:space="preserve"> The goodness of fit of SSD models </w:t>
      </w:r>
      <w:r w:rsidR="00141031" w:rsidRPr="00934A59">
        <w:t>of ecotoxicity data</w:t>
      </w:r>
      <w:bookmarkEnd w:id="17"/>
    </w:p>
    <w:tbl>
      <w:tblPr>
        <w:tblStyle w:val="afffffe"/>
        <w:tblW w:w="5000" w:type="pct"/>
        <w:tblLook w:val="04A0" w:firstRow="1" w:lastRow="0" w:firstColumn="1" w:lastColumn="0" w:noHBand="0" w:noVBand="1"/>
      </w:tblPr>
      <w:tblGrid>
        <w:gridCol w:w="2332"/>
        <w:gridCol w:w="2332"/>
        <w:gridCol w:w="2333"/>
        <w:gridCol w:w="2333"/>
        <w:gridCol w:w="2336"/>
        <w:gridCol w:w="2336"/>
      </w:tblGrid>
      <w:tr w:rsidR="000578FE" w:rsidRPr="00934A59" w14:paraId="38CC56C6" w14:textId="77777777" w:rsidTr="00D637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33" w:type="pct"/>
          </w:tcPr>
          <w:p w14:paraId="7C95A5C9" w14:textId="3AEC542A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bookmarkStart w:id="18" w:name="_Hlk102828265"/>
            <w:r w:rsidRPr="00934A59">
              <w:rPr>
                <w:rFonts w:cs="Times New Roman"/>
              </w:rPr>
              <w:t>Chemicals</w:t>
            </w:r>
          </w:p>
        </w:tc>
        <w:tc>
          <w:tcPr>
            <w:tcW w:w="833" w:type="pct"/>
          </w:tcPr>
          <w:p w14:paraId="14060EBA" w14:textId="3743F61C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Distributions</w:t>
            </w:r>
          </w:p>
        </w:tc>
        <w:tc>
          <w:tcPr>
            <w:tcW w:w="833" w:type="pct"/>
          </w:tcPr>
          <w:p w14:paraId="476FAF0A" w14:textId="45456644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 xml:space="preserve">Anderson-Darling test </w:t>
            </w:r>
          </w:p>
        </w:tc>
        <w:tc>
          <w:tcPr>
            <w:tcW w:w="833" w:type="pct"/>
          </w:tcPr>
          <w:p w14:paraId="229AF8B0" w14:textId="12710D3B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Kolmogorov-Smirnov test</w:t>
            </w:r>
          </w:p>
        </w:tc>
        <w:tc>
          <w:tcPr>
            <w:tcW w:w="834" w:type="pct"/>
          </w:tcPr>
          <w:p w14:paraId="2E433A8D" w14:textId="161551B3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Akaike Information Criterion (AIC)</w:t>
            </w:r>
          </w:p>
        </w:tc>
        <w:tc>
          <w:tcPr>
            <w:tcW w:w="834" w:type="pct"/>
          </w:tcPr>
          <w:p w14:paraId="6429F90E" w14:textId="4AEBFB85" w:rsidR="000578FE" w:rsidRPr="00934A59" w:rsidRDefault="000578FE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Akaike Information Criterion corrected for small sample size (AICc)</w:t>
            </w:r>
          </w:p>
        </w:tc>
      </w:tr>
      <w:tr w:rsidR="003A7FD6" w:rsidRPr="00934A59" w14:paraId="62BE0C73" w14:textId="77777777" w:rsidTr="00D63792">
        <w:tc>
          <w:tcPr>
            <w:tcW w:w="833" w:type="pct"/>
            <w:vMerge w:val="restart"/>
          </w:tcPr>
          <w:p w14:paraId="1229C93E" w14:textId="6F23B9C1" w:rsidR="003A7FD6" w:rsidRPr="00934A59" w:rsidRDefault="00CA3995" w:rsidP="00CA3995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Amoxicillin</w:t>
            </w:r>
          </w:p>
        </w:tc>
        <w:tc>
          <w:tcPr>
            <w:tcW w:w="833" w:type="pct"/>
          </w:tcPr>
          <w:p w14:paraId="681A04CC" w14:textId="0341ED1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lnorm</w:t>
            </w:r>
          </w:p>
        </w:tc>
        <w:tc>
          <w:tcPr>
            <w:tcW w:w="833" w:type="pct"/>
          </w:tcPr>
          <w:p w14:paraId="4936E591" w14:textId="1331148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5A11D540" w14:textId="5CEC2C1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792ECF77" w14:textId="2EDC9688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118.2927</w:t>
            </w:r>
          </w:p>
        </w:tc>
        <w:tc>
          <w:tcPr>
            <w:tcW w:w="834" w:type="pct"/>
          </w:tcPr>
          <w:p w14:paraId="13D9F28F" w14:textId="5F879A99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122.2927</w:t>
            </w:r>
          </w:p>
        </w:tc>
      </w:tr>
      <w:tr w:rsidR="003A7FD6" w:rsidRPr="00934A59" w14:paraId="1F98A0BB" w14:textId="77777777" w:rsidTr="00D63792">
        <w:tc>
          <w:tcPr>
            <w:tcW w:w="833" w:type="pct"/>
            <w:vMerge/>
          </w:tcPr>
          <w:p w14:paraId="4B25A6E8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7E80EA05" w14:textId="6B6585E3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llogis</w:t>
            </w:r>
          </w:p>
        </w:tc>
        <w:tc>
          <w:tcPr>
            <w:tcW w:w="833" w:type="pct"/>
          </w:tcPr>
          <w:p w14:paraId="329EB68E" w14:textId="30CE537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DCE3F6E" w14:textId="7665F6B1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C640A45" w14:textId="7042CC73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118.876</w:t>
            </w:r>
          </w:p>
        </w:tc>
        <w:tc>
          <w:tcPr>
            <w:tcW w:w="834" w:type="pct"/>
          </w:tcPr>
          <w:p w14:paraId="64EAD274" w14:textId="4DAA550F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122.876</w:t>
            </w:r>
          </w:p>
        </w:tc>
      </w:tr>
      <w:tr w:rsidR="003A7FD6" w:rsidRPr="00934A59" w14:paraId="597FE5B4" w14:textId="77777777" w:rsidTr="00D63792">
        <w:tc>
          <w:tcPr>
            <w:tcW w:w="833" w:type="pct"/>
            <w:vMerge/>
          </w:tcPr>
          <w:p w14:paraId="1E8CF5B1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BA4738" w14:textId="40B5D00C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254AE080" w14:textId="19FB3DFE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449347F8" w14:textId="568606C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613CDB25" w14:textId="1A8DEEE7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118.4568</w:t>
            </w:r>
          </w:p>
        </w:tc>
        <w:tc>
          <w:tcPr>
            <w:tcW w:w="834" w:type="pct"/>
          </w:tcPr>
          <w:p w14:paraId="76B0036A" w14:textId="5212CE3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122.4568</w:t>
            </w:r>
          </w:p>
        </w:tc>
      </w:tr>
      <w:tr w:rsidR="003A7FD6" w:rsidRPr="00934A59" w14:paraId="79DF16FD" w14:textId="77777777" w:rsidTr="00D63792">
        <w:tc>
          <w:tcPr>
            <w:tcW w:w="833" w:type="pct"/>
            <w:vMerge/>
          </w:tcPr>
          <w:p w14:paraId="54E0E31D" w14:textId="77777777" w:rsidR="003A7FD6" w:rsidRPr="00934A59" w:rsidRDefault="003A7FD6" w:rsidP="00D63792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275B07E" w14:textId="6EBDC68B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weibull</w:t>
            </w:r>
          </w:p>
        </w:tc>
        <w:tc>
          <w:tcPr>
            <w:tcW w:w="833" w:type="pct"/>
          </w:tcPr>
          <w:p w14:paraId="0800AD44" w14:textId="0176B7B0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1D03B4DD" w14:textId="427191B6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23E4DBD" w14:textId="367DD398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118.152</w:t>
            </w:r>
          </w:p>
        </w:tc>
        <w:tc>
          <w:tcPr>
            <w:tcW w:w="834" w:type="pct"/>
          </w:tcPr>
          <w:p w14:paraId="1B392221" w14:textId="142B503A" w:rsidR="003A7FD6" w:rsidRPr="00934A59" w:rsidRDefault="003A7FD6" w:rsidP="00D63792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122.152</w:t>
            </w:r>
          </w:p>
        </w:tc>
      </w:tr>
      <w:tr w:rsidR="00F01E14" w:rsidRPr="00934A59" w14:paraId="42FA632D" w14:textId="77777777" w:rsidTr="00D63792">
        <w:tc>
          <w:tcPr>
            <w:tcW w:w="833" w:type="pct"/>
            <w:vMerge w:val="restart"/>
          </w:tcPr>
          <w:p w14:paraId="680B55B9" w14:textId="474CC85E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Trimethoprim</w:t>
            </w:r>
          </w:p>
        </w:tc>
        <w:tc>
          <w:tcPr>
            <w:tcW w:w="833" w:type="pct"/>
          </w:tcPr>
          <w:p w14:paraId="15E48655" w14:textId="0F53B8C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lnorm</w:t>
            </w:r>
          </w:p>
        </w:tc>
        <w:tc>
          <w:tcPr>
            <w:tcW w:w="833" w:type="pct"/>
          </w:tcPr>
          <w:p w14:paraId="7B022279" w14:textId="19E48FF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0.49529</w:t>
            </w:r>
          </w:p>
        </w:tc>
        <w:tc>
          <w:tcPr>
            <w:tcW w:w="833" w:type="pct"/>
          </w:tcPr>
          <w:p w14:paraId="1BF1739F" w14:textId="7074099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0.325401</w:t>
            </w:r>
          </w:p>
        </w:tc>
        <w:tc>
          <w:tcPr>
            <w:tcW w:w="834" w:type="pct"/>
          </w:tcPr>
          <w:p w14:paraId="18ED5163" w14:textId="25460BB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282.0081</w:t>
            </w:r>
          </w:p>
        </w:tc>
        <w:tc>
          <w:tcPr>
            <w:tcW w:w="834" w:type="pct"/>
          </w:tcPr>
          <w:p w14:paraId="63580666" w14:textId="0B3BC74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283.2081</w:t>
            </w:r>
          </w:p>
        </w:tc>
      </w:tr>
      <w:tr w:rsidR="00F01E14" w:rsidRPr="00934A59" w14:paraId="3B6C7699" w14:textId="77777777" w:rsidTr="00D63792">
        <w:tc>
          <w:tcPr>
            <w:tcW w:w="833" w:type="pct"/>
            <w:vMerge/>
          </w:tcPr>
          <w:p w14:paraId="152AA6D2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4E8DD9" w14:textId="2EA0C04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llogis</w:t>
            </w:r>
          </w:p>
        </w:tc>
        <w:tc>
          <w:tcPr>
            <w:tcW w:w="833" w:type="pct"/>
          </w:tcPr>
          <w:p w14:paraId="00A48338" w14:textId="67FDE06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0.763763</w:t>
            </w:r>
          </w:p>
        </w:tc>
        <w:tc>
          <w:tcPr>
            <w:tcW w:w="833" w:type="pct"/>
          </w:tcPr>
          <w:p w14:paraId="424AB676" w14:textId="1195A8A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0.663552</w:t>
            </w:r>
          </w:p>
        </w:tc>
        <w:tc>
          <w:tcPr>
            <w:tcW w:w="834" w:type="pct"/>
          </w:tcPr>
          <w:p w14:paraId="4746B2C5" w14:textId="0F5945FE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279.8237</w:t>
            </w:r>
          </w:p>
        </w:tc>
        <w:tc>
          <w:tcPr>
            <w:tcW w:w="834" w:type="pct"/>
          </w:tcPr>
          <w:p w14:paraId="7E451611" w14:textId="6EDEC82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281.0237</w:t>
            </w:r>
          </w:p>
        </w:tc>
      </w:tr>
      <w:tr w:rsidR="00F01E14" w:rsidRPr="00934A59" w14:paraId="53596D51" w14:textId="77777777" w:rsidTr="00D63792">
        <w:tc>
          <w:tcPr>
            <w:tcW w:w="833" w:type="pct"/>
            <w:vMerge/>
          </w:tcPr>
          <w:p w14:paraId="1FBFEB11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A9A9E5" w14:textId="3572F59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27E76AF1" w14:textId="1644782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0.582478</w:t>
            </w:r>
          </w:p>
        </w:tc>
        <w:tc>
          <w:tcPr>
            <w:tcW w:w="833" w:type="pct"/>
          </w:tcPr>
          <w:p w14:paraId="73FE7497" w14:textId="5BC3136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0.568788</w:t>
            </w:r>
          </w:p>
        </w:tc>
        <w:tc>
          <w:tcPr>
            <w:tcW w:w="834" w:type="pct"/>
          </w:tcPr>
          <w:p w14:paraId="03CBCB48" w14:textId="73B1B12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280.0326</w:t>
            </w:r>
          </w:p>
        </w:tc>
        <w:tc>
          <w:tcPr>
            <w:tcW w:w="834" w:type="pct"/>
          </w:tcPr>
          <w:p w14:paraId="3C42378A" w14:textId="02E5DA2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281.2326</w:t>
            </w:r>
          </w:p>
        </w:tc>
      </w:tr>
      <w:tr w:rsidR="00F01E14" w:rsidRPr="00934A59" w14:paraId="4EC72AA1" w14:textId="77777777" w:rsidTr="00D63792">
        <w:tc>
          <w:tcPr>
            <w:tcW w:w="833" w:type="pct"/>
            <w:vMerge/>
          </w:tcPr>
          <w:p w14:paraId="403BF1B0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6B3CDAB" w14:textId="65CCA4C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weibull</w:t>
            </w:r>
          </w:p>
        </w:tc>
        <w:tc>
          <w:tcPr>
            <w:tcW w:w="833" w:type="pct"/>
          </w:tcPr>
          <w:p w14:paraId="4AE60611" w14:textId="76D9FC8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0.812614</w:t>
            </w:r>
          </w:p>
        </w:tc>
        <w:tc>
          <w:tcPr>
            <w:tcW w:w="833" w:type="pct"/>
          </w:tcPr>
          <w:p w14:paraId="7583980F" w14:textId="23BA5EA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0.719961</w:t>
            </w:r>
          </w:p>
        </w:tc>
        <w:tc>
          <w:tcPr>
            <w:tcW w:w="834" w:type="pct"/>
          </w:tcPr>
          <w:p w14:paraId="546D6824" w14:textId="46EE811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278.475</w:t>
            </w:r>
          </w:p>
        </w:tc>
        <w:tc>
          <w:tcPr>
            <w:tcW w:w="834" w:type="pct"/>
          </w:tcPr>
          <w:p w14:paraId="04410E1D" w14:textId="46DB9D1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279.675</w:t>
            </w:r>
          </w:p>
        </w:tc>
      </w:tr>
      <w:tr w:rsidR="00F01E14" w:rsidRPr="00934A59" w14:paraId="3CD082F4" w14:textId="77777777" w:rsidTr="00D63792">
        <w:tc>
          <w:tcPr>
            <w:tcW w:w="833" w:type="pct"/>
            <w:vMerge w:val="restart"/>
          </w:tcPr>
          <w:p w14:paraId="4D285273" w14:textId="51620EE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Pefloxacin</w:t>
            </w:r>
          </w:p>
        </w:tc>
        <w:tc>
          <w:tcPr>
            <w:tcW w:w="833" w:type="pct"/>
          </w:tcPr>
          <w:p w14:paraId="1EEFED68" w14:textId="2939529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lnorm</w:t>
            </w:r>
          </w:p>
        </w:tc>
        <w:tc>
          <w:tcPr>
            <w:tcW w:w="833" w:type="pct"/>
          </w:tcPr>
          <w:p w14:paraId="75736A45" w14:textId="1721564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0.813145</w:t>
            </w:r>
          </w:p>
        </w:tc>
        <w:tc>
          <w:tcPr>
            <w:tcW w:w="833" w:type="pct"/>
          </w:tcPr>
          <w:p w14:paraId="67C0E1CF" w14:textId="74F78D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0.717294</w:t>
            </w:r>
          </w:p>
        </w:tc>
        <w:tc>
          <w:tcPr>
            <w:tcW w:w="834" w:type="pct"/>
          </w:tcPr>
          <w:p w14:paraId="6DA3AF11" w14:textId="21675E2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126.0358</w:t>
            </w:r>
          </w:p>
        </w:tc>
        <w:tc>
          <w:tcPr>
            <w:tcW w:w="834" w:type="pct"/>
          </w:tcPr>
          <w:p w14:paraId="3B801C75" w14:textId="1593E20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127.5358</w:t>
            </w:r>
          </w:p>
        </w:tc>
      </w:tr>
      <w:tr w:rsidR="00F01E14" w:rsidRPr="00934A59" w14:paraId="600E3108" w14:textId="77777777" w:rsidTr="00D63792">
        <w:tc>
          <w:tcPr>
            <w:tcW w:w="833" w:type="pct"/>
            <w:vMerge/>
          </w:tcPr>
          <w:p w14:paraId="25A75A05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20354A75" w14:textId="5809B68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llogis</w:t>
            </w:r>
          </w:p>
        </w:tc>
        <w:tc>
          <w:tcPr>
            <w:tcW w:w="833" w:type="pct"/>
          </w:tcPr>
          <w:p w14:paraId="37763FC6" w14:textId="07ACBDF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0.835055</w:t>
            </w:r>
          </w:p>
        </w:tc>
        <w:tc>
          <w:tcPr>
            <w:tcW w:w="833" w:type="pct"/>
          </w:tcPr>
          <w:p w14:paraId="4E795D87" w14:textId="08FFE9C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0.805378</w:t>
            </w:r>
          </w:p>
        </w:tc>
        <w:tc>
          <w:tcPr>
            <w:tcW w:w="834" w:type="pct"/>
          </w:tcPr>
          <w:p w14:paraId="2105F2A4" w14:textId="6553C51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127.14</w:t>
            </w:r>
          </w:p>
        </w:tc>
        <w:tc>
          <w:tcPr>
            <w:tcW w:w="834" w:type="pct"/>
          </w:tcPr>
          <w:p w14:paraId="7C3A34F2" w14:textId="59BC0DC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128.64</w:t>
            </w:r>
          </w:p>
        </w:tc>
      </w:tr>
      <w:tr w:rsidR="00F01E14" w:rsidRPr="00934A59" w14:paraId="3D4A53F6" w14:textId="77777777" w:rsidTr="00D63792">
        <w:tc>
          <w:tcPr>
            <w:tcW w:w="833" w:type="pct"/>
            <w:vMerge/>
          </w:tcPr>
          <w:p w14:paraId="6D4209F9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19857751" w14:textId="5CB70F6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303F1A98" w14:textId="75D6425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0.853675</w:t>
            </w:r>
          </w:p>
        </w:tc>
        <w:tc>
          <w:tcPr>
            <w:tcW w:w="833" w:type="pct"/>
          </w:tcPr>
          <w:p w14:paraId="7FEC0D96" w14:textId="37BC341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0.918927</w:t>
            </w:r>
          </w:p>
        </w:tc>
        <w:tc>
          <w:tcPr>
            <w:tcW w:w="834" w:type="pct"/>
          </w:tcPr>
          <w:p w14:paraId="1DD22190" w14:textId="1E69FED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124.9465</w:t>
            </w:r>
          </w:p>
        </w:tc>
        <w:tc>
          <w:tcPr>
            <w:tcW w:w="834" w:type="pct"/>
          </w:tcPr>
          <w:p w14:paraId="215E64B6" w14:textId="636131C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126.4465</w:t>
            </w:r>
          </w:p>
        </w:tc>
      </w:tr>
      <w:tr w:rsidR="00F01E14" w:rsidRPr="00934A59" w14:paraId="6E9FE56B" w14:textId="77777777" w:rsidTr="00D63792">
        <w:tc>
          <w:tcPr>
            <w:tcW w:w="833" w:type="pct"/>
            <w:vMerge/>
          </w:tcPr>
          <w:p w14:paraId="5D4F61E0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496AA704" w14:textId="4A261AA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weibull</w:t>
            </w:r>
          </w:p>
        </w:tc>
        <w:tc>
          <w:tcPr>
            <w:tcW w:w="833" w:type="pct"/>
          </w:tcPr>
          <w:p w14:paraId="1B9619B9" w14:textId="32D99EDC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0.828758</w:t>
            </w:r>
          </w:p>
        </w:tc>
        <w:tc>
          <w:tcPr>
            <w:tcW w:w="833" w:type="pct"/>
          </w:tcPr>
          <w:p w14:paraId="68659CCE" w14:textId="61B0331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0.859297</w:t>
            </w:r>
          </w:p>
        </w:tc>
        <w:tc>
          <w:tcPr>
            <w:tcW w:w="834" w:type="pct"/>
          </w:tcPr>
          <w:p w14:paraId="1D3D796F" w14:textId="22BF6C52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125.1888</w:t>
            </w:r>
          </w:p>
        </w:tc>
        <w:tc>
          <w:tcPr>
            <w:tcW w:w="834" w:type="pct"/>
          </w:tcPr>
          <w:p w14:paraId="5A684EB2" w14:textId="24AB552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126.6888</w:t>
            </w:r>
          </w:p>
        </w:tc>
      </w:tr>
      <w:tr w:rsidR="00F01E14" w:rsidRPr="00934A59" w14:paraId="5FDA7992" w14:textId="77777777" w:rsidTr="00D63792">
        <w:tc>
          <w:tcPr>
            <w:tcW w:w="833" w:type="pct"/>
            <w:vMerge w:val="restart"/>
          </w:tcPr>
          <w:p w14:paraId="5316D649" w14:textId="2D96797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Sulfamethoxazole</w:t>
            </w:r>
          </w:p>
        </w:tc>
        <w:tc>
          <w:tcPr>
            <w:tcW w:w="833" w:type="pct"/>
          </w:tcPr>
          <w:p w14:paraId="2E2784D7" w14:textId="46B115A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lnorm</w:t>
            </w:r>
          </w:p>
        </w:tc>
        <w:tc>
          <w:tcPr>
            <w:tcW w:w="833" w:type="pct"/>
          </w:tcPr>
          <w:p w14:paraId="3D1FE92C" w14:textId="1297FB5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C411840" w14:textId="6B90F18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84C0BDE" w14:textId="2C33258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102.5521</w:t>
            </w:r>
          </w:p>
        </w:tc>
        <w:tc>
          <w:tcPr>
            <w:tcW w:w="834" w:type="pct"/>
          </w:tcPr>
          <w:p w14:paraId="58701B77" w14:textId="41333901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105.5521</w:t>
            </w:r>
          </w:p>
        </w:tc>
      </w:tr>
      <w:tr w:rsidR="00F01E14" w:rsidRPr="00934A59" w14:paraId="3687ACF0" w14:textId="77777777" w:rsidTr="00D63792">
        <w:tc>
          <w:tcPr>
            <w:tcW w:w="833" w:type="pct"/>
            <w:vMerge/>
          </w:tcPr>
          <w:p w14:paraId="2D15AA66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3336C81F" w14:textId="328E63C5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llogis</w:t>
            </w:r>
          </w:p>
        </w:tc>
        <w:tc>
          <w:tcPr>
            <w:tcW w:w="833" w:type="pct"/>
          </w:tcPr>
          <w:p w14:paraId="57A82886" w14:textId="1B96382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69277FA8" w14:textId="6CF459B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2B594E36" w14:textId="651EC57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103.1518</w:t>
            </w:r>
          </w:p>
        </w:tc>
        <w:tc>
          <w:tcPr>
            <w:tcW w:w="834" w:type="pct"/>
          </w:tcPr>
          <w:p w14:paraId="1C1A42F7" w14:textId="688A217F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106.1518</w:t>
            </w:r>
          </w:p>
        </w:tc>
      </w:tr>
      <w:tr w:rsidR="00F01E14" w:rsidRPr="00934A59" w14:paraId="1C5D0ABD" w14:textId="77777777" w:rsidTr="00D63792">
        <w:tc>
          <w:tcPr>
            <w:tcW w:w="833" w:type="pct"/>
            <w:vMerge/>
          </w:tcPr>
          <w:p w14:paraId="50B219F4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9A85FF" w14:textId="752210B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5213781A" w14:textId="36E799C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4FF36FEF" w14:textId="6E03B07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491A12A5" w14:textId="1633F8F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105.1489</w:t>
            </w:r>
          </w:p>
        </w:tc>
        <w:tc>
          <w:tcPr>
            <w:tcW w:w="834" w:type="pct"/>
          </w:tcPr>
          <w:p w14:paraId="084A1039" w14:textId="62E3619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108.1489</w:t>
            </w:r>
          </w:p>
        </w:tc>
      </w:tr>
      <w:tr w:rsidR="00F01E14" w:rsidRPr="00934A59" w14:paraId="7F6BE57E" w14:textId="77777777" w:rsidTr="00D63792">
        <w:tc>
          <w:tcPr>
            <w:tcW w:w="833" w:type="pct"/>
            <w:vMerge/>
          </w:tcPr>
          <w:p w14:paraId="792A031D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C65716" w14:textId="1E9606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weibull</w:t>
            </w:r>
          </w:p>
        </w:tc>
        <w:tc>
          <w:tcPr>
            <w:tcW w:w="833" w:type="pct"/>
          </w:tcPr>
          <w:p w14:paraId="6307C207" w14:textId="7C91741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BAB7AFB" w14:textId="731F9E93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3C99D35D" w14:textId="4824B93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103.8685</w:t>
            </w:r>
          </w:p>
        </w:tc>
        <w:tc>
          <w:tcPr>
            <w:tcW w:w="834" w:type="pct"/>
          </w:tcPr>
          <w:p w14:paraId="744E6B00" w14:textId="43E29C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106.8685</w:t>
            </w:r>
          </w:p>
        </w:tc>
      </w:tr>
      <w:tr w:rsidR="00F01E14" w:rsidRPr="00934A59" w14:paraId="3384E2A2" w14:textId="77777777" w:rsidTr="00D63792">
        <w:tc>
          <w:tcPr>
            <w:tcW w:w="833" w:type="pct"/>
            <w:vMerge w:val="restart"/>
          </w:tcPr>
          <w:p w14:paraId="0DD865AC" w14:textId="7606ACE0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Tetracycline</w:t>
            </w:r>
          </w:p>
        </w:tc>
        <w:tc>
          <w:tcPr>
            <w:tcW w:w="833" w:type="pct"/>
          </w:tcPr>
          <w:p w14:paraId="41C12E42" w14:textId="1FB36CD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lnorm</w:t>
            </w:r>
          </w:p>
        </w:tc>
        <w:tc>
          <w:tcPr>
            <w:tcW w:w="833" w:type="pct"/>
          </w:tcPr>
          <w:p w14:paraId="2B186B5A" w14:textId="4163159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62DB1936" w14:textId="11406F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0A630B55" w14:textId="5BA72E2F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93.3872</w:t>
            </w:r>
          </w:p>
        </w:tc>
        <w:tc>
          <w:tcPr>
            <w:tcW w:w="834" w:type="pct"/>
          </w:tcPr>
          <w:p w14:paraId="14B65FC6" w14:textId="37A39B2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97.3872</w:t>
            </w:r>
          </w:p>
        </w:tc>
      </w:tr>
      <w:tr w:rsidR="00F01E14" w:rsidRPr="00934A59" w14:paraId="146B5257" w14:textId="77777777" w:rsidTr="00D63792">
        <w:tc>
          <w:tcPr>
            <w:tcW w:w="833" w:type="pct"/>
            <w:vMerge/>
          </w:tcPr>
          <w:p w14:paraId="7D3009C8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36F43FBC" w14:textId="700F5C1A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llogis</w:t>
            </w:r>
          </w:p>
        </w:tc>
        <w:tc>
          <w:tcPr>
            <w:tcW w:w="833" w:type="pct"/>
          </w:tcPr>
          <w:p w14:paraId="533DCF5C" w14:textId="184D38D9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0548E1E1" w14:textId="658AA9C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580E25F7" w14:textId="1A83744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93.707</w:t>
            </w:r>
          </w:p>
        </w:tc>
        <w:tc>
          <w:tcPr>
            <w:tcW w:w="834" w:type="pct"/>
          </w:tcPr>
          <w:p w14:paraId="31D35B89" w14:textId="40112E4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97.707</w:t>
            </w:r>
          </w:p>
        </w:tc>
      </w:tr>
      <w:tr w:rsidR="00F01E14" w:rsidRPr="00934A59" w14:paraId="4461BB25" w14:textId="77777777" w:rsidTr="00D63792">
        <w:tc>
          <w:tcPr>
            <w:tcW w:w="833" w:type="pct"/>
            <w:vMerge/>
          </w:tcPr>
          <w:p w14:paraId="5FCE2E68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03D7264C" w14:textId="13A04C6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gamma</w:t>
            </w:r>
          </w:p>
        </w:tc>
        <w:tc>
          <w:tcPr>
            <w:tcW w:w="833" w:type="pct"/>
          </w:tcPr>
          <w:p w14:paraId="6FE4F544" w14:textId="079FD0B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DA232BB" w14:textId="19174A16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128101AF" w14:textId="6E2902C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92.85292</w:t>
            </w:r>
          </w:p>
        </w:tc>
        <w:tc>
          <w:tcPr>
            <w:tcW w:w="834" w:type="pct"/>
          </w:tcPr>
          <w:p w14:paraId="7A2A5091" w14:textId="365C73D8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96.85292</w:t>
            </w:r>
          </w:p>
        </w:tc>
      </w:tr>
      <w:tr w:rsidR="00F01E14" w:rsidRPr="00934A59" w14:paraId="2280C18B" w14:textId="77777777" w:rsidTr="00D63792">
        <w:tc>
          <w:tcPr>
            <w:tcW w:w="833" w:type="pct"/>
            <w:vMerge/>
          </w:tcPr>
          <w:p w14:paraId="3A474755" w14:textId="77777777" w:rsidR="00F01E14" w:rsidRPr="00934A59" w:rsidRDefault="00F01E14" w:rsidP="00F01E14">
            <w:pPr>
              <w:pStyle w:val="affffff"/>
              <w:rPr>
                <w:rFonts w:cs="Times New Roman"/>
              </w:rPr>
            </w:pPr>
          </w:p>
        </w:tc>
        <w:tc>
          <w:tcPr>
            <w:tcW w:w="833" w:type="pct"/>
          </w:tcPr>
          <w:p w14:paraId="5B884F83" w14:textId="2D81F1A7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weibull</w:t>
            </w:r>
          </w:p>
        </w:tc>
        <w:tc>
          <w:tcPr>
            <w:tcW w:w="833" w:type="pct"/>
          </w:tcPr>
          <w:p w14:paraId="175F2C69" w14:textId="6D206E54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3" w:type="pct"/>
          </w:tcPr>
          <w:p w14:paraId="39376720" w14:textId="1035847B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NA</w:t>
            </w:r>
          </w:p>
        </w:tc>
        <w:tc>
          <w:tcPr>
            <w:tcW w:w="834" w:type="pct"/>
          </w:tcPr>
          <w:p w14:paraId="1D7C0C32" w14:textId="13D50082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93.16428</w:t>
            </w:r>
          </w:p>
        </w:tc>
        <w:tc>
          <w:tcPr>
            <w:tcW w:w="834" w:type="pct"/>
          </w:tcPr>
          <w:p w14:paraId="3AEC9E46" w14:textId="6D81494D" w:rsidR="00F01E14" w:rsidRPr="00934A59" w:rsidRDefault="00F01E14" w:rsidP="00F01E14">
            <w:pPr>
              <w:pStyle w:val="affffff"/>
              <w:rPr>
                <w:rFonts w:cs="Times New Roman"/>
              </w:rPr>
            </w:pPr>
            <w:r w:rsidRPr="00934A59">
              <w:rPr>
                <w:rFonts w:cs="Times New Roman"/>
              </w:rPr>
              <w:t>97.16428</w:t>
            </w:r>
          </w:p>
        </w:tc>
      </w:tr>
      <w:bookmarkEnd w:id="18"/>
    </w:tbl>
    <w:p w14:paraId="623756B1" w14:textId="00C0E7B2" w:rsidR="00D46D6E" w:rsidRPr="00934A59" w:rsidRDefault="00D46D6E" w:rsidP="005F47A0">
      <w:r w:rsidRPr="00934A59">
        <w:br w:type="page"/>
      </w:r>
    </w:p>
    <w:p w14:paraId="72682ACE" w14:textId="4B1895A2" w:rsidR="00A06194" w:rsidRPr="00934A59" w:rsidRDefault="00A06194" w:rsidP="003A2427">
      <w:pPr>
        <w:pStyle w:val="afffffd"/>
      </w:pPr>
      <w:bookmarkStart w:id="19" w:name="_Toc122136387"/>
      <w:r w:rsidRPr="00934A59">
        <w:t>Table S</w:t>
      </w:r>
      <w:fldSimple w:instr=" SEQ Table \* ARABIC ">
        <w:r w:rsidR="00934A59">
          <w:rPr>
            <w:noProof/>
          </w:rPr>
          <w:t>4</w:t>
        </w:r>
      </w:fldSimple>
      <w:r w:rsidRPr="00934A59">
        <w:t xml:space="preserve"> The goodness of fit of SSD models</w:t>
      </w:r>
      <w:r w:rsidR="005F47A0" w:rsidRPr="00934A59">
        <w:t xml:space="preserve"> of minimal selective concentration data</w:t>
      </w:r>
      <w:bookmarkEnd w:id="19"/>
    </w:p>
    <w:tbl>
      <w:tblPr>
        <w:tblStyle w:val="afffffe"/>
        <w:tblW w:w="5000" w:type="pct"/>
        <w:tblLook w:val="04A0" w:firstRow="1" w:lastRow="0" w:firstColumn="1" w:lastColumn="0" w:noHBand="0" w:noVBand="1"/>
      </w:tblPr>
      <w:tblGrid>
        <w:gridCol w:w="1805"/>
        <w:gridCol w:w="1430"/>
        <w:gridCol w:w="2379"/>
        <w:gridCol w:w="2522"/>
        <w:gridCol w:w="2525"/>
        <w:gridCol w:w="3341"/>
      </w:tblGrid>
      <w:tr w:rsidR="000578FE" w:rsidRPr="00934A59" w14:paraId="576CA36A" w14:textId="77777777" w:rsidTr="003D7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3" w:type="pct"/>
          </w:tcPr>
          <w:p w14:paraId="1EE2E769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C</w:t>
            </w:r>
            <w:r w:rsidRPr="00934A59">
              <w:rPr>
                <w:szCs w:val="22"/>
              </w:rPr>
              <w:t>hemicals</w:t>
            </w:r>
          </w:p>
        </w:tc>
        <w:tc>
          <w:tcPr>
            <w:tcW w:w="521" w:type="pct"/>
          </w:tcPr>
          <w:p w14:paraId="01D45933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Distributions</w:t>
            </w:r>
          </w:p>
        </w:tc>
        <w:tc>
          <w:tcPr>
            <w:tcW w:w="860" w:type="pct"/>
          </w:tcPr>
          <w:p w14:paraId="4A6EB9E4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 xml:space="preserve">Anderson-Darling test </w:t>
            </w:r>
          </w:p>
        </w:tc>
        <w:tc>
          <w:tcPr>
            <w:tcW w:w="911" w:type="pct"/>
          </w:tcPr>
          <w:p w14:paraId="14DE3ACC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Kolmogorov-Smirnov test</w:t>
            </w:r>
          </w:p>
        </w:tc>
        <w:tc>
          <w:tcPr>
            <w:tcW w:w="912" w:type="pct"/>
          </w:tcPr>
          <w:p w14:paraId="2C825BDC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Akaike Information Criterion (AIC)</w:t>
            </w:r>
          </w:p>
        </w:tc>
        <w:tc>
          <w:tcPr>
            <w:tcW w:w="1203" w:type="pct"/>
          </w:tcPr>
          <w:p w14:paraId="200ABFCB" w14:textId="77777777" w:rsidR="000578FE" w:rsidRPr="00934A59" w:rsidRDefault="000578FE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Akaike Information Criterion corrected for small sample size (AICc)</w:t>
            </w:r>
          </w:p>
        </w:tc>
      </w:tr>
      <w:tr w:rsidR="00C60A86" w:rsidRPr="00934A59" w14:paraId="23A6B005" w14:textId="77777777" w:rsidTr="003D7642">
        <w:tc>
          <w:tcPr>
            <w:tcW w:w="593" w:type="pct"/>
            <w:vMerge w:val="restart"/>
          </w:tcPr>
          <w:p w14:paraId="7DC5FD16" w14:textId="5A4AB708" w:rsidR="00C60A86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Amoxicillin</w:t>
            </w:r>
          </w:p>
        </w:tc>
        <w:tc>
          <w:tcPr>
            <w:tcW w:w="521" w:type="pct"/>
          </w:tcPr>
          <w:p w14:paraId="2F8B1E31" w14:textId="6AB01F6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0712188B" w14:textId="01B2ABB0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0.569234</w:t>
            </w:r>
          </w:p>
        </w:tc>
        <w:tc>
          <w:tcPr>
            <w:tcW w:w="911" w:type="pct"/>
          </w:tcPr>
          <w:p w14:paraId="5C443EB2" w14:textId="3E71218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0.268927</w:t>
            </w:r>
          </w:p>
        </w:tc>
        <w:tc>
          <w:tcPr>
            <w:tcW w:w="912" w:type="pct"/>
          </w:tcPr>
          <w:p w14:paraId="41262754" w14:textId="7E2DBDF4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201.6709</w:t>
            </w:r>
          </w:p>
        </w:tc>
        <w:tc>
          <w:tcPr>
            <w:tcW w:w="1203" w:type="pct"/>
          </w:tcPr>
          <w:p w14:paraId="6FBF943C" w14:textId="3BDD3B58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202.1927</w:t>
            </w:r>
          </w:p>
        </w:tc>
      </w:tr>
      <w:tr w:rsidR="00C60A86" w:rsidRPr="00934A59" w14:paraId="2DBD978E" w14:textId="77777777" w:rsidTr="003D7642">
        <w:tc>
          <w:tcPr>
            <w:tcW w:w="593" w:type="pct"/>
            <w:vMerge/>
          </w:tcPr>
          <w:p w14:paraId="0CBD7F80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CD0F756" w14:textId="15211B4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57AD9407" w14:textId="322069B5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0.548771</w:t>
            </w:r>
          </w:p>
        </w:tc>
        <w:tc>
          <w:tcPr>
            <w:tcW w:w="911" w:type="pct"/>
          </w:tcPr>
          <w:p w14:paraId="3914BF10" w14:textId="2084025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0.242126</w:t>
            </w:r>
          </w:p>
        </w:tc>
        <w:tc>
          <w:tcPr>
            <w:tcW w:w="912" w:type="pct"/>
          </w:tcPr>
          <w:p w14:paraId="6BF29F94" w14:textId="313A62A1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203.0601</w:t>
            </w:r>
          </w:p>
        </w:tc>
        <w:tc>
          <w:tcPr>
            <w:tcW w:w="1203" w:type="pct"/>
          </w:tcPr>
          <w:p w14:paraId="55E0D7A4" w14:textId="27E6952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203.5819</w:t>
            </w:r>
          </w:p>
        </w:tc>
      </w:tr>
      <w:tr w:rsidR="00C60A86" w:rsidRPr="00934A59" w14:paraId="09FFC2E7" w14:textId="77777777" w:rsidTr="003D7642">
        <w:tc>
          <w:tcPr>
            <w:tcW w:w="593" w:type="pct"/>
            <w:vMerge/>
          </w:tcPr>
          <w:p w14:paraId="420C09DD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2E3394D" w14:textId="035ACFA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421A2CE5" w14:textId="4DDCD970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0.288868</w:t>
            </w:r>
          </w:p>
        </w:tc>
        <w:tc>
          <w:tcPr>
            <w:tcW w:w="911" w:type="pct"/>
          </w:tcPr>
          <w:p w14:paraId="01391294" w14:textId="2C8E7821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0.054772</w:t>
            </w:r>
          </w:p>
        </w:tc>
        <w:tc>
          <w:tcPr>
            <w:tcW w:w="912" w:type="pct"/>
          </w:tcPr>
          <w:p w14:paraId="058A72E3" w14:textId="53F4CAC4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206.4343</w:t>
            </w:r>
          </w:p>
        </w:tc>
        <w:tc>
          <w:tcPr>
            <w:tcW w:w="1203" w:type="pct"/>
          </w:tcPr>
          <w:p w14:paraId="2B662E02" w14:textId="7113939F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206.956</w:t>
            </w:r>
          </w:p>
        </w:tc>
      </w:tr>
      <w:tr w:rsidR="00C60A86" w:rsidRPr="00934A59" w14:paraId="5FB14FC4" w14:textId="77777777" w:rsidTr="003D7642">
        <w:tc>
          <w:tcPr>
            <w:tcW w:w="593" w:type="pct"/>
            <w:vMerge/>
          </w:tcPr>
          <w:p w14:paraId="3C3B85F3" w14:textId="77777777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28E9052" w14:textId="70A346AD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424379D9" w14:textId="42DB5FFF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0.465636</w:t>
            </w:r>
          </w:p>
        </w:tc>
        <w:tc>
          <w:tcPr>
            <w:tcW w:w="911" w:type="pct"/>
          </w:tcPr>
          <w:p w14:paraId="31A64E6D" w14:textId="74FE8AEE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0.119689</w:t>
            </w:r>
          </w:p>
        </w:tc>
        <w:tc>
          <w:tcPr>
            <w:tcW w:w="912" w:type="pct"/>
          </w:tcPr>
          <w:p w14:paraId="541B8835" w14:textId="1713337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203.9278</w:t>
            </w:r>
          </w:p>
        </w:tc>
        <w:tc>
          <w:tcPr>
            <w:tcW w:w="1203" w:type="pct"/>
          </w:tcPr>
          <w:p w14:paraId="3F454693" w14:textId="56AA7469" w:rsidR="00C60A86" w:rsidRPr="00934A59" w:rsidRDefault="00C60A86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204.4496</w:t>
            </w:r>
          </w:p>
        </w:tc>
      </w:tr>
      <w:tr w:rsidR="00D43FDD" w:rsidRPr="00934A59" w14:paraId="2ECD8441" w14:textId="77777777" w:rsidTr="003D7642">
        <w:tc>
          <w:tcPr>
            <w:tcW w:w="593" w:type="pct"/>
            <w:vMerge w:val="restart"/>
          </w:tcPr>
          <w:p w14:paraId="43B16EBE" w14:textId="7E2E3148" w:rsidR="00D43FDD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Cephalexin</w:t>
            </w:r>
          </w:p>
        </w:tc>
        <w:tc>
          <w:tcPr>
            <w:tcW w:w="521" w:type="pct"/>
          </w:tcPr>
          <w:p w14:paraId="08F245F2" w14:textId="2F4F272C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5171FD00" w14:textId="0A9E94E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0.470357</w:t>
            </w:r>
          </w:p>
        </w:tc>
        <w:tc>
          <w:tcPr>
            <w:tcW w:w="911" w:type="pct"/>
          </w:tcPr>
          <w:p w14:paraId="1D03C9A9" w14:textId="00C26A09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0.344595</w:t>
            </w:r>
          </w:p>
        </w:tc>
        <w:tc>
          <w:tcPr>
            <w:tcW w:w="912" w:type="pct"/>
          </w:tcPr>
          <w:p w14:paraId="355C1802" w14:textId="63BECD1E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459.1471</w:t>
            </w:r>
          </w:p>
        </w:tc>
        <w:tc>
          <w:tcPr>
            <w:tcW w:w="1203" w:type="pct"/>
          </w:tcPr>
          <w:p w14:paraId="2911E6BC" w14:textId="29CFF554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459.6087</w:t>
            </w:r>
          </w:p>
        </w:tc>
      </w:tr>
      <w:tr w:rsidR="00D43FDD" w:rsidRPr="00934A59" w14:paraId="19395FF0" w14:textId="77777777" w:rsidTr="003D7642">
        <w:tc>
          <w:tcPr>
            <w:tcW w:w="593" w:type="pct"/>
            <w:vMerge/>
          </w:tcPr>
          <w:p w14:paraId="0A0586AB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10C03C6" w14:textId="3D6A9D2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14F97882" w14:textId="3E1AEE3B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0.456253</w:t>
            </w:r>
          </w:p>
        </w:tc>
        <w:tc>
          <w:tcPr>
            <w:tcW w:w="911" w:type="pct"/>
          </w:tcPr>
          <w:p w14:paraId="4190C1D5" w14:textId="2A321A50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0.316117</w:t>
            </w:r>
          </w:p>
        </w:tc>
        <w:tc>
          <w:tcPr>
            <w:tcW w:w="912" w:type="pct"/>
          </w:tcPr>
          <w:p w14:paraId="6968E177" w14:textId="2A0373E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461.781</w:t>
            </w:r>
          </w:p>
        </w:tc>
        <w:tc>
          <w:tcPr>
            <w:tcW w:w="1203" w:type="pct"/>
          </w:tcPr>
          <w:p w14:paraId="779E914E" w14:textId="61823D55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462.2425</w:t>
            </w:r>
          </w:p>
        </w:tc>
      </w:tr>
      <w:tr w:rsidR="00D43FDD" w:rsidRPr="00934A59" w14:paraId="717DE144" w14:textId="77777777" w:rsidTr="003D7642">
        <w:tc>
          <w:tcPr>
            <w:tcW w:w="593" w:type="pct"/>
            <w:vMerge/>
          </w:tcPr>
          <w:p w14:paraId="62656FD9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880B0D8" w14:textId="5F283079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C0D4695" w14:textId="23D881C1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0.206751</w:t>
            </w:r>
          </w:p>
        </w:tc>
        <w:tc>
          <w:tcPr>
            <w:tcW w:w="911" w:type="pct"/>
          </w:tcPr>
          <w:p w14:paraId="14597C20" w14:textId="43F67CE4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0.223995</w:t>
            </w:r>
          </w:p>
        </w:tc>
        <w:tc>
          <w:tcPr>
            <w:tcW w:w="912" w:type="pct"/>
          </w:tcPr>
          <w:p w14:paraId="47FBA1BB" w14:textId="5C77CC9B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465.88</w:t>
            </w:r>
          </w:p>
        </w:tc>
        <w:tc>
          <w:tcPr>
            <w:tcW w:w="1203" w:type="pct"/>
          </w:tcPr>
          <w:p w14:paraId="1B784F10" w14:textId="7AF13145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466.3415</w:t>
            </w:r>
          </w:p>
        </w:tc>
      </w:tr>
      <w:tr w:rsidR="00D43FDD" w:rsidRPr="00934A59" w14:paraId="5FC0092B" w14:textId="77777777" w:rsidTr="003D7642">
        <w:tc>
          <w:tcPr>
            <w:tcW w:w="593" w:type="pct"/>
            <w:vMerge/>
          </w:tcPr>
          <w:p w14:paraId="1EE01A4A" w14:textId="77777777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65D39F7" w14:textId="6221FE02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11856B3C" w14:textId="4D1A81FF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0.351221</w:t>
            </w:r>
          </w:p>
        </w:tc>
        <w:tc>
          <w:tcPr>
            <w:tcW w:w="911" w:type="pct"/>
          </w:tcPr>
          <w:p w14:paraId="466FA09B" w14:textId="0CF9E35D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0.397544</w:t>
            </w:r>
          </w:p>
        </w:tc>
        <w:tc>
          <w:tcPr>
            <w:tcW w:w="912" w:type="pct"/>
          </w:tcPr>
          <w:p w14:paraId="437142E9" w14:textId="11FC118A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462.2967</w:t>
            </w:r>
          </w:p>
        </w:tc>
        <w:tc>
          <w:tcPr>
            <w:tcW w:w="1203" w:type="pct"/>
          </w:tcPr>
          <w:p w14:paraId="6B20ADFF" w14:textId="0E399D26" w:rsidR="00D43FDD" w:rsidRPr="00934A59" w:rsidRDefault="00D43FDD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462.7583</w:t>
            </w:r>
          </w:p>
        </w:tc>
      </w:tr>
      <w:tr w:rsidR="009D67F1" w:rsidRPr="00934A59" w14:paraId="348D1F07" w14:textId="77777777" w:rsidTr="003D7642">
        <w:tc>
          <w:tcPr>
            <w:tcW w:w="593" w:type="pct"/>
            <w:vMerge w:val="restart"/>
          </w:tcPr>
          <w:p w14:paraId="6FC8FEFC" w14:textId="315B5CE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Chloramphenicol</w:t>
            </w:r>
          </w:p>
        </w:tc>
        <w:tc>
          <w:tcPr>
            <w:tcW w:w="521" w:type="pct"/>
          </w:tcPr>
          <w:p w14:paraId="0CEAFA9E" w14:textId="1EA5911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2D9D369F" w14:textId="50BC3AE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0.377034</w:t>
            </w:r>
          </w:p>
        </w:tc>
        <w:tc>
          <w:tcPr>
            <w:tcW w:w="911" w:type="pct"/>
          </w:tcPr>
          <w:p w14:paraId="03454696" w14:textId="602CB36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0.112166</w:t>
            </w:r>
          </w:p>
        </w:tc>
        <w:tc>
          <w:tcPr>
            <w:tcW w:w="912" w:type="pct"/>
          </w:tcPr>
          <w:p w14:paraId="13B18D49" w14:textId="5780F65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821.2785</w:t>
            </w:r>
          </w:p>
        </w:tc>
        <w:tc>
          <w:tcPr>
            <w:tcW w:w="1203" w:type="pct"/>
          </w:tcPr>
          <w:p w14:paraId="1D85E41E" w14:textId="0977B29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821.466</w:t>
            </w:r>
          </w:p>
        </w:tc>
      </w:tr>
      <w:tr w:rsidR="009D67F1" w:rsidRPr="00934A59" w14:paraId="7F677E3D" w14:textId="77777777" w:rsidTr="003D7642">
        <w:tc>
          <w:tcPr>
            <w:tcW w:w="593" w:type="pct"/>
            <w:vMerge/>
          </w:tcPr>
          <w:p w14:paraId="7D81A35D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1651FB7" w14:textId="2DEBE13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4F7EB647" w14:textId="4D2CEB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0.412435</w:t>
            </w:r>
          </w:p>
        </w:tc>
        <w:tc>
          <w:tcPr>
            <w:tcW w:w="911" w:type="pct"/>
          </w:tcPr>
          <w:p w14:paraId="4B2392F1" w14:textId="4F4FAD2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0.196045</w:t>
            </w:r>
          </w:p>
        </w:tc>
        <w:tc>
          <w:tcPr>
            <w:tcW w:w="912" w:type="pct"/>
          </w:tcPr>
          <w:p w14:paraId="2EC8F687" w14:textId="500B00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823.9274</w:t>
            </w:r>
          </w:p>
        </w:tc>
        <w:tc>
          <w:tcPr>
            <w:tcW w:w="1203" w:type="pct"/>
          </w:tcPr>
          <w:p w14:paraId="6EA65DC0" w14:textId="512AB0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824.1149</w:t>
            </w:r>
          </w:p>
        </w:tc>
      </w:tr>
      <w:tr w:rsidR="009D67F1" w:rsidRPr="00934A59" w14:paraId="6775C289" w14:textId="77777777" w:rsidTr="003D7642">
        <w:tc>
          <w:tcPr>
            <w:tcW w:w="593" w:type="pct"/>
            <w:vMerge/>
          </w:tcPr>
          <w:p w14:paraId="58804D2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D1D6368" w14:textId="3EB1953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7B7B5F20" w14:textId="3DB7459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0.282254</w:t>
            </w:r>
          </w:p>
        </w:tc>
        <w:tc>
          <w:tcPr>
            <w:tcW w:w="911" w:type="pct"/>
          </w:tcPr>
          <w:p w14:paraId="46FD405E" w14:textId="3AF572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0.116539</w:t>
            </w:r>
          </w:p>
        </w:tc>
        <w:tc>
          <w:tcPr>
            <w:tcW w:w="912" w:type="pct"/>
          </w:tcPr>
          <w:p w14:paraId="7C9B25CB" w14:textId="6DB9A50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826.1451</w:t>
            </w:r>
          </w:p>
        </w:tc>
        <w:tc>
          <w:tcPr>
            <w:tcW w:w="1203" w:type="pct"/>
          </w:tcPr>
          <w:p w14:paraId="6705E02B" w14:textId="05FBF1F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826.3326</w:t>
            </w:r>
          </w:p>
        </w:tc>
      </w:tr>
      <w:tr w:rsidR="009D67F1" w:rsidRPr="00934A59" w14:paraId="23153BBD" w14:textId="77777777" w:rsidTr="003D7642">
        <w:tc>
          <w:tcPr>
            <w:tcW w:w="593" w:type="pct"/>
            <w:vMerge/>
          </w:tcPr>
          <w:p w14:paraId="61AADEB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32F1FCB" w14:textId="7525E99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71E39E9C" w14:textId="4A7E2F0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0.714653</w:t>
            </w:r>
          </w:p>
        </w:tc>
        <w:tc>
          <w:tcPr>
            <w:tcW w:w="911" w:type="pct"/>
          </w:tcPr>
          <w:p w14:paraId="4448CE38" w14:textId="65DEE0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0.605136</w:t>
            </w:r>
          </w:p>
        </w:tc>
        <w:tc>
          <w:tcPr>
            <w:tcW w:w="912" w:type="pct"/>
          </w:tcPr>
          <w:p w14:paraId="381C0473" w14:textId="2D7DE85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820.285</w:t>
            </w:r>
          </w:p>
        </w:tc>
        <w:tc>
          <w:tcPr>
            <w:tcW w:w="1203" w:type="pct"/>
          </w:tcPr>
          <w:p w14:paraId="25E37BE8" w14:textId="524755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820.4725</w:t>
            </w:r>
          </w:p>
        </w:tc>
      </w:tr>
      <w:tr w:rsidR="009D67F1" w:rsidRPr="00934A59" w14:paraId="140853B0" w14:textId="77777777" w:rsidTr="003D7642">
        <w:tc>
          <w:tcPr>
            <w:tcW w:w="593" w:type="pct"/>
            <w:vMerge w:val="restart"/>
          </w:tcPr>
          <w:p w14:paraId="4C6BC954" w14:textId="438687F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Chlortetracycline</w:t>
            </w:r>
          </w:p>
        </w:tc>
        <w:tc>
          <w:tcPr>
            <w:tcW w:w="521" w:type="pct"/>
          </w:tcPr>
          <w:p w14:paraId="5E178038" w14:textId="61C5A9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69EC2FA" w14:textId="77006AA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0.922819</w:t>
            </w:r>
          </w:p>
        </w:tc>
        <w:tc>
          <w:tcPr>
            <w:tcW w:w="911" w:type="pct"/>
          </w:tcPr>
          <w:p w14:paraId="53AADA78" w14:textId="6609204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0.914437</w:t>
            </w:r>
          </w:p>
        </w:tc>
        <w:tc>
          <w:tcPr>
            <w:tcW w:w="912" w:type="pct"/>
          </w:tcPr>
          <w:p w14:paraId="5C8C0BC7" w14:textId="6B525C8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161.0437</w:t>
            </w:r>
          </w:p>
        </w:tc>
        <w:tc>
          <w:tcPr>
            <w:tcW w:w="1203" w:type="pct"/>
          </w:tcPr>
          <w:p w14:paraId="03ACB780" w14:textId="51B548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162.377</w:t>
            </w:r>
          </w:p>
        </w:tc>
      </w:tr>
      <w:tr w:rsidR="009D67F1" w:rsidRPr="00934A59" w14:paraId="1CA4513F" w14:textId="77777777" w:rsidTr="003D7642">
        <w:tc>
          <w:tcPr>
            <w:tcW w:w="593" w:type="pct"/>
            <w:vMerge/>
          </w:tcPr>
          <w:p w14:paraId="5967B57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AA8E79F" w14:textId="0728FF5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CCABFB7" w14:textId="4AD79BF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0.919085</w:t>
            </w:r>
          </w:p>
        </w:tc>
        <w:tc>
          <w:tcPr>
            <w:tcW w:w="911" w:type="pct"/>
          </w:tcPr>
          <w:p w14:paraId="49299A2F" w14:textId="4C8849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0.893309</w:t>
            </w:r>
          </w:p>
        </w:tc>
        <w:tc>
          <w:tcPr>
            <w:tcW w:w="912" w:type="pct"/>
          </w:tcPr>
          <w:p w14:paraId="5C0CDA95" w14:textId="329998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162.058</w:t>
            </w:r>
          </w:p>
        </w:tc>
        <w:tc>
          <w:tcPr>
            <w:tcW w:w="1203" w:type="pct"/>
          </w:tcPr>
          <w:p w14:paraId="742A7A57" w14:textId="496CE99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163.3913</w:t>
            </w:r>
          </w:p>
        </w:tc>
      </w:tr>
      <w:tr w:rsidR="009D67F1" w:rsidRPr="00934A59" w14:paraId="7AD2F3C5" w14:textId="77777777" w:rsidTr="003D7642">
        <w:tc>
          <w:tcPr>
            <w:tcW w:w="593" w:type="pct"/>
            <w:vMerge/>
          </w:tcPr>
          <w:p w14:paraId="2C8E340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66E5305" w14:textId="2382028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3173D14A" w14:textId="4DA6A1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0.663484</w:t>
            </w:r>
          </w:p>
        </w:tc>
        <w:tc>
          <w:tcPr>
            <w:tcW w:w="911" w:type="pct"/>
          </w:tcPr>
          <w:p w14:paraId="4330E1FE" w14:textId="0C898E2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0.483195</w:t>
            </w:r>
          </w:p>
        </w:tc>
        <w:tc>
          <w:tcPr>
            <w:tcW w:w="912" w:type="pct"/>
          </w:tcPr>
          <w:p w14:paraId="455AAC82" w14:textId="724974D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163.3999</w:t>
            </w:r>
          </w:p>
        </w:tc>
        <w:tc>
          <w:tcPr>
            <w:tcW w:w="1203" w:type="pct"/>
          </w:tcPr>
          <w:p w14:paraId="4298CBE5" w14:textId="0714E83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164.7332</w:t>
            </w:r>
          </w:p>
        </w:tc>
      </w:tr>
      <w:tr w:rsidR="009D67F1" w:rsidRPr="00934A59" w14:paraId="3A4DAC53" w14:textId="77777777" w:rsidTr="003D7642">
        <w:tc>
          <w:tcPr>
            <w:tcW w:w="593" w:type="pct"/>
            <w:vMerge/>
          </w:tcPr>
          <w:p w14:paraId="0489622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2587C6F7" w14:textId="14205E4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64E8C62C" w14:textId="38CE261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0.826583</w:t>
            </w:r>
          </w:p>
        </w:tc>
        <w:tc>
          <w:tcPr>
            <w:tcW w:w="911" w:type="pct"/>
          </w:tcPr>
          <w:p w14:paraId="51077B06" w14:textId="5797CE5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0.709961</w:t>
            </w:r>
          </w:p>
        </w:tc>
        <w:tc>
          <w:tcPr>
            <w:tcW w:w="912" w:type="pct"/>
          </w:tcPr>
          <w:p w14:paraId="27076461" w14:textId="481CC3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162.2708</w:t>
            </w:r>
          </w:p>
        </w:tc>
        <w:tc>
          <w:tcPr>
            <w:tcW w:w="1203" w:type="pct"/>
          </w:tcPr>
          <w:p w14:paraId="61A2B6DA" w14:textId="12745B8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163.6041</w:t>
            </w:r>
          </w:p>
        </w:tc>
      </w:tr>
      <w:tr w:rsidR="009D67F1" w:rsidRPr="00934A59" w14:paraId="5592E5FA" w14:textId="77777777" w:rsidTr="003D7642">
        <w:tc>
          <w:tcPr>
            <w:tcW w:w="593" w:type="pct"/>
            <w:vMerge w:val="restart"/>
          </w:tcPr>
          <w:p w14:paraId="6C468FB5" w14:textId="6EA864D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Ciprofloxacin</w:t>
            </w:r>
          </w:p>
        </w:tc>
        <w:tc>
          <w:tcPr>
            <w:tcW w:w="521" w:type="pct"/>
          </w:tcPr>
          <w:p w14:paraId="6A03FF66" w14:textId="6E37657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3669D495" w14:textId="5E3C4A6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0.042448</w:t>
            </w:r>
          </w:p>
        </w:tc>
        <w:tc>
          <w:tcPr>
            <w:tcW w:w="911" w:type="pct"/>
          </w:tcPr>
          <w:p w14:paraId="150D1A85" w14:textId="49FF4DB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0.001861</w:t>
            </w:r>
          </w:p>
        </w:tc>
        <w:tc>
          <w:tcPr>
            <w:tcW w:w="912" w:type="pct"/>
          </w:tcPr>
          <w:p w14:paraId="32BF113F" w14:textId="12730F6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154.7512</w:t>
            </w:r>
          </w:p>
        </w:tc>
        <w:tc>
          <w:tcPr>
            <w:tcW w:w="1203" w:type="pct"/>
          </w:tcPr>
          <w:p w14:paraId="670568D0" w14:textId="63232E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155.1042</w:t>
            </w:r>
          </w:p>
        </w:tc>
      </w:tr>
      <w:tr w:rsidR="009D67F1" w:rsidRPr="00934A59" w14:paraId="6C73774D" w14:textId="77777777" w:rsidTr="003D7642">
        <w:tc>
          <w:tcPr>
            <w:tcW w:w="593" w:type="pct"/>
            <w:vMerge/>
          </w:tcPr>
          <w:p w14:paraId="4B832BA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22F27E0" w14:textId="625599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66196D4D" w14:textId="08E183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0.06775</w:t>
            </w:r>
          </w:p>
        </w:tc>
        <w:tc>
          <w:tcPr>
            <w:tcW w:w="911" w:type="pct"/>
          </w:tcPr>
          <w:p w14:paraId="78831443" w14:textId="4E7AC12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0.017198</w:t>
            </w:r>
          </w:p>
        </w:tc>
        <w:tc>
          <w:tcPr>
            <w:tcW w:w="912" w:type="pct"/>
          </w:tcPr>
          <w:p w14:paraId="57AD57C2" w14:textId="57B11CF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153.9217</w:t>
            </w:r>
          </w:p>
        </w:tc>
        <w:tc>
          <w:tcPr>
            <w:tcW w:w="1203" w:type="pct"/>
          </w:tcPr>
          <w:p w14:paraId="300C8C69" w14:textId="40B03A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154.2747</w:t>
            </w:r>
          </w:p>
        </w:tc>
      </w:tr>
      <w:tr w:rsidR="009D67F1" w:rsidRPr="00934A59" w14:paraId="46B99AC8" w14:textId="77777777" w:rsidTr="003D7642">
        <w:tc>
          <w:tcPr>
            <w:tcW w:w="593" w:type="pct"/>
            <w:vMerge w:val="restart"/>
          </w:tcPr>
          <w:p w14:paraId="1AE93BA1" w14:textId="276A57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Clarithromycin</w:t>
            </w:r>
          </w:p>
        </w:tc>
        <w:tc>
          <w:tcPr>
            <w:tcW w:w="521" w:type="pct"/>
          </w:tcPr>
          <w:p w14:paraId="00A14CB5" w14:textId="2EA7318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7087E97" w14:textId="5F22E0A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0.087993</w:t>
            </w:r>
          </w:p>
        </w:tc>
        <w:tc>
          <w:tcPr>
            <w:tcW w:w="911" w:type="pct"/>
          </w:tcPr>
          <w:p w14:paraId="2BED4199" w14:textId="581148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0.012474</w:t>
            </w:r>
          </w:p>
        </w:tc>
        <w:tc>
          <w:tcPr>
            <w:tcW w:w="912" w:type="pct"/>
          </w:tcPr>
          <w:p w14:paraId="47FA483F" w14:textId="7A628F0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365.0075</w:t>
            </w:r>
          </w:p>
        </w:tc>
        <w:tc>
          <w:tcPr>
            <w:tcW w:w="1203" w:type="pct"/>
          </w:tcPr>
          <w:p w14:paraId="67B28588" w14:textId="32163EE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365.2802</w:t>
            </w:r>
          </w:p>
        </w:tc>
      </w:tr>
      <w:tr w:rsidR="009D67F1" w:rsidRPr="00934A59" w14:paraId="5CCADFE3" w14:textId="77777777" w:rsidTr="003D7642">
        <w:tc>
          <w:tcPr>
            <w:tcW w:w="593" w:type="pct"/>
            <w:vMerge/>
          </w:tcPr>
          <w:p w14:paraId="2EADD36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92FA91" w14:textId="2A20BEA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6AA36DB5" w14:textId="453FACE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0.150661</w:t>
            </w:r>
          </w:p>
        </w:tc>
        <w:tc>
          <w:tcPr>
            <w:tcW w:w="911" w:type="pct"/>
          </w:tcPr>
          <w:p w14:paraId="1AB49B36" w14:textId="36D984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0.108049</w:t>
            </w:r>
          </w:p>
        </w:tc>
        <w:tc>
          <w:tcPr>
            <w:tcW w:w="912" w:type="pct"/>
          </w:tcPr>
          <w:p w14:paraId="1DB33405" w14:textId="1A78473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363.1288</w:t>
            </w:r>
          </w:p>
        </w:tc>
        <w:tc>
          <w:tcPr>
            <w:tcW w:w="1203" w:type="pct"/>
          </w:tcPr>
          <w:p w14:paraId="7EDF6FA4" w14:textId="134FCE6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363.4015</w:t>
            </w:r>
          </w:p>
        </w:tc>
      </w:tr>
      <w:tr w:rsidR="009D67F1" w:rsidRPr="00934A59" w14:paraId="12381433" w14:textId="77777777" w:rsidTr="003D7642">
        <w:tc>
          <w:tcPr>
            <w:tcW w:w="593" w:type="pct"/>
            <w:vMerge w:val="restart"/>
          </w:tcPr>
          <w:p w14:paraId="0A6CF837" w14:textId="07885EA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Doxycycline</w:t>
            </w:r>
          </w:p>
        </w:tc>
        <w:tc>
          <w:tcPr>
            <w:tcW w:w="521" w:type="pct"/>
          </w:tcPr>
          <w:p w14:paraId="117AFD8C" w14:textId="4120BC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365D93BD" w14:textId="1FF5D3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0.3007</w:t>
            </w:r>
          </w:p>
        </w:tc>
        <w:tc>
          <w:tcPr>
            <w:tcW w:w="911" w:type="pct"/>
          </w:tcPr>
          <w:p w14:paraId="3EF9961F" w14:textId="34CF7A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0.056104</w:t>
            </w:r>
          </w:p>
        </w:tc>
        <w:tc>
          <w:tcPr>
            <w:tcW w:w="912" w:type="pct"/>
          </w:tcPr>
          <w:p w14:paraId="080102A6" w14:textId="69EA96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685.6799</w:t>
            </w:r>
          </w:p>
        </w:tc>
        <w:tc>
          <w:tcPr>
            <w:tcW w:w="1203" w:type="pct"/>
          </w:tcPr>
          <w:p w14:paraId="29CF568C" w14:textId="67AD22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685.8442</w:t>
            </w:r>
          </w:p>
        </w:tc>
      </w:tr>
      <w:tr w:rsidR="009D67F1" w:rsidRPr="00934A59" w14:paraId="3809A174" w14:textId="77777777" w:rsidTr="003D7642">
        <w:tc>
          <w:tcPr>
            <w:tcW w:w="593" w:type="pct"/>
            <w:vMerge/>
          </w:tcPr>
          <w:p w14:paraId="2CCA7DA5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F42FBE1" w14:textId="16974BF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77C5D7E0" w14:textId="454ACD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0.31096</w:t>
            </w:r>
          </w:p>
        </w:tc>
        <w:tc>
          <w:tcPr>
            <w:tcW w:w="911" w:type="pct"/>
          </w:tcPr>
          <w:p w14:paraId="7BF7B75D" w14:textId="61B98D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0.083015</w:t>
            </w:r>
          </w:p>
        </w:tc>
        <w:tc>
          <w:tcPr>
            <w:tcW w:w="912" w:type="pct"/>
          </w:tcPr>
          <w:p w14:paraId="694268E3" w14:textId="78235D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686.6601</w:t>
            </w:r>
          </w:p>
        </w:tc>
        <w:tc>
          <w:tcPr>
            <w:tcW w:w="1203" w:type="pct"/>
          </w:tcPr>
          <w:p w14:paraId="33BEC147" w14:textId="7FBD8CA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686.8244</w:t>
            </w:r>
          </w:p>
        </w:tc>
      </w:tr>
      <w:tr w:rsidR="009D67F1" w:rsidRPr="00934A59" w14:paraId="10B1AE0F" w14:textId="77777777" w:rsidTr="003D7642">
        <w:tc>
          <w:tcPr>
            <w:tcW w:w="593" w:type="pct"/>
            <w:vMerge w:val="restart"/>
          </w:tcPr>
          <w:p w14:paraId="0EDAB634" w14:textId="579C6F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Enrofloxacin</w:t>
            </w:r>
          </w:p>
        </w:tc>
        <w:tc>
          <w:tcPr>
            <w:tcW w:w="521" w:type="pct"/>
          </w:tcPr>
          <w:p w14:paraId="778C94B9" w14:textId="3A1BB0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67327803" w14:textId="5359984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0.622598</w:t>
            </w:r>
          </w:p>
        </w:tc>
        <w:tc>
          <w:tcPr>
            <w:tcW w:w="911" w:type="pct"/>
          </w:tcPr>
          <w:p w14:paraId="16330035" w14:textId="2F34FC9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0.453354</w:t>
            </w:r>
          </w:p>
        </w:tc>
        <w:tc>
          <w:tcPr>
            <w:tcW w:w="912" w:type="pct"/>
          </w:tcPr>
          <w:p w14:paraId="3D9BA10F" w14:textId="46B756C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174.9102</w:t>
            </w:r>
          </w:p>
        </w:tc>
        <w:tc>
          <w:tcPr>
            <w:tcW w:w="1203" w:type="pct"/>
          </w:tcPr>
          <w:p w14:paraId="167E91F2" w14:textId="028A109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175.6602</w:t>
            </w:r>
          </w:p>
        </w:tc>
      </w:tr>
      <w:tr w:rsidR="009D67F1" w:rsidRPr="00934A59" w14:paraId="12FB8B38" w14:textId="77777777" w:rsidTr="003D7642">
        <w:tc>
          <w:tcPr>
            <w:tcW w:w="593" w:type="pct"/>
            <w:vMerge/>
          </w:tcPr>
          <w:p w14:paraId="0A033035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75D1F12" w14:textId="1ECC252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0A7DC9C3" w14:textId="18B9DDE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0.643907</w:t>
            </w:r>
          </w:p>
        </w:tc>
        <w:tc>
          <w:tcPr>
            <w:tcW w:w="911" w:type="pct"/>
          </w:tcPr>
          <w:p w14:paraId="16B1F79D" w14:textId="2D838CA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0.544002</w:t>
            </w:r>
          </w:p>
        </w:tc>
        <w:tc>
          <w:tcPr>
            <w:tcW w:w="912" w:type="pct"/>
          </w:tcPr>
          <w:p w14:paraId="4474F73C" w14:textId="05ABAF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176.5907</w:t>
            </w:r>
          </w:p>
        </w:tc>
        <w:tc>
          <w:tcPr>
            <w:tcW w:w="1203" w:type="pct"/>
          </w:tcPr>
          <w:p w14:paraId="563D9149" w14:textId="268311E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177.3407</w:t>
            </w:r>
          </w:p>
        </w:tc>
      </w:tr>
      <w:tr w:rsidR="009D67F1" w:rsidRPr="00934A59" w14:paraId="7F40821C" w14:textId="77777777" w:rsidTr="003D7642">
        <w:tc>
          <w:tcPr>
            <w:tcW w:w="593" w:type="pct"/>
            <w:vMerge/>
          </w:tcPr>
          <w:p w14:paraId="1C2D64F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4874009" w14:textId="2AB724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3B046C1" w14:textId="4EF69FB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0.734565</w:t>
            </w:r>
          </w:p>
        </w:tc>
        <w:tc>
          <w:tcPr>
            <w:tcW w:w="911" w:type="pct"/>
          </w:tcPr>
          <w:p w14:paraId="3C971768" w14:textId="6659071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0.81674</w:t>
            </w:r>
          </w:p>
        </w:tc>
        <w:tc>
          <w:tcPr>
            <w:tcW w:w="912" w:type="pct"/>
          </w:tcPr>
          <w:p w14:paraId="0B69BA97" w14:textId="0D51B22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174.2041</w:t>
            </w:r>
          </w:p>
        </w:tc>
        <w:tc>
          <w:tcPr>
            <w:tcW w:w="1203" w:type="pct"/>
          </w:tcPr>
          <w:p w14:paraId="7227E31B" w14:textId="122B7EE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174.9541</w:t>
            </w:r>
          </w:p>
        </w:tc>
      </w:tr>
      <w:tr w:rsidR="009D67F1" w:rsidRPr="00934A59" w14:paraId="4AF8B462" w14:textId="77777777" w:rsidTr="003D7642">
        <w:tc>
          <w:tcPr>
            <w:tcW w:w="593" w:type="pct"/>
            <w:vMerge/>
          </w:tcPr>
          <w:p w14:paraId="3EA9326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BFF04E2" w14:textId="0072DE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016B5B26" w14:textId="51C0050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0.737205</w:t>
            </w:r>
          </w:p>
        </w:tc>
        <w:tc>
          <w:tcPr>
            <w:tcW w:w="911" w:type="pct"/>
          </w:tcPr>
          <w:p w14:paraId="0E947CD3" w14:textId="4E8DDF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0.624928</w:t>
            </w:r>
          </w:p>
        </w:tc>
        <w:tc>
          <w:tcPr>
            <w:tcW w:w="912" w:type="pct"/>
          </w:tcPr>
          <w:p w14:paraId="71857115" w14:textId="29B157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174.0799</w:t>
            </w:r>
          </w:p>
        </w:tc>
        <w:tc>
          <w:tcPr>
            <w:tcW w:w="1203" w:type="pct"/>
          </w:tcPr>
          <w:p w14:paraId="27503472" w14:textId="1388D6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174.8299</w:t>
            </w:r>
          </w:p>
        </w:tc>
      </w:tr>
      <w:tr w:rsidR="009D67F1" w:rsidRPr="00934A59" w14:paraId="36449E2E" w14:textId="77777777" w:rsidTr="003D7642">
        <w:tc>
          <w:tcPr>
            <w:tcW w:w="593" w:type="pct"/>
            <w:vMerge w:val="restart"/>
          </w:tcPr>
          <w:p w14:paraId="3D76E2E9" w14:textId="4525108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Fleroxacin</w:t>
            </w:r>
          </w:p>
        </w:tc>
        <w:tc>
          <w:tcPr>
            <w:tcW w:w="521" w:type="pct"/>
          </w:tcPr>
          <w:p w14:paraId="14EBD3C6" w14:textId="08BF6A9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3627FF37" w14:textId="3269758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3776A1DF" w14:textId="12CF99B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5D2CA706" w14:textId="2687798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79.56884</w:t>
            </w:r>
          </w:p>
        </w:tc>
        <w:tc>
          <w:tcPr>
            <w:tcW w:w="1203" w:type="pct"/>
          </w:tcPr>
          <w:p w14:paraId="1510882B" w14:textId="364D50F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83.56884</w:t>
            </w:r>
          </w:p>
        </w:tc>
      </w:tr>
      <w:tr w:rsidR="009D67F1" w:rsidRPr="00934A59" w14:paraId="4B1BDDED" w14:textId="77777777" w:rsidTr="003D7642">
        <w:tc>
          <w:tcPr>
            <w:tcW w:w="593" w:type="pct"/>
            <w:vMerge/>
          </w:tcPr>
          <w:p w14:paraId="6B468B2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C5571D3" w14:textId="4149904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44FC5B88" w14:textId="3E30922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0504CDF" w14:textId="6863383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43A1C008" w14:textId="4F27B3F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79.70559</w:t>
            </w:r>
          </w:p>
        </w:tc>
        <w:tc>
          <w:tcPr>
            <w:tcW w:w="1203" w:type="pct"/>
          </w:tcPr>
          <w:p w14:paraId="2F50D583" w14:textId="412F4F2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83.70559</w:t>
            </w:r>
          </w:p>
        </w:tc>
      </w:tr>
      <w:tr w:rsidR="009D67F1" w:rsidRPr="00934A59" w14:paraId="54C4FC94" w14:textId="77777777" w:rsidTr="003D7642">
        <w:tc>
          <w:tcPr>
            <w:tcW w:w="593" w:type="pct"/>
            <w:vMerge/>
          </w:tcPr>
          <w:p w14:paraId="553CE75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C82FFCB" w14:textId="41702DE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689BE1C4" w14:textId="079D0EC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3F30FFEF" w14:textId="2F4C62F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55D74499" w14:textId="4EFCC89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78.57609</w:t>
            </w:r>
          </w:p>
        </w:tc>
        <w:tc>
          <w:tcPr>
            <w:tcW w:w="1203" w:type="pct"/>
          </w:tcPr>
          <w:p w14:paraId="3E6F7414" w14:textId="52A8038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82.57609</w:t>
            </w:r>
          </w:p>
        </w:tc>
      </w:tr>
      <w:tr w:rsidR="009D67F1" w:rsidRPr="00934A59" w14:paraId="380928F9" w14:textId="77777777" w:rsidTr="003D7642">
        <w:tc>
          <w:tcPr>
            <w:tcW w:w="593" w:type="pct"/>
            <w:vMerge/>
          </w:tcPr>
          <w:p w14:paraId="7CC321C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4F41F84" w14:textId="207DC84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046A02C4" w14:textId="1478C26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71F8DDAF" w14:textId="77C7B4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35D8386" w14:textId="129C0E2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78.67107</w:t>
            </w:r>
          </w:p>
        </w:tc>
        <w:tc>
          <w:tcPr>
            <w:tcW w:w="1203" w:type="pct"/>
          </w:tcPr>
          <w:p w14:paraId="658B9CBF" w14:textId="07D722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82.67107</w:t>
            </w:r>
          </w:p>
        </w:tc>
      </w:tr>
      <w:tr w:rsidR="009D67F1" w:rsidRPr="00934A59" w14:paraId="553EA714" w14:textId="77777777" w:rsidTr="003D7642">
        <w:tc>
          <w:tcPr>
            <w:tcW w:w="593" w:type="pct"/>
            <w:vMerge w:val="restart"/>
          </w:tcPr>
          <w:p w14:paraId="69B875B5" w14:textId="1C5DCCE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Florfenicol</w:t>
            </w:r>
          </w:p>
        </w:tc>
        <w:tc>
          <w:tcPr>
            <w:tcW w:w="521" w:type="pct"/>
          </w:tcPr>
          <w:p w14:paraId="64889724" w14:textId="3786C6C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671B199E" w14:textId="4883FE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0.865913</w:t>
            </w:r>
          </w:p>
        </w:tc>
        <w:tc>
          <w:tcPr>
            <w:tcW w:w="911" w:type="pct"/>
          </w:tcPr>
          <w:p w14:paraId="15B29E90" w14:textId="0AD308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0.671239</w:t>
            </w:r>
          </w:p>
        </w:tc>
        <w:tc>
          <w:tcPr>
            <w:tcW w:w="912" w:type="pct"/>
          </w:tcPr>
          <w:p w14:paraId="0079BDD4" w14:textId="6A9C3D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170.6199</w:t>
            </w:r>
          </w:p>
        </w:tc>
        <w:tc>
          <w:tcPr>
            <w:tcW w:w="1203" w:type="pct"/>
          </w:tcPr>
          <w:p w14:paraId="59741461" w14:textId="06DEA0B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171.6199</w:t>
            </w:r>
          </w:p>
        </w:tc>
      </w:tr>
      <w:tr w:rsidR="009D67F1" w:rsidRPr="00934A59" w14:paraId="688FA833" w14:textId="77777777" w:rsidTr="003D7642">
        <w:tc>
          <w:tcPr>
            <w:tcW w:w="593" w:type="pct"/>
            <w:vMerge/>
          </w:tcPr>
          <w:p w14:paraId="1D1896C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35DDDCF" w14:textId="5CEB34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531335E6" w14:textId="463F59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0.846389</w:t>
            </w:r>
          </w:p>
        </w:tc>
        <w:tc>
          <w:tcPr>
            <w:tcW w:w="911" w:type="pct"/>
          </w:tcPr>
          <w:p w14:paraId="2307A162" w14:textId="0769D68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0.687175</w:t>
            </w:r>
          </w:p>
        </w:tc>
        <w:tc>
          <w:tcPr>
            <w:tcW w:w="912" w:type="pct"/>
          </w:tcPr>
          <w:p w14:paraId="76C6E47F" w14:textId="25C9796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171.7585</w:t>
            </w:r>
          </w:p>
        </w:tc>
        <w:tc>
          <w:tcPr>
            <w:tcW w:w="1203" w:type="pct"/>
          </w:tcPr>
          <w:p w14:paraId="4738C94F" w14:textId="3D426EB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172.7585</w:t>
            </w:r>
          </w:p>
        </w:tc>
      </w:tr>
      <w:tr w:rsidR="009D67F1" w:rsidRPr="00934A59" w14:paraId="136976A0" w14:textId="77777777" w:rsidTr="003D7642">
        <w:tc>
          <w:tcPr>
            <w:tcW w:w="593" w:type="pct"/>
            <w:vMerge/>
          </w:tcPr>
          <w:p w14:paraId="6B2E5E1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CDC5738" w14:textId="0257D56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5C0AE877" w14:textId="7EA3B55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0.641538</w:t>
            </w:r>
          </w:p>
        </w:tc>
        <w:tc>
          <w:tcPr>
            <w:tcW w:w="911" w:type="pct"/>
          </w:tcPr>
          <w:p w14:paraId="29851771" w14:textId="69720A9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0.671294</w:t>
            </w:r>
          </w:p>
        </w:tc>
        <w:tc>
          <w:tcPr>
            <w:tcW w:w="912" w:type="pct"/>
          </w:tcPr>
          <w:p w14:paraId="71E10757" w14:textId="389DE1E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173.8466</w:t>
            </w:r>
          </w:p>
        </w:tc>
        <w:tc>
          <w:tcPr>
            <w:tcW w:w="1203" w:type="pct"/>
          </w:tcPr>
          <w:p w14:paraId="60E384C5" w14:textId="1BEF638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174.8466</w:t>
            </w:r>
          </w:p>
        </w:tc>
      </w:tr>
      <w:tr w:rsidR="009D67F1" w:rsidRPr="00934A59" w14:paraId="11D36F8B" w14:textId="77777777" w:rsidTr="003D7642">
        <w:tc>
          <w:tcPr>
            <w:tcW w:w="593" w:type="pct"/>
            <w:vMerge/>
          </w:tcPr>
          <w:p w14:paraId="672DA9C0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D60FE7" w14:textId="570DA7E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782CF2FF" w14:textId="41EF7A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0.795435</w:t>
            </w:r>
          </w:p>
        </w:tc>
        <w:tc>
          <w:tcPr>
            <w:tcW w:w="911" w:type="pct"/>
          </w:tcPr>
          <w:p w14:paraId="6F7317EC" w14:textId="1B2A077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0.769923</w:t>
            </w:r>
          </w:p>
        </w:tc>
        <w:tc>
          <w:tcPr>
            <w:tcW w:w="912" w:type="pct"/>
          </w:tcPr>
          <w:p w14:paraId="2D69992B" w14:textId="49CB313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172.6968</w:t>
            </w:r>
          </w:p>
        </w:tc>
        <w:tc>
          <w:tcPr>
            <w:tcW w:w="1203" w:type="pct"/>
          </w:tcPr>
          <w:p w14:paraId="4725D7C5" w14:textId="132C54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173.6968</w:t>
            </w:r>
          </w:p>
        </w:tc>
      </w:tr>
      <w:tr w:rsidR="009D67F1" w:rsidRPr="00934A59" w14:paraId="454B3996" w14:textId="77777777" w:rsidTr="003D7642">
        <w:tc>
          <w:tcPr>
            <w:tcW w:w="593" w:type="pct"/>
            <w:vMerge w:val="restart"/>
          </w:tcPr>
          <w:p w14:paraId="0FF146BE" w14:textId="4D0906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Lincomycin</w:t>
            </w:r>
          </w:p>
        </w:tc>
        <w:tc>
          <w:tcPr>
            <w:tcW w:w="521" w:type="pct"/>
          </w:tcPr>
          <w:p w14:paraId="3633A2F8" w14:textId="695DF0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75FFC38E" w14:textId="53E5F19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0.10204</w:t>
            </w:r>
          </w:p>
        </w:tc>
        <w:tc>
          <w:tcPr>
            <w:tcW w:w="911" w:type="pct"/>
          </w:tcPr>
          <w:p w14:paraId="6FFE1904" w14:textId="3770F25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0.025414</w:t>
            </w:r>
          </w:p>
        </w:tc>
        <w:tc>
          <w:tcPr>
            <w:tcW w:w="912" w:type="pct"/>
          </w:tcPr>
          <w:p w14:paraId="0212A72B" w14:textId="763D8B5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433.9996</w:t>
            </w:r>
          </w:p>
        </w:tc>
        <w:tc>
          <w:tcPr>
            <w:tcW w:w="1203" w:type="pct"/>
          </w:tcPr>
          <w:p w14:paraId="20A3C1B6" w14:textId="3216F3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434.4134</w:t>
            </w:r>
          </w:p>
        </w:tc>
      </w:tr>
      <w:tr w:rsidR="009D67F1" w:rsidRPr="00934A59" w14:paraId="371A19C3" w14:textId="77777777" w:rsidTr="003D7642">
        <w:tc>
          <w:tcPr>
            <w:tcW w:w="593" w:type="pct"/>
            <w:vMerge/>
          </w:tcPr>
          <w:p w14:paraId="77C5B23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76530D32" w14:textId="030CA81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6B2E24EF" w14:textId="1799BA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0.112037</w:t>
            </w:r>
          </w:p>
        </w:tc>
        <w:tc>
          <w:tcPr>
            <w:tcW w:w="911" w:type="pct"/>
          </w:tcPr>
          <w:p w14:paraId="644BC2B5" w14:textId="7F90A36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0.080989</w:t>
            </w:r>
          </w:p>
        </w:tc>
        <w:tc>
          <w:tcPr>
            <w:tcW w:w="912" w:type="pct"/>
          </w:tcPr>
          <w:p w14:paraId="49798A85" w14:textId="358D205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434.8946</w:t>
            </w:r>
          </w:p>
        </w:tc>
        <w:tc>
          <w:tcPr>
            <w:tcW w:w="1203" w:type="pct"/>
          </w:tcPr>
          <w:p w14:paraId="56C3F851" w14:textId="021F3E1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435.3084</w:t>
            </w:r>
          </w:p>
        </w:tc>
      </w:tr>
      <w:tr w:rsidR="009D67F1" w:rsidRPr="00934A59" w14:paraId="756BBC0B" w14:textId="77777777" w:rsidTr="003D7642">
        <w:tc>
          <w:tcPr>
            <w:tcW w:w="593" w:type="pct"/>
            <w:vMerge w:val="restart"/>
          </w:tcPr>
          <w:p w14:paraId="5636E833" w14:textId="5DDCD9A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Lomefloxacin</w:t>
            </w:r>
          </w:p>
        </w:tc>
        <w:tc>
          <w:tcPr>
            <w:tcW w:w="521" w:type="pct"/>
          </w:tcPr>
          <w:p w14:paraId="1376CF49" w14:textId="2CAF777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FFAE66E" w14:textId="6287FE2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6766EBAA" w14:textId="162F09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26BD390" w14:textId="0BD291C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66.41617</w:t>
            </w:r>
          </w:p>
        </w:tc>
        <w:tc>
          <w:tcPr>
            <w:tcW w:w="1203" w:type="pct"/>
          </w:tcPr>
          <w:p w14:paraId="2DA0305A" w14:textId="282F82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70.41617</w:t>
            </w:r>
          </w:p>
        </w:tc>
      </w:tr>
      <w:tr w:rsidR="009D67F1" w:rsidRPr="00934A59" w14:paraId="4A40CE02" w14:textId="77777777" w:rsidTr="003D7642">
        <w:tc>
          <w:tcPr>
            <w:tcW w:w="593" w:type="pct"/>
            <w:vMerge/>
          </w:tcPr>
          <w:p w14:paraId="0B436072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2D7BEB2" w14:textId="2591DE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19BB7EDE" w14:textId="6802592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48FEDA12" w14:textId="3D22C82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7400D30E" w14:textId="419CB86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66.81623</w:t>
            </w:r>
          </w:p>
        </w:tc>
        <w:tc>
          <w:tcPr>
            <w:tcW w:w="1203" w:type="pct"/>
          </w:tcPr>
          <w:p w14:paraId="5EADBD37" w14:textId="345B7AD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70.81623</w:t>
            </w:r>
          </w:p>
        </w:tc>
      </w:tr>
      <w:tr w:rsidR="009D67F1" w:rsidRPr="00934A59" w14:paraId="23F11AED" w14:textId="77777777" w:rsidTr="003D7642">
        <w:tc>
          <w:tcPr>
            <w:tcW w:w="593" w:type="pct"/>
            <w:vMerge/>
          </w:tcPr>
          <w:p w14:paraId="636B058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BBF16B5" w14:textId="7A64F5E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0CD6E65D" w14:textId="0E3A7D2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B5031A3" w14:textId="74E114A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3E8D085E" w14:textId="348597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64.32461</w:t>
            </w:r>
          </w:p>
        </w:tc>
        <w:tc>
          <w:tcPr>
            <w:tcW w:w="1203" w:type="pct"/>
          </w:tcPr>
          <w:p w14:paraId="4386C2EF" w14:textId="042418E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68.32461</w:t>
            </w:r>
          </w:p>
        </w:tc>
      </w:tr>
      <w:tr w:rsidR="009D67F1" w:rsidRPr="00934A59" w14:paraId="0D3294C6" w14:textId="77777777" w:rsidTr="003D7642">
        <w:tc>
          <w:tcPr>
            <w:tcW w:w="593" w:type="pct"/>
            <w:vMerge/>
          </w:tcPr>
          <w:p w14:paraId="286A4A1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0A8799F" w14:textId="79E2BE7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2A4E7D83" w14:textId="0AB2774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1" w:type="pct"/>
          </w:tcPr>
          <w:p w14:paraId="2031DFA3" w14:textId="7B96F61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NA</w:t>
            </w:r>
          </w:p>
        </w:tc>
        <w:tc>
          <w:tcPr>
            <w:tcW w:w="912" w:type="pct"/>
          </w:tcPr>
          <w:p w14:paraId="345D29E9" w14:textId="77DD24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64.88604</w:t>
            </w:r>
          </w:p>
        </w:tc>
        <w:tc>
          <w:tcPr>
            <w:tcW w:w="1203" w:type="pct"/>
          </w:tcPr>
          <w:p w14:paraId="751DA43C" w14:textId="79CA30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68.88604</w:t>
            </w:r>
          </w:p>
        </w:tc>
      </w:tr>
      <w:tr w:rsidR="009D67F1" w:rsidRPr="00934A59" w14:paraId="58953AF9" w14:textId="77777777" w:rsidTr="003D7642">
        <w:tc>
          <w:tcPr>
            <w:tcW w:w="593" w:type="pct"/>
            <w:vMerge w:val="restart"/>
          </w:tcPr>
          <w:p w14:paraId="6B348F78" w14:textId="70855E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Norfloxacin</w:t>
            </w:r>
          </w:p>
        </w:tc>
        <w:tc>
          <w:tcPr>
            <w:tcW w:w="521" w:type="pct"/>
          </w:tcPr>
          <w:p w14:paraId="5A70EBCC" w14:textId="7D76E5E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3912DF08" w14:textId="555F8E7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0.507571</w:t>
            </w:r>
          </w:p>
        </w:tc>
        <w:tc>
          <w:tcPr>
            <w:tcW w:w="911" w:type="pct"/>
          </w:tcPr>
          <w:p w14:paraId="2402FB4B" w14:textId="4DEA1FB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0.41572</w:t>
            </w:r>
          </w:p>
        </w:tc>
        <w:tc>
          <w:tcPr>
            <w:tcW w:w="912" w:type="pct"/>
          </w:tcPr>
          <w:p w14:paraId="216F275E" w14:textId="52F4318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433.7361</w:t>
            </w:r>
          </w:p>
        </w:tc>
        <w:tc>
          <w:tcPr>
            <w:tcW w:w="1203" w:type="pct"/>
          </w:tcPr>
          <w:p w14:paraId="404600B0" w14:textId="7D1DCF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434.079</w:t>
            </w:r>
          </w:p>
        </w:tc>
      </w:tr>
      <w:tr w:rsidR="009D67F1" w:rsidRPr="00934A59" w14:paraId="2984388A" w14:textId="77777777" w:rsidTr="003D7642">
        <w:tc>
          <w:tcPr>
            <w:tcW w:w="593" w:type="pct"/>
            <w:vMerge/>
          </w:tcPr>
          <w:p w14:paraId="5B22C381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FB31F53" w14:textId="29CF5BD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75C5AFD4" w14:textId="13030EF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0.500409</w:t>
            </w:r>
          </w:p>
        </w:tc>
        <w:tc>
          <w:tcPr>
            <w:tcW w:w="911" w:type="pct"/>
          </w:tcPr>
          <w:p w14:paraId="3BF761CF" w14:textId="7761D49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0.524196</w:t>
            </w:r>
          </w:p>
        </w:tc>
        <w:tc>
          <w:tcPr>
            <w:tcW w:w="912" w:type="pct"/>
          </w:tcPr>
          <w:p w14:paraId="1C701D8A" w14:textId="7BAA92C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435.5913</w:t>
            </w:r>
          </w:p>
        </w:tc>
        <w:tc>
          <w:tcPr>
            <w:tcW w:w="1203" w:type="pct"/>
          </w:tcPr>
          <w:p w14:paraId="1429FAB9" w14:textId="59CEFAB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435.9342</w:t>
            </w:r>
          </w:p>
        </w:tc>
      </w:tr>
      <w:tr w:rsidR="009D67F1" w:rsidRPr="00934A59" w14:paraId="7835C3DB" w14:textId="77777777" w:rsidTr="003D7642">
        <w:tc>
          <w:tcPr>
            <w:tcW w:w="593" w:type="pct"/>
            <w:vMerge w:val="restart"/>
          </w:tcPr>
          <w:p w14:paraId="1B887854" w14:textId="66A1F6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Ofloxacin</w:t>
            </w:r>
          </w:p>
        </w:tc>
        <w:tc>
          <w:tcPr>
            <w:tcW w:w="521" w:type="pct"/>
          </w:tcPr>
          <w:p w14:paraId="5D7CDD6B" w14:textId="107D29C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1A4746D6" w14:textId="2CB81FD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0.695969</w:t>
            </w:r>
          </w:p>
        </w:tc>
        <w:tc>
          <w:tcPr>
            <w:tcW w:w="911" w:type="pct"/>
          </w:tcPr>
          <w:p w14:paraId="3B7547F9" w14:textId="2EAA5A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0.647916</w:t>
            </w:r>
          </w:p>
        </w:tc>
        <w:tc>
          <w:tcPr>
            <w:tcW w:w="912" w:type="pct"/>
          </w:tcPr>
          <w:p w14:paraId="1D56F932" w14:textId="342F590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519.6567</w:t>
            </w:r>
          </w:p>
        </w:tc>
        <w:tc>
          <w:tcPr>
            <w:tcW w:w="1203" w:type="pct"/>
          </w:tcPr>
          <w:p w14:paraId="2CA2AF8F" w14:textId="1777182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519.871</w:t>
            </w:r>
          </w:p>
        </w:tc>
      </w:tr>
      <w:tr w:rsidR="009D67F1" w:rsidRPr="00934A59" w14:paraId="5C6F51DC" w14:textId="77777777" w:rsidTr="003D7642">
        <w:tc>
          <w:tcPr>
            <w:tcW w:w="593" w:type="pct"/>
            <w:vMerge/>
          </w:tcPr>
          <w:p w14:paraId="7B51B3DE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86E4350" w14:textId="58612FE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09190AB0" w14:textId="2376EEA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0.768208</w:t>
            </w:r>
          </w:p>
        </w:tc>
        <w:tc>
          <w:tcPr>
            <w:tcW w:w="911" w:type="pct"/>
          </w:tcPr>
          <w:p w14:paraId="20BBC560" w14:textId="24AF738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0.588117</w:t>
            </w:r>
          </w:p>
        </w:tc>
        <w:tc>
          <w:tcPr>
            <w:tcW w:w="912" w:type="pct"/>
          </w:tcPr>
          <w:p w14:paraId="5E8FB9A2" w14:textId="4EE6ED0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518.2452</w:t>
            </w:r>
          </w:p>
        </w:tc>
        <w:tc>
          <w:tcPr>
            <w:tcW w:w="1203" w:type="pct"/>
          </w:tcPr>
          <w:p w14:paraId="4AD159D0" w14:textId="0C211E3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518.4595</w:t>
            </w:r>
          </w:p>
        </w:tc>
      </w:tr>
      <w:tr w:rsidR="009D67F1" w:rsidRPr="00934A59" w14:paraId="13B26562" w14:textId="77777777" w:rsidTr="003D7642">
        <w:tc>
          <w:tcPr>
            <w:tcW w:w="593" w:type="pct"/>
            <w:vMerge w:val="restart"/>
          </w:tcPr>
          <w:p w14:paraId="125D98E0" w14:textId="7ADE4F1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Oxytetracycline</w:t>
            </w:r>
          </w:p>
        </w:tc>
        <w:tc>
          <w:tcPr>
            <w:tcW w:w="521" w:type="pct"/>
          </w:tcPr>
          <w:p w14:paraId="2BBE86D1" w14:textId="2DCC43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746D7AB" w14:textId="105853B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0.838858</w:t>
            </w:r>
          </w:p>
        </w:tc>
        <w:tc>
          <w:tcPr>
            <w:tcW w:w="911" w:type="pct"/>
          </w:tcPr>
          <w:p w14:paraId="03CC8980" w14:textId="279160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0.79195</w:t>
            </w:r>
          </w:p>
        </w:tc>
        <w:tc>
          <w:tcPr>
            <w:tcW w:w="912" w:type="pct"/>
          </w:tcPr>
          <w:p w14:paraId="58C3A6D3" w14:textId="320889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345.4244</w:t>
            </w:r>
          </w:p>
        </w:tc>
        <w:tc>
          <w:tcPr>
            <w:tcW w:w="1203" w:type="pct"/>
          </w:tcPr>
          <w:p w14:paraId="64E3D6C0" w14:textId="0C9FB1A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345.9698</w:t>
            </w:r>
          </w:p>
        </w:tc>
      </w:tr>
      <w:tr w:rsidR="009D67F1" w:rsidRPr="00934A59" w14:paraId="3473E2A6" w14:textId="77777777" w:rsidTr="003D7642">
        <w:tc>
          <w:tcPr>
            <w:tcW w:w="593" w:type="pct"/>
            <w:vMerge/>
          </w:tcPr>
          <w:p w14:paraId="6A95D67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151DED0" w14:textId="0F3FB00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0CDD98E6" w14:textId="1950A6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0.821519</w:t>
            </w:r>
          </w:p>
        </w:tc>
        <w:tc>
          <w:tcPr>
            <w:tcW w:w="911" w:type="pct"/>
          </w:tcPr>
          <w:p w14:paraId="2C3F6009" w14:textId="461BF1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0.840046</w:t>
            </w:r>
          </w:p>
        </w:tc>
        <w:tc>
          <w:tcPr>
            <w:tcW w:w="912" w:type="pct"/>
          </w:tcPr>
          <w:p w14:paraId="165400C1" w14:textId="656EE6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347.0498</w:t>
            </w:r>
          </w:p>
        </w:tc>
        <w:tc>
          <w:tcPr>
            <w:tcW w:w="1203" w:type="pct"/>
          </w:tcPr>
          <w:p w14:paraId="2FADAA88" w14:textId="6A89C0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347.5952</w:t>
            </w:r>
          </w:p>
        </w:tc>
      </w:tr>
      <w:tr w:rsidR="009D67F1" w:rsidRPr="00934A59" w14:paraId="239794AB" w14:textId="77777777" w:rsidTr="003D7642">
        <w:tc>
          <w:tcPr>
            <w:tcW w:w="593" w:type="pct"/>
            <w:vMerge w:val="restart"/>
          </w:tcPr>
          <w:p w14:paraId="121F2D0C" w14:textId="70B9E41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Pefloxacin</w:t>
            </w:r>
          </w:p>
        </w:tc>
        <w:tc>
          <w:tcPr>
            <w:tcW w:w="521" w:type="pct"/>
          </w:tcPr>
          <w:p w14:paraId="510FEAD1" w14:textId="227861C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6AB03C60" w14:textId="7F4C6F1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0.462718</w:t>
            </w:r>
          </w:p>
        </w:tc>
        <w:tc>
          <w:tcPr>
            <w:tcW w:w="911" w:type="pct"/>
          </w:tcPr>
          <w:p w14:paraId="060910A9" w14:textId="324F27C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0.295562</w:t>
            </w:r>
          </w:p>
        </w:tc>
        <w:tc>
          <w:tcPr>
            <w:tcW w:w="912" w:type="pct"/>
          </w:tcPr>
          <w:p w14:paraId="24D0D872" w14:textId="633F909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161.3043</w:t>
            </w:r>
          </w:p>
        </w:tc>
        <w:tc>
          <w:tcPr>
            <w:tcW w:w="1203" w:type="pct"/>
          </w:tcPr>
          <w:p w14:paraId="7B0C57F7" w14:textId="189B3AC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163.3043</w:t>
            </w:r>
          </w:p>
        </w:tc>
      </w:tr>
      <w:tr w:rsidR="009D67F1" w:rsidRPr="00934A59" w14:paraId="13C2234D" w14:textId="77777777" w:rsidTr="003D7642">
        <w:tc>
          <w:tcPr>
            <w:tcW w:w="593" w:type="pct"/>
            <w:vMerge/>
          </w:tcPr>
          <w:p w14:paraId="32E4B389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AC8671D" w14:textId="21B6473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45287CEE" w14:textId="68D7438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0.497689</w:t>
            </w:r>
          </w:p>
        </w:tc>
        <w:tc>
          <w:tcPr>
            <w:tcW w:w="911" w:type="pct"/>
          </w:tcPr>
          <w:p w14:paraId="3D4D958C" w14:textId="25475D0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0.467504</w:t>
            </w:r>
          </w:p>
        </w:tc>
        <w:tc>
          <w:tcPr>
            <w:tcW w:w="912" w:type="pct"/>
          </w:tcPr>
          <w:p w14:paraId="646EE297" w14:textId="162B1ED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162.0042</w:t>
            </w:r>
          </w:p>
        </w:tc>
        <w:tc>
          <w:tcPr>
            <w:tcW w:w="1203" w:type="pct"/>
          </w:tcPr>
          <w:p w14:paraId="0CF7A6AE" w14:textId="0F4BE91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164.0042</w:t>
            </w:r>
          </w:p>
        </w:tc>
      </w:tr>
      <w:tr w:rsidR="009D67F1" w:rsidRPr="00934A59" w14:paraId="53C2D3EB" w14:textId="77777777" w:rsidTr="003D7642">
        <w:tc>
          <w:tcPr>
            <w:tcW w:w="593" w:type="pct"/>
            <w:vMerge/>
          </w:tcPr>
          <w:p w14:paraId="236B12B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DB93DC2" w14:textId="3DC7AE9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2683286D" w14:textId="30822F7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0.344586</w:t>
            </w:r>
          </w:p>
        </w:tc>
        <w:tc>
          <w:tcPr>
            <w:tcW w:w="911" w:type="pct"/>
          </w:tcPr>
          <w:p w14:paraId="10B2951F" w14:textId="0D64138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0.159351</w:t>
            </w:r>
          </w:p>
        </w:tc>
        <w:tc>
          <w:tcPr>
            <w:tcW w:w="912" w:type="pct"/>
          </w:tcPr>
          <w:p w14:paraId="2E0F9098" w14:textId="6E38F06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164.8448</w:t>
            </w:r>
          </w:p>
        </w:tc>
        <w:tc>
          <w:tcPr>
            <w:tcW w:w="1203" w:type="pct"/>
          </w:tcPr>
          <w:p w14:paraId="262AD1E4" w14:textId="196BF8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166.8448</w:t>
            </w:r>
          </w:p>
        </w:tc>
      </w:tr>
      <w:tr w:rsidR="009D67F1" w:rsidRPr="00934A59" w14:paraId="37B37312" w14:textId="77777777" w:rsidTr="003D7642">
        <w:tc>
          <w:tcPr>
            <w:tcW w:w="593" w:type="pct"/>
            <w:vMerge/>
          </w:tcPr>
          <w:p w14:paraId="7A0B41C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CE74C48" w14:textId="534D91A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706629AA" w14:textId="61D8D6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0.432233</w:t>
            </w:r>
          </w:p>
        </w:tc>
        <w:tc>
          <w:tcPr>
            <w:tcW w:w="911" w:type="pct"/>
          </w:tcPr>
          <w:p w14:paraId="1A5951DA" w14:textId="569CA25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0.25495</w:t>
            </w:r>
          </w:p>
        </w:tc>
        <w:tc>
          <w:tcPr>
            <w:tcW w:w="912" w:type="pct"/>
          </w:tcPr>
          <w:p w14:paraId="6FA5CBAB" w14:textId="5E174FE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163.4236</w:t>
            </w:r>
          </w:p>
        </w:tc>
        <w:tc>
          <w:tcPr>
            <w:tcW w:w="1203" w:type="pct"/>
          </w:tcPr>
          <w:p w14:paraId="46835728" w14:textId="3F613A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165.4236</w:t>
            </w:r>
          </w:p>
        </w:tc>
      </w:tr>
      <w:tr w:rsidR="009D67F1" w:rsidRPr="00934A59" w14:paraId="3F78C624" w14:textId="77777777" w:rsidTr="003D7642">
        <w:tc>
          <w:tcPr>
            <w:tcW w:w="593" w:type="pct"/>
            <w:vMerge w:val="restart"/>
          </w:tcPr>
          <w:p w14:paraId="612A55CE" w14:textId="04C7F43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Penicillin</w:t>
            </w:r>
          </w:p>
        </w:tc>
        <w:tc>
          <w:tcPr>
            <w:tcW w:w="521" w:type="pct"/>
          </w:tcPr>
          <w:p w14:paraId="302ABB3E" w14:textId="7C00A366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725E1994" w14:textId="3F8988C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0.000723</w:t>
            </w:r>
          </w:p>
        </w:tc>
        <w:tc>
          <w:tcPr>
            <w:tcW w:w="911" w:type="pct"/>
          </w:tcPr>
          <w:p w14:paraId="1F083DBA" w14:textId="1A51E6F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6.37E-06</w:t>
            </w:r>
          </w:p>
        </w:tc>
        <w:tc>
          <w:tcPr>
            <w:tcW w:w="912" w:type="pct"/>
          </w:tcPr>
          <w:p w14:paraId="1A34BEE5" w14:textId="26B2F37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707.6438</w:t>
            </w:r>
          </w:p>
        </w:tc>
        <w:tc>
          <w:tcPr>
            <w:tcW w:w="1203" w:type="pct"/>
          </w:tcPr>
          <w:p w14:paraId="748C251D" w14:textId="3A327C8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707.8105</w:t>
            </w:r>
          </w:p>
        </w:tc>
      </w:tr>
      <w:tr w:rsidR="009D67F1" w:rsidRPr="00934A59" w14:paraId="11622A5D" w14:textId="77777777" w:rsidTr="003D7642">
        <w:tc>
          <w:tcPr>
            <w:tcW w:w="593" w:type="pct"/>
            <w:vMerge/>
          </w:tcPr>
          <w:p w14:paraId="2B7D47CB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00380281" w14:textId="5317021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7FC4B479" w14:textId="34B86D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0.002789</w:t>
            </w:r>
          </w:p>
        </w:tc>
        <w:tc>
          <w:tcPr>
            <w:tcW w:w="911" w:type="pct"/>
          </w:tcPr>
          <w:p w14:paraId="384C8D34" w14:textId="225CCAD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0.000725</w:t>
            </w:r>
          </w:p>
        </w:tc>
        <w:tc>
          <w:tcPr>
            <w:tcW w:w="912" w:type="pct"/>
          </w:tcPr>
          <w:p w14:paraId="6BD1E6DE" w14:textId="3DE073F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699.0471</w:t>
            </w:r>
          </w:p>
        </w:tc>
        <w:tc>
          <w:tcPr>
            <w:tcW w:w="1203" w:type="pct"/>
          </w:tcPr>
          <w:p w14:paraId="6E92D0D3" w14:textId="66CE205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699.2137</w:t>
            </w:r>
          </w:p>
        </w:tc>
      </w:tr>
      <w:tr w:rsidR="009D67F1" w:rsidRPr="00934A59" w14:paraId="5C32BA77" w14:textId="77777777" w:rsidTr="003D7642">
        <w:tc>
          <w:tcPr>
            <w:tcW w:w="593" w:type="pct"/>
            <w:vMerge w:val="restart"/>
          </w:tcPr>
          <w:p w14:paraId="7D0141F4" w14:textId="3B3A70C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Roxithromycin</w:t>
            </w:r>
          </w:p>
        </w:tc>
        <w:tc>
          <w:tcPr>
            <w:tcW w:w="521" w:type="pct"/>
          </w:tcPr>
          <w:p w14:paraId="344C2CF2" w14:textId="4959E7F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69650AC4" w14:textId="192457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0.022608</w:t>
            </w:r>
          </w:p>
        </w:tc>
        <w:tc>
          <w:tcPr>
            <w:tcW w:w="911" w:type="pct"/>
          </w:tcPr>
          <w:p w14:paraId="645AECA6" w14:textId="22351E4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0.004693</w:t>
            </w:r>
          </w:p>
        </w:tc>
        <w:tc>
          <w:tcPr>
            <w:tcW w:w="912" w:type="pct"/>
          </w:tcPr>
          <w:p w14:paraId="0F358848" w14:textId="2952BA2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297.2379</w:t>
            </w:r>
          </w:p>
        </w:tc>
        <w:tc>
          <w:tcPr>
            <w:tcW w:w="1203" w:type="pct"/>
          </w:tcPr>
          <w:p w14:paraId="13B9DBD2" w14:textId="65BB5A0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297.6129</w:t>
            </w:r>
          </w:p>
        </w:tc>
      </w:tr>
      <w:tr w:rsidR="009D67F1" w:rsidRPr="00934A59" w14:paraId="7ECE61AA" w14:textId="77777777" w:rsidTr="003D7642">
        <w:tc>
          <w:tcPr>
            <w:tcW w:w="593" w:type="pct"/>
            <w:vMerge/>
          </w:tcPr>
          <w:p w14:paraId="5F6E754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2B962AFE" w14:textId="6AD666D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AFC11F7" w14:textId="3E3383D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0.04748</w:t>
            </w:r>
          </w:p>
        </w:tc>
        <w:tc>
          <w:tcPr>
            <w:tcW w:w="911" w:type="pct"/>
          </w:tcPr>
          <w:p w14:paraId="7349F357" w14:textId="5956C5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0.025803</w:t>
            </w:r>
          </w:p>
        </w:tc>
        <w:tc>
          <w:tcPr>
            <w:tcW w:w="912" w:type="pct"/>
          </w:tcPr>
          <w:p w14:paraId="77093CCD" w14:textId="5F78C6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292.6792</w:t>
            </w:r>
          </w:p>
        </w:tc>
        <w:tc>
          <w:tcPr>
            <w:tcW w:w="1203" w:type="pct"/>
          </w:tcPr>
          <w:p w14:paraId="386E6967" w14:textId="375BA3E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293.0542</w:t>
            </w:r>
          </w:p>
        </w:tc>
      </w:tr>
      <w:tr w:rsidR="009D67F1" w:rsidRPr="00934A59" w14:paraId="6696E636" w14:textId="77777777" w:rsidTr="003D7642">
        <w:tc>
          <w:tcPr>
            <w:tcW w:w="593" w:type="pct"/>
            <w:vMerge w:val="restart"/>
          </w:tcPr>
          <w:p w14:paraId="72B4F8D3" w14:textId="725ECCB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Sulfadiazine</w:t>
            </w:r>
          </w:p>
        </w:tc>
        <w:tc>
          <w:tcPr>
            <w:tcW w:w="521" w:type="pct"/>
          </w:tcPr>
          <w:p w14:paraId="23BAB97B" w14:textId="4629673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D6A5CDA" w14:textId="3D6A29A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0.936091</w:t>
            </w:r>
          </w:p>
        </w:tc>
        <w:tc>
          <w:tcPr>
            <w:tcW w:w="911" w:type="pct"/>
          </w:tcPr>
          <w:p w14:paraId="047907BE" w14:textId="2CCE03F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0.914923</w:t>
            </w:r>
          </w:p>
        </w:tc>
        <w:tc>
          <w:tcPr>
            <w:tcW w:w="912" w:type="pct"/>
          </w:tcPr>
          <w:p w14:paraId="322AB0C2" w14:textId="43C360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191.6516</w:t>
            </w:r>
          </w:p>
        </w:tc>
        <w:tc>
          <w:tcPr>
            <w:tcW w:w="1203" w:type="pct"/>
          </w:tcPr>
          <w:p w14:paraId="2ACBC6D0" w14:textId="3950B6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193.1516</w:t>
            </w:r>
          </w:p>
        </w:tc>
      </w:tr>
      <w:tr w:rsidR="009D67F1" w:rsidRPr="00934A59" w14:paraId="21634960" w14:textId="77777777" w:rsidTr="003D7642">
        <w:tc>
          <w:tcPr>
            <w:tcW w:w="593" w:type="pct"/>
            <w:vMerge/>
          </w:tcPr>
          <w:p w14:paraId="61289F1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E6C4DC2" w14:textId="767A78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4BEFF6D9" w14:textId="53648D4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0.937129</w:t>
            </w:r>
          </w:p>
        </w:tc>
        <w:tc>
          <w:tcPr>
            <w:tcW w:w="911" w:type="pct"/>
          </w:tcPr>
          <w:p w14:paraId="4FDDC7E9" w14:textId="538C24F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0.938097</w:t>
            </w:r>
          </w:p>
        </w:tc>
        <w:tc>
          <w:tcPr>
            <w:tcW w:w="912" w:type="pct"/>
          </w:tcPr>
          <w:p w14:paraId="0A4B10C3" w14:textId="6874E20C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192.5154</w:t>
            </w:r>
          </w:p>
        </w:tc>
        <w:tc>
          <w:tcPr>
            <w:tcW w:w="1203" w:type="pct"/>
          </w:tcPr>
          <w:p w14:paraId="7CCEB784" w14:textId="6710D8F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194.0154</w:t>
            </w:r>
          </w:p>
        </w:tc>
      </w:tr>
      <w:tr w:rsidR="009D67F1" w:rsidRPr="00934A59" w14:paraId="32C8D75A" w14:textId="77777777" w:rsidTr="003D7642">
        <w:tc>
          <w:tcPr>
            <w:tcW w:w="593" w:type="pct"/>
            <w:vMerge/>
          </w:tcPr>
          <w:p w14:paraId="6C63C507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A8A9953" w14:textId="427331E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4228E1B0" w14:textId="584F709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0.910029</w:t>
            </w:r>
          </w:p>
        </w:tc>
        <w:tc>
          <w:tcPr>
            <w:tcW w:w="911" w:type="pct"/>
          </w:tcPr>
          <w:p w14:paraId="3567034A" w14:textId="7AA0529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0.962342</w:t>
            </w:r>
          </w:p>
        </w:tc>
        <w:tc>
          <w:tcPr>
            <w:tcW w:w="912" w:type="pct"/>
          </w:tcPr>
          <w:p w14:paraId="4BF60C5E" w14:textId="0C61AB6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192.1978</w:t>
            </w:r>
          </w:p>
        </w:tc>
        <w:tc>
          <w:tcPr>
            <w:tcW w:w="1203" w:type="pct"/>
          </w:tcPr>
          <w:p w14:paraId="39454DDD" w14:textId="19F905B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193.6978</w:t>
            </w:r>
          </w:p>
        </w:tc>
      </w:tr>
      <w:tr w:rsidR="009D67F1" w:rsidRPr="00934A59" w14:paraId="5B0275E0" w14:textId="77777777" w:rsidTr="003D7642">
        <w:tc>
          <w:tcPr>
            <w:tcW w:w="593" w:type="pct"/>
            <w:vMerge/>
          </w:tcPr>
          <w:p w14:paraId="4B24F0B6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333417E" w14:textId="738D21A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406474A3" w14:textId="084FEEF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0.952888</w:t>
            </w:r>
          </w:p>
        </w:tc>
        <w:tc>
          <w:tcPr>
            <w:tcW w:w="911" w:type="pct"/>
          </w:tcPr>
          <w:p w14:paraId="68DB6056" w14:textId="7D8E31B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0.972394</w:t>
            </w:r>
          </w:p>
        </w:tc>
        <w:tc>
          <w:tcPr>
            <w:tcW w:w="912" w:type="pct"/>
          </w:tcPr>
          <w:p w14:paraId="430BBC40" w14:textId="015D87B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191.7539</w:t>
            </w:r>
          </w:p>
        </w:tc>
        <w:tc>
          <w:tcPr>
            <w:tcW w:w="1203" w:type="pct"/>
          </w:tcPr>
          <w:p w14:paraId="3441CA81" w14:textId="7C2C347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193.2539</w:t>
            </w:r>
          </w:p>
        </w:tc>
      </w:tr>
      <w:tr w:rsidR="009D67F1" w:rsidRPr="00934A59" w14:paraId="0E9FD8EB" w14:textId="77777777" w:rsidTr="003D7642">
        <w:tc>
          <w:tcPr>
            <w:tcW w:w="593" w:type="pct"/>
            <w:vMerge w:val="restart"/>
          </w:tcPr>
          <w:p w14:paraId="7F3A68AC" w14:textId="6C5B157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Sulfamethoxazole</w:t>
            </w:r>
          </w:p>
        </w:tc>
        <w:tc>
          <w:tcPr>
            <w:tcW w:w="521" w:type="pct"/>
          </w:tcPr>
          <w:p w14:paraId="7ECE80BF" w14:textId="1E3C0EE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532E1FBD" w14:textId="0114F23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0.942551</w:t>
            </w:r>
          </w:p>
        </w:tc>
        <w:tc>
          <w:tcPr>
            <w:tcW w:w="911" w:type="pct"/>
          </w:tcPr>
          <w:p w14:paraId="2B847558" w14:textId="1B9DCFB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0.884529</w:t>
            </w:r>
          </w:p>
        </w:tc>
        <w:tc>
          <w:tcPr>
            <w:tcW w:w="912" w:type="pct"/>
          </w:tcPr>
          <w:p w14:paraId="13968916" w14:textId="2D33E10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205.627</w:t>
            </w:r>
          </w:p>
        </w:tc>
        <w:tc>
          <w:tcPr>
            <w:tcW w:w="1203" w:type="pct"/>
          </w:tcPr>
          <w:p w14:paraId="1115DBD9" w14:textId="3A4DC6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206.827</w:t>
            </w:r>
          </w:p>
        </w:tc>
      </w:tr>
      <w:tr w:rsidR="009D67F1" w:rsidRPr="00934A59" w14:paraId="0B17C56D" w14:textId="77777777" w:rsidTr="003D7642">
        <w:tc>
          <w:tcPr>
            <w:tcW w:w="593" w:type="pct"/>
            <w:vMerge/>
          </w:tcPr>
          <w:p w14:paraId="3D0D4D0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4250FA0F" w14:textId="1036C39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795D63C" w14:textId="1FF9BBC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0.968057</w:t>
            </w:r>
          </w:p>
        </w:tc>
        <w:tc>
          <w:tcPr>
            <w:tcW w:w="911" w:type="pct"/>
          </w:tcPr>
          <w:p w14:paraId="0A488BE6" w14:textId="4AA67E0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0.984363</w:t>
            </w:r>
          </w:p>
        </w:tc>
        <w:tc>
          <w:tcPr>
            <w:tcW w:w="912" w:type="pct"/>
          </w:tcPr>
          <w:p w14:paraId="1C2BB0B4" w14:textId="54C141F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205.8843</w:t>
            </w:r>
          </w:p>
        </w:tc>
        <w:tc>
          <w:tcPr>
            <w:tcW w:w="1203" w:type="pct"/>
          </w:tcPr>
          <w:p w14:paraId="53269B11" w14:textId="150CBE2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207.0843</w:t>
            </w:r>
          </w:p>
        </w:tc>
      </w:tr>
      <w:tr w:rsidR="009D67F1" w:rsidRPr="00934A59" w14:paraId="29572FC5" w14:textId="77777777" w:rsidTr="003D7642">
        <w:tc>
          <w:tcPr>
            <w:tcW w:w="593" w:type="pct"/>
            <w:vMerge w:val="restart"/>
          </w:tcPr>
          <w:p w14:paraId="1F51EB87" w14:textId="41B19C0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Tetracycline</w:t>
            </w:r>
          </w:p>
        </w:tc>
        <w:tc>
          <w:tcPr>
            <w:tcW w:w="521" w:type="pct"/>
          </w:tcPr>
          <w:p w14:paraId="24C569D8" w14:textId="0A91687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447A481A" w14:textId="0760C1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0.390848</w:t>
            </w:r>
          </w:p>
        </w:tc>
        <w:tc>
          <w:tcPr>
            <w:tcW w:w="911" w:type="pct"/>
          </w:tcPr>
          <w:p w14:paraId="222CF5F9" w14:textId="25E9F8B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0.263762</w:t>
            </w:r>
          </w:p>
        </w:tc>
        <w:tc>
          <w:tcPr>
            <w:tcW w:w="912" w:type="pct"/>
          </w:tcPr>
          <w:p w14:paraId="31E513D8" w14:textId="4F621F9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725.4135</w:t>
            </w:r>
          </w:p>
        </w:tc>
        <w:tc>
          <w:tcPr>
            <w:tcW w:w="1203" w:type="pct"/>
          </w:tcPr>
          <w:p w14:paraId="3C371CC3" w14:textId="0261EAE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725.5756</w:t>
            </w:r>
          </w:p>
        </w:tc>
      </w:tr>
      <w:tr w:rsidR="009D67F1" w:rsidRPr="00934A59" w14:paraId="55CFA2D9" w14:textId="77777777" w:rsidTr="003D7642">
        <w:tc>
          <w:tcPr>
            <w:tcW w:w="593" w:type="pct"/>
            <w:vMerge/>
          </w:tcPr>
          <w:p w14:paraId="380EF5B3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30F497FD" w14:textId="1BF6AD0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2779516" w14:textId="615933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0.66648</w:t>
            </w:r>
          </w:p>
        </w:tc>
        <w:tc>
          <w:tcPr>
            <w:tcW w:w="911" w:type="pct"/>
          </w:tcPr>
          <w:p w14:paraId="309F2E1B" w14:textId="36177BF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0.675696</w:t>
            </w:r>
          </w:p>
        </w:tc>
        <w:tc>
          <w:tcPr>
            <w:tcW w:w="912" w:type="pct"/>
          </w:tcPr>
          <w:p w14:paraId="65B895BA" w14:textId="017E332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722.3472</w:t>
            </w:r>
          </w:p>
        </w:tc>
        <w:tc>
          <w:tcPr>
            <w:tcW w:w="1203" w:type="pct"/>
          </w:tcPr>
          <w:p w14:paraId="7554EB31" w14:textId="617C593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722.5094</w:t>
            </w:r>
          </w:p>
        </w:tc>
      </w:tr>
      <w:tr w:rsidR="009D67F1" w:rsidRPr="00934A59" w14:paraId="66CAAD02" w14:textId="77777777" w:rsidTr="003D7642">
        <w:tc>
          <w:tcPr>
            <w:tcW w:w="593" w:type="pct"/>
            <w:vMerge w:val="restart"/>
          </w:tcPr>
          <w:p w14:paraId="7D021768" w14:textId="2692116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Trimethoprim</w:t>
            </w:r>
          </w:p>
        </w:tc>
        <w:tc>
          <w:tcPr>
            <w:tcW w:w="521" w:type="pct"/>
          </w:tcPr>
          <w:p w14:paraId="5448F1CF" w14:textId="298E086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0D7163F3" w14:textId="48E5B80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0.487335</w:t>
            </w:r>
          </w:p>
        </w:tc>
        <w:tc>
          <w:tcPr>
            <w:tcW w:w="911" w:type="pct"/>
          </w:tcPr>
          <w:p w14:paraId="52141B45" w14:textId="2FD2B9F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0.097151</w:t>
            </w:r>
          </w:p>
        </w:tc>
        <w:tc>
          <w:tcPr>
            <w:tcW w:w="912" w:type="pct"/>
          </w:tcPr>
          <w:p w14:paraId="68671688" w14:textId="270E963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392.5712</w:t>
            </w:r>
          </w:p>
        </w:tc>
        <w:tc>
          <w:tcPr>
            <w:tcW w:w="1203" w:type="pct"/>
          </w:tcPr>
          <w:p w14:paraId="55D851E5" w14:textId="75A5D32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392.9998</w:t>
            </w:r>
          </w:p>
        </w:tc>
      </w:tr>
      <w:tr w:rsidR="009D67F1" w:rsidRPr="00934A59" w14:paraId="5864173F" w14:textId="77777777" w:rsidTr="003D7642">
        <w:tc>
          <w:tcPr>
            <w:tcW w:w="593" w:type="pct"/>
            <w:vMerge/>
          </w:tcPr>
          <w:p w14:paraId="6F16C13C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7000DE3" w14:textId="423614FF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821974E" w14:textId="2FD05EA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0.513212</w:t>
            </w:r>
          </w:p>
        </w:tc>
        <w:tc>
          <w:tcPr>
            <w:tcW w:w="911" w:type="pct"/>
          </w:tcPr>
          <w:p w14:paraId="7BB65D01" w14:textId="67CC8C6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0.139604</w:t>
            </w:r>
          </w:p>
        </w:tc>
        <w:tc>
          <w:tcPr>
            <w:tcW w:w="912" w:type="pct"/>
          </w:tcPr>
          <w:p w14:paraId="1E1AEF1E" w14:textId="75A3A10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393.2073</w:t>
            </w:r>
          </w:p>
        </w:tc>
        <w:tc>
          <w:tcPr>
            <w:tcW w:w="1203" w:type="pct"/>
          </w:tcPr>
          <w:p w14:paraId="0A542034" w14:textId="2165FD49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393.6358</w:t>
            </w:r>
          </w:p>
        </w:tc>
      </w:tr>
      <w:tr w:rsidR="009D67F1" w:rsidRPr="00934A59" w14:paraId="6B7D0712" w14:textId="77777777" w:rsidTr="003D7642">
        <w:tc>
          <w:tcPr>
            <w:tcW w:w="593" w:type="pct"/>
            <w:vMerge w:val="restart"/>
          </w:tcPr>
          <w:p w14:paraId="66EAF989" w14:textId="76D84D5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szCs w:val="22"/>
              </w:rPr>
              <w:t>Tylosin</w:t>
            </w:r>
          </w:p>
        </w:tc>
        <w:tc>
          <w:tcPr>
            <w:tcW w:w="521" w:type="pct"/>
          </w:tcPr>
          <w:p w14:paraId="5F73EAEA" w14:textId="54F33B7A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lnorm</w:t>
            </w:r>
          </w:p>
        </w:tc>
        <w:tc>
          <w:tcPr>
            <w:tcW w:w="860" w:type="pct"/>
          </w:tcPr>
          <w:p w14:paraId="7D07ED4B" w14:textId="123D8CE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0.587032</w:t>
            </w:r>
          </w:p>
        </w:tc>
        <w:tc>
          <w:tcPr>
            <w:tcW w:w="911" w:type="pct"/>
          </w:tcPr>
          <w:p w14:paraId="342751BB" w14:textId="5E52CAF0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0.558393</w:t>
            </w:r>
          </w:p>
        </w:tc>
        <w:tc>
          <w:tcPr>
            <w:tcW w:w="912" w:type="pct"/>
          </w:tcPr>
          <w:p w14:paraId="63773398" w14:textId="5141B07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265.9628</w:t>
            </w:r>
          </w:p>
        </w:tc>
        <w:tc>
          <w:tcPr>
            <w:tcW w:w="1203" w:type="pct"/>
          </w:tcPr>
          <w:p w14:paraId="6F03450D" w14:textId="601C39F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266.6687</w:t>
            </w:r>
          </w:p>
        </w:tc>
      </w:tr>
      <w:tr w:rsidR="009D67F1" w:rsidRPr="00934A59" w14:paraId="57C860F1" w14:textId="77777777" w:rsidTr="003D7642">
        <w:tc>
          <w:tcPr>
            <w:tcW w:w="593" w:type="pct"/>
            <w:vMerge/>
          </w:tcPr>
          <w:p w14:paraId="6BDB7BC4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5E27EC89" w14:textId="2940374D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llogis</w:t>
            </w:r>
          </w:p>
        </w:tc>
        <w:tc>
          <w:tcPr>
            <w:tcW w:w="860" w:type="pct"/>
          </w:tcPr>
          <w:p w14:paraId="3CAA37FC" w14:textId="1F963DD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0.592703</w:t>
            </w:r>
          </w:p>
        </w:tc>
        <w:tc>
          <w:tcPr>
            <w:tcW w:w="911" w:type="pct"/>
          </w:tcPr>
          <w:p w14:paraId="69328DD2" w14:textId="61CF5C2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0.675632</w:t>
            </w:r>
          </w:p>
        </w:tc>
        <w:tc>
          <w:tcPr>
            <w:tcW w:w="912" w:type="pct"/>
          </w:tcPr>
          <w:p w14:paraId="537791DF" w14:textId="35E7DBE5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266.8234</w:t>
            </w:r>
          </w:p>
        </w:tc>
        <w:tc>
          <w:tcPr>
            <w:tcW w:w="1203" w:type="pct"/>
          </w:tcPr>
          <w:p w14:paraId="2D23F706" w14:textId="1AEBB803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267.5293</w:t>
            </w:r>
          </w:p>
        </w:tc>
      </w:tr>
      <w:tr w:rsidR="009D67F1" w:rsidRPr="00934A59" w14:paraId="790925A0" w14:textId="77777777" w:rsidTr="003D7642">
        <w:tc>
          <w:tcPr>
            <w:tcW w:w="593" w:type="pct"/>
            <w:vMerge/>
          </w:tcPr>
          <w:p w14:paraId="5132A9C8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1FA82DE8" w14:textId="6B0E8E4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gamma</w:t>
            </w:r>
          </w:p>
        </w:tc>
        <w:tc>
          <w:tcPr>
            <w:tcW w:w="860" w:type="pct"/>
          </w:tcPr>
          <w:p w14:paraId="11F5E55E" w14:textId="2875BC72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0.217101</w:t>
            </w:r>
          </w:p>
        </w:tc>
        <w:tc>
          <w:tcPr>
            <w:tcW w:w="911" w:type="pct"/>
          </w:tcPr>
          <w:p w14:paraId="216CF096" w14:textId="47CB3C2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0.130604</w:t>
            </w:r>
          </w:p>
        </w:tc>
        <w:tc>
          <w:tcPr>
            <w:tcW w:w="912" w:type="pct"/>
          </w:tcPr>
          <w:p w14:paraId="6B566F20" w14:textId="5FFEFA11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270.992</w:t>
            </w:r>
          </w:p>
        </w:tc>
        <w:tc>
          <w:tcPr>
            <w:tcW w:w="1203" w:type="pct"/>
          </w:tcPr>
          <w:p w14:paraId="6DF20726" w14:textId="53CC5A1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271.6979</w:t>
            </w:r>
          </w:p>
        </w:tc>
      </w:tr>
      <w:tr w:rsidR="009D67F1" w:rsidRPr="00934A59" w14:paraId="25DBB5FF" w14:textId="77777777" w:rsidTr="003D7642">
        <w:tc>
          <w:tcPr>
            <w:tcW w:w="593" w:type="pct"/>
            <w:vMerge/>
          </w:tcPr>
          <w:p w14:paraId="62F4F88F" w14:textId="77777777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</w:p>
        </w:tc>
        <w:tc>
          <w:tcPr>
            <w:tcW w:w="521" w:type="pct"/>
          </w:tcPr>
          <w:p w14:paraId="6AF077FD" w14:textId="5ACF7CBB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weibull</w:t>
            </w:r>
          </w:p>
        </w:tc>
        <w:tc>
          <w:tcPr>
            <w:tcW w:w="860" w:type="pct"/>
          </w:tcPr>
          <w:p w14:paraId="26381049" w14:textId="64F1069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0.376277</w:t>
            </w:r>
          </w:p>
        </w:tc>
        <w:tc>
          <w:tcPr>
            <w:tcW w:w="911" w:type="pct"/>
          </w:tcPr>
          <w:p w14:paraId="4FD57F3C" w14:textId="0D96EE4E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0.294493</w:t>
            </w:r>
          </w:p>
        </w:tc>
        <w:tc>
          <w:tcPr>
            <w:tcW w:w="912" w:type="pct"/>
          </w:tcPr>
          <w:p w14:paraId="4C7EFBE9" w14:textId="61A9A848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268.565</w:t>
            </w:r>
          </w:p>
        </w:tc>
        <w:tc>
          <w:tcPr>
            <w:tcW w:w="1203" w:type="pct"/>
          </w:tcPr>
          <w:p w14:paraId="3E92EEB0" w14:textId="44A9B044" w:rsidR="009D67F1" w:rsidRPr="00934A59" w:rsidRDefault="009D67F1" w:rsidP="003D7642">
            <w:pPr>
              <w:pStyle w:val="affffff"/>
              <w:spacing w:line="280" w:lineRule="exact"/>
              <w:rPr>
                <w:szCs w:val="22"/>
              </w:rPr>
            </w:pPr>
            <w:r w:rsidRPr="00934A59">
              <w:rPr>
                <w:rFonts w:hint="eastAsia"/>
                <w:szCs w:val="22"/>
              </w:rPr>
              <w:t>269.2709</w:t>
            </w:r>
          </w:p>
        </w:tc>
      </w:tr>
    </w:tbl>
    <w:p w14:paraId="67B268C9" w14:textId="01427A92" w:rsidR="00D46D6E" w:rsidRPr="00934A59" w:rsidRDefault="00D46D6E" w:rsidP="00363D3E">
      <w:pPr>
        <w:rPr>
          <w:rFonts w:cs="Times New Roman"/>
        </w:rPr>
      </w:pPr>
      <w:r w:rsidRPr="00934A59">
        <w:rPr>
          <w:rFonts w:cs="Times New Roman"/>
        </w:rPr>
        <w:br w:type="page"/>
      </w:r>
    </w:p>
    <w:p w14:paraId="72057633" w14:textId="5625B63C" w:rsidR="003A2427" w:rsidRPr="00934A59" w:rsidRDefault="003A2427" w:rsidP="003A2427">
      <w:pPr>
        <w:rPr>
          <w:rFonts w:cs="Times New Roman"/>
        </w:rPr>
      </w:pPr>
    </w:p>
    <w:p w14:paraId="6C32DD0B" w14:textId="528968EE" w:rsidR="00BA4B34" w:rsidRPr="00934A59" w:rsidRDefault="00BA4B34" w:rsidP="003A2427">
      <w:pPr>
        <w:pStyle w:val="afffffd"/>
      </w:pPr>
      <w:bookmarkStart w:id="20" w:name="_Toc122136388"/>
      <w:r w:rsidRPr="00934A59">
        <w:t xml:space="preserve">Table </w:t>
      </w:r>
      <w:r w:rsidR="006730A5" w:rsidRPr="00934A59">
        <w:t>S</w:t>
      </w:r>
      <w:fldSimple w:instr=" SEQ Table \* ARABIC ">
        <w:r w:rsidR="00934A59">
          <w:rPr>
            <w:noProof/>
          </w:rPr>
          <w:t>5</w:t>
        </w:r>
      </w:fldSimple>
      <w:r w:rsidRPr="00934A59">
        <w:t xml:space="preserve"> </w:t>
      </w:r>
      <w:r w:rsidR="00602AE6" w:rsidRPr="00934A59">
        <w:t xml:space="preserve">Ecological risk quotients of antibiotics in </w:t>
      </w:r>
      <w:r w:rsidR="00244D2E" w:rsidRPr="00934A59">
        <w:t xml:space="preserve">the fresh </w:t>
      </w:r>
      <w:r w:rsidR="00602AE6" w:rsidRPr="00934A59">
        <w:t>surface waters of China</w:t>
      </w:r>
      <w:r w:rsidR="00091BB1" w:rsidRPr="00934A59">
        <w:t>*</w:t>
      </w:r>
      <w:bookmarkEnd w:id="20"/>
    </w:p>
    <w:tbl>
      <w:tblPr>
        <w:tblW w:w="13958" w:type="dxa"/>
        <w:tblLayout w:type="fixed"/>
        <w:tblLook w:val="04A0" w:firstRow="1" w:lastRow="0" w:firstColumn="1" w:lastColumn="0" w:noHBand="0" w:noVBand="1"/>
      </w:tblPr>
      <w:tblGrid>
        <w:gridCol w:w="377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  <w:gridCol w:w="377"/>
        <w:gridCol w:w="377"/>
        <w:gridCol w:w="377"/>
        <w:gridCol w:w="378"/>
      </w:tblGrid>
      <w:tr w:rsidR="00CB4640" w:rsidRPr="00934A59" w14:paraId="55BF2877" w14:textId="77777777" w:rsidTr="002B3020">
        <w:trPr>
          <w:trHeight w:val="57"/>
        </w:trPr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EB0286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bookmarkStart w:id="21" w:name="OLE_LINK15"/>
            <w:bookmarkStart w:id="22" w:name="OLE_LINK16"/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Locations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CCA52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Sulfadiazine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E86DC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Sulfamethazine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C9713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Sulfamethoxazole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095514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Sulfathiazole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118AA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Sulfachlorpyridazine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01E158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Sulfameter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2EC64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Sulfamonomethoxine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79A5C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Sulfaquinoxaline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D9932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Sulfaguanidine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FA438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Trimethoprim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C031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Ormetoprim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0324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Oxytetracycline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E6616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2A2E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Chlortetracycline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12C0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Doxycycline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2B86D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Methacycline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09E3B3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Norfloxacin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71030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Ciprofloxacin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8EC5F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Ofloxacin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4D701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Lomefloxacin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1261F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Enrofloxacin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B06D52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Fleroxacin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5EB896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Pefloxacin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DC052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Difloxacin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E2E30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Leucomycin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FEC7C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Clarithromycin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43A737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Roxithromycin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72B51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Tylosin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ABBA1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Erythromycin-H2O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CDBC5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Cephalexin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27C499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Amoxicillin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ADE59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Penicillin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EB58B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Cephazolin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97697E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Florfenicol</w:t>
            </w:r>
          </w:p>
        </w:tc>
        <w:tc>
          <w:tcPr>
            <w:tcW w:w="37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B6D201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Chloramphenicol</w:t>
            </w:r>
          </w:p>
        </w:tc>
        <w:tc>
          <w:tcPr>
            <w:tcW w:w="37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331EC" w14:textId="77777777" w:rsidR="00CB4640" w:rsidRPr="00934A59" w:rsidRDefault="00CB4640" w:rsidP="007D099C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Lincomycin</w:t>
            </w:r>
          </w:p>
        </w:tc>
      </w:tr>
      <w:tr w:rsidR="008927C2" w:rsidRPr="00934A59" w14:paraId="2B9D6F0E" w14:textId="77777777" w:rsidTr="00B32846">
        <w:trPr>
          <w:trHeight w:val="57"/>
        </w:trPr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02F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28C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B0F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89C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120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0FA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2F9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ABF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60F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77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7F957D51" w14:textId="79D8AF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57BC5" w14:textId="28841F8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A0B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48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419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1FB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5116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DD7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E98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F4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4E32C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5.833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484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6AE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996E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3.451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23F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B197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913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0.097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CFF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FC2E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82AF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0.312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064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33F9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2.482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EBC1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81.429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6125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E24E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0.368</w:t>
            </w:r>
          </w:p>
        </w:tc>
        <w:tc>
          <w:tcPr>
            <w:tcW w:w="377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6EB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C076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0.380</w:t>
            </w:r>
          </w:p>
        </w:tc>
      </w:tr>
      <w:tr w:rsidR="008927C2" w:rsidRPr="00934A59" w14:paraId="5BC596E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BA33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086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1D8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DB0F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DBFC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736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E1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7C27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F2F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74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16A69F4" w14:textId="3432A74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F9DCA" w14:textId="593199F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53A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A804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4.076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3F7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039E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E80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418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F9F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826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2643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E64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B57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7926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6A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0B5F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4F88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EF5A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9400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DD9A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89FB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7E7B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64E28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77.713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6EA8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37FD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98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10159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0.344</w:t>
            </w:r>
          </w:p>
        </w:tc>
      </w:tr>
      <w:tr w:rsidR="008927C2" w:rsidRPr="00934A59" w14:paraId="3FA113C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B6A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29A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CA9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7395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3EA5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F1D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EEA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55F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9C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FCC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D874F" w14:textId="416153F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C934D" w14:textId="2F49C32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BD4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AA8E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A78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2A2B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B72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2CF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5BA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25F4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142E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40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6265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E9F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FA7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DD71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32BD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FEC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7731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596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A9C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9EDE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D0BF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18.902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1B7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D724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ACA2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E0C9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0.084</w:t>
            </w:r>
          </w:p>
        </w:tc>
      </w:tr>
      <w:tr w:rsidR="008927C2" w:rsidRPr="00934A59" w14:paraId="61D615E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041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4ADE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0D4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14D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250F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EB2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05D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CD29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5DE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409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C8614" w14:textId="3F96DCF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069E3" w14:textId="54B8FA0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ADA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7D3E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BC8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65E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0EF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06D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B27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B6F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04D93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491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6E9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18F0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9A2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C76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818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DAC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2E8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274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4C5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18A0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DF7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5.995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8C4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20E5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11A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3705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</w:tr>
      <w:tr w:rsidR="008927C2" w:rsidRPr="00934A59" w14:paraId="5BD9748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249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982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59E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7B9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153B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6EA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565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01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0A82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C9F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1EF80BA5" w14:textId="2BE697C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37C74" w14:textId="51C414D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A3A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52130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DFD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2E8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BBD6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F2F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7A4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6754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1FBA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8BB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C39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7ED5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24C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A76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8E6C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06C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7D8D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AF64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AE9A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6715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4C2CB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23.292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834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0473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9F3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662D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0.175</w:t>
            </w:r>
          </w:p>
        </w:tc>
      </w:tr>
      <w:tr w:rsidR="008927C2" w:rsidRPr="00934A59" w14:paraId="5C6D1DB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922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7F4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6F3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D1F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B1F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0F6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517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762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45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2F0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5CDF0" w14:textId="1FCD9BC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8A69A6" w14:textId="280C106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3C9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5B65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75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8695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9AB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E8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15D6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98C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DDD8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834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D06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DEE4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2A8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18C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A92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BAF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6A4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82AD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352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89C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6250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B5F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5990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5A7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FD31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</w:tr>
      <w:tr w:rsidR="008927C2" w:rsidRPr="00934A59" w14:paraId="706CF8E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96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27E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9AB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A103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50B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09F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514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322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CF2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9C7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91DED3F" w14:textId="780773B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33B30" w14:textId="24FD91F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28E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D3665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D000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8B16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AC7B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6D1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7D52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C9CB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9B59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DA7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DE32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42BC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2.349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589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989E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1834F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5A9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2220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3B0A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18D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3CECF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003B3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109.994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FD2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A88B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4F0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9021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0.656</w:t>
            </w:r>
          </w:p>
        </w:tc>
      </w:tr>
      <w:tr w:rsidR="008927C2" w:rsidRPr="00934A59" w14:paraId="6994B5A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6A5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FF8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F1A1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BD73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03E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63C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40D1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B640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D0F3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139D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3A8B5C7A" w14:textId="50B07A8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79428" w14:textId="0E86E75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AB82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5AF87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14.654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9E71A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F52A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7395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3A46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B38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6694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49FC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7155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203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0A942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4.814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0C9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1A66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85B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45EE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BEDFF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70D1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10FF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21FC2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10.675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778A7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315.859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B108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493F9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2D1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780F7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1.912</w:t>
            </w:r>
          </w:p>
        </w:tc>
      </w:tr>
      <w:tr w:rsidR="008927C2" w:rsidRPr="00934A59" w14:paraId="58A9EB8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8AD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F0E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FC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F9CF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9BC4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DC3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9B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134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CFA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01A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99AEE2D" w14:textId="1212B36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02410" w14:textId="107633D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473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A9E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43D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C7AF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A148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B26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B934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E87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537E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31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3CC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CBA1B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1.850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A6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A8EE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CA9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66C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2B3E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09ED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D7CD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FF5F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4.201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B11FB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133.277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EDE7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0C8F9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341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2D4CC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0.846</w:t>
            </w:r>
          </w:p>
        </w:tc>
      </w:tr>
      <w:tr w:rsidR="008927C2" w:rsidRPr="00934A59" w14:paraId="4997551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EA7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23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EC6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D6F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109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C9C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9AD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61A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E2D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CB5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D58D5" w14:textId="6CCF9C7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58C71" w14:textId="7AD5557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993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412F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5B9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A1A4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51D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35E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703E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9A6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3BFF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6B7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64A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F45D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112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2B84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3E6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7DD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F33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69D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AD1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4DBA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207BE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13.573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2AEA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7BF9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911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865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0.119</w:t>
            </w:r>
          </w:p>
        </w:tc>
      </w:tr>
      <w:tr w:rsidR="008927C2" w:rsidRPr="00934A59" w14:paraId="1D9102A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86C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EFB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43B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FAF8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14AF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293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214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3D11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F32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69E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C170984" w14:textId="4DCEDF5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4E6B7" w14:textId="6C02A77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3EB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903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6.197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BE5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85F9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D2C0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2599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7657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F60C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E486E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8.434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BA31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8CA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2DAA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31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DA23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93E1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6F6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8C26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BF1A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68CC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66A40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6.379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52D1C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128.572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BA64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AF08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E3E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10F93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1.535</w:t>
            </w:r>
          </w:p>
        </w:tc>
      </w:tr>
      <w:tr w:rsidR="008927C2" w:rsidRPr="00934A59" w14:paraId="70E0EBB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F7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B23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1A5F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C3D4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AB5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882A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CE6C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22A3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218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3A5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8446D46" w14:textId="11F1121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0BA9F" w14:textId="44DC9F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435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49EFA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5.916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F683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29DD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2FEF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1500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B7F3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87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D01651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12.841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149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C5C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5440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8.492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9CF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9AF2F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C99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5CE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514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D0DF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93B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D137A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11.424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511B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211.260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A2C5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08592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881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9868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2.090</w:t>
            </w:r>
          </w:p>
        </w:tc>
      </w:tr>
      <w:tr w:rsidR="008927C2" w:rsidRPr="00934A59" w14:paraId="2AD0FD6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C0EC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2DB8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0AC1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AEAA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C986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4D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506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1C13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C51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EAF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4EF110D" w14:textId="0E23EF9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DFB48" w14:textId="45F7812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4DF8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A3052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95.761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D9AF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3FCF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F5F9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2ED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409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E524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AFE9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AC59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221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EF6C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2.284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3EA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2A7E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54C2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16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99DC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DAD9D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72BB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49F8B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12.233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7C4D2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224.631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BE35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06E1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FB0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FBED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1.892</w:t>
            </w:r>
          </w:p>
        </w:tc>
      </w:tr>
      <w:tr w:rsidR="008927C2" w:rsidRPr="00934A59" w14:paraId="1194C2E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5AA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A90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0EBF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D436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326F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B8F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CDCB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0B45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3D2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847C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22A5F934" w14:textId="2524B43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0.243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5FBAF" w14:textId="3439C6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A540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A6F1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86.134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8D32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E83D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9A19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DEC6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C7F0F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867D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8B9F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17.954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60C5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D80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8967B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10.280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095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47A9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2F56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0A4D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544A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C5CA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FD17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27C77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31.855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F6B6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628.336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B4DF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FF32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3.330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302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FF63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5.767</w:t>
            </w:r>
          </w:p>
        </w:tc>
      </w:tr>
      <w:tr w:rsidR="008927C2" w:rsidRPr="00934A59" w14:paraId="25267E4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05EE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8B7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F8E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28DA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49AB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A2C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91BC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F81A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09D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8A0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5FB73719" w14:textId="5FAD709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0.236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9A888" w14:textId="08DE073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5312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706AD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32.395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2BA6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3B16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2.585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DD15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98A4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CF5E5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76C6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7A055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35.541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0857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0F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34F02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21.979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112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5E67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C5BC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E869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327D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0D5F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51938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388A2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BD820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559.607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5821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1607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8D1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CFAC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3.849</w:t>
            </w:r>
          </w:p>
        </w:tc>
      </w:tr>
      <w:tr w:rsidR="008927C2" w:rsidRPr="00934A59" w14:paraId="02E9FF5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789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F736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B96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DABB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4A76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4A4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33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9F07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9B4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566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677DCCEC" w14:textId="149A258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B6E3F" w14:textId="6BEC03B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1520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824F3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5.122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93D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E20D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DBC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7C2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35B5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84EE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C338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11.632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5B98A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D5A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7379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7.273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1AAD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899C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3A93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D94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B5E3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F0AA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DC16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5A28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7.767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4CD5A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167.830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2235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C6002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E16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854D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1.937</w:t>
            </w:r>
          </w:p>
        </w:tc>
      </w:tr>
      <w:tr w:rsidR="008927C2" w:rsidRPr="00934A59" w14:paraId="1EF66BF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533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CE4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9C3A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86A3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2A18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F38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CE4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3BD6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24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8B45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401ED1D" w14:textId="201B9DD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26659" w14:textId="6C08A9E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D44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D5C83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24.912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3C7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A654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1453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CB7C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6492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54A3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0685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5.522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BC2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CDD2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1012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E8D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A735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AB0D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13F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54D8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0D82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671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E6B8F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9.335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F5D6A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210.685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D456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F696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1.267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515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257B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2.036</w:t>
            </w:r>
          </w:p>
        </w:tc>
      </w:tr>
      <w:tr w:rsidR="008927C2" w:rsidRPr="00934A59" w14:paraId="7DDF57A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9C1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8EBD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C31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07BB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9E22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96D7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0DA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D31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04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2D6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86D88" w14:textId="4E71433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EF01F" w14:textId="2A191D3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0E96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B174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08E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EFF4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7D9B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A0F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B79D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AF1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7E36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59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B38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F1E9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204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FF8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797A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C06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3F1A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E0D7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ADFB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AA0D9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7B5DC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65.223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D9A0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EFBA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247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46F9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0.632</w:t>
            </w:r>
          </w:p>
        </w:tc>
      </w:tr>
      <w:tr w:rsidR="008927C2" w:rsidRPr="00934A59" w14:paraId="4969254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338B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7886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F95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89D04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CFE1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688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D7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E01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C71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119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705FA3E" w14:textId="3478F45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DFBFB" w14:textId="32BDABE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8B5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081AA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18.145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7E3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68F4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70EF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0F2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3BF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8D7F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6ABF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AB1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618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C6A18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7F4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8D10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BC12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17B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5FC1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867D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917C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5FE6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4.927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911E2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92.821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2DDE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B99D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E16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3DC9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0.553</w:t>
            </w:r>
          </w:p>
        </w:tc>
      </w:tr>
      <w:tr w:rsidR="008927C2" w:rsidRPr="00934A59" w14:paraId="0A5BA17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7B1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298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08EB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4C3E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FE9D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A46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AB7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B80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BFA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49AE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bottom"/>
            <w:hideMark/>
          </w:tcPr>
          <w:p w14:paraId="0FBECEFC" w14:textId="13941E4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0.101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74C93" w14:textId="7104D70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E171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1D0F9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35.787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F68B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528E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32D9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DFA0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1F5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2BA1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CFE6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7.785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D2E1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3068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14A9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3.679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B905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1F53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CC5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D317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3C6C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0CB5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9DEF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010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9.219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F804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258.171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C243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AEAC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5B6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C930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1.929</w:t>
            </w:r>
          </w:p>
        </w:tc>
      </w:tr>
      <w:tr w:rsidR="008927C2" w:rsidRPr="00934A59" w14:paraId="731B47C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E8B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77C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A84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BF8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74B9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3D6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E21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F48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BC0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40C8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E5F2A20" w14:textId="4025DE7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FFDF2" w14:textId="578DF8C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DEB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D13B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E4B5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1D8A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590A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581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A047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F0DD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A6A40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4.443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52C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E7D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FE31A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2.725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818A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A370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1E13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F4A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640E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B79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8DFA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C377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0C48E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96.230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A07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3B75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32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09EE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1.072</w:t>
            </w:r>
          </w:p>
        </w:tc>
      </w:tr>
      <w:tr w:rsidR="008927C2" w:rsidRPr="00934A59" w14:paraId="558A228B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D69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D97D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320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3023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C77E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CC2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CC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5D0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ED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DB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186874EA" w14:textId="522EDE6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A01CE" w14:textId="6C01F05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44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8B71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58A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15A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9F96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5130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C0D3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8202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C9671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5.081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9CDD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4BE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3D69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2.927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FD94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2E31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BD1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F56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8327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72E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CDDC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9949E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5.127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58F2C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106.021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9C57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CD63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FAE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5832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1.191</w:t>
            </w:r>
          </w:p>
        </w:tc>
      </w:tr>
      <w:tr w:rsidR="008927C2" w:rsidRPr="00934A59" w14:paraId="59A2405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C16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363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7E6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E70C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D9D4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824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A73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5AF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0FE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00C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DDCC22D" w14:textId="10021DD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22FB5" w14:textId="5A2019D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D1A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6A13D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8.647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C086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F1EF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7AC4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CA5F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C13F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AC0F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3E2EF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9.731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0CD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F10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BCC3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6.174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A6EF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47CE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BC118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C7E6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D763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1FAC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33C8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B1D6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8.194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78B8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189.002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431C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AEA2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B17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E1AEA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1.730</w:t>
            </w:r>
          </w:p>
        </w:tc>
      </w:tr>
      <w:tr w:rsidR="008927C2" w:rsidRPr="00934A59" w14:paraId="40FA6A5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AD9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7BC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8C4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1CA5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15CF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11A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BC6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89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9A7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39C5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BB750" w14:textId="2097868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4405F" w14:textId="68549B4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63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6C9B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2FD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A40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CA43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613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7D1E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222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DF93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FCC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E78A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B908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0.921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822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6D57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B596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D99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FA32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7912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C913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FCCC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E3FC4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25.256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661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FE7FD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FA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0EFC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0.251</w:t>
            </w:r>
          </w:p>
        </w:tc>
      </w:tr>
      <w:tr w:rsidR="008927C2" w:rsidRPr="00934A59" w14:paraId="4C68263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E2D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C497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4DC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820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69A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BE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15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05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40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D01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6526A" w14:textId="794B442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475A2" w14:textId="453BF6A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1D2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F280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D65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AE9B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8179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3BF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ABEB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99C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A0D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8BE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0D9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CFC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855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D3D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CABE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021F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817E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E1AE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23B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09B0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0.946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BC4C2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21.282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810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3FC6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61B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5203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</w:tr>
      <w:tr w:rsidR="008927C2" w:rsidRPr="00934A59" w14:paraId="1F7B3B3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F45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CE5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A5F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D919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C35F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DCE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8A1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6B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E75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D5B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8997" w14:textId="615987E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F3FEA" w14:textId="28276D4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400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B537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5A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10DD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FBBD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9F8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B35E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3A48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03D1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2.503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300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324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851A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589F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E599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4C4A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EE8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93E9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7BB9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92DC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18CF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5DA87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32.664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93D4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3C1A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05C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7BDA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0.362</w:t>
            </w:r>
          </w:p>
        </w:tc>
      </w:tr>
      <w:tr w:rsidR="008927C2" w:rsidRPr="00934A59" w14:paraId="38D3A0CB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AB2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AC67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01B8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72D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69E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FBF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41C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6C4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AE4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E6F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7B1C6" w14:textId="0CAAE9B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BEEF1" w14:textId="087A7F3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A70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7F01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70D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4F7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F06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DE7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93D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F0E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489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076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00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7437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FF4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E9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64E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80F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E692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CA3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B16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EF2E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D97C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89F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5303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E4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3CC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</w:tr>
      <w:tr w:rsidR="008927C2" w:rsidRPr="00934A59" w14:paraId="2536C7B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C62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A81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329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F20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44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2C0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5CE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97B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2E7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463D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DD324" w14:textId="752914A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9D49C" w14:textId="3291C3B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E3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F404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2F2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FDFA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ED8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568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FE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0B9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8887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C60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FF5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B9D1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81E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A1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EF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E27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7C1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C882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52F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3142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D3C2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7.420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B55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2C71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1D72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AFA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</w:tr>
      <w:tr w:rsidR="008927C2" w:rsidRPr="00934A59" w14:paraId="339C1E76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89F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270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F1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B867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776B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B52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975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00A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C4F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E8A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6669C" w14:textId="3D6E73A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B5F36" w14:textId="3D23843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094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B0347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2.185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D79F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0529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1F79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59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CAFC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34FD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F001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44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663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6840C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A85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351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88B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CDD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CEE2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D4E6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303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EA66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0.939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8622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22.041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D4E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AF13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AE6A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8F39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0.126</w:t>
            </w:r>
          </w:p>
        </w:tc>
      </w:tr>
      <w:tr w:rsidR="008927C2" w:rsidRPr="00934A59" w14:paraId="02621BA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970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824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033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D7B1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C505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41E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36B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8F9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DBB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5D76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5787E" w14:textId="26E3ED1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C26CF" w14:textId="5CCB563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98D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5C4C1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143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C41E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D63B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97E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122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1F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C6D8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323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E64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73EF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A2E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048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AA89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553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50ED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8ABC2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5EA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1639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EB7A3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15.815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134C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6CCB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B6F8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108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</w:tr>
      <w:tr w:rsidR="008927C2" w:rsidRPr="00934A59" w14:paraId="4BD1D6B5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CB0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F68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CC7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EB94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BE7E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0ACC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507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03B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18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FB0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B15A0" w14:textId="210ECC3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4FA7" w14:textId="03FBB54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179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1AC0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E7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4937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EC3A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A2B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DEFB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5436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CD7A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0.973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AC3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CF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CC23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0.539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B17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A03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E14F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733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618B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63E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EA2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7AF3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1.157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3DCCB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18.868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71D8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81A4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63F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4D69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0.149</w:t>
            </w:r>
          </w:p>
        </w:tc>
      </w:tr>
      <w:tr w:rsidR="008927C2" w:rsidRPr="00934A59" w14:paraId="214930FA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26B7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58B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D25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9319D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7001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70A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271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88D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A29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468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60B44" w14:textId="649F1BB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AECFF" w14:textId="0A11C07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2BC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5411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A6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8D7E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3E4B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2AB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252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2AC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E7E3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234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0F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D3AF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DC7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FD09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732A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2D8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6A6A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928A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0D3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4968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1.254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0364A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28.864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C29A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DAEF8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FF6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2743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0.255</w:t>
            </w:r>
          </w:p>
        </w:tc>
      </w:tr>
      <w:tr w:rsidR="008927C2" w:rsidRPr="00934A59" w14:paraId="4B7FEA1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8A4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0D5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8E3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0ADB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85D3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118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FBF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B658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A113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3C5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E5FDC" w14:textId="6571EB8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01FC9" w14:textId="1161712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2049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C1A0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EBC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12D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8DA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A121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24BD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6B7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139F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DCF8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4B7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524B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B78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ADAA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7639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04F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713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B0F2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5D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6669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9EB8F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10.276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0D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880C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4A55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ADCC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0.096</w:t>
            </w:r>
          </w:p>
        </w:tc>
      </w:tr>
      <w:tr w:rsidR="008927C2" w:rsidRPr="00934A59" w14:paraId="371CD6BF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450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C642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C07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DC4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C4FA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A1F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74F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016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C0FE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C72A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3AC7BC53" w14:textId="7C93ED9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08A74" w14:textId="05D44BB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1C56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13D24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3.552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05A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B666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7D19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A76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A7D7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F60C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73DCA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9AF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15FE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D427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0.876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946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D571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76F1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905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EBE8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93E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0E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8F0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1.572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30AB1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36.663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5205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A2C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04A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7135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0.418</w:t>
            </w:r>
          </w:p>
        </w:tc>
      </w:tr>
      <w:tr w:rsidR="008927C2" w:rsidRPr="00934A59" w14:paraId="77606A1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71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85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017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6F30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B17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96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31C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788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C44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754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973DEB7" w14:textId="447AB33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F30F" w14:textId="733A267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08B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00DD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3B1B7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98F2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A97A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D4A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A2A9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425D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1B0B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B2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2A8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3A18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0.771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C0D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709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AEEC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C9F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7AE3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7374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41DE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103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3.306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45964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74.688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636E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8A72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F21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D27F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0.461</w:t>
            </w:r>
          </w:p>
        </w:tc>
      </w:tr>
      <w:tr w:rsidR="008927C2" w:rsidRPr="00934A59" w14:paraId="7FBBA993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3BF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F45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0350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6E8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C455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371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97F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CF8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CAF0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0CA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A767A" w14:textId="5A0C4E0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0070D" w14:textId="1D4BDD0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B6A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51800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1.288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517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255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842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66A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EFC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10B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F73C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0.565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643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D8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8902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0E3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F23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CDCD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6AF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1A7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D770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A0E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1120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0.540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525C1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12.540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9C7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AD7E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D9A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719D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0.144</w:t>
            </w:r>
          </w:p>
        </w:tc>
      </w:tr>
      <w:tr w:rsidR="008927C2" w:rsidRPr="00934A59" w14:paraId="757B5DE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56C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44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4D21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8DC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00A6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E2B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5D6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AAB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99D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8C2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BA031" w14:textId="4B409D1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D47E5" w14:textId="33ECCE2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C23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49F4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339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F93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EFF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FAD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3AB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4CA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26D2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7B8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1BD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F5D0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A15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A69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ABE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83E0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217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536C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C6AE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1D31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0592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10.207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50E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8FF5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5A9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DF8EF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</w:tr>
      <w:tr w:rsidR="008927C2" w:rsidRPr="00934A59" w14:paraId="15D4153E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D9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325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A7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4099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4997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535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261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DF4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959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EA6E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5D57F" w14:textId="19ADF8E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C19FE" w14:textId="0CB55A3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DE9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9972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3.079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DC7B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C8323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FD6C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4BE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8003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B560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C111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63C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9BA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5E1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637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F6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D7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92F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ED6B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4D856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339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B44F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D5432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27.664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1932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A58E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130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BED3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0.186</w:t>
            </w:r>
          </w:p>
        </w:tc>
      </w:tr>
      <w:tr w:rsidR="008927C2" w:rsidRPr="00934A59" w14:paraId="10881D0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FB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5651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39B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56A1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73B5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655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0DC8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1CC1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019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CE6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40787419" w14:textId="07B8FFE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AB31A" w14:textId="49C0A75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5EC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5C8EE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4.361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241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309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AAC2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587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5AB2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81A3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35C91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799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F54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494D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CC4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AD72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1135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FFF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19ED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BD2A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0CA1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A9855D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1.947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122E5A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42.700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D07C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CBA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4CB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0FF0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0.341</w:t>
            </w:r>
          </w:p>
        </w:tc>
      </w:tr>
      <w:tr w:rsidR="008927C2" w:rsidRPr="00934A59" w14:paraId="3BEA602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D96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6A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239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CFBC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8C88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914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93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955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A96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624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42D3A" w14:textId="667D7C6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7F045" w14:textId="50443A9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497D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72C3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3.786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D048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7958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C7F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34A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1B7D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B38E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786C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334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26F4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8C2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0.347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996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5E7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E3C6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8AE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8F73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35052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6FF1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A231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94837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37.135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9154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7289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319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E395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0.217</w:t>
            </w:r>
          </w:p>
        </w:tc>
      </w:tr>
      <w:tr w:rsidR="008927C2" w:rsidRPr="00934A59" w14:paraId="6E49B3E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7BB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1A0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0D1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036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642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6CCE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010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AD4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0D6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50F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A1DBA" w14:textId="45F7460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326FD" w14:textId="0F3810E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B77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56D2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E5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1DC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FE4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EFB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037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CE6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5099B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835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BA5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1B4D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77CB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44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E09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B73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0D9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721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5AE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8558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0.357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BA738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37F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E8BB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67191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39B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0.051</w:t>
            </w:r>
          </w:p>
        </w:tc>
      </w:tr>
      <w:tr w:rsidR="008927C2" w:rsidRPr="00934A59" w14:paraId="5B29600C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6CA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2A1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5F8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CCE76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D707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6CD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6587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CFC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9F1BC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9A6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59730E46" w14:textId="46CE00E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6960" w14:textId="1764F1F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248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1F2C6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28.121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BEFB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BF87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CB32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6BB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454F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FF707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E11E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186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3A8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E69F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80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7C43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4692B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87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4AC5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7F17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BA1F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E4446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3.055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C62AD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67.885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9763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C6D5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328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396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0.712</w:t>
            </w:r>
          </w:p>
        </w:tc>
      </w:tr>
      <w:tr w:rsidR="008927C2" w:rsidRPr="00934A59" w14:paraId="37A6392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68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5CA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83F4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54997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9087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0.267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3E3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8CC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187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6CD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DA32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bottom"/>
            <w:hideMark/>
          </w:tcPr>
          <w:p w14:paraId="05C4197B" w14:textId="2FB94F2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0.069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24672" w14:textId="5FA58CB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557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28E82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11.044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3B40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3075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1672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41DA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7227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522B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C6D8C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A2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A7D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A5C66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4.088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B77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B7F3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16F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C1A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B204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5DFF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80EC0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906AC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10.708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01FD6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255.591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71853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1047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1.103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A4BE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8EA0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2.087</w:t>
            </w:r>
          </w:p>
        </w:tc>
      </w:tr>
      <w:tr w:rsidR="008927C2" w:rsidRPr="00934A59" w14:paraId="1AEEE4E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A48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9D7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53B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8383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11A0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668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A51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7AF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521D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FFE2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338ED" w14:textId="50EFDB8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9843" w14:textId="69D8B0F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0D3D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4ECC9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4.180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F38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3A41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0253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18F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816C4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240C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F4FF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7BA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DAB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CE229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11CAF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A3D3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830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A6B8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934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45B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EAD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AC5E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9AEB56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12.097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18F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A1AB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29F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2073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0.078</w:t>
            </w:r>
          </w:p>
        </w:tc>
      </w:tr>
      <w:tr w:rsidR="008927C2" w:rsidRPr="00934A59" w14:paraId="045897D2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05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C8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EB6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FCAAE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34A4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79A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92A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298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68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8E8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7C740" w14:textId="555A535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3BF50" w14:textId="10775E5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F2A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50CFF3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1.732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858C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624B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137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25D2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1BBF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11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F72C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0.999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D38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EB0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5EF7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529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5E2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AF49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BF2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A3B5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6B32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8220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31624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893A6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31.018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55B7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70A2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34E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264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0.189</w:t>
            </w:r>
          </w:p>
        </w:tc>
      </w:tr>
      <w:tr w:rsidR="008927C2" w:rsidRPr="00934A59" w14:paraId="4FFBF4B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50D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92D4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C4F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5CE7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2E5B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11C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2FE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4F5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8CC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E21A5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851BF" w14:textId="50325CF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4C854" w14:textId="1F4FCFC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624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2D18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0.911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2E9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CC57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DC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FE4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2A1F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13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5670D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2F4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5D4A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1CF53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94A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172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F0E1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CC2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0224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326E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58A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8847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0.381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A20777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8.587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33D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A2F0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1A7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A0D4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</w:tr>
      <w:tr w:rsidR="008927C2" w:rsidRPr="00934A59" w14:paraId="7E13100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708C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8E2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F065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3DC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0D54F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16E8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A39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681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666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83F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497DA" w14:textId="60274CFF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741E" w14:textId="4A60EF32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D68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E673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0.634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F1A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CAB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ACE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17C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44D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F08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98350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63E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43D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8FE6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F1B2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08A5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25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A1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CF5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4EC9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57BD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3D44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8BB1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5.202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88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D0159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D98A7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A0C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</w:tr>
      <w:tr w:rsidR="008927C2" w:rsidRPr="00934A59" w14:paraId="356558C1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AE1C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3F48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1958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B94B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45D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DC7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8397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6FC3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74A5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FC11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814D3" w14:textId="3CB0E6D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39467" w14:textId="5E14A1E1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124A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4746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0.420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39D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F16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EE4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DC65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11E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9CE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5E99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259C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AD0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43A84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A80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9A2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55CD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897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A29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6FF5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DD5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0D46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0.176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96270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3.950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04C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D323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44D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2667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</w:tr>
      <w:tr w:rsidR="008927C2" w:rsidRPr="00934A59" w14:paraId="1B7EF91C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AC1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49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7657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D72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4FAA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C6A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EC2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F9C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173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A7F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44E6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07545" w14:textId="216B9E5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F8EC3" w14:textId="65699ADE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4BF9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E7856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4E5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24BEE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DC5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F96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81D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3E2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412C7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46B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0D7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CB7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9EEA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724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B1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839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3B69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CC9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E8F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E834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E5D2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47B93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9A5BD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1F2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506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</w:tr>
      <w:tr w:rsidR="008927C2" w:rsidRPr="00934A59" w14:paraId="2365F94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771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59C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F178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55F5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879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BDA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3C89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5D3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F6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7A3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A5F9F" w14:textId="52F87A2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12DB" w14:textId="6595CCC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2728F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5B31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B1E1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EF4E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749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E3E9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3859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7E7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FA67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920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C004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48C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76DA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553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0BD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DD2F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3CF7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B9B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85D8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A07B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E716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5ED0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79770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77D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838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</w:tr>
      <w:tr w:rsidR="008927C2" w:rsidRPr="00934A59" w14:paraId="7824FD19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9284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2B25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AD1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2ED9F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BEF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2ADF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9C8A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3B7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8C38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2E2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B85AE" w14:textId="6DB295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4458C" w14:textId="29837BF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2CBD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6D3B2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0.089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2EE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6533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E315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696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53D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BD6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16EF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A86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09C65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09D02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2D03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9BCD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E8A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531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E16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E89F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2FEF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1027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370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A798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423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C22B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C67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</w:tr>
      <w:tr w:rsidR="008927C2" w:rsidRPr="00934A59" w14:paraId="4FCC956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EAB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1E44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FEC3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AA1A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C13C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953E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594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9FA1F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526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757E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16363" w14:textId="5D758BD5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EA3BB" w14:textId="7F1817A6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C23D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A6A51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5.262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895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4E0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D1D26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82561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2CCC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AA599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3AFAD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8.254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540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7A5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F81D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11.642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C061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A322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68FF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239AC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F5B59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44078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E247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9D808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3.764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FD3E1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128.746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751C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D838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2.207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F5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AFBFA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5.767</w:t>
            </w:r>
          </w:p>
        </w:tc>
      </w:tr>
      <w:tr w:rsidR="008927C2" w:rsidRPr="00934A59" w14:paraId="325ACA0D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BEF4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82B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7EE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29A2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3C59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EA4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272E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DC6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7AA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A6C0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F64EB" w14:textId="5180D9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F686F" w14:textId="7079769D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634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71AB9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2.141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FDE5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2D6A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418CF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A11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1308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F94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BE828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1.996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60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77E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E83C1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1.479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5517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7302E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4358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F6D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17EF7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4B6DA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BA279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88E6F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1.266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B4ED3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44.452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12BD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BFD49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A41C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1B9DCD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0.462</w:t>
            </w:r>
          </w:p>
        </w:tc>
      </w:tr>
      <w:tr w:rsidR="008927C2" w:rsidRPr="00934A59" w14:paraId="6801A4E0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61E4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558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FA9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CA86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5B32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8199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BB2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89BA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CF2C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48E0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97915" w14:textId="66C15F6C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712F7" w14:textId="19AE5B2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F5C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E7305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0.775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618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2F3F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749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D0D0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A5E0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FB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4854A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0.435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4EC5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C166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055C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0.236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2C1C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FEA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304E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951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70F8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DB83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7C20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BAED7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33E7A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4.554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B0F8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A016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AE4A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733D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0.065</w:t>
            </w:r>
          </w:p>
        </w:tc>
      </w:tr>
      <w:tr w:rsidR="008927C2" w:rsidRPr="00934A59" w14:paraId="48171AC4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F23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E143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534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B819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2822D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CCDAB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02F3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057C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43E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9642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41B5D" w14:textId="50BF141A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A878A" w14:textId="4F1B6728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EA14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62E336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1.632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7C87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3793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5D2A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32CCC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7CFE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ECA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456C8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1.532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E7E0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4B35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302B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1.065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453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2AC78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350A2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3C6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B7C6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60432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BF5F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171E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0.792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8ECA4E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25.380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EC02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0.009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9E85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0.124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9A68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F5E9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0.281</w:t>
            </w:r>
          </w:p>
        </w:tc>
      </w:tr>
      <w:tr w:rsidR="008927C2" w:rsidRPr="00934A59" w14:paraId="2CF772A3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A9B2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F32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146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C1BF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9057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2FA0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BE8B9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FD66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9311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C762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D7E40" w14:textId="70F67E20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12D0C" w14:textId="40B961C4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A105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F25B9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0.498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04B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EADE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23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0.005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C94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2F2B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76C4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E24A1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0.312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1542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7644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DE72B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0.182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30962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BAB9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309D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0.008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E31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6D9F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44B9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35CE6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3C35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0.190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E651D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5.866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EE90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9F24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6980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44658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0.052</w:t>
            </w:r>
          </w:p>
        </w:tc>
      </w:tr>
      <w:tr w:rsidR="008927C2" w:rsidRPr="00934A59" w14:paraId="0DDC43D8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5B07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F38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297B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41F4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FC2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90FB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CB1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D9E2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9BFD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1B4B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E6B89" w14:textId="4B8C6F9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009EA" w14:textId="0B03DB59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E910C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347F2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1.363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FAAA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1AEB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D78B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826B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2845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BBE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E96DC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0.456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6105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4D9C5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7495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0.168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8353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E0E1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40630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0.011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4AE8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781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392DB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0.034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9C644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C0EA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0.242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BEFA0C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5.533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90D4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0.007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7F1BB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7C4F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2B8D6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0.063</w:t>
            </w:r>
          </w:p>
        </w:tc>
      </w:tr>
      <w:tr w:rsidR="008927C2" w:rsidRPr="00934A59" w14:paraId="1368A097" w14:textId="77777777" w:rsidTr="00B32846">
        <w:trPr>
          <w:trHeight w:val="57"/>
        </w:trPr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237B6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1"/>
                <w:szCs w:val="11"/>
              </w:rPr>
              <w:t>58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40FDC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545DF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A66A3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454F0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F6200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378D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4AA26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45A6D5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1E098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14DB3" w14:textId="368199CB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E9FF3" w14:textId="03D000B3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7AF189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14:paraId="4F9100D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0.110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D928E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0394C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6FE5E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D44EB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DCEDB0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977B1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459E877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0.067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37DF2B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794878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01DDE0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0.045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092E46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40FAAE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DDD3CD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0.003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13639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FBADF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0C6E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AAF66A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ABC155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0.023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FFF2CC"/>
            <w:noWrap/>
            <w:vAlign w:val="center"/>
            <w:hideMark/>
          </w:tcPr>
          <w:p w14:paraId="0C8B0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0.591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F23B14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D149C1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0.002</w:t>
            </w:r>
          </w:p>
        </w:tc>
        <w:tc>
          <w:tcPr>
            <w:tcW w:w="377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0742A3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0.000</w:t>
            </w:r>
          </w:p>
        </w:tc>
        <w:tc>
          <w:tcPr>
            <w:tcW w:w="37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1F9432AC" w14:textId="77777777" w:rsidR="008927C2" w:rsidRPr="00934A59" w:rsidRDefault="008927C2" w:rsidP="008927C2">
            <w:pPr>
              <w:widowControl/>
              <w:spacing w:line="160" w:lineRule="exact"/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1"/>
                <w:szCs w:val="11"/>
              </w:rPr>
              <w:t>0.016</w:t>
            </w:r>
          </w:p>
        </w:tc>
      </w:tr>
    </w:tbl>
    <w:bookmarkEnd w:id="21"/>
    <w:bookmarkEnd w:id="22"/>
    <w:p w14:paraId="4C4517BB" w14:textId="77777777" w:rsidR="00F84B88" w:rsidRPr="00934A59" w:rsidRDefault="00091BB1" w:rsidP="00091BB1">
      <w:r w:rsidRPr="00934A59">
        <w:rPr>
          <w:rFonts w:hint="eastAsia"/>
        </w:rPr>
        <w:t>*</w:t>
      </w:r>
      <w:r w:rsidRPr="00934A59">
        <w:t xml:space="preserve"> </w:t>
      </w:r>
      <w:r w:rsidR="00C16947" w:rsidRPr="00934A59">
        <w:t xml:space="preserve">The color </w:t>
      </w:r>
      <w:r w:rsidR="007B34DF" w:rsidRPr="00934A59">
        <w:t xml:space="preserve">reflects the level of </w:t>
      </w:r>
      <w:r w:rsidR="001A6223" w:rsidRPr="00934A59">
        <w:t>risk quotients</w:t>
      </w:r>
      <w:r w:rsidR="00C16947" w:rsidRPr="00934A59">
        <w:t xml:space="preserve"> (RQs)</w:t>
      </w:r>
      <w:r w:rsidR="001A6223" w:rsidRPr="00934A59">
        <w:rPr>
          <w:rFonts w:hint="eastAsia"/>
        </w:rPr>
        <w:t>:</w:t>
      </w:r>
      <w:r w:rsidR="001A6223" w:rsidRPr="00934A59">
        <w:t xml:space="preserve"> </w:t>
      </w:r>
    </w:p>
    <w:tbl>
      <w:tblPr>
        <w:tblStyle w:val="affff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134"/>
      </w:tblGrid>
      <w:tr w:rsidR="00F84B88" w:rsidRPr="00934A59" w14:paraId="7D68259C" w14:textId="77777777" w:rsidTr="00F84B88">
        <w:tc>
          <w:tcPr>
            <w:tcW w:w="2127" w:type="dxa"/>
          </w:tcPr>
          <w:p w14:paraId="10C2D6C8" w14:textId="3FDDBD47" w:rsidR="00F84B88" w:rsidRPr="00934A59" w:rsidRDefault="00F84B88" w:rsidP="00A01A8F">
            <w:pPr>
              <w:pStyle w:val="affffff"/>
            </w:pPr>
            <w:r w:rsidRPr="00934A59">
              <w:t>RQs &lt; 0.01</w:t>
            </w:r>
          </w:p>
        </w:tc>
        <w:tc>
          <w:tcPr>
            <w:tcW w:w="1134" w:type="dxa"/>
          </w:tcPr>
          <w:p w14:paraId="1DB68063" w14:textId="613B5A6E" w:rsidR="00F84B88" w:rsidRPr="00934A59" w:rsidRDefault="00F84B88" w:rsidP="00A01A8F">
            <w:pPr>
              <w:pStyle w:val="affffff"/>
            </w:pPr>
            <w:r w:rsidRPr="00934A59">
              <w:t>(no color)</w:t>
            </w:r>
          </w:p>
        </w:tc>
      </w:tr>
      <w:tr w:rsidR="00F84B88" w:rsidRPr="00934A59" w14:paraId="7CD43EC9" w14:textId="77777777" w:rsidTr="00673856">
        <w:tc>
          <w:tcPr>
            <w:tcW w:w="2127" w:type="dxa"/>
            <w:shd w:val="clear" w:color="auto" w:fill="E2EFD9" w:themeFill="accent6" w:themeFillTint="33"/>
          </w:tcPr>
          <w:p w14:paraId="1F77D519" w14:textId="3EAB9C25" w:rsidR="00F84B88" w:rsidRPr="00934A59" w:rsidRDefault="00F84B88" w:rsidP="00A01A8F">
            <w:pPr>
              <w:pStyle w:val="affffff"/>
            </w:pPr>
            <w:r w:rsidRPr="00934A59">
              <w:t xml:space="preserve">0.01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0.1</w:t>
            </w:r>
          </w:p>
        </w:tc>
        <w:tc>
          <w:tcPr>
            <w:tcW w:w="1134" w:type="dxa"/>
          </w:tcPr>
          <w:p w14:paraId="5336EAA3" w14:textId="4D3DC82F" w:rsidR="00F84B88" w:rsidRPr="00934A59" w:rsidRDefault="00F84B88" w:rsidP="00A01A8F">
            <w:pPr>
              <w:pStyle w:val="affffff"/>
            </w:pPr>
            <w:r w:rsidRPr="00934A59">
              <w:rPr>
                <w:rFonts w:hint="eastAsia"/>
              </w:rPr>
              <w:t>(</w:t>
            </w:r>
            <w:r w:rsidRPr="00934A59">
              <w:t>green)</w:t>
            </w:r>
          </w:p>
        </w:tc>
      </w:tr>
      <w:tr w:rsidR="00F84B88" w:rsidRPr="00934A59" w14:paraId="3A1B8D0A" w14:textId="77777777" w:rsidTr="00673856">
        <w:tc>
          <w:tcPr>
            <w:tcW w:w="2127" w:type="dxa"/>
            <w:shd w:val="clear" w:color="auto" w:fill="FFF2CC" w:themeFill="accent4" w:themeFillTint="33"/>
          </w:tcPr>
          <w:p w14:paraId="7579A179" w14:textId="46B502DD" w:rsidR="00F84B88" w:rsidRPr="00934A59" w:rsidRDefault="00F84B88" w:rsidP="00A01A8F">
            <w:pPr>
              <w:pStyle w:val="affffff"/>
            </w:pPr>
            <w:r w:rsidRPr="00934A59">
              <w:t xml:space="preserve">0.1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 &lt; 1</w:t>
            </w:r>
          </w:p>
        </w:tc>
        <w:tc>
          <w:tcPr>
            <w:tcW w:w="1134" w:type="dxa"/>
          </w:tcPr>
          <w:p w14:paraId="563493EB" w14:textId="36C88C24" w:rsidR="00F84B88" w:rsidRPr="00934A59" w:rsidRDefault="00F84B88" w:rsidP="00A01A8F">
            <w:pPr>
              <w:pStyle w:val="affffff"/>
            </w:pPr>
            <w:r w:rsidRPr="00934A59">
              <w:t>(yellow)</w:t>
            </w:r>
          </w:p>
        </w:tc>
      </w:tr>
      <w:tr w:rsidR="00F84B88" w:rsidRPr="00934A59" w14:paraId="53B741C5" w14:textId="77777777" w:rsidTr="00673856">
        <w:tc>
          <w:tcPr>
            <w:tcW w:w="2127" w:type="dxa"/>
            <w:shd w:val="clear" w:color="auto" w:fill="FBE4D5" w:themeFill="accent2" w:themeFillTint="33"/>
          </w:tcPr>
          <w:p w14:paraId="580F0370" w14:textId="12BA1182" w:rsidR="00F84B88" w:rsidRPr="00934A59" w:rsidRDefault="00F84B88" w:rsidP="00A01A8F">
            <w:pPr>
              <w:pStyle w:val="affffff"/>
            </w:pPr>
            <w:r w:rsidRPr="00934A59">
              <w:t xml:space="preserve">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 10</w:t>
            </w:r>
          </w:p>
        </w:tc>
        <w:tc>
          <w:tcPr>
            <w:tcW w:w="1134" w:type="dxa"/>
          </w:tcPr>
          <w:p w14:paraId="5303CC08" w14:textId="55E0FCB1" w:rsidR="00F84B88" w:rsidRPr="00934A59" w:rsidRDefault="00F84B88" w:rsidP="00A01A8F">
            <w:pPr>
              <w:pStyle w:val="affffff"/>
            </w:pPr>
            <w:r w:rsidRPr="00934A59">
              <w:t>(</w:t>
            </w:r>
            <w:r w:rsidR="00163B0E" w:rsidRPr="00934A59">
              <w:t>reddish</w:t>
            </w:r>
            <w:r w:rsidRPr="00934A59">
              <w:t>)</w:t>
            </w:r>
          </w:p>
        </w:tc>
      </w:tr>
      <w:tr w:rsidR="00F84B88" w:rsidRPr="00934A59" w14:paraId="2001DD07" w14:textId="77777777" w:rsidTr="00B066C8">
        <w:tc>
          <w:tcPr>
            <w:tcW w:w="2127" w:type="dxa"/>
            <w:shd w:val="clear" w:color="auto" w:fill="FF7C80"/>
          </w:tcPr>
          <w:p w14:paraId="4DFE9D56" w14:textId="666275DE" w:rsidR="00F84B88" w:rsidRPr="00934A59" w:rsidRDefault="00F84B88" w:rsidP="00A01A8F">
            <w:pPr>
              <w:pStyle w:val="affffff"/>
            </w:pPr>
            <w:r w:rsidRPr="00934A59">
              <w:t xml:space="preserve">RQs </w:t>
            </w:r>
            <w:r w:rsidRPr="00934A59">
              <w:rPr>
                <w:rFonts w:hint="eastAsia"/>
              </w:rPr>
              <w:t>≥</w:t>
            </w:r>
            <w:r w:rsidRPr="00934A59">
              <w:t xml:space="preserve"> 10</w:t>
            </w:r>
          </w:p>
        </w:tc>
        <w:tc>
          <w:tcPr>
            <w:tcW w:w="1134" w:type="dxa"/>
          </w:tcPr>
          <w:p w14:paraId="3BE6CAE1" w14:textId="375B9286" w:rsidR="00F84B88" w:rsidRPr="00934A59" w:rsidRDefault="00F84B88" w:rsidP="00A01A8F">
            <w:pPr>
              <w:pStyle w:val="affffff"/>
            </w:pPr>
            <w:r w:rsidRPr="00934A59">
              <w:t>(red)</w:t>
            </w:r>
          </w:p>
        </w:tc>
      </w:tr>
    </w:tbl>
    <w:p w14:paraId="540F0E36" w14:textId="578B326C" w:rsidR="00D46D6E" w:rsidRPr="00934A59" w:rsidRDefault="00D46D6E" w:rsidP="00C8738A">
      <w:r w:rsidRPr="00934A59">
        <w:br w:type="page"/>
      </w:r>
    </w:p>
    <w:p w14:paraId="64DEA0F5" w14:textId="54B17B47" w:rsidR="00C8738A" w:rsidRPr="00934A59" w:rsidRDefault="00C8738A" w:rsidP="003A2427">
      <w:pPr>
        <w:pStyle w:val="afffffd"/>
      </w:pPr>
      <w:bookmarkStart w:id="23" w:name="_Toc122136389"/>
      <w:r w:rsidRPr="00934A59">
        <w:t xml:space="preserve">Table </w:t>
      </w:r>
      <w:r w:rsidR="00602AE6" w:rsidRPr="00934A59">
        <w:t>S</w:t>
      </w:r>
      <w:fldSimple w:instr=" SEQ Table \* ARABIC ">
        <w:r w:rsidR="00934A59">
          <w:rPr>
            <w:noProof/>
          </w:rPr>
          <w:t>6</w:t>
        </w:r>
      </w:fldSimple>
      <w:r w:rsidRPr="00934A59">
        <w:t xml:space="preserve"> </w:t>
      </w:r>
      <w:r w:rsidR="00602AE6" w:rsidRPr="00934A59">
        <w:t xml:space="preserve">Resistance development risk quotients </w:t>
      </w:r>
      <w:bookmarkStart w:id="24" w:name="OLE_LINK9"/>
      <w:bookmarkStart w:id="25" w:name="OLE_LINK12"/>
      <w:r w:rsidR="00602AE6" w:rsidRPr="00934A59">
        <w:t>of antibiotics</w:t>
      </w:r>
      <w:bookmarkEnd w:id="24"/>
      <w:bookmarkEnd w:id="25"/>
      <w:r w:rsidR="00602AE6" w:rsidRPr="00934A59">
        <w:t xml:space="preserve"> in </w:t>
      </w:r>
      <w:r w:rsidR="00244D2E" w:rsidRPr="00934A59">
        <w:t xml:space="preserve">the fresh </w:t>
      </w:r>
      <w:r w:rsidR="00602AE6" w:rsidRPr="00934A59">
        <w:t>surface waters of China</w:t>
      </w:r>
      <w:r w:rsidR="00163B0E" w:rsidRPr="00934A59">
        <w:t>*</w:t>
      </w:r>
      <w:bookmarkEnd w:id="23"/>
    </w:p>
    <w:tbl>
      <w:tblPr>
        <w:tblW w:w="13958" w:type="dxa"/>
        <w:tblLayout w:type="fixed"/>
        <w:tblLook w:val="04A0" w:firstRow="1" w:lastRow="0" w:firstColumn="1" w:lastColumn="0" w:noHBand="0" w:noVBand="1"/>
      </w:tblPr>
      <w:tblGrid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  <w:gridCol w:w="498"/>
        <w:gridCol w:w="499"/>
      </w:tblGrid>
      <w:tr w:rsidR="003D5848" w:rsidRPr="00934A59" w14:paraId="3B6243CF" w14:textId="77777777" w:rsidTr="00C8738A">
        <w:trPr>
          <w:trHeight w:val="113"/>
        </w:trPr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AE32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Locations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ACF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Sulfadiazine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5F9A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Sulfamethoxazole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B777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Sulfathiazole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6395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Trimethoprim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7774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Ormetoprim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AB09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Oxytetracycline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8945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Tetracycline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0C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Chlortetracycline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E27F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Doxycycline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F89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Methacycline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67C7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Norfloxacin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C6F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Ciprofloxacin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B4A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Ofloxacin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6513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Lomefloxacin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A3CE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Enrofloxacin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2442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Fleroxacin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965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Pefloxacin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4B37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Difloxacin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3525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Clarithromycin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F37B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Roxithromycin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D2B7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Tylosin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E23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Cephalexin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FFC9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Amoxicillin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D1EE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Penicillin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C0A6C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Florfenicol</w:t>
            </w:r>
          </w:p>
        </w:tc>
        <w:tc>
          <w:tcPr>
            <w:tcW w:w="498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AB2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Chloramphenicol</w:t>
            </w:r>
          </w:p>
        </w:tc>
        <w:tc>
          <w:tcPr>
            <w:tcW w:w="49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3A37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Lincomycin</w:t>
            </w:r>
          </w:p>
        </w:tc>
      </w:tr>
      <w:tr w:rsidR="003D5848" w:rsidRPr="00934A59" w14:paraId="56F67714" w14:textId="77777777" w:rsidTr="00C8738A">
        <w:trPr>
          <w:trHeight w:val="113"/>
        </w:trPr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02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5A1E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624F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231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48A7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0.127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3B4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39C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48F6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6932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902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FFE1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6F11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1.064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FB9F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8EC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4562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1.135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F79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2097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5DDD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0.148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17C9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0.209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8DBB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2.096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68D7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1A2A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EEA0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B8731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3.137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C805C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11.362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60A0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0.275</w:t>
            </w:r>
          </w:p>
        </w:tc>
        <w:tc>
          <w:tcPr>
            <w:tcW w:w="498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0B7A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9" w:type="dxa"/>
            <w:tcBorders>
              <w:top w:val="single" w:sz="6" w:space="0" w:color="auto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795D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0.396</w:t>
            </w:r>
          </w:p>
        </w:tc>
      </w:tr>
      <w:tr w:rsidR="003D5848" w:rsidRPr="00934A59" w14:paraId="5B3734CA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32E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F74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3437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FBE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B35A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659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504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BAA3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EA2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2FD9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C7D8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4CC4E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F8E3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2FE5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8DDD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7C2C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B1DE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AE42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2BB9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07C9C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96F8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BD87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0665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7180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3.185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86418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10.844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FEFC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225D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72B2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0.359</w:t>
            </w:r>
          </w:p>
        </w:tc>
      </w:tr>
      <w:tr w:rsidR="003D5848" w:rsidRPr="00934A59" w14:paraId="079CBE5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104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7F1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520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B5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1ACB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B90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259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CA8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AB29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56AF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6AF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165E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12F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FBDC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4D6F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AC10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8AF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8A2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F129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D3E4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E4F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F47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D747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E577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194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9489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7624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653B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</w:tr>
      <w:tr w:rsidR="003D5848" w:rsidRPr="00934A59" w14:paraId="3A74D21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DD2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F8E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F48F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2296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FC9B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135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B74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DA3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671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A9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C8C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367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73BA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27A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F48A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EE8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E7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87D0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5392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218B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689A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ADE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7F34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211A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EFDD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05CD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847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9E78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</w:tr>
      <w:tr w:rsidR="003D5848" w:rsidRPr="00934A59" w14:paraId="2F25876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C15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C34B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32D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34E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248E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CFA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389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4F20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026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04EE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4A63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E378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9F30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086C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9407D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1D83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5754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574F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18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FA24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4C28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D0F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30BA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60CC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9C5A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37F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FF2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B57A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0.183</w:t>
            </w:r>
          </w:p>
        </w:tc>
      </w:tr>
      <w:tr w:rsidR="003D5848" w:rsidRPr="00934A59" w14:paraId="44725D1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846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590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9BCE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0AC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31E6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3E8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547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938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9A9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787C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49C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40BC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891B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E0AF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C038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4140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240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562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80AF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69C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39D6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D5D1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F2D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CE05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C761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EA6E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188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2863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</w:tr>
      <w:tr w:rsidR="003D5848" w:rsidRPr="00934A59" w14:paraId="7325E03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12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D15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FF74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13E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A4161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BFC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55CC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8F5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449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2719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FF2F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1C061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7A9A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80E1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96A78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A3A5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0CB7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E5E9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39CF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2DDEC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6D76A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11735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8332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2A3E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4.974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0B60C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15.348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070EF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0D690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65B6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0.684</w:t>
            </w:r>
          </w:p>
        </w:tc>
      </w:tr>
      <w:tr w:rsidR="003D5848" w:rsidRPr="00934A59" w14:paraId="3971D73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71E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A1F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8B7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59A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541F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969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59E6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EE63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69F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2E35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BB8D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1DA1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2D23D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10.269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80E0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92504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C2985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02B0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3EF5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6836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FBD6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515E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9A20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E691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F6702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13.493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DC7AB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44.073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00C5A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F4B4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AB5BF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1.995</w:t>
            </w:r>
          </w:p>
        </w:tc>
      </w:tr>
      <w:tr w:rsidR="003D5848" w:rsidRPr="00934A59" w14:paraId="221C780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B03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04B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3F88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C5F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9579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866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2CCD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DBBE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85A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524B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2B80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EDE5C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9E12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985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E31F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4F1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49B3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84DA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C8F9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7055B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1.366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9429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1916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75B0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CF05A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5.310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BD001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18.597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CC45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8D26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9F97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0.882</w:t>
            </w:r>
          </w:p>
        </w:tc>
      </w:tr>
      <w:tr w:rsidR="003D5848" w:rsidRPr="00934A59" w14:paraId="0D95E3F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78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EAC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AFE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66D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7893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CEE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DE23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3ED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F145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11DE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8AC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45BD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8535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586A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0469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4294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56D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A40D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A9AE9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F789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6693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2B71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A02D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06DC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38F5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2D0D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6ACC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417E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</w:tr>
      <w:tr w:rsidR="003D5848" w:rsidRPr="00934A59" w14:paraId="7E9DDA7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6B4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E0A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CD0A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2561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26AA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127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3D71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2888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6D2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79991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734A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FF4D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B4178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C3C0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B787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DCD4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C3FA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67C6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380A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FE5C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3.552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C2B8E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15B8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61CF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D68EE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8.063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D821A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17.940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56B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270C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A1B91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1.601</w:t>
            </w:r>
          </w:p>
        </w:tc>
      </w:tr>
      <w:tr w:rsidR="003D5848" w:rsidRPr="00934A59" w14:paraId="2A2A71C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212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C45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B2E9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A8C5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BB40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B80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951F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D7E7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130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02CA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A1B9B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0388F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5.734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4D8F2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1CCEA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D4636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B665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5882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F811E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7F24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3A366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5.290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9DE8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F2FB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B4A1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AB6CE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14.440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20DDD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29.478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8EF46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8029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B920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2.181</w:t>
            </w:r>
          </w:p>
        </w:tc>
      </w:tr>
      <w:tr w:rsidR="003D5848" w:rsidRPr="00934A59" w14:paraId="1A5AF6A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5C3E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518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DD59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BA3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70D3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5FD5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68D90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E776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C599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0AAF7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D5F3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FDC7D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8C742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11.792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4C79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D6B5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F0095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65EC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53B52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E003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EC7B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53F3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BBE5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5768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86206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15.462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3AB95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31.344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9CD8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2189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5AAF3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1.974</w:t>
            </w:r>
          </w:p>
        </w:tc>
      </w:tr>
      <w:tr w:rsidR="003D5848" w:rsidRPr="00934A59" w14:paraId="6CD9605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423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C5B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ACB7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406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B49F3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0F6C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C77B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E1CE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B93F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C907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51E7C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DACF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12.772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F1EA5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11.571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BF0D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D6608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E4F5B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8642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C44D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7D882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80FD4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6.820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25D00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DD8A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22898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A5FA8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40.265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2C8C5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87.675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B4DA1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36E2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94F0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6.017</w:t>
            </w:r>
          </w:p>
        </w:tc>
      </w:tr>
      <w:tr w:rsidR="003D5848" w:rsidRPr="00934A59" w14:paraId="0441D02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2C1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E592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326C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72A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6D54D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392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054D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77AA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D6FB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82F4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E59B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E7956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13.387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1FF84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29.047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19A4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C850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6.915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B72A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5.520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F1DD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C6A3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6B5C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4.946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AC6C9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7349F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DDE2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5096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5B403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39.414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65FD6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78.085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9625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2061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14522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4.016</w:t>
            </w:r>
          </w:p>
        </w:tc>
      </w:tr>
      <w:tr w:rsidR="003D5848" w:rsidRPr="00934A59" w14:paraId="3AC1F8D8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BE6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87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3932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2D2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6B2A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4281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766C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2FED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C5F6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9EDD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AA3D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0C6F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2.956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60F62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4.310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43E1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235CE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302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829F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52D67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9E9C6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2.355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87278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9.297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91DE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906BA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22F9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BDC6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9.817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561F7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23.418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4F43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DD5C6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D387A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2.021</w:t>
            </w:r>
          </w:p>
        </w:tc>
      </w:tr>
      <w:tr w:rsidR="003D5848" w:rsidRPr="00934A59" w14:paraId="1880B5A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7441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0EF1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14D19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50E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B749F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DE1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D532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F1C6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1AF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884B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C51E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121A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4.440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4092B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CD92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7B92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2BE4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B2F5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705F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1BC2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6FE17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CD49B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5B18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D76F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3BE108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321B1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29.398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91A7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C620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D84F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2.124</w:t>
            </w:r>
          </w:p>
        </w:tc>
      </w:tr>
      <w:tr w:rsidR="003D5848" w:rsidRPr="00934A59" w14:paraId="09B5B69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5E2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699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8732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583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98742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7BC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4C4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40D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83E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A706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C1176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2AC70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7668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8D4B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A8EA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493A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57E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14A8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9F46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5164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2.266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899B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2DD9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020B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7EAD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CBFB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7C60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7F8F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C13F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0.659</w:t>
            </w:r>
          </w:p>
        </w:tc>
      </w:tr>
      <w:tr w:rsidR="003D5848" w:rsidRPr="00934A59" w14:paraId="778DCC9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2B26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F41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3673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406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824C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084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E2B5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67A4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1F55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2DC7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3AB1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9B6F7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B3ED8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5.162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FA1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A08CB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6F2E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5855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D3BC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F087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90D4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72C94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3915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02B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B2D65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6.228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7A146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12.952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28FA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29AA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8703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0.577</w:t>
            </w:r>
          </w:p>
        </w:tc>
      </w:tr>
      <w:tr w:rsidR="003D5848" w:rsidRPr="00934A59" w14:paraId="506D455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E8A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EF0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7C84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16C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EF0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D75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1BFA7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88BFF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3986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E31A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7521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9B3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73C00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7.944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E946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731C6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9166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42146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8B0A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01C77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F1AA9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3.474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CD377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A573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154F6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371BC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11.653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D5B52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36.024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6B6F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B60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C87C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2.013</w:t>
            </w:r>
          </w:p>
        </w:tc>
      </w:tr>
      <w:tr w:rsidR="003D5848" w:rsidRPr="00934A59" w14:paraId="6F8C788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B2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C90F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6AEA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ACCF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AA3BD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715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94B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96D7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3C6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B0E3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0BF0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0B2F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1.571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17E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D2C9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D9AD1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636A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EDEC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944A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0F035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A4B57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3.784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68B0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530B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C46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F8BA0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5.256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AA21C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13.427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282F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AA6F7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D8201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1.119</w:t>
            </w:r>
          </w:p>
        </w:tc>
      </w:tr>
      <w:tr w:rsidR="003D5848" w:rsidRPr="00934A59" w14:paraId="61B9A6F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7D4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0E0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A3EB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98D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0285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D5E97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967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B260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3196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5F8F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91568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47A7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E656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84BF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B2C8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BAD3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557FD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593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384E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F3384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3.206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60E3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09FB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1066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0285B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6.481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75159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14.794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D629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04DC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27F1E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1.242</w:t>
            </w:r>
          </w:p>
        </w:tc>
      </w:tr>
      <w:tr w:rsidR="003D5848" w:rsidRPr="00934A59" w14:paraId="1655DEE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83B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53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98DC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A21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8E54D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C74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92D5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92288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D99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22912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C0A6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5ADBA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DD57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A6FDF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0DDB8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1.893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4E96A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97B8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C980A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E6EF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97622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7.044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1578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0A9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26061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269715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10.357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0D2694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26.372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2028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CEB0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C4536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1.805</w:t>
            </w:r>
          </w:p>
        </w:tc>
      </w:tr>
      <w:tr w:rsidR="003D5848" w:rsidRPr="00934A59" w14:paraId="3233917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5F7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4B5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D2A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42CD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D76E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277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7D1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B6E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8BB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3E2A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DEE1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6F64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0663D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6084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CA0E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A213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E57E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28E6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15AA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3D78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543C4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98CA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96D9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A1932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3BFF3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E442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C60D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1192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0.262</w:t>
            </w:r>
          </w:p>
        </w:tc>
      </w:tr>
      <w:tr w:rsidR="003D5848" w:rsidRPr="00934A59" w14:paraId="3FC2E94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168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720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E99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BAE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9EB5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ABBA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895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533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C183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EE29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B84C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4C9E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609D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89E8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A721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B55E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8E9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15D4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97C0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ADA9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D5223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858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DC4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E5EB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1.195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A7881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2.970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0597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83A8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DA82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0.131</w:t>
            </w:r>
          </w:p>
        </w:tc>
      </w:tr>
      <w:tr w:rsidR="003D5848" w:rsidRPr="00934A59" w14:paraId="5BBB4903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B11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5EC9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00E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8D5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621E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9D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0D7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D8E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035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0ED9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B652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973A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BB16D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C01C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1551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DBDF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7244D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565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13F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06C0E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C733F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59BB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8178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05DB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6C744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4.558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A8E3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B2853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52230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0.378</w:t>
            </w:r>
          </w:p>
        </w:tc>
      </w:tr>
      <w:tr w:rsidR="003D5848" w:rsidRPr="00934A59" w14:paraId="43DA63D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CE7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1A4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B7F9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EE8F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238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472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8B3E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E5AB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646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90C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C06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A7D2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5E7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7B2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B1E6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CC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E34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39C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150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408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AEB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B2B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D3C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E02C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19BC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0.495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4ED8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066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FCAF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</w:tr>
      <w:tr w:rsidR="003D5848" w:rsidRPr="00934A59" w14:paraId="3B8A9B4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5E6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5FF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AFF1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78F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B0D1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F84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D30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53B9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D57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D747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FAD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02AA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4D27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EB11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1477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3541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71C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CCF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41EC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D9A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C4699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3B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116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02905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0CF2C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F11D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5A7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DAC3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</w:tr>
      <w:tr w:rsidR="003D5848" w:rsidRPr="00934A59" w14:paraId="47D8A18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4D3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A8E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818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74C2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5D4D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5DB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D6C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DEE1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DA1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870B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DE740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914FA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DF5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4CCC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849B0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F4DF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99C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553B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DC4D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95F7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3469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D32A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054E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2A226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1A228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3.076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14E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5A32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3E9B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0.132</w:t>
            </w:r>
          </w:p>
        </w:tc>
      </w:tr>
      <w:tr w:rsidR="003D5848" w:rsidRPr="00934A59" w14:paraId="3560318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8A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2F5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EDA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DA4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63E0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C1A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BFFF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F5D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3A2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6AC1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6F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2CCC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AC2F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CB06F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AAD0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13CE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5A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9D63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037C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D81E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90ED7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B66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8ED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2BA8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CE2A9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2.207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E8765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B5713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94CB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0.097</w:t>
            </w:r>
          </w:p>
        </w:tc>
      </w:tr>
      <w:tr w:rsidR="003D5848" w:rsidRPr="00934A59" w14:paraId="1A35417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971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C35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3740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7D9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93BE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9B0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3AF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329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DDF9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4735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F03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5C8E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C0C1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D80F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1CF9C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4A320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277B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C94E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DCCD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B9AC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2B89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4568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D09B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F383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20941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2.633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81C46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D02A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06A6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0.155</w:t>
            </w:r>
          </w:p>
        </w:tc>
      </w:tr>
      <w:tr w:rsidR="003D5848" w:rsidRPr="00934A59" w14:paraId="5B81943C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E68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323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F5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4FB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45BE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A84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6A7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CA8A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F0C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2528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99F8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E474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0.472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A6108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8679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CE2E1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6F88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F207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235D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C32F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3F8AD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0.799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2E70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9039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ECF8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71127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82A72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F6EF4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A1AD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B8B56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0.266</w:t>
            </w:r>
          </w:p>
        </w:tc>
      </w:tr>
      <w:tr w:rsidR="003D5848" w:rsidRPr="00934A59" w14:paraId="2AE91CC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09C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D8B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59B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5A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F69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5ED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1AD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4CD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45E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983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E18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6FFD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B9DC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87D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FEF4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408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404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F8B4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EA8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319A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0A701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B39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372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57E0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F5747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6F1E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FE42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4430A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</w:tr>
      <w:tr w:rsidR="003D5848" w:rsidRPr="00934A59" w14:paraId="0BC537A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221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423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08A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2AB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E0594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AAA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FDB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EAB8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BDF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7168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B4A2D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ED6E3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EEDC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8C67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7638C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14C5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4EBD6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69DD2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F9E2F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29D5E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1.088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A3DA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36808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AED1B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5394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1.987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1378D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B4AEA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1B89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F8852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0.436</w:t>
            </w:r>
          </w:p>
        </w:tc>
      </w:tr>
      <w:tr w:rsidR="003D5848" w:rsidRPr="00934A59" w14:paraId="200D73A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3E6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122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FBB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CEE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0EEA8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647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7A65F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9832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E5E4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773EE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8A17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DA528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0.839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40D7B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45142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C71FD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1124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A04B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8CC6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AD66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4AF6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D288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BCBF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FBA72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4950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4.179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56A8C2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10.422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4731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51700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843E74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0.481</w:t>
            </w:r>
          </w:p>
        </w:tc>
      </w:tr>
      <w:tr w:rsidR="003D5848" w:rsidRPr="00934A59" w14:paraId="2D98928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B93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A80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C69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0540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57741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A06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A2A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279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64A2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71D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C6E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E215C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0.231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6B17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8045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E682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111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A79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758E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E152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27D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0FF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F8C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6706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6D6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0.683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ACD24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FBA0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24910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816CB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0.150</w:t>
            </w:r>
          </w:p>
        </w:tc>
      </w:tr>
      <w:tr w:rsidR="003D5848" w:rsidRPr="00934A59" w14:paraId="173CD43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39B4A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38D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B1D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226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8B81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5EA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1514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89E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803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0FE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F78D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1B04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7A38C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145D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414C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4A7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1A2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F42B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24F5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BE857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5F67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C4A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3063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F22D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0.537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8BBA5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1.424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C952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37795F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DC204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0.071</w:t>
            </w:r>
          </w:p>
        </w:tc>
      </w:tr>
      <w:tr w:rsidR="003D5848" w:rsidRPr="00934A59" w14:paraId="4654812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587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959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6F3E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A4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9BB8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AE2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5AD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48AC2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EB9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1C69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F704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C63F30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16FB1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09D5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5041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2E9E5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0C5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86A1A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7488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6A3C0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0F75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1122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7253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4065E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1.548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359C7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3.860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3786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1DE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6B74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0.194</w:t>
            </w:r>
          </w:p>
        </w:tc>
      </w:tr>
      <w:tr w:rsidR="003D5848" w:rsidRPr="00934A59" w14:paraId="6BAF08B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EB35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DC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388C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253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1DB7B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0EF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B6260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DD25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BB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C46D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FA3EB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E9C52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207F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D397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61C3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894846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A8F50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0CE01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A1905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F47F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0.642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C38B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AD43C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25DE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6D886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2.461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BA0E9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5.958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17B8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FDEC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78E3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0.355</w:t>
            </w:r>
          </w:p>
        </w:tc>
      </w:tr>
      <w:tr w:rsidR="003D5848" w:rsidRPr="00934A59" w14:paraId="6A3E686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EE1B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93F2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071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0693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1200F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AFE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849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2D1B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6F6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B84EE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C555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E64D3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0.376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D06CF3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47AD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D99B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02C1D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6B28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EE06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80DC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CA372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56E49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F4D8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32E3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942F2F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86FE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5.182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8E25D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232FB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3E95A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0.226</w:t>
            </w:r>
          </w:p>
        </w:tc>
      </w:tr>
      <w:tr w:rsidR="003D5848" w:rsidRPr="00934A59" w14:paraId="379C8CC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908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38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92B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B57DF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DA7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273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803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BDE2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774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1BEA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7C4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B13A6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E987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F691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62B0B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C31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8A9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945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8F2B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71C1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843D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F33D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3D9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E2358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0.451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D0338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9DE1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688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50ABA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0.053</w:t>
            </w:r>
          </w:p>
        </w:tc>
      </w:tr>
      <w:tr w:rsidR="003D5848" w:rsidRPr="00934A59" w14:paraId="2E7C547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186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FD5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83F4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CAE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D29F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D8B4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E60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74591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49B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CF420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9517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A922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0.778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9A704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5FD4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2778F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D030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AF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163A3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7DA6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D6A81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9E9958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0.271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11A26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3364B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50BD8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2750E8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9.472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FBA6E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3156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5DA9B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0.743</w:t>
            </w:r>
          </w:p>
        </w:tc>
      </w:tr>
      <w:tr w:rsidR="003D5848" w:rsidRPr="00934A59" w14:paraId="3158CC59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118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5D8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9943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8D42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BDEEC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EF8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2CD6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3447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E5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FE17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2E88B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322F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65EA0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72D3C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D7AAB8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613FE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1119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305C7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FD252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2C2BF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3.846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42F226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48DAA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8F9532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FF887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13.535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7C70C65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35.664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D755B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0.825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33207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6727E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2.178</w:t>
            </w:r>
          </w:p>
        </w:tc>
      </w:tr>
      <w:tr w:rsidR="003D5848" w:rsidRPr="00934A59" w14:paraId="1784D9BD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43F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67A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F6B3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2076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A3311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246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A1E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5C526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C26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4D43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839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C647B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5F281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36195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1B068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A7AD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5F4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A4C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AAD9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05AF8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FE2B8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A14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24596C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2B56D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3526D2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D5F21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50E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25C3C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</w:tr>
      <w:tr w:rsidR="003D5848" w:rsidRPr="00934A59" w14:paraId="2AF2174E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1D7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CB26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1F0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290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6D7A31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869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6D3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C02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E9B6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00D0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4A801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62176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0.367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CDD65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7C76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EC46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4606B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757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EA9F8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9BD9B0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9F1D4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0.426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D732F9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560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745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67635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1.775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FED76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4.328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3D526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34185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9CA1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0.197</w:t>
            </w:r>
          </w:p>
        </w:tc>
      </w:tr>
      <w:tr w:rsidR="003D5848" w:rsidRPr="00934A59" w14:paraId="0091DC85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4C6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F7AB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39C5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11C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F0D05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6981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B674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104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F504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DB8484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9AF8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8F78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A0CCCC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0.139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9225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747765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92CD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2E8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A48B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954DF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1BED8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2745D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816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BFE9A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7442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B1B98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1.198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ACE2A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F45B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A1F7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</w:tr>
      <w:tr w:rsidR="003D5848" w:rsidRPr="00934A59" w14:paraId="499B75F6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58A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4BBD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76C6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61C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A821C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C93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23D9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E14B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CD1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BB4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03DF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F95363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A4CE8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B2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79028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70CC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A6F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EDE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FC42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E85BA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4FF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06C6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AB0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741B5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ECFA98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887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973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BE1E4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0.031</w:t>
            </w:r>
          </w:p>
        </w:tc>
      </w:tr>
      <w:tr w:rsidR="003D5848" w:rsidRPr="00934A59" w14:paraId="2A52F3E8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0929B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353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5FA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E25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C90A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5C96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6ED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6573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8A7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09B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4AB6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73890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08CF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BE3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1EE425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2B8E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BB9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6A2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CD7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68FB70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D34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9AB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46C1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133A9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5F91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0.551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FB785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80B0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EC53A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</w:tr>
      <w:tr w:rsidR="003D5848" w:rsidRPr="00934A59" w14:paraId="343701CA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3DFE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9070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B60D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FFF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6F2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58B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C0D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D41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02F1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AB38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65B2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291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9670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2C2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7F0B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EE52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9C3A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299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634E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567D4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91C3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B73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009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88647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2646A3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07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95AE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099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</w:tr>
      <w:tr w:rsidR="003D5848" w:rsidRPr="00934A59" w14:paraId="7D282CB0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C6E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2CE09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FD1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F49A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356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FF24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E1C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8A4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A20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D77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2551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64C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686D2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017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822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5E5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770F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5F4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CFC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CA14D6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3085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3B39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0E8F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BCA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20E3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924A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F38F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9149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</w:tr>
      <w:tr w:rsidR="003D5848" w:rsidRPr="00934A59" w14:paraId="40640A3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746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7E8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46AE7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A071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E82D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ED9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BBE1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401D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74F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262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B87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450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F3B47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E4F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87C3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32E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C3A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8EBAC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A0BE7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9B872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CFE4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3AD9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7D5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B8253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B78822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5DD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AE339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CF5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</w:tr>
      <w:tr w:rsidR="003D5848" w:rsidRPr="00934A59" w14:paraId="7F291F31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7E4F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70E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FF59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14DCA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6169D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5B3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956F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692F1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099D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5B8D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65323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E955D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8.255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331497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4DB98F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678833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3C7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EEDCC3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3C099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0.498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ED6212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47C2B1E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5.365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30CC5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21C91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FA6E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0.074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6FCCB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4.757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A7A7"/>
            <w:noWrap/>
            <w:vAlign w:val="center"/>
            <w:hideMark/>
          </w:tcPr>
          <w:p w14:paraId="420DA33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17.965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203B0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1.650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34D7E9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0.763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EFD86C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6.017</w:t>
            </w:r>
          </w:p>
        </w:tc>
      </w:tr>
      <w:tr w:rsidR="003D5848" w:rsidRPr="00934A59" w14:paraId="34F0B41B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9E87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480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783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2E26E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797BA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78B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A93F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0AAF4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31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2EE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4528A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1367D9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0.696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27CF6A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F0F349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5626F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0.388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B3D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5427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E83FF0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DC8DA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3444F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1.263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47BC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9DA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FC365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561877B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1.600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03B6BB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6.203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143DFA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0.175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8BE2C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2ABD3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0.482</w:t>
            </w:r>
          </w:p>
        </w:tc>
      </w:tr>
      <w:tr w:rsidR="003D5848" w:rsidRPr="00934A59" w14:paraId="112AA6A7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A3A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F109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5C07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653B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E5BD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6C4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D774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6E1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5B02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2F0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FAA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59E64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89256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873E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52FBE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75D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7EB16D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0D950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BE8FFB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44A7067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0.281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6AFEE2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02FB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3B91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200B2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0.229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59D8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0.635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3D46D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3623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008BE05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0.068</w:t>
            </w:r>
          </w:p>
        </w:tc>
      </w:tr>
      <w:tr w:rsidR="003D5848" w:rsidRPr="00934A59" w14:paraId="73072D54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812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85E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FA57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A977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A2CC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9F91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52FF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3EA7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B870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7E8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F569D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8DC718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0.411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FB2B1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0.034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016C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7667D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8791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E7AB4B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474656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06391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56D3228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0.982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CE0E5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0.017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2384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395BAA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1226A81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1.001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CE4D6"/>
            <w:noWrap/>
            <w:vAlign w:val="center"/>
            <w:hideMark/>
          </w:tcPr>
          <w:p w14:paraId="700AFA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3.541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0362E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9AD09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2E439DB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0.293</w:t>
            </w:r>
          </w:p>
        </w:tc>
      </w:tr>
      <w:tr w:rsidR="003D5848" w:rsidRPr="00934A59" w14:paraId="733323CF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2EF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1F8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200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B12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15D99A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DD02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0DAC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C56C6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C145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05298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78E7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3C1445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0.090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6D68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FEF1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BC482E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0.061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F86B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3F819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0.004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5BE57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EA4A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6A7F6AC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0.168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FC1B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0.005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73B2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1557C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D55CD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0.240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D584F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0.819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FF254C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C53E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41BA26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0.054</w:t>
            </w:r>
          </w:p>
        </w:tc>
      </w:tr>
      <w:tr w:rsidR="003D5848" w:rsidRPr="00934A59" w14:paraId="012BDD22" w14:textId="77777777" w:rsidTr="00CB4640">
        <w:trPr>
          <w:trHeight w:val="113"/>
        </w:trPr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1B1D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57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403F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CFF1E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008C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BDE912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73D94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3CE6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28C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35B9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DB77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494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0FA08E9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0.111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1D8A3BC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22FDE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0.009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6872855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0.089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33ED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C3D9F5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0.019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5DB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0.007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2C1512A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0.021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3F79C28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0.244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3D2956F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0.045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92C78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732BFE6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9CB137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0.306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000000" w:fill="FFF2CC"/>
            <w:noWrap/>
            <w:vAlign w:val="center"/>
            <w:hideMark/>
          </w:tcPr>
          <w:p w14:paraId="7EB6FE5E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0.772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4D494E4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0.012</w:t>
            </w:r>
          </w:p>
        </w:tc>
        <w:tc>
          <w:tcPr>
            <w:tcW w:w="49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C52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0.008</w:t>
            </w:r>
          </w:p>
        </w:tc>
        <w:tc>
          <w:tcPr>
            <w:tcW w:w="499" w:type="dxa"/>
            <w:tcBorders>
              <w:top w:val="nil"/>
              <w:left w:val="nil"/>
              <w:right w:val="nil"/>
            </w:tcBorders>
            <w:shd w:val="clear" w:color="000000" w:fill="E2EFDA"/>
            <w:noWrap/>
            <w:vAlign w:val="center"/>
            <w:hideMark/>
          </w:tcPr>
          <w:p w14:paraId="5B0F9DF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0.066</w:t>
            </w:r>
          </w:p>
        </w:tc>
      </w:tr>
      <w:tr w:rsidR="003D5848" w:rsidRPr="00934A59" w14:paraId="1CACEDCA" w14:textId="77777777" w:rsidTr="00C8738A">
        <w:trPr>
          <w:trHeight w:val="113"/>
        </w:trPr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CF110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b/>
                <w:bCs/>
                <w:color w:val="000000"/>
                <w:kern w:val="0"/>
                <w:sz w:val="10"/>
                <w:szCs w:val="10"/>
              </w:rPr>
              <w:t>58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CC414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F15E67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F8583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71C23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57B3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C5044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414DE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56E04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5D3CA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AAC60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9B396F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B4905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128CC2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15AED3E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0.013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5290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4BE86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0DFC9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A0D605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593F667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0.062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4BC02B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182E0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0.000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9A3EC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0.001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26025A1F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0.029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43481261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0.082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F5F924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0.002</w:t>
            </w:r>
          </w:p>
        </w:tc>
        <w:tc>
          <w:tcPr>
            <w:tcW w:w="498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3B51D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0.003</w:t>
            </w:r>
          </w:p>
        </w:tc>
        <w:tc>
          <w:tcPr>
            <w:tcW w:w="49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000000" w:fill="E2EFDA"/>
            <w:noWrap/>
            <w:vAlign w:val="center"/>
            <w:hideMark/>
          </w:tcPr>
          <w:p w14:paraId="75280DF9" w14:textId="77777777" w:rsidR="003D5848" w:rsidRPr="00934A59" w:rsidRDefault="003D5848" w:rsidP="00CB4640">
            <w:pPr>
              <w:widowControl/>
              <w:spacing w:line="140" w:lineRule="exact"/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</w:pPr>
            <w:r w:rsidRPr="00934A59">
              <w:rPr>
                <w:rFonts w:eastAsia="等线" w:cs="Times New Roman"/>
                <w:color w:val="000000"/>
                <w:kern w:val="0"/>
                <w:sz w:val="10"/>
                <w:szCs w:val="10"/>
              </w:rPr>
              <w:t>0.016</w:t>
            </w:r>
          </w:p>
        </w:tc>
      </w:tr>
    </w:tbl>
    <w:p w14:paraId="23E09BF7" w14:textId="77777777" w:rsidR="00163B0E" w:rsidRPr="00934A59" w:rsidRDefault="00163B0E" w:rsidP="00163B0E">
      <w:r w:rsidRPr="00934A59">
        <w:rPr>
          <w:rFonts w:hint="eastAsia"/>
        </w:rPr>
        <w:t>*</w:t>
      </w:r>
      <w:r w:rsidRPr="00934A59">
        <w:t xml:space="preserve"> The color reflects the level of risk quotients (RQs)</w:t>
      </w:r>
      <w:r w:rsidRPr="00934A59">
        <w:rPr>
          <w:rFonts w:hint="eastAsia"/>
        </w:rPr>
        <w:t>:</w:t>
      </w:r>
      <w:r w:rsidRPr="00934A59">
        <w:t xml:space="preserve"> </w:t>
      </w:r>
    </w:p>
    <w:tbl>
      <w:tblPr>
        <w:tblStyle w:val="affff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1134"/>
      </w:tblGrid>
      <w:tr w:rsidR="00163B0E" w:rsidRPr="00934A59" w14:paraId="3392B768" w14:textId="77777777" w:rsidTr="00AD26BF">
        <w:tc>
          <w:tcPr>
            <w:tcW w:w="2127" w:type="dxa"/>
          </w:tcPr>
          <w:p w14:paraId="7ACC2B5E" w14:textId="77777777" w:rsidR="00163B0E" w:rsidRPr="00934A59" w:rsidRDefault="00163B0E" w:rsidP="00AD26BF">
            <w:pPr>
              <w:pStyle w:val="affffff"/>
            </w:pPr>
            <w:r w:rsidRPr="00934A59">
              <w:t>RQs &lt; 0.01</w:t>
            </w:r>
          </w:p>
        </w:tc>
        <w:tc>
          <w:tcPr>
            <w:tcW w:w="1134" w:type="dxa"/>
          </w:tcPr>
          <w:p w14:paraId="05A8B0C9" w14:textId="77777777" w:rsidR="00163B0E" w:rsidRPr="00934A59" w:rsidRDefault="00163B0E" w:rsidP="00AD26BF">
            <w:pPr>
              <w:pStyle w:val="affffff"/>
            </w:pPr>
            <w:r w:rsidRPr="00934A59">
              <w:t>(no color)</w:t>
            </w:r>
          </w:p>
        </w:tc>
      </w:tr>
      <w:tr w:rsidR="00163B0E" w:rsidRPr="00934A59" w14:paraId="5A8CE212" w14:textId="77777777" w:rsidTr="00AD26BF">
        <w:tc>
          <w:tcPr>
            <w:tcW w:w="2127" w:type="dxa"/>
            <w:shd w:val="clear" w:color="auto" w:fill="E2EFD9" w:themeFill="accent6" w:themeFillTint="33"/>
          </w:tcPr>
          <w:p w14:paraId="1E92E6F3" w14:textId="77777777" w:rsidR="00163B0E" w:rsidRPr="00934A59" w:rsidRDefault="00163B0E" w:rsidP="00AD26BF">
            <w:pPr>
              <w:pStyle w:val="affffff"/>
            </w:pPr>
            <w:r w:rsidRPr="00934A59">
              <w:t xml:space="preserve">0.01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0.1</w:t>
            </w:r>
          </w:p>
        </w:tc>
        <w:tc>
          <w:tcPr>
            <w:tcW w:w="1134" w:type="dxa"/>
          </w:tcPr>
          <w:p w14:paraId="04B2CDC6" w14:textId="77777777" w:rsidR="00163B0E" w:rsidRPr="00934A59" w:rsidRDefault="00163B0E" w:rsidP="00AD26BF">
            <w:pPr>
              <w:pStyle w:val="affffff"/>
            </w:pPr>
            <w:r w:rsidRPr="00934A59">
              <w:rPr>
                <w:rFonts w:hint="eastAsia"/>
              </w:rPr>
              <w:t>(</w:t>
            </w:r>
            <w:r w:rsidRPr="00934A59">
              <w:t>green)</w:t>
            </w:r>
          </w:p>
        </w:tc>
      </w:tr>
      <w:tr w:rsidR="00163B0E" w:rsidRPr="00934A59" w14:paraId="0B2B1FCB" w14:textId="77777777" w:rsidTr="00AD26BF">
        <w:tc>
          <w:tcPr>
            <w:tcW w:w="2127" w:type="dxa"/>
            <w:shd w:val="clear" w:color="auto" w:fill="FFF2CC" w:themeFill="accent4" w:themeFillTint="33"/>
          </w:tcPr>
          <w:p w14:paraId="69C9AEC5" w14:textId="77777777" w:rsidR="00163B0E" w:rsidRPr="00934A59" w:rsidRDefault="00163B0E" w:rsidP="00AD26BF">
            <w:pPr>
              <w:pStyle w:val="affffff"/>
            </w:pPr>
            <w:r w:rsidRPr="00934A59">
              <w:t xml:space="preserve">0.1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 &lt; 1</w:t>
            </w:r>
          </w:p>
        </w:tc>
        <w:tc>
          <w:tcPr>
            <w:tcW w:w="1134" w:type="dxa"/>
          </w:tcPr>
          <w:p w14:paraId="79429A6C" w14:textId="77777777" w:rsidR="00163B0E" w:rsidRPr="00934A59" w:rsidRDefault="00163B0E" w:rsidP="00AD26BF">
            <w:pPr>
              <w:pStyle w:val="affffff"/>
            </w:pPr>
            <w:r w:rsidRPr="00934A59">
              <w:t>(yellow)</w:t>
            </w:r>
          </w:p>
        </w:tc>
      </w:tr>
      <w:tr w:rsidR="00163B0E" w:rsidRPr="00934A59" w14:paraId="352BE838" w14:textId="77777777" w:rsidTr="00AD26BF">
        <w:tc>
          <w:tcPr>
            <w:tcW w:w="2127" w:type="dxa"/>
            <w:shd w:val="clear" w:color="auto" w:fill="FBE4D5" w:themeFill="accent2" w:themeFillTint="33"/>
          </w:tcPr>
          <w:p w14:paraId="106F5A48" w14:textId="77777777" w:rsidR="00163B0E" w:rsidRPr="00934A59" w:rsidRDefault="00163B0E" w:rsidP="00AD26BF">
            <w:pPr>
              <w:pStyle w:val="affffff"/>
            </w:pPr>
            <w:r w:rsidRPr="00934A59">
              <w:t xml:space="preserve">1 </w:t>
            </w:r>
            <w:r w:rsidRPr="00934A59">
              <w:rPr>
                <w:rFonts w:hint="eastAsia"/>
              </w:rPr>
              <w:t>≤</w:t>
            </w:r>
            <w:r w:rsidRPr="00934A59">
              <w:rPr>
                <w:rFonts w:hint="eastAsia"/>
              </w:rPr>
              <w:t xml:space="preserve"> </w:t>
            </w:r>
            <w:r w:rsidRPr="00934A59">
              <w:t>RQs &lt; 10</w:t>
            </w:r>
          </w:p>
        </w:tc>
        <w:tc>
          <w:tcPr>
            <w:tcW w:w="1134" w:type="dxa"/>
          </w:tcPr>
          <w:p w14:paraId="1AE74417" w14:textId="77777777" w:rsidR="00163B0E" w:rsidRPr="00934A59" w:rsidRDefault="00163B0E" w:rsidP="00AD26BF">
            <w:pPr>
              <w:pStyle w:val="affffff"/>
            </w:pPr>
            <w:r w:rsidRPr="00934A59">
              <w:t>(reddish)</w:t>
            </w:r>
          </w:p>
        </w:tc>
      </w:tr>
      <w:tr w:rsidR="00163B0E" w:rsidRPr="00934A59" w14:paraId="22020BC5" w14:textId="77777777" w:rsidTr="00AD26BF">
        <w:tc>
          <w:tcPr>
            <w:tcW w:w="2127" w:type="dxa"/>
            <w:shd w:val="clear" w:color="auto" w:fill="FF7C80"/>
          </w:tcPr>
          <w:p w14:paraId="70787938" w14:textId="77777777" w:rsidR="00163B0E" w:rsidRPr="00934A59" w:rsidRDefault="00163B0E" w:rsidP="00AD26BF">
            <w:pPr>
              <w:pStyle w:val="affffff"/>
            </w:pPr>
            <w:r w:rsidRPr="00934A59">
              <w:t xml:space="preserve">RQs </w:t>
            </w:r>
            <w:r w:rsidRPr="00934A59">
              <w:rPr>
                <w:rFonts w:hint="eastAsia"/>
              </w:rPr>
              <w:t>≥</w:t>
            </w:r>
            <w:r w:rsidRPr="00934A59">
              <w:t xml:space="preserve"> 10</w:t>
            </w:r>
          </w:p>
        </w:tc>
        <w:tc>
          <w:tcPr>
            <w:tcW w:w="1134" w:type="dxa"/>
          </w:tcPr>
          <w:p w14:paraId="58CF411E" w14:textId="77777777" w:rsidR="00163B0E" w:rsidRPr="00934A59" w:rsidRDefault="00163B0E" w:rsidP="00AD26BF">
            <w:pPr>
              <w:pStyle w:val="affffff"/>
            </w:pPr>
            <w:r w:rsidRPr="00934A59">
              <w:t>(red)</w:t>
            </w:r>
          </w:p>
        </w:tc>
      </w:tr>
    </w:tbl>
    <w:p w14:paraId="6ADC85A6" w14:textId="77777777" w:rsidR="00163B0E" w:rsidRPr="00934A59" w:rsidRDefault="00163B0E" w:rsidP="00363D3E">
      <w:pPr>
        <w:rPr>
          <w:rFonts w:cs="Times New Roman"/>
        </w:rPr>
      </w:pPr>
    </w:p>
    <w:p w14:paraId="3187AACA" w14:textId="77777777" w:rsidR="00E53BF3" w:rsidRPr="00934A59" w:rsidRDefault="00E53BF3" w:rsidP="00363D3E">
      <w:pPr>
        <w:rPr>
          <w:rFonts w:cs="Times New Roman"/>
        </w:rPr>
        <w:sectPr w:rsidR="00E53BF3" w:rsidRPr="00934A59" w:rsidSect="003A2427">
          <w:pgSz w:w="16838" w:h="11906" w:orient="landscape"/>
          <w:pgMar w:top="567" w:right="1418" w:bottom="567" w:left="1418" w:header="0" w:footer="0" w:gutter="0"/>
          <w:lnNumType w:countBy="1" w:restart="continuous"/>
          <w:cols w:space="425"/>
          <w:docGrid w:type="linesAndChars" w:linePitch="312"/>
        </w:sectPr>
      </w:pPr>
    </w:p>
    <w:p w14:paraId="77733F68" w14:textId="02B95DD0" w:rsidR="00437788" w:rsidRPr="00934A59" w:rsidRDefault="001B6C3E" w:rsidP="001754FF">
      <w:pPr>
        <w:pStyle w:val="Abstract"/>
      </w:pPr>
      <w:r w:rsidRPr="00934A59">
        <w:rPr>
          <w:rFonts w:hint="eastAsia"/>
        </w:rPr>
        <w:t>R</w:t>
      </w:r>
      <w:r w:rsidRPr="00934A59">
        <w:t>eferences:</w:t>
      </w:r>
    </w:p>
    <w:p w14:paraId="3228E5ED" w14:textId="5BD1CC38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Ambili, T. R., et al., 2013. Toxicological Effects of the Antibiotic Oxytetracycline to an Indian Major Carp Labeo rohita. Archives of Environmental Contamination and Toxicology. 64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494-503.</w:t>
      </w:r>
    </w:p>
    <w:p w14:paraId="1A81FC0D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Ando, T., et al., 2007. A novel method using cyanobacteria for ecotoxicity test of veterinary antimicrobial agents. Environmental Toxicology and Chemistry. 26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601-606.</w:t>
      </w:r>
    </w:p>
    <w:p w14:paraId="6A15B8A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Bengtsson-Palme, J., Larsson, D. J., 2016. Concentrations of antibiotics predicted to select for resistant bacteria: Proposed limits for environmental regulation. Environment International. 86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140-149.</w:t>
      </w:r>
    </w:p>
    <w:p w14:paraId="0F4200E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2004a. Microcosm evaluation of the effects of an eight pharmaceutical mixture to the aquatic macrophytes Lemna gibba and Myriophyllum sibiricum. Aquatic Toxicology. 70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23-40.</w:t>
      </w:r>
    </w:p>
    <w:p w14:paraId="4457E95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2004b. Effects of 25 pharmaceutical compounds to Lemna gibba using a seven-day static-renewal test. Environmental Toxicology and Chemistry. 23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371-382.</w:t>
      </w:r>
    </w:p>
    <w:p w14:paraId="37BEF98B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Brain, R. A., et al., 2008. Herbicidal Effects of Sulfamethoxazole in Lemna gibba: Using p-Aminobenzoic Acid As a Biomarker of Effect. Environmental Science &amp; Technology. 42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8965-8970.</w:t>
      </w:r>
    </w:p>
    <w:p w14:paraId="002CC93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Christensen, A. M., et al., 2006. Ecotoxicity of mixtures of antibiotics used in aquacultures. Environmental Toxicology and Chemistry. 25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2208-2215.</w:t>
      </w:r>
    </w:p>
    <w:p w14:paraId="7D927B0A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De Liguoro, M., et al., 2012. Sublethal effects of trimethoprim on four freshwater organisms. Ecotoxicology and Environmental Safety. 82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114-121.</w:t>
      </w:r>
    </w:p>
    <w:p w14:paraId="4D3AD3B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De Liguoro, M., et al., 2009. The toxicity of sulfamethazine to Daphnia magna and its additivity to other veterinary sulfonamides and trimethoprim. Chemosphere. 75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1519-1524.</w:t>
      </w:r>
    </w:p>
    <w:p w14:paraId="7137FD7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Freitas, E. C., et al., 2018. Effects of florfenicol and oxytetracycline on the tropical cladoceran Ceriodaphnia silvestrii: A mixture toxicity approach to predict the potential risks of antimicrobials for zooplankton. Ecotoxicology and Environmental Safety. 162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663-672.</w:t>
      </w:r>
    </w:p>
    <w:p w14:paraId="034F20D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Garcia, R. J., et al., 2008. Localization of oxytetracycline in chlamydomonas reinhardtii (chlorophyceae). Journal of Phycology. 44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1282-1289.</w:t>
      </w:r>
    </w:p>
    <w:p w14:paraId="1D3174D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González-Pleiter, M., et al., 2013. Toxicity of five antibiotics and their mixtures towards photosynthetic aquatic organisms: Implications for environmental risk assessment. Water Research. 47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2050-2064.</w:t>
      </w:r>
    </w:p>
    <w:p w14:paraId="75BD56FB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Guo, R. X., Chen, J. Q., 2012. Phytoplankton toxicity of the antibiotic chlortetracycline and its UV light degradation products. Chemosphere. 87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1254-1259.</w:t>
      </w:r>
    </w:p>
    <w:p w14:paraId="6374BC66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Halling-Sørensen, B., 2000. Algal toxicity of antibacterial agents used in intensive farming. Chemosphere. 40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731-739.</w:t>
      </w:r>
    </w:p>
    <w:p w14:paraId="2537F562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Hu, Y., et al., 2018. Antibiotics in surface water and sediments from Hanjiang River, Central China: Occurrence, behavior and risk assessment. Ecotoxicology and Environmental Safety. 157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150-158.</w:t>
      </w:r>
    </w:p>
    <w:p w14:paraId="4F95040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Isidori, M., et al., 2005. Toxic and genotoxic evaluation of six antibiotics on non-target organisms. Science of The Total Environment. 346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87-98.</w:t>
      </w:r>
    </w:p>
    <w:p w14:paraId="52A3F5A6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Ji, K., et al., 2012. Risk assessment of chlortetracycline, oxytetracycline, sulfamethazine, sulfathiazole, and erythromycin in aquatic environment: are the current environmental concentrations safe? Ecotoxicology. 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2031-2050.</w:t>
      </w:r>
    </w:p>
    <w:p w14:paraId="4A02577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Kim, H. Y., et al., 2014. </w:t>
      </w:r>
      <w:bookmarkStart w:id="26" w:name="OLE_LINK13"/>
      <w:r w:rsidRPr="00934A59">
        <w:rPr>
          <w:sz w:val="22"/>
          <w:szCs w:val="22"/>
        </w:rPr>
        <w:t>Relationship between trans-generational effects of tetracycline on Daphnia magna at the physiological and whole organism level</w:t>
      </w:r>
      <w:bookmarkEnd w:id="26"/>
      <w:r w:rsidRPr="00934A59">
        <w:rPr>
          <w:sz w:val="22"/>
          <w:szCs w:val="22"/>
        </w:rPr>
        <w:t>. Environmental Pollution. 191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111-118.</w:t>
      </w:r>
    </w:p>
    <w:p w14:paraId="4C1EC63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Kim, Y., et al., 2007. Aquatic toxicity of acetaminophen, carbamazepine, cimetidine, diltiazem and six major sulfonamides, and their potential ecological risks in Korea. Environment International. 33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370-375.</w:t>
      </w:r>
    </w:p>
    <w:p w14:paraId="667E70E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Laville, N., et al., 2004. Effects of human pharmaceuticals on cytotoxicity, EROD activity and ROS production in fish hepatocytes. Toxicology. 196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41-55.</w:t>
      </w:r>
    </w:p>
    <w:p w14:paraId="7667951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Li, Z., et al., 2020. Antibiotics in aquatic environments of China: A review and meta-analysis. Ecotoxicology and Environmental Safety. 199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110668.</w:t>
      </w:r>
    </w:p>
    <w:p w14:paraId="281BCAA2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Li, Z., et al., 2012. Single and combined effects of selected pharmaceuticals at sublethal concentrations on multiple biomarkers in Carassius auratus. Ecotoxicology. 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353-361.</w:t>
      </w:r>
    </w:p>
    <w:p w14:paraId="7B081DEF" w14:textId="1486A8C4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Liu, B.</w:t>
      </w:r>
      <w:r w:rsidR="0059517B" w:rsidRPr="00934A59">
        <w:rPr>
          <w:sz w:val="22"/>
          <w:szCs w:val="22"/>
        </w:rPr>
        <w:t xml:space="preserve"> Y</w:t>
      </w:r>
      <w:r w:rsidRPr="00934A59">
        <w:rPr>
          <w:sz w:val="22"/>
          <w:szCs w:val="22"/>
        </w:rPr>
        <w:t>., et al., 2011. Toxic effects of erythromycin, ciprofloxacin and sulfamethoxazole on photosynthetic apparatus in Selenastrum capricornutum. Ecotoxicology and Environmental Safety. 74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1027-1035.</w:t>
      </w:r>
    </w:p>
    <w:p w14:paraId="618975B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Liu, J., et al., 2014. A multi-biomarker assessment of single and combined effects of norfloxacin and sulfamethoxazole on male goldfish (Carassius auratus). Ecotoxicology and Environmental Safety. 102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12-17.</w:t>
      </w:r>
    </w:p>
    <w:p w14:paraId="7F0536B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Lu, G., et al., 2013. Effects of selected pharmaceuticals on growth, reproduction and feeding of Daphnia Magna. Fresenius Environmental Bulletin. 22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2583-2589.</w:t>
      </w:r>
    </w:p>
    <w:p w14:paraId="53B6CF4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Lu, J., et al., 2018. Occurrence, distribution, and ecological-health risks of selected antibiotics in coastal waters along the coastline of China. Science of The Total Environment. 644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1469-1476.</w:t>
      </w:r>
    </w:p>
    <w:p w14:paraId="41198149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Lundén, T., Bylund, G., 2000. The influence of in vitro and in vivo exposure to antibiotics on mitogen-induced proliferation of lymphoid cells in rainbow trout (Oncorhynchus mykiss). Fish &amp; Shellfish Immunology. 10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395-404.</w:t>
      </w:r>
    </w:p>
    <w:p w14:paraId="7183A261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Lützhøft, H. C. H., et al., 1999. Algal Toxicity of Antibacterial Agents Applied in Danish Fish Farming. Archives of Environmental Contamination and Toxicology. 36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1-6.</w:t>
      </w:r>
    </w:p>
    <w:p w14:paraId="49850BB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Madureira, T. V., et al., 2012. The toxicity potential of pharmaceuticals found in the Douro River estuary (Portugal): Evaluation of impacts on fish liver, by histopathology, stereology, vitellogenin and CYP1A immunohistochemistry, after sub-acute exposures of the zebrafish model. Environmental Toxicology and Pharmacology. 34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34-45.</w:t>
      </w:r>
    </w:p>
    <w:p w14:paraId="6F2646C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Melvin, S. D., et al., 2014. Individual and Mixture Toxicity of Pharmaceuticals Naproxen, Carbamazepine, and Sulfamethoxazole to Australian Striped Marsh Frog Tadpoles (Limnodynastes peronii). Journal of Toxicology and Environmental Health, Part A. 77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337-345.</w:t>
      </w:r>
    </w:p>
    <w:p w14:paraId="1205F26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Mirzaei, R., et al., 2019. Antibiotics in urban wastewater and rivers of Tehran, Iran: Consumption, mass load, occurrence, and ecological risk. Chemosphere. 221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55-66.</w:t>
      </w:r>
    </w:p>
    <w:p w14:paraId="566A7515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Nagpure, H., Zambare, S., 2008. Tetracycline &amp; Chloramphenicol induced alterations in the glycogen content of various tissues of the freshwater bivalve, Lamellidens corrianus (Lea). Journal of Aquatic Biology. 23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113-118.</w:t>
      </w:r>
    </w:p>
    <w:p w14:paraId="6AD13F9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Nandurkar, H., Zambare, S., 2010. Study of tetracycline and chloramphenicol activity on the rate of oxygen consumption in (the experimental animal) freshwater bivalve Lamellidens corrianus (Lea). National Journal of Life Sciences. 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45-48.</w:t>
      </w:r>
    </w:p>
    <w:p w14:paraId="0B95612F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Nandurkar, H., Zambare, S., 2012. Effect of tetracycline and chloramphenicol on protein contents in different tissues of freshwater bivalve, Parreysia cylindrica (Annandale &amp; Prashad). Flora and Fauna: An International Research Journal of Biological Sciences. 18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259-264.</w:t>
      </w:r>
    </w:p>
    <w:p w14:paraId="08BBD9B4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Nguyen Dang Giang, C., et al., 2015. </w:t>
      </w:r>
      <w:bookmarkStart w:id="27" w:name="OLE_LINK14"/>
      <w:r w:rsidRPr="00934A59">
        <w:rPr>
          <w:sz w:val="22"/>
          <w:szCs w:val="22"/>
        </w:rPr>
        <w:t>Occurrence and Dissipation of the Antibiotics Sulfamethoxazole, Sulfadiazine, Trimethoprim, and Enrofloxacin in the Mekong Delta, Vietnam</w:t>
      </w:r>
      <w:bookmarkEnd w:id="27"/>
      <w:r w:rsidRPr="00934A59">
        <w:rPr>
          <w:sz w:val="22"/>
          <w:szCs w:val="22"/>
        </w:rPr>
        <w:t>. PLOS ONE. 10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e0131855.</w:t>
      </w:r>
    </w:p>
    <w:p w14:paraId="31540735" w14:textId="654FC92E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Nie, X.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P., et al., 2013. Toxic effects of erythromycin, ciprofloxacin and sulfamethoxazole exposure to the antioxidant system in Pseudokirchneriella subcapitata. Environmental Pollution. 172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23-32.</w:t>
      </w:r>
    </w:p>
    <w:p w14:paraId="2A7179BD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 xml:space="preserve">Nunes, B., et al., 2015. </w:t>
      </w:r>
      <w:bookmarkStart w:id="28" w:name="OLE_LINK92"/>
      <w:r w:rsidRPr="00934A59">
        <w:rPr>
          <w:sz w:val="22"/>
          <w:szCs w:val="22"/>
        </w:rPr>
        <w:t>Acute Effects of Tetracycline Exposure in the Freshwater Fish Gambusia holbrooki: Antioxidant Effects, Neurotoxicity and Histological Alterations.</w:t>
      </w:r>
      <w:bookmarkEnd w:id="28"/>
      <w:r w:rsidRPr="00934A59">
        <w:rPr>
          <w:sz w:val="22"/>
          <w:szCs w:val="22"/>
        </w:rPr>
        <w:t xml:space="preserve"> Archives of Environmental Contamination and Toxicology. 68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371-381.</w:t>
      </w:r>
    </w:p>
    <w:p w14:paraId="107BDDA8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Oliveira, R., et al., 2013. Effects of oxytetracycline and amoxicillin on development and biomarkers activities of zebrafish (Danio rerio). Environmental Toxicology and Pharmacology. 36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903-912.</w:t>
      </w:r>
    </w:p>
    <w:p w14:paraId="7248EAE7" w14:textId="573014DE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Park, K., Kwak, I.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S., 2012. Gene expression of ribosomal protein mRNA in Chironomus riparius: Effects of endocrine disruptor chemicals and antibiotics. Comparative Biochemistry and Physiology Part C: Toxicology &amp; Pharmacology. 156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113-120.</w:t>
      </w:r>
    </w:p>
    <w:p w14:paraId="30B44F87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Park, S., Choi, K., 2008. Hazard assessment of commonly used agricultural antibiotics on aquatic ecosystems. Ecotoxicology. 17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526-538.</w:t>
      </w:r>
    </w:p>
    <w:p w14:paraId="2BAB8A9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Parolini, M., et al., 2013. Application of a Biomarker Response Index for Ranking the Toxicity of Five Pharmaceutical and Personal Care Products (PPCPs) to the Bivalve Dreissena polymorpha. Archives of Environmental Contamination and Toxicology. 64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439-447.</w:t>
      </w:r>
    </w:p>
    <w:p w14:paraId="606BF9C5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Pascoe, D., et al., 2003. Do pharmaceuticals affect freshwater invertebrates? A study with the cnidarian Hydra vulgaris. Chemosphere. 51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521-528.</w:t>
      </w:r>
    </w:p>
    <w:p w14:paraId="35B0E73C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Quinn, B., et al., 2008. An investigation into the acute and chronic toxicity of eleven pharmaceuticals (and their solvents) found in wastewater effluent on the cnidarian, Hydra attenuata. Science of The Total Environment. 389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306-314.</w:t>
      </w:r>
    </w:p>
    <w:p w14:paraId="50A7E220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Saejung, C., et al., 2014. Bath efficacy of sodium hypochlorite, oxytetracycline dihydrate and chloramphenicol against bacterial black disease in fairy shrimp Branchinella thailandensis. Aquaculture Research. 45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1697-1705.</w:t>
      </w:r>
    </w:p>
    <w:p w14:paraId="2302D4A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Selderslaghs, I. W. T., et al., 2012. Feasibility study of the zebrafish assay as an alternative method to screen for developmental toxicity and embryotoxicity using a training set of 27 compounds. Reproductive Toxicology. 33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142-154.</w:t>
      </w:r>
    </w:p>
    <w:p w14:paraId="7B577CD8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Turkdogan, F. I., Yetilmezsoy, K., 2009. Appraisal of potential environmental risks associated with human antibiotic consumption in Turkey. Journal of Hazardous Materials. 166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297-308.</w:t>
      </w:r>
    </w:p>
    <w:p w14:paraId="36D28933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Villa, S., et al., 2018. Comparison of the behavioural effects of pharmaceuticals and pesticides on Diamesa zernyi larvae (Chironomidae). Environmental Pollution. 238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130-139.</w:t>
      </w:r>
    </w:p>
    <w:p w14:paraId="507DD7AE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Wollenberger, L., et al., 2000. Acute and chronic toxicity of veterinary antibiotics to Daphnia magna. Chemosphere. 40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723-730.</w:t>
      </w:r>
    </w:p>
    <w:p w14:paraId="412C2071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Xu, M., et al., 2019. Occurrence and ecological risk of pharmaceuticals and personal care products (PPCPs) and pesticides in typical surface watersheds, China. Ecotoxicology and Environmental Safety. 175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289-298.</w:t>
      </w:r>
    </w:p>
    <w:p w14:paraId="619DB61D" w14:textId="61088911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Yang, L.</w:t>
      </w:r>
      <w:r w:rsidR="0059517B" w:rsidRPr="00934A59">
        <w:rPr>
          <w:sz w:val="22"/>
          <w:szCs w:val="22"/>
        </w:rPr>
        <w:t xml:space="preserve"> </w:t>
      </w:r>
      <w:r w:rsidRPr="00934A59">
        <w:rPr>
          <w:sz w:val="22"/>
          <w:szCs w:val="22"/>
        </w:rPr>
        <w:t>H., et al., 2008. Growth-inhibiting effects of 12 antibacterial agents and their mixtures on the freshwater microalga Pseudokirchneriella subcapitata. Environmental Toxicology and Chemistry. 27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1201-1208.</w:t>
      </w:r>
    </w:p>
    <w:p w14:paraId="4BD7268A" w14:textId="77777777" w:rsidR="00D52BD5" w:rsidRPr="00934A59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Yang, W., et al., 2013. Toxicity studies of tetracycline on Microcystis aeruginosa and Selenastrum capricornutum. Environmental Toxicology and Pharmacology. 35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320-324.</w:t>
      </w:r>
    </w:p>
    <w:p w14:paraId="618CAB9F" w14:textId="77777777" w:rsidR="00D52BD5" w:rsidRPr="00357CE2" w:rsidRDefault="00D52BD5" w:rsidP="00D52BD5">
      <w:pPr>
        <w:pStyle w:val="EndNoteBibliography"/>
        <w:ind w:left="720" w:hanging="720"/>
        <w:rPr>
          <w:sz w:val="22"/>
          <w:szCs w:val="22"/>
        </w:rPr>
      </w:pPr>
      <w:r w:rsidRPr="00934A59">
        <w:rPr>
          <w:sz w:val="22"/>
          <w:szCs w:val="22"/>
        </w:rPr>
        <w:t>Zhang, S. X., et al., 2020. Emission and fate of antibiotics in the Dongjiang River Basin, China: Implication for antibiotic resistance risk. Science of the Total Environment. 712</w:t>
      </w:r>
      <w:r w:rsidRPr="00934A59">
        <w:rPr>
          <w:b/>
          <w:sz w:val="22"/>
          <w:szCs w:val="22"/>
        </w:rPr>
        <w:t>,</w:t>
      </w:r>
      <w:r w:rsidRPr="00934A59">
        <w:rPr>
          <w:sz w:val="22"/>
          <w:szCs w:val="22"/>
        </w:rPr>
        <w:t xml:space="preserve"> 11.</w:t>
      </w:r>
    </w:p>
    <w:p w14:paraId="18EC6DEC" w14:textId="5039FDFE" w:rsidR="001B6C3E" w:rsidRPr="00357CE2" w:rsidRDefault="001B6C3E" w:rsidP="00363D3E">
      <w:pPr>
        <w:rPr>
          <w:rFonts w:cs="Times New Roman"/>
          <w:szCs w:val="22"/>
        </w:rPr>
      </w:pPr>
    </w:p>
    <w:sectPr w:rsidR="001B6C3E" w:rsidRPr="00357CE2" w:rsidSect="00FA581C">
      <w:pgSz w:w="11906" w:h="16838"/>
      <w:pgMar w:top="1418" w:right="1418" w:bottom="1418" w:left="1418" w:header="851" w:footer="992" w:gutter="0"/>
      <w:lnNumType w:countBy="1" w:restart="continuous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530B4" w14:textId="77777777" w:rsidR="00255D4B" w:rsidRDefault="00255D4B" w:rsidP="00AA6B0A">
      <w:pPr>
        <w:spacing w:line="240" w:lineRule="auto"/>
      </w:pPr>
      <w:r>
        <w:separator/>
      </w:r>
    </w:p>
  </w:endnote>
  <w:endnote w:type="continuationSeparator" w:id="0">
    <w:p w14:paraId="0E9A3E4C" w14:textId="77777777" w:rsidR="00255D4B" w:rsidRDefault="00255D4B" w:rsidP="00AA6B0A">
      <w:pPr>
        <w:spacing w:line="240" w:lineRule="auto"/>
      </w:pPr>
      <w:r>
        <w:continuationSeparator/>
      </w:r>
    </w:p>
  </w:endnote>
  <w:endnote w:type="continuationNotice" w:id="1">
    <w:p w14:paraId="21E40698" w14:textId="77777777" w:rsidR="00255D4B" w:rsidRDefault="00255D4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7900532"/>
      <w:docPartObj>
        <w:docPartGallery w:val="Page Numbers (Bottom of Page)"/>
        <w:docPartUnique/>
      </w:docPartObj>
    </w:sdtPr>
    <w:sdtContent>
      <w:p w14:paraId="200C4329" w14:textId="75B2CC49" w:rsidR="001E75F1" w:rsidRDefault="001E75F1">
        <w:pPr>
          <w:pStyle w:val="aff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7E41A04" w14:textId="77777777" w:rsidR="001E75F1" w:rsidRDefault="001E75F1">
    <w:pPr>
      <w:pStyle w:val="aff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82A801" w14:textId="77777777" w:rsidR="00255D4B" w:rsidRDefault="00255D4B" w:rsidP="00AA6B0A">
      <w:pPr>
        <w:spacing w:line="240" w:lineRule="auto"/>
      </w:pPr>
      <w:r>
        <w:separator/>
      </w:r>
    </w:p>
  </w:footnote>
  <w:footnote w:type="continuationSeparator" w:id="0">
    <w:p w14:paraId="2DD55D40" w14:textId="77777777" w:rsidR="00255D4B" w:rsidRDefault="00255D4B" w:rsidP="00AA6B0A">
      <w:pPr>
        <w:spacing w:line="240" w:lineRule="auto"/>
      </w:pPr>
      <w:r>
        <w:continuationSeparator/>
      </w:r>
    </w:p>
  </w:footnote>
  <w:footnote w:type="continuationNotice" w:id="1">
    <w:p w14:paraId="28554242" w14:textId="77777777" w:rsidR="00255D4B" w:rsidRDefault="00255D4B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07655C8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E54E6D80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DC62E10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C13EFB18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108C0DF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BA01CF8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2DECB4A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DB24A460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6A34D1D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244E3106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86108AA"/>
    <w:multiLevelType w:val="multilevel"/>
    <w:tmpl w:val="DE526F3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19A74435"/>
    <w:multiLevelType w:val="hybridMultilevel"/>
    <w:tmpl w:val="CD723CBC"/>
    <w:lvl w:ilvl="0" w:tplc="E59424C4"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A1B0C86"/>
    <w:multiLevelType w:val="multilevel"/>
    <w:tmpl w:val="9500A04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suff w:val="space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1"/>
      <w:suff w:val="space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1"/>
      <w:suff w:val="space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13" w15:restartNumberingAfterBreak="0">
    <w:nsid w:val="400F4A9F"/>
    <w:multiLevelType w:val="multilevel"/>
    <w:tmpl w:val="9DF0A8D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6A9B15AB"/>
    <w:multiLevelType w:val="hybridMultilevel"/>
    <w:tmpl w:val="1DBC068E"/>
    <w:lvl w:ilvl="0" w:tplc="EF669A54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E032E53"/>
    <w:multiLevelType w:val="hybridMultilevel"/>
    <w:tmpl w:val="00EC9880"/>
    <w:lvl w:ilvl="0" w:tplc="3FA4CCD8"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2015760916">
    <w:abstractNumId w:val="14"/>
  </w:num>
  <w:num w:numId="2" w16cid:durableId="1883441087">
    <w:abstractNumId w:val="10"/>
  </w:num>
  <w:num w:numId="3" w16cid:durableId="1500463843">
    <w:abstractNumId w:val="13"/>
  </w:num>
  <w:num w:numId="4" w16cid:durableId="792598590">
    <w:abstractNumId w:val="0"/>
  </w:num>
  <w:num w:numId="5" w16cid:durableId="371617551">
    <w:abstractNumId w:val="1"/>
  </w:num>
  <w:num w:numId="6" w16cid:durableId="449670755">
    <w:abstractNumId w:val="2"/>
  </w:num>
  <w:num w:numId="7" w16cid:durableId="1274442803">
    <w:abstractNumId w:val="3"/>
  </w:num>
  <w:num w:numId="8" w16cid:durableId="1218472057">
    <w:abstractNumId w:val="4"/>
  </w:num>
  <w:num w:numId="9" w16cid:durableId="1786924656">
    <w:abstractNumId w:val="5"/>
  </w:num>
  <w:num w:numId="10" w16cid:durableId="1041788821">
    <w:abstractNumId w:val="6"/>
  </w:num>
  <w:num w:numId="11" w16cid:durableId="1685206770">
    <w:abstractNumId w:val="7"/>
  </w:num>
  <w:num w:numId="12" w16cid:durableId="1370909431">
    <w:abstractNumId w:val="8"/>
  </w:num>
  <w:num w:numId="13" w16cid:durableId="188229602">
    <w:abstractNumId w:val="9"/>
  </w:num>
  <w:num w:numId="14" w16cid:durableId="449203830">
    <w:abstractNumId w:val="11"/>
  </w:num>
  <w:num w:numId="15" w16cid:durableId="1641687772">
    <w:abstractNumId w:val="12"/>
  </w:num>
  <w:num w:numId="16" w16cid:durableId="95682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linkStyl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3MTS3NDAyMTWwtLRQ0lEKTi0uzszPAykwMqoFAHzQU8gtAAAA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Ecotox and Enviro Safety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tvesfdz4z9rv0es5w05zfxnza02ad92dswf&quot;&gt;PhD&lt;record-ids&gt;&lt;item&gt;589&lt;/item&gt;&lt;item&gt;621&lt;/item&gt;&lt;item&gt;3607&lt;/item&gt;&lt;item&gt;3708&lt;/item&gt;&lt;item&gt;3709&lt;/item&gt;&lt;item&gt;3710&lt;/item&gt;&lt;item&gt;3711&lt;/item&gt;&lt;item&gt;3712&lt;/item&gt;&lt;item&gt;3713&lt;/item&gt;&lt;item&gt;3714&lt;/item&gt;&lt;item&gt;3715&lt;/item&gt;&lt;item&gt;3716&lt;/item&gt;&lt;item&gt;3717&lt;/item&gt;&lt;item&gt;3718&lt;/item&gt;&lt;item&gt;3719&lt;/item&gt;&lt;item&gt;3720&lt;/item&gt;&lt;item&gt;3721&lt;/item&gt;&lt;item&gt;3722&lt;/item&gt;&lt;item&gt;3723&lt;/item&gt;&lt;item&gt;3724&lt;/item&gt;&lt;item&gt;3725&lt;/item&gt;&lt;item&gt;3726&lt;/item&gt;&lt;item&gt;3727&lt;/item&gt;&lt;item&gt;3728&lt;/item&gt;&lt;item&gt;3729&lt;/item&gt;&lt;item&gt;3730&lt;/item&gt;&lt;item&gt;3731&lt;/item&gt;&lt;item&gt;3732&lt;/item&gt;&lt;item&gt;3733&lt;/item&gt;&lt;item&gt;3734&lt;/item&gt;&lt;item&gt;3736&lt;/item&gt;&lt;item&gt;3737&lt;/item&gt;&lt;item&gt;3738&lt;/item&gt;&lt;item&gt;3739&lt;/item&gt;&lt;item&gt;3740&lt;/item&gt;&lt;item&gt;3741&lt;/item&gt;&lt;item&gt;3742&lt;/item&gt;&lt;item&gt;3743&lt;/item&gt;&lt;item&gt;3744&lt;/item&gt;&lt;item&gt;3745&lt;/item&gt;&lt;item&gt;3746&lt;/item&gt;&lt;item&gt;3747&lt;/item&gt;&lt;item&gt;3748&lt;/item&gt;&lt;item&gt;3749&lt;/item&gt;&lt;item&gt;3751&lt;/item&gt;&lt;item&gt;3752&lt;/item&gt;&lt;item&gt;3753&lt;/item&gt;&lt;item&gt;3754&lt;/item&gt;&lt;item&gt;3755&lt;/item&gt;&lt;item&gt;3756&lt;/item&gt;&lt;item&gt;3848&lt;/item&gt;&lt;item&gt;3853&lt;/item&gt;&lt;/record-ids&gt;&lt;/item&gt;&lt;/Libraries&gt;"/>
  </w:docVars>
  <w:rsids>
    <w:rsidRoot w:val="007163B7"/>
    <w:rsid w:val="00001DC6"/>
    <w:rsid w:val="000027B4"/>
    <w:rsid w:val="0000351F"/>
    <w:rsid w:val="00004019"/>
    <w:rsid w:val="000041A4"/>
    <w:rsid w:val="000068B0"/>
    <w:rsid w:val="00007C0E"/>
    <w:rsid w:val="00011ED0"/>
    <w:rsid w:val="00012299"/>
    <w:rsid w:val="00012E0C"/>
    <w:rsid w:val="00013137"/>
    <w:rsid w:val="0001333C"/>
    <w:rsid w:val="00014692"/>
    <w:rsid w:val="000152C4"/>
    <w:rsid w:val="00015ADA"/>
    <w:rsid w:val="000162CE"/>
    <w:rsid w:val="000167B3"/>
    <w:rsid w:val="00016C74"/>
    <w:rsid w:val="00022679"/>
    <w:rsid w:val="00024F5E"/>
    <w:rsid w:val="00025E34"/>
    <w:rsid w:val="0002655C"/>
    <w:rsid w:val="00026EBC"/>
    <w:rsid w:val="000273BB"/>
    <w:rsid w:val="0003026B"/>
    <w:rsid w:val="0003031C"/>
    <w:rsid w:val="00030FAA"/>
    <w:rsid w:val="00031390"/>
    <w:rsid w:val="00031422"/>
    <w:rsid w:val="00031C73"/>
    <w:rsid w:val="0003308C"/>
    <w:rsid w:val="0003346A"/>
    <w:rsid w:val="000343E7"/>
    <w:rsid w:val="00035B71"/>
    <w:rsid w:val="00036539"/>
    <w:rsid w:val="00036AD4"/>
    <w:rsid w:val="00036AEE"/>
    <w:rsid w:val="000377F9"/>
    <w:rsid w:val="00040A69"/>
    <w:rsid w:val="000412F5"/>
    <w:rsid w:val="00043438"/>
    <w:rsid w:val="00044710"/>
    <w:rsid w:val="000506BD"/>
    <w:rsid w:val="00051080"/>
    <w:rsid w:val="00051BD8"/>
    <w:rsid w:val="00051CA0"/>
    <w:rsid w:val="00053361"/>
    <w:rsid w:val="00053D26"/>
    <w:rsid w:val="00053DBB"/>
    <w:rsid w:val="00054C08"/>
    <w:rsid w:val="00054DF4"/>
    <w:rsid w:val="000555E3"/>
    <w:rsid w:val="00055785"/>
    <w:rsid w:val="000563BD"/>
    <w:rsid w:val="000578FE"/>
    <w:rsid w:val="00062817"/>
    <w:rsid w:val="00062CA0"/>
    <w:rsid w:val="00063153"/>
    <w:rsid w:val="000638E6"/>
    <w:rsid w:val="00063E53"/>
    <w:rsid w:val="00063F3F"/>
    <w:rsid w:val="000653FD"/>
    <w:rsid w:val="00066233"/>
    <w:rsid w:val="000664EC"/>
    <w:rsid w:val="00067392"/>
    <w:rsid w:val="000714B4"/>
    <w:rsid w:val="00072799"/>
    <w:rsid w:val="00072BB8"/>
    <w:rsid w:val="000736AD"/>
    <w:rsid w:val="00073798"/>
    <w:rsid w:val="00073A07"/>
    <w:rsid w:val="0007492D"/>
    <w:rsid w:val="00074B8D"/>
    <w:rsid w:val="00075803"/>
    <w:rsid w:val="000767D7"/>
    <w:rsid w:val="00076D0F"/>
    <w:rsid w:val="00077599"/>
    <w:rsid w:val="000825A4"/>
    <w:rsid w:val="00083088"/>
    <w:rsid w:val="00083389"/>
    <w:rsid w:val="00083417"/>
    <w:rsid w:val="00085CAA"/>
    <w:rsid w:val="000868B7"/>
    <w:rsid w:val="000874A7"/>
    <w:rsid w:val="00087580"/>
    <w:rsid w:val="00090328"/>
    <w:rsid w:val="00090A79"/>
    <w:rsid w:val="00091BB1"/>
    <w:rsid w:val="00091F20"/>
    <w:rsid w:val="00092565"/>
    <w:rsid w:val="000925B6"/>
    <w:rsid w:val="0009282D"/>
    <w:rsid w:val="000935AA"/>
    <w:rsid w:val="00093873"/>
    <w:rsid w:val="00095482"/>
    <w:rsid w:val="00095944"/>
    <w:rsid w:val="00095ABB"/>
    <w:rsid w:val="000977BE"/>
    <w:rsid w:val="000A0758"/>
    <w:rsid w:val="000A1046"/>
    <w:rsid w:val="000A12DA"/>
    <w:rsid w:val="000A2124"/>
    <w:rsid w:val="000A2E90"/>
    <w:rsid w:val="000A2FBA"/>
    <w:rsid w:val="000A69CB"/>
    <w:rsid w:val="000B1976"/>
    <w:rsid w:val="000B3153"/>
    <w:rsid w:val="000B48B1"/>
    <w:rsid w:val="000B4C6E"/>
    <w:rsid w:val="000B4F4C"/>
    <w:rsid w:val="000B5698"/>
    <w:rsid w:val="000B5C1F"/>
    <w:rsid w:val="000B6C30"/>
    <w:rsid w:val="000B7F82"/>
    <w:rsid w:val="000C05BB"/>
    <w:rsid w:val="000C14FB"/>
    <w:rsid w:val="000C2680"/>
    <w:rsid w:val="000C3532"/>
    <w:rsid w:val="000C3B65"/>
    <w:rsid w:val="000C617E"/>
    <w:rsid w:val="000C668A"/>
    <w:rsid w:val="000C67D2"/>
    <w:rsid w:val="000C6C5D"/>
    <w:rsid w:val="000C7838"/>
    <w:rsid w:val="000C7AA7"/>
    <w:rsid w:val="000C7AF4"/>
    <w:rsid w:val="000C7BA8"/>
    <w:rsid w:val="000C7FDB"/>
    <w:rsid w:val="000D0DD0"/>
    <w:rsid w:val="000D197E"/>
    <w:rsid w:val="000D19A5"/>
    <w:rsid w:val="000D217B"/>
    <w:rsid w:val="000D22CB"/>
    <w:rsid w:val="000D34D3"/>
    <w:rsid w:val="000D69CE"/>
    <w:rsid w:val="000E0564"/>
    <w:rsid w:val="000E3B94"/>
    <w:rsid w:val="000E41D5"/>
    <w:rsid w:val="000E52FB"/>
    <w:rsid w:val="000E5BCD"/>
    <w:rsid w:val="000E5E70"/>
    <w:rsid w:val="000E5EF7"/>
    <w:rsid w:val="000E68F2"/>
    <w:rsid w:val="000E6A0C"/>
    <w:rsid w:val="000E6D88"/>
    <w:rsid w:val="000E76A5"/>
    <w:rsid w:val="000F2487"/>
    <w:rsid w:val="000F301A"/>
    <w:rsid w:val="000F3329"/>
    <w:rsid w:val="000F348B"/>
    <w:rsid w:val="000F3703"/>
    <w:rsid w:val="000F437F"/>
    <w:rsid w:val="000F564C"/>
    <w:rsid w:val="000F705C"/>
    <w:rsid w:val="000F7E62"/>
    <w:rsid w:val="00100A07"/>
    <w:rsid w:val="00100D3B"/>
    <w:rsid w:val="00101713"/>
    <w:rsid w:val="00104CF4"/>
    <w:rsid w:val="00105339"/>
    <w:rsid w:val="00107778"/>
    <w:rsid w:val="001079DE"/>
    <w:rsid w:val="00107E24"/>
    <w:rsid w:val="0011158A"/>
    <w:rsid w:val="00113761"/>
    <w:rsid w:val="00113896"/>
    <w:rsid w:val="00114FCD"/>
    <w:rsid w:val="001171DB"/>
    <w:rsid w:val="0012044A"/>
    <w:rsid w:val="00121590"/>
    <w:rsid w:val="001223E1"/>
    <w:rsid w:val="00123979"/>
    <w:rsid w:val="001260A8"/>
    <w:rsid w:val="00127E24"/>
    <w:rsid w:val="00130AA2"/>
    <w:rsid w:val="00131415"/>
    <w:rsid w:val="00132387"/>
    <w:rsid w:val="001331CB"/>
    <w:rsid w:val="001335AE"/>
    <w:rsid w:val="001336E2"/>
    <w:rsid w:val="00135C06"/>
    <w:rsid w:val="00135D9E"/>
    <w:rsid w:val="00136475"/>
    <w:rsid w:val="00137C04"/>
    <w:rsid w:val="001400D6"/>
    <w:rsid w:val="00140ECE"/>
    <w:rsid w:val="00141031"/>
    <w:rsid w:val="0014120E"/>
    <w:rsid w:val="001431B4"/>
    <w:rsid w:val="001436D2"/>
    <w:rsid w:val="00143F23"/>
    <w:rsid w:val="00144F12"/>
    <w:rsid w:val="001461A1"/>
    <w:rsid w:val="00146467"/>
    <w:rsid w:val="00147835"/>
    <w:rsid w:val="00150D03"/>
    <w:rsid w:val="00151C74"/>
    <w:rsid w:val="00151E95"/>
    <w:rsid w:val="0015268D"/>
    <w:rsid w:val="00152849"/>
    <w:rsid w:val="00153300"/>
    <w:rsid w:val="0015380D"/>
    <w:rsid w:val="001560ED"/>
    <w:rsid w:val="0015797F"/>
    <w:rsid w:val="00162948"/>
    <w:rsid w:val="00163B0E"/>
    <w:rsid w:val="00166005"/>
    <w:rsid w:val="00166B75"/>
    <w:rsid w:val="00167A9F"/>
    <w:rsid w:val="001716DB"/>
    <w:rsid w:val="00172C61"/>
    <w:rsid w:val="00174A24"/>
    <w:rsid w:val="00175208"/>
    <w:rsid w:val="001754FF"/>
    <w:rsid w:val="0017587F"/>
    <w:rsid w:val="00175C2D"/>
    <w:rsid w:val="001766F0"/>
    <w:rsid w:val="001769FC"/>
    <w:rsid w:val="00177616"/>
    <w:rsid w:val="00177A45"/>
    <w:rsid w:val="0018017C"/>
    <w:rsid w:val="00181DC2"/>
    <w:rsid w:val="00182856"/>
    <w:rsid w:val="001833CF"/>
    <w:rsid w:val="0018394F"/>
    <w:rsid w:val="00184AD9"/>
    <w:rsid w:val="00184ED7"/>
    <w:rsid w:val="001850A8"/>
    <w:rsid w:val="001851BA"/>
    <w:rsid w:val="00185A93"/>
    <w:rsid w:val="0018641F"/>
    <w:rsid w:val="001870A8"/>
    <w:rsid w:val="00187767"/>
    <w:rsid w:val="00190564"/>
    <w:rsid w:val="00190D0B"/>
    <w:rsid w:val="0019275D"/>
    <w:rsid w:val="001928A1"/>
    <w:rsid w:val="00192D14"/>
    <w:rsid w:val="00193D5B"/>
    <w:rsid w:val="00195264"/>
    <w:rsid w:val="00195629"/>
    <w:rsid w:val="00195BD3"/>
    <w:rsid w:val="001A1C91"/>
    <w:rsid w:val="001A2DC2"/>
    <w:rsid w:val="001A3C71"/>
    <w:rsid w:val="001A5AAD"/>
    <w:rsid w:val="001A5F56"/>
    <w:rsid w:val="001A6223"/>
    <w:rsid w:val="001A629E"/>
    <w:rsid w:val="001A6A18"/>
    <w:rsid w:val="001A7573"/>
    <w:rsid w:val="001A7855"/>
    <w:rsid w:val="001A7F87"/>
    <w:rsid w:val="001B0B2A"/>
    <w:rsid w:val="001B1AA0"/>
    <w:rsid w:val="001B1C69"/>
    <w:rsid w:val="001B251E"/>
    <w:rsid w:val="001B39CE"/>
    <w:rsid w:val="001B40ED"/>
    <w:rsid w:val="001B4A1C"/>
    <w:rsid w:val="001B4AF0"/>
    <w:rsid w:val="001B5C0A"/>
    <w:rsid w:val="001B6C3E"/>
    <w:rsid w:val="001B722A"/>
    <w:rsid w:val="001B7675"/>
    <w:rsid w:val="001B7C2F"/>
    <w:rsid w:val="001C2196"/>
    <w:rsid w:val="001C27C2"/>
    <w:rsid w:val="001C5CFD"/>
    <w:rsid w:val="001C6311"/>
    <w:rsid w:val="001D25EF"/>
    <w:rsid w:val="001D68A1"/>
    <w:rsid w:val="001D6DCD"/>
    <w:rsid w:val="001E03A8"/>
    <w:rsid w:val="001E11A8"/>
    <w:rsid w:val="001E1401"/>
    <w:rsid w:val="001E16DE"/>
    <w:rsid w:val="001E18F7"/>
    <w:rsid w:val="001E272A"/>
    <w:rsid w:val="001E3850"/>
    <w:rsid w:val="001E538D"/>
    <w:rsid w:val="001E5F06"/>
    <w:rsid w:val="001E65B0"/>
    <w:rsid w:val="001E68B9"/>
    <w:rsid w:val="001E695B"/>
    <w:rsid w:val="001E75F1"/>
    <w:rsid w:val="001F06E9"/>
    <w:rsid w:val="001F0E18"/>
    <w:rsid w:val="001F1C45"/>
    <w:rsid w:val="001F2C90"/>
    <w:rsid w:val="001F3406"/>
    <w:rsid w:val="001F35CD"/>
    <w:rsid w:val="001F3D25"/>
    <w:rsid w:val="001F3EBA"/>
    <w:rsid w:val="001F435C"/>
    <w:rsid w:val="001F5094"/>
    <w:rsid w:val="001F6829"/>
    <w:rsid w:val="001F68B9"/>
    <w:rsid w:val="001F7EDA"/>
    <w:rsid w:val="0020031C"/>
    <w:rsid w:val="002005F8"/>
    <w:rsid w:val="00200740"/>
    <w:rsid w:val="00202DB4"/>
    <w:rsid w:val="00203734"/>
    <w:rsid w:val="00204968"/>
    <w:rsid w:val="00205095"/>
    <w:rsid w:val="0020638A"/>
    <w:rsid w:val="00211097"/>
    <w:rsid w:val="00212004"/>
    <w:rsid w:val="00212A05"/>
    <w:rsid w:val="002142E1"/>
    <w:rsid w:val="00214637"/>
    <w:rsid w:val="0021489E"/>
    <w:rsid w:val="00215881"/>
    <w:rsid w:val="002159BC"/>
    <w:rsid w:val="00215D31"/>
    <w:rsid w:val="00217E7F"/>
    <w:rsid w:val="00221434"/>
    <w:rsid w:val="00227A8B"/>
    <w:rsid w:val="00227BC6"/>
    <w:rsid w:val="002301CA"/>
    <w:rsid w:val="0023047F"/>
    <w:rsid w:val="00230B11"/>
    <w:rsid w:val="002313E3"/>
    <w:rsid w:val="0023329F"/>
    <w:rsid w:val="00233B50"/>
    <w:rsid w:val="00233FC4"/>
    <w:rsid w:val="00235308"/>
    <w:rsid w:val="00236171"/>
    <w:rsid w:val="0023749A"/>
    <w:rsid w:val="00237CE5"/>
    <w:rsid w:val="00237FA3"/>
    <w:rsid w:val="00242323"/>
    <w:rsid w:val="00242AE9"/>
    <w:rsid w:val="00243DA8"/>
    <w:rsid w:val="0024442C"/>
    <w:rsid w:val="00244D2E"/>
    <w:rsid w:val="00244F7E"/>
    <w:rsid w:val="00246309"/>
    <w:rsid w:val="002468AB"/>
    <w:rsid w:val="002475A4"/>
    <w:rsid w:val="00247BD4"/>
    <w:rsid w:val="00250586"/>
    <w:rsid w:val="00250873"/>
    <w:rsid w:val="002510D6"/>
    <w:rsid w:val="00251AFA"/>
    <w:rsid w:val="002537E1"/>
    <w:rsid w:val="00253AAD"/>
    <w:rsid w:val="00255D4B"/>
    <w:rsid w:val="002563EF"/>
    <w:rsid w:val="00256565"/>
    <w:rsid w:val="00260ABB"/>
    <w:rsid w:val="00260F8F"/>
    <w:rsid w:val="002621D2"/>
    <w:rsid w:val="002621FF"/>
    <w:rsid w:val="002626E3"/>
    <w:rsid w:val="00262701"/>
    <w:rsid w:val="00262B95"/>
    <w:rsid w:val="00262FD3"/>
    <w:rsid w:val="00264283"/>
    <w:rsid w:val="00264313"/>
    <w:rsid w:val="0026514E"/>
    <w:rsid w:val="002654EC"/>
    <w:rsid w:val="002670ED"/>
    <w:rsid w:val="00267C79"/>
    <w:rsid w:val="00270686"/>
    <w:rsid w:val="00270CDA"/>
    <w:rsid w:val="00270D9B"/>
    <w:rsid w:val="00271292"/>
    <w:rsid w:val="00271585"/>
    <w:rsid w:val="00274D44"/>
    <w:rsid w:val="002753C0"/>
    <w:rsid w:val="0027540B"/>
    <w:rsid w:val="00275DD8"/>
    <w:rsid w:val="002803ED"/>
    <w:rsid w:val="00280466"/>
    <w:rsid w:val="00280978"/>
    <w:rsid w:val="0028313D"/>
    <w:rsid w:val="00283708"/>
    <w:rsid w:val="00283E24"/>
    <w:rsid w:val="0028403F"/>
    <w:rsid w:val="0029029D"/>
    <w:rsid w:val="002902A5"/>
    <w:rsid w:val="00291161"/>
    <w:rsid w:val="00291FCC"/>
    <w:rsid w:val="002927C9"/>
    <w:rsid w:val="00293F66"/>
    <w:rsid w:val="00295A3D"/>
    <w:rsid w:val="00295D18"/>
    <w:rsid w:val="00297CF9"/>
    <w:rsid w:val="002A176F"/>
    <w:rsid w:val="002A1EA8"/>
    <w:rsid w:val="002A3C46"/>
    <w:rsid w:val="002A4DE1"/>
    <w:rsid w:val="002A6857"/>
    <w:rsid w:val="002A6DFC"/>
    <w:rsid w:val="002B0A20"/>
    <w:rsid w:val="002B0D6F"/>
    <w:rsid w:val="002B1A36"/>
    <w:rsid w:val="002B3020"/>
    <w:rsid w:val="002B3C82"/>
    <w:rsid w:val="002B4426"/>
    <w:rsid w:val="002B72D1"/>
    <w:rsid w:val="002B7710"/>
    <w:rsid w:val="002C088A"/>
    <w:rsid w:val="002C2C13"/>
    <w:rsid w:val="002C315A"/>
    <w:rsid w:val="002C38CB"/>
    <w:rsid w:val="002C5223"/>
    <w:rsid w:val="002C5FDF"/>
    <w:rsid w:val="002C64C0"/>
    <w:rsid w:val="002C7FF2"/>
    <w:rsid w:val="002D19FD"/>
    <w:rsid w:val="002D3635"/>
    <w:rsid w:val="002D4300"/>
    <w:rsid w:val="002D5181"/>
    <w:rsid w:val="002D5703"/>
    <w:rsid w:val="002D60D4"/>
    <w:rsid w:val="002D628B"/>
    <w:rsid w:val="002E16B7"/>
    <w:rsid w:val="002E54AA"/>
    <w:rsid w:val="002E54BB"/>
    <w:rsid w:val="002E71B0"/>
    <w:rsid w:val="002F048C"/>
    <w:rsid w:val="002F0784"/>
    <w:rsid w:val="002F08B8"/>
    <w:rsid w:val="002F1497"/>
    <w:rsid w:val="002F1F1B"/>
    <w:rsid w:val="002F24CD"/>
    <w:rsid w:val="002F3A82"/>
    <w:rsid w:val="002F4D0B"/>
    <w:rsid w:val="002F518E"/>
    <w:rsid w:val="002F7576"/>
    <w:rsid w:val="00300057"/>
    <w:rsid w:val="003003D8"/>
    <w:rsid w:val="00303CBE"/>
    <w:rsid w:val="00304BC8"/>
    <w:rsid w:val="00304EFE"/>
    <w:rsid w:val="003054DA"/>
    <w:rsid w:val="003057A9"/>
    <w:rsid w:val="003057CC"/>
    <w:rsid w:val="00306997"/>
    <w:rsid w:val="0031113D"/>
    <w:rsid w:val="003127D7"/>
    <w:rsid w:val="00313D72"/>
    <w:rsid w:val="00313DF8"/>
    <w:rsid w:val="003150F3"/>
    <w:rsid w:val="003164B5"/>
    <w:rsid w:val="00317AFB"/>
    <w:rsid w:val="00320893"/>
    <w:rsid w:val="00320946"/>
    <w:rsid w:val="003214A3"/>
    <w:rsid w:val="003260B3"/>
    <w:rsid w:val="00326469"/>
    <w:rsid w:val="003266AB"/>
    <w:rsid w:val="0032697B"/>
    <w:rsid w:val="003269D1"/>
    <w:rsid w:val="0032724B"/>
    <w:rsid w:val="0032739A"/>
    <w:rsid w:val="00330FEA"/>
    <w:rsid w:val="0033308C"/>
    <w:rsid w:val="003340E4"/>
    <w:rsid w:val="00335C8A"/>
    <w:rsid w:val="00337217"/>
    <w:rsid w:val="0033744B"/>
    <w:rsid w:val="00337C30"/>
    <w:rsid w:val="00340C1E"/>
    <w:rsid w:val="003425A0"/>
    <w:rsid w:val="00342F33"/>
    <w:rsid w:val="00342FBA"/>
    <w:rsid w:val="0034397E"/>
    <w:rsid w:val="003440D0"/>
    <w:rsid w:val="003456F9"/>
    <w:rsid w:val="00345E6F"/>
    <w:rsid w:val="00347839"/>
    <w:rsid w:val="00351345"/>
    <w:rsid w:val="0035309E"/>
    <w:rsid w:val="003532E1"/>
    <w:rsid w:val="003544CD"/>
    <w:rsid w:val="00355685"/>
    <w:rsid w:val="00355A11"/>
    <w:rsid w:val="0035620A"/>
    <w:rsid w:val="00356254"/>
    <w:rsid w:val="003562A2"/>
    <w:rsid w:val="00356ECA"/>
    <w:rsid w:val="00357A70"/>
    <w:rsid w:val="00357CE2"/>
    <w:rsid w:val="0036044D"/>
    <w:rsid w:val="00361758"/>
    <w:rsid w:val="00361FB4"/>
    <w:rsid w:val="00362842"/>
    <w:rsid w:val="00363D3E"/>
    <w:rsid w:val="0036630A"/>
    <w:rsid w:val="00367811"/>
    <w:rsid w:val="00367B3D"/>
    <w:rsid w:val="0037128F"/>
    <w:rsid w:val="00371417"/>
    <w:rsid w:val="00371480"/>
    <w:rsid w:val="00373A41"/>
    <w:rsid w:val="003740B2"/>
    <w:rsid w:val="00375905"/>
    <w:rsid w:val="003808B3"/>
    <w:rsid w:val="0038106D"/>
    <w:rsid w:val="003818CC"/>
    <w:rsid w:val="00382733"/>
    <w:rsid w:val="00382A9A"/>
    <w:rsid w:val="00383EA5"/>
    <w:rsid w:val="0038614B"/>
    <w:rsid w:val="00386795"/>
    <w:rsid w:val="0039099D"/>
    <w:rsid w:val="00391D0F"/>
    <w:rsid w:val="00393E27"/>
    <w:rsid w:val="00395B35"/>
    <w:rsid w:val="003963F8"/>
    <w:rsid w:val="00396C67"/>
    <w:rsid w:val="00396E27"/>
    <w:rsid w:val="003976B9"/>
    <w:rsid w:val="003A1295"/>
    <w:rsid w:val="003A2256"/>
    <w:rsid w:val="003A2427"/>
    <w:rsid w:val="003A382E"/>
    <w:rsid w:val="003A5DA3"/>
    <w:rsid w:val="003A7113"/>
    <w:rsid w:val="003A7945"/>
    <w:rsid w:val="003A7E39"/>
    <w:rsid w:val="003A7FD6"/>
    <w:rsid w:val="003B1F46"/>
    <w:rsid w:val="003B2E9A"/>
    <w:rsid w:val="003B2E9B"/>
    <w:rsid w:val="003B3822"/>
    <w:rsid w:val="003B456E"/>
    <w:rsid w:val="003B4FF5"/>
    <w:rsid w:val="003B5ED1"/>
    <w:rsid w:val="003B6ED7"/>
    <w:rsid w:val="003B70EC"/>
    <w:rsid w:val="003B720A"/>
    <w:rsid w:val="003B7FD0"/>
    <w:rsid w:val="003C11C4"/>
    <w:rsid w:val="003C16FE"/>
    <w:rsid w:val="003C186E"/>
    <w:rsid w:val="003C19BC"/>
    <w:rsid w:val="003C24EB"/>
    <w:rsid w:val="003C285A"/>
    <w:rsid w:val="003C2FD8"/>
    <w:rsid w:val="003C3437"/>
    <w:rsid w:val="003C5062"/>
    <w:rsid w:val="003C6890"/>
    <w:rsid w:val="003C71A9"/>
    <w:rsid w:val="003D268B"/>
    <w:rsid w:val="003D3279"/>
    <w:rsid w:val="003D3F84"/>
    <w:rsid w:val="003D545E"/>
    <w:rsid w:val="003D5848"/>
    <w:rsid w:val="003D597D"/>
    <w:rsid w:val="003D63C5"/>
    <w:rsid w:val="003D66BF"/>
    <w:rsid w:val="003D67F2"/>
    <w:rsid w:val="003D71D5"/>
    <w:rsid w:val="003D7642"/>
    <w:rsid w:val="003E0CF3"/>
    <w:rsid w:val="003E162A"/>
    <w:rsid w:val="003E1967"/>
    <w:rsid w:val="003E1D56"/>
    <w:rsid w:val="003E2610"/>
    <w:rsid w:val="003E490F"/>
    <w:rsid w:val="003F01F7"/>
    <w:rsid w:val="003F022B"/>
    <w:rsid w:val="003F0645"/>
    <w:rsid w:val="003F078A"/>
    <w:rsid w:val="003F1CCE"/>
    <w:rsid w:val="003F3072"/>
    <w:rsid w:val="003F3A30"/>
    <w:rsid w:val="003F47FD"/>
    <w:rsid w:val="003F50DA"/>
    <w:rsid w:val="003F6DB9"/>
    <w:rsid w:val="00400470"/>
    <w:rsid w:val="00400E8E"/>
    <w:rsid w:val="00400FFB"/>
    <w:rsid w:val="00401F91"/>
    <w:rsid w:val="004025A2"/>
    <w:rsid w:val="004037D2"/>
    <w:rsid w:val="00403A08"/>
    <w:rsid w:val="004063A0"/>
    <w:rsid w:val="00406416"/>
    <w:rsid w:val="00406B6B"/>
    <w:rsid w:val="00412A7B"/>
    <w:rsid w:val="00412AD0"/>
    <w:rsid w:val="00413A68"/>
    <w:rsid w:val="004161D9"/>
    <w:rsid w:val="00416D31"/>
    <w:rsid w:val="00420149"/>
    <w:rsid w:val="00421331"/>
    <w:rsid w:val="00421F72"/>
    <w:rsid w:val="00422BF3"/>
    <w:rsid w:val="00422EEB"/>
    <w:rsid w:val="0042313B"/>
    <w:rsid w:val="00423AD5"/>
    <w:rsid w:val="004243C2"/>
    <w:rsid w:val="00425D32"/>
    <w:rsid w:val="00426BBB"/>
    <w:rsid w:val="00426FC3"/>
    <w:rsid w:val="004273DD"/>
    <w:rsid w:val="00430860"/>
    <w:rsid w:val="004308E8"/>
    <w:rsid w:val="004320DC"/>
    <w:rsid w:val="00433449"/>
    <w:rsid w:val="00433963"/>
    <w:rsid w:val="004339AE"/>
    <w:rsid w:val="0043411B"/>
    <w:rsid w:val="004355BD"/>
    <w:rsid w:val="00435A33"/>
    <w:rsid w:val="00435B96"/>
    <w:rsid w:val="00436F41"/>
    <w:rsid w:val="0043709A"/>
    <w:rsid w:val="0043737D"/>
    <w:rsid w:val="00437788"/>
    <w:rsid w:val="0044045C"/>
    <w:rsid w:val="004407C7"/>
    <w:rsid w:val="00444DD9"/>
    <w:rsid w:val="00445F42"/>
    <w:rsid w:val="004468A6"/>
    <w:rsid w:val="004543F8"/>
    <w:rsid w:val="00454CF9"/>
    <w:rsid w:val="00456F7F"/>
    <w:rsid w:val="0045707A"/>
    <w:rsid w:val="004575FF"/>
    <w:rsid w:val="00460270"/>
    <w:rsid w:val="00460CB0"/>
    <w:rsid w:val="004613A5"/>
    <w:rsid w:val="00462955"/>
    <w:rsid w:val="00462B0A"/>
    <w:rsid w:val="00463524"/>
    <w:rsid w:val="0046588A"/>
    <w:rsid w:val="004675C4"/>
    <w:rsid w:val="00470A76"/>
    <w:rsid w:val="0047143F"/>
    <w:rsid w:val="004719F5"/>
    <w:rsid w:val="00471E60"/>
    <w:rsid w:val="004775DD"/>
    <w:rsid w:val="00480484"/>
    <w:rsid w:val="00480B0C"/>
    <w:rsid w:val="00480B96"/>
    <w:rsid w:val="004817C4"/>
    <w:rsid w:val="00481EF4"/>
    <w:rsid w:val="004826B6"/>
    <w:rsid w:val="00483006"/>
    <w:rsid w:val="00483548"/>
    <w:rsid w:val="00483833"/>
    <w:rsid w:val="00486113"/>
    <w:rsid w:val="004866F8"/>
    <w:rsid w:val="00486C97"/>
    <w:rsid w:val="00486DC6"/>
    <w:rsid w:val="00487783"/>
    <w:rsid w:val="0049166E"/>
    <w:rsid w:val="00492E31"/>
    <w:rsid w:val="00494077"/>
    <w:rsid w:val="00494D52"/>
    <w:rsid w:val="0049773C"/>
    <w:rsid w:val="004A0184"/>
    <w:rsid w:val="004A0A98"/>
    <w:rsid w:val="004A0F8F"/>
    <w:rsid w:val="004A17C6"/>
    <w:rsid w:val="004A1D53"/>
    <w:rsid w:val="004A1FC9"/>
    <w:rsid w:val="004A27EE"/>
    <w:rsid w:val="004A2AC1"/>
    <w:rsid w:val="004A431C"/>
    <w:rsid w:val="004A4BB9"/>
    <w:rsid w:val="004A63EC"/>
    <w:rsid w:val="004A7469"/>
    <w:rsid w:val="004A7FA2"/>
    <w:rsid w:val="004B100F"/>
    <w:rsid w:val="004B126A"/>
    <w:rsid w:val="004B1DE2"/>
    <w:rsid w:val="004B24FE"/>
    <w:rsid w:val="004B294F"/>
    <w:rsid w:val="004B2968"/>
    <w:rsid w:val="004B2A12"/>
    <w:rsid w:val="004B3658"/>
    <w:rsid w:val="004B43B2"/>
    <w:rsid w:val="004B5C49"/>
    <w:rsid w:val="004B5EC5"/>
    <w:rsid w:val="004B6125"/>
    <w:rsid w:val="004C0C06"/>
    <w:rsid w:val="004C24C0"/>
    <w:rsid w:val="004C24FC"/>
    <w:rsid w:val="004C26F3"/>
    <w:rsid w:val="004C3266"/>
    <w:rsid w:val="004C336D"/>
    <w:rsid w:val="004C4E63"/>
    <w:rsid w:val="004C5EFD"/>
    <w:rsid w:val="004D0C26"/>
    <w:rsid w:val="004D0DE7"/>
    <w:rsid w:val="004D12A7"/>
    <w:rsid w:val="004D18FA"/>
    <w:rsid w:val="004D2136"/>
    <w:rsid w:val="004D2DEE"/>
    <w:rsid w:val="004D36D2"/>
    <w:rsid w:val="004D3BBE"/>
    <w:rsid w:val="004D3E04"/>
    <w:rsid w:val="004D5144"/>
    <w:rsid w:val="004D532E"/>
    <w:rsid w:val="004D56DB"/>
    <w:rsid w:val="004D75B7"/>
    <w:rsid w:val="004E13EA"/>
    <w:rsid w:val="004E1645"/>
    <w:rsid w:val="004E27ED"/>
    <w:rsid w:val="004E3D33"/>
    <w:rsid w:val="004E4358"/>
    <w:rsid w:val="004E4485"/>
    <w:rsid w:val="004E46C5"/>
    <w:rsid w:val="004E4A51"/>
    <w:rsid w:val="004E4ACC"/>
    <w:rsid w:val="004E4B56"/>
    <w:rsid w:val="004E5719"/>
    <w:rsid w:val="004E58A1"/>
    <w:rsid w:val="004E67E4"/>
    <w:rsid w:val="004E708B"/>
    <w:rsid w:val="004E785E"/>
    <w:rsid w:val="004F217C"/>
    <w:rsid w:val="004F3BE1"/>
    <w:rsid w:val="004F4493"/>
    <w:rsid w:val="004F4CBA"/>
    <w:rsid w:val="004F5192"/>
    <w:rsid w:val="004F6A78"/>
    <w:rsid w:val="004F7A45"/>
    <w:rsid w:val="00500D88"/>
    <w:rsid w:val="00502436"/>
    <w:rsid w:val="00502C6E"/>
    <w:rsid w:val="00502F04"/>
    <w:rsid w:val="005031F7"/>
    <w:rsid w:val="00503430"/>
    <w:rsid w:val="005050D4"/>
    <w:rsid w:val="005056F9"/>
    <w:rsid w:val="00505810"/>
    <w:rsid w:val="00505970"/>
    <w:rsid w:val="00505D93"/>
    <w:rsid w:val="00505FA6"/>
    <w:rsid w:val="00505FDC"/>
    <w:rsid w:val="0050645A"/>
    <w:rsid w:val="00506D9D"/>
    <w:rsid w:val="00510DDA"/>
    <w:rsid w:val="0051169E"/>
    <w:rsid w:val="00511E86"/>
    <w:rsid w:val="00512083"/>
    <w:rsid w:val="00514B6C"/>
    <w:rsid w:val="00514BD9"/>
    <w:rsid w:val="0051536B"/>
    <w:rsid w:val="00515646"/>
    <w:rsid w:val="00515D02"/>
    <w:rsid w:val="005166AE"/>
    <w:rsid w:val="00516F91"/>
    <w:rsid w:val="00520536"/>
    <w:rsid w:val="00522D7E"/>
    <w:rsid w:val="005233B2"/>
    <w:rsid w:val="00523466"/>
    <w:rsid w:val="00523AD2"/>
    <w:rsid w:val="00525D84"/>
    <w:rsid w:val="0052617E"/>
    <w:rsid w:val="00532555"/>
    <w:rsid w:val="00533170"/>
    <w:rsid w:val="00533995"/>
    <w:rsid w:val="005339E1"/>
    <w:rsid w:val="00533DC5"/>
    <w:rsid w:val="0053573F"/>
    <w:rsid w:val="005367EE"/>
    <w:rsid w:val="005375CC"/>
    <w:rsid w:val="00537E1A"/>
    <w:rsid w:val="00540055"/>
    <w:rsid w:val="005407A4"/>
    <w:rsid w:val="00540FB5"/>
    <w:rsid w:val="005431F4"/>
    <w:rsid w:val="00546828"/>
    <w:rsid w:val="0054743D"/>
    <w:rsid w:val="00550712"/>
    <w:rsid w:val="00551E10"/>
    <w:rsid w:val="0055235C"/>
    <w:rsid w:val="00553115"/>
    <w:rsid w:val="005533A1"/>
    <w:rsid w:val="00553EB7"/>
    <w:rsid w:val="0055451B"/>
    <w:rsid w:val="005554CA"/>
    <w:rsid w:val="005558C2"/>
    <w:rsid w:val="0055726D"/>
    <w:rsid w:val="005608FA"/>
    <w:rsid w:val="00560DEE"/>
    <w:rsid w:val="00561282"/>
    <w:rsid w:val="005616B4"/>
    <w:rsid w:val="00561F21"/>
    <w:rsid w:val="005623AE"/>
    <w:rsid w:val="00562C36"/>
    <w:rsid w:val="00564D64"/>
    <w:rsid w:val="00566425"/>
    <w:rsid w:val="0056715C"/>
    <w:rsid w:val="00570253"/>
    <w:rsid w:val="00570259"/>
    <w:rsid w:val="00570687"/>
    <w:rsid w:val="00571F49"/>
    <w:rsid w:val="005739F7"/>
    <w:rsid w:val="00574481"/>
    <w:rsid w:val="00576535"/>
    <w:rsid w:val="00577599"/>
    <w:rsid w:val="00577EF9"/>
    <w:rsid w:val="00580AEF"/>
    <w:rsid w:val="00581E12"/>
    <w:rsid w:val="00582A01"/>
    <w:rsid w:val="00586229"/>
    <w:rsid w:val="005916D6"/>
    <w:rsid w:val="0059257A"/>
    <w:rsid w:val="005929D0"/>
    <w:rsid w:val="00592D97"/>
    <w:rsid w:val="00593B3F"/>
    <w:rsid w:val="0059517B"/>
    <w:rsid w:val="005951B1"/>
    <w:rsid w:val="005956E9"/>
    <w:rsid w:val="00595B57"/>
    <w:rsid w:val="00595F0D"/>
    <w:rsid w:val="00596636"/>
    <w:rsid w:val="00597962"/>
    <w:rsid w:val="005A0058"/>
    <w:rsid w:val="005A1821"/>
    <w:rsid w:val="005A2889"/>
    <w:rsid w:val="005A2B9E"/>
    <w:rsid w:val="005A318D"/>
    <w:rsid w:val="005A3B64"/>
    <w:rsid w:val="005A3D95"/>
    <w:rsid w:val="005A4973"/>
    <w:rsid w:val="005A4C4D"/>
    <w:rsid w:val="005A4D8C"/>
    <w:rsid w:val="005A5B96"/>
    <w:rsid w:val="005A5E03"/>
    <w:rsid w:val="005A61D4"/>
    <w:rsid w:val="005A6B89"/>
    <w:rsid w:val="005A73E3"/>
    <w:rsid w:val="005B0F3C"/>
    <w:rsid w:val="005B3377"/>
    <w:rsid w:val="005B3B80"/>
    <w:rsid w:val="005B4343"/>
    <w:rsid w:val="005B5B68"/>
    <w:rsid w:val="005B7B6C"/>
    <w:rsid w:val="005C0240"/>
    <w:rsid w:val="005C0268"/>
    <w:rsid w:val="005C0B36"/>
    <w:rsid w:val="005C1582"/>
    <w:rsid w:val="005C38DF"/>
    <w:rsid w:val="005C3DDA"/>
    <w:rsid w:val="005C42FB"/>
    <w:rsid w:val="005C4923"/>
    <w:rsid w:val="005C5D9D"/>
    <w:rsid w:val="005C7D12"/>
    <w:rsid w:val="005D0589"/>
    <w:rsid w:val="005D1A8F"/>
    <w:rsid w:val="005D2AC9"/>
    <w:rsid w:val="005D2C4A"/>
    <w:rsid w:val="005D4CF3"/>
    <w:rsid w:val="005D4E95"/>
    <w:rsid w:val="005D52BE"/>
    <w:rsid w:val="005D61F1"/>
    <w:rsid w:val="005E01FA"/>
    <w:rsid w:val="005E08BB"/>
    <w:rsid w:val="005E137C"/>
    <w:rsid w:val="005E3614"/>
    <w:rsid w:val="005E3CCB"/>
    <w:rsid w:val="005E4038"/>
    <w:rsid w:val="005E4191"/>
    <w:rsid w:val="005E4AF1"/>
    <w:rsid w:val="005E4EF5"/>
    <w:rsid w:val="005E6D16"/>
    <w:rsid w:val="005E7287"/>
    <w:rsid w:val="005F352D"/>
    <w:rsid w:val="005F3602"/>
    <w:rsid w:val="005F3674"/>
    <w:rsid w:val="005F416E"/>
    <w:rsid w:val="005F47A0"/>
    <w:rsid w:val="005F6C6E"/>
    <w:rsid w:val="005F79E3"/>
    <w:rsid w:val="005F7DC0"/>
    <w:rsid w:val="00601431"/>
    <w:rsid w:val="00601A1C"/>
    <w:rsid w:val="0060270A"/>
    <w:rsid w:val="00602AE6"/>
    <w:rsid w:val="00603AB1"/>
    <w:rsid w:val="00604361"/>
    <w:rsid w:val="00604425"/>
    <w:rsid w:val="00606A9E"/>
    <w:rsid w:val="00607D57"/>
    <w:rsid w:val="00610619"/>
    <w:rsid w:val="006110BA"/>
    <w:rsid w:val="00612A63"/>
    <w:rsid w:val="00614B0D"/>
    <w:rsid w:val="00614F73"/>
    <w:rsid w:val="006151CA"/>
    <w:rsid w:val="00615C32"/>
    <w:rsid w:val="00615C96"/>
    <w:rsid w:val="00615FFF"/>
    <w:rsid w:val="00620A84"/>
    <w:rsid w:val="00620EAC"/>
    <w:rsid w:val="0062288A"/>
    <w:rsid w:val="00623D6B"/>
    <w:rsid w:val="00623F66"/>
    <w:rsid w:val="00626ABF"/>
    <w:rsid w:val="00627980"/>
    <w:rsid w:val="0063122F"/>
    <w:rsid w:val="00632A51"/>
    <w:rsid w:val="00633D23"/>
    <w:rsid w:val="006340C9"/>
    <w:rsid w:val="0063461E"/>
    <w:rsid w:val="00635CB8"/>
    <w:rsid w:val="006376DA"/>
    <w:rsid w:val="00640E67"/>
    <w:rsid w:val="00643823"/>
    <w:rsid w:val="00644936"/>
    <w:rsid w:val="00646C63"/>
    <w:rsid w:val="00646D7A"/>
    <w:rsid w:val="00647905"/>
    <w:rsid w:val="006515C1"/>
    <w:rsid w:val="00651B98"/>
    <w:rsid w:val="006533F6"/>
    <w:rsid w:val="00653811"/>
    <w:rsid w:val="00653A76"/>
    <w:rsid w:val="00654934"/>
    <w:rsid w:val="00656F51"/>
    <w:rsid w:val="00657BB5"/>
    <w:rsid w:val="00661287"/>
    <w:rsid w:val="00661432"/>
    <w:rsid w:val="00661AC6"/>
    <w:rsid w:val="00662D8F"/>
    <w:rsid w:val="0066412B"/>
    <w:rsid w:val="00665762"/>
    <w:rsid w:val="00665E60"/>
    <w:rsid w:val="00667ED1"/>
    <w:rsid w:val="00667FC6"/>
    <w:rsid w:val="006703B2"/>
    <w:rsid w:val="00670FA0"/>
    <w:rsid w:val="00671960"/>
    <w:rsid w:val="00672A1D"/>
    <w:rsid w:val="006730A5"/>
    <w:rsid w:val="00673856"/>
    <w:rsid w:val="006742BB"/>
    <w:rsid w:val="00674DDA"/>
    <w:rsid w:val="00674F52"/>
    <w:rsid w:val="006776B8"/>
    <w:rsid w:val="00680186"/>
    <w:rsid w:val="00680945"/>
    <w:rsid w:val="006815C2"/>
    <w:rsid w:val="006817EF"/>
    <w:rsid w:val="00681998"/>
    <w:rsid w:val="00683DCB"/>
    <w:rsid w:val="0068583E"/>
    <w:rsid w:val="006858D9"/>
    <w:rsid w:val="00686950"/>
    <w:rsid w:val="00690BA9"/>
    <w:rsid w:val="00694227"/>
    <w:rsid w:val="006944F9"/>
    <w:rsid w:val="0069547D"/>
    <w:rsid w:val="006A1328"/>
    <w:rsid w:val="006A1481"/>
    <w:rsid w:val="006A1C60"/>
    <w:rsid w:val="006A25E2"/>
    <w:rsid w:val="006A7651"/>
    <w:rsid w:val="006A7A17"/>
    <w:rsid w:val="006B0AC5"/>
    <w:rsid w:val="006B1877"/>
    <w:rsid w:val="006B5BA2"/>
    <w:rsid w:val="006B652D"/>
    <w:rsid w:val="006B6AFC"/>
    <w:rsid w:val="006B782D"/>
    <w:rsid w:val="006B7BFC"/>
    <w:rsid w:val="006C0377"/>
    <w:rsid w:val="006C081A"/>
    <w:rsid w:val="006C096F"/>
    <w:rsid w:val="006C0D66"/>
    <w:rsid w:val="006C1663"/>
    <w:rsid w:val="006C23B2"/>
    <w:rsid w:val="006C38D4"/>
    <w:rsid w:val="006C3B1A"/>
    <w:rsid w:val="006C5CB8"/>
    <w:rsid w:val="006C6F8C"/>
    <w:rsid w:val="006C7D7B"/>
    <w:rsid w:val="006D2616"/>
    <w:rsid w:val="006D2EA6"/>
    <w:rsid w:val="006D383B"/>
    <w:rsid w:val="006D3972"/>
    <w:rsid w:val="006D516F"/>
    <w:rsid w:val="006D5D41"/>
    <w:rsid w:val="006D72AC"/>
    <w:rsid w:val="006D7D7A"/>
    <w:rsid w:val="006E084E"/>
    <w:rsid w:val="006E0FC7"/>
    <w:rsid w:val="006E40D4"/>
    <w:rsid w:val="006E56DE"/>
    <w:rsid w:val="006F099F"/>
    <w:rsid w:val="006F0ADE"/>
    <w:rsid w:val="006F0BB9"/>
    <w:rsid w:val="006F1563"/>
    <w:rsid w:val="006F1FCB"/>
    <w:rsid w:val="006F2A37"/>
    <w:rsid w:val="006F2D6C"/>
    <w:rsid w:val="006F47A2"/>
    <w:rsid w:val="006F62A8"/>
    <w:rsid w:val="007005F5"/>
    <w:rsid w:val="00704CA3"/>
    <w:rsid w:val="0070520B"/>
    <w:rsid w:val="00706214"/>
    <w:rsid w:val="00707311"/>
    <w:rsid w:val="0070765C"/>
    <w:rsid w:val="00710C80"/>
    <w:rsid w:val="00710CEA"/>
    <w:rsid w:val="007123A2"/>
    <w:rsid w:val="00712C25"/>
    <w:rsid w:val="0071410E"/>
    <w:rsid w:val="0071499C"/>
    <w:rsid w:val="00715C2F"/>
    <w:rsid w:val="007160ED"/>
    <w:rsid w:val="007163B7"/>
    <w:rsid w:val="007165DA"/>
    <w:rsid w:val="007171F9"/>
    <w:rsid w:val="007177A1"/>
    <w:rsid w:val="0072049C"/>
    <w:rsid w:val="007204D0"/>
    <w:rsid w:val="00721C6A"/>
    <w:rsid w:val="00722CFF"/>
    <w:rsid w:val="007231A6"/>
    <w:rsid w:val="00724231"/>
    <w:rsid w:val="00730F92"/>
    <w:rsid w:val="0073145D"/>
    <w:rsid w:val="007315FA"/>
    <w:rsid w:val="007331F4"/>
    <w:rsid w:val="00733204"/>
    <w:rsid w:val="00734838"/>
    <w:rsid w:val="007351F6"/>
    <w:rsid w:val="007359B2"/>
    <w:rsid w:val="00735F2A"/>
    <w:rsid w:val="00736095"/>
    <w:rsid w:val="007374ED"/>
    <w:rsid w:val="007406AF"/>
    <w:rsid w:val="007408FC"/>
    <w:rsid w:val="00741963"/>
    <w:rsid w:val="00741FB6"/>
    <w:rsid w:val="00742D02"/>
    <w:rsid w:val="007447BA"/>
    <w:rsid w:val="007450F4"/>
    <w:rsid w:val="00745FEB"/>
    <w:rsid w:val="00746D5C"/>
    <w:rsid w:val="007478E2"/>
    <w:rsid w:val="00747CEF"/>
    <w:rsid w:val="00750266"/>
    <w:rsid w:val="00755206"/>
    <w:rsid w:val="00756547"/>
    <w:rsid w:val="00756BB4"/>
    <w:rsid w:val="00757FFD"/>
    <w:rsid w:val="007620A0"/>
    <w:rsid w:val="00762172"/>
    <w:rsid w:val="0076266F"/>
    <w:rsid w:val="00763636"/>
    <w:rsid w:val="00766229"/>
    <w:rsid w:val="007665EA"/>
    <w:rsid w:val="00767F83"/>
    <w:rsid w:val="00770958"/>
    <w:rsid w:val="0077151B"/>
    <w:rsid w:val="00772626"/>
    <w:rsid w:val="007726E6"/>
    <w:rsid w:val="00773466"/>
    <w:rsid w:val="00773B4E"/>
    <w:rsid w:val="007741B3"/>
    <w:rsid w:val="007745FE"/>
    <w:rsid w:val="00775751"/>
    <w:rsid w:val="00775E3A"/>
    <w:rsid w:val="00776719"/>
    <w:rsid w:val="00776A80"/>
    <w:rsid w:val="00777775"/>
    <w:rsid w:val="007810CD"/>
    <w:rsid w:val="00781183"/>
    <w:rsid w:val="00782C54"/>
    <w:rsid w:val="00782EF7"/>
    <w:rsid w:val="00783F75"/>
    <w:rsid w:val="00784B93"/>
    <w:rsid w:val="0078567C"/>
    <w:rsid w:val="00786420"/>
    <w:rsid w:val="007865B0"/>
    <w:rsid w:val="00787216"/>
    <w:rsid w:val="00787971"/>
    <w:rsid w:val="00793BBC"/>
    <w:rsid w:val="00793C1D"/>
    <w:rsid w:val="00795320"/>
    <w:rsid w:val="007A0602"/>
    <w:rsid w:val="007A39E9"/>
    <w:rsid w:val="007A4062"/>
    <w:rsid w:val="007A55B8"/>
    <w:rsid w:val="007A5A74"/>
    <w:rsid w:val="007B0B5C"/>
    <w:rsid w:val="007B0E20"/>
    <w:rsid w:val="007B2E3D"/>
    <w:rsid w:val="007B3319"/>
    <w:rsid w:val="007B3378"/>
    <w:rsid w:val="007B34DF"/>
    <w:rsid w:val="007B35C1"/>
    <w:rsid w:val="007B5944"/>
    <w:rsid w:val="007B5A50"/>
    <w:rsid w:val="007B5EFE"/>
    <w:rsid w:val="007B618C"/>
    <w:rsid w:val="007B63CF"/>
    <w:rsid w:val="007B6C2F"/>
    <w:rsid w:val="007B75E6"/>
    <w:rsid w:val="007C0071"/>
    <w:rsid w:val="007C0261"/>
    <w:rsid w:val="007C03CF"/>
    <w:rsid w:val="007C058B"/>
    <w:rsid w:val="007C08DB"/>
    <w:rsid w:val="007C28F4"/>
    <w:rsid w:val="007C2903"/>
    <w:rsid w:val="007C291E"/>
    <w:rsid w:val="007C2BB6"/>
    <w:rsid w:val="007C32C7"/>
    <w:rsid w:val="007C3855"/>
    <w:rsid w:val="007C3C70"/>
    <w:rsid w:val="007C3F99"/>
    <w:rsid w:val="007C42F1"/>
    <w:rsid w:val="007C43C6"/>
    <w:rsid w:val="007C451D"/>
    <w:rsid w:val="007C5874"/>
    <w:rsid w:val="007C5D36"/>
    <w:rsid w:val="007C616E"/>
    <w:rsid w:val="007C649B"/>
    <w:rsid w:val="007C7BAE"/>
    <w:rsid w:val="007C7D1E"/>
    <w:rsid w:val="007D099C"/>
    <w:rsid w:val="007D0ED0"/>
    <w:rsid w:val="007D1070"/>
    <w:rsid w:val="007D1814"/>
    <w:rsid w:val="007D1A3F"/>
    <w:rsid w:val="007D3886"/>
    <w:rsid w:val="007D3ED7"/>
    <w:rsid w:val="007D3F9F"/>
    <w:rsid w:val="007D4C5E"/>
    <w:rsid w:val="007D59AB"/>
    <w:rsid w:val="007D5A1A"/>
    <w:rsid w:val="007D5D7F"/>
    <w:rsid w:val="007D6D0D"/>
    <w:rsid w:val="007D7269"/>
    <w:rsid w:val="007E1878"/>
    <w:rsid w:val="007E24B9"/>
    <w:rsid w:val="007E3154"/>
    <w:rsid w:val="007E3948"/>
    <w:rsid w:val="007E4FDF"/>
    <w:rsid w:val="007E5C7B"/>
    <w:rsid w:val="007E67BB"/>
    <w:rsid w:val="007E6EEE"/>
    <w:rsid w:val="007E7D6C"/>
    <w:rsid w:val="007F0180"/>
    <w:rsid w:val="007F0622"/>
    <w:rsid w:val="007F1070"/>
    <w:rsid w:val="007F2154"/>
    <w:rsid w:val="007F21FA"/>
    <w:rsid w:val="007F2C83"/>
    <w:rsid w:val="007F5082"/>
    <w:rsid w:val="00800759"/>
    <w:rsid w:val="0080079C"/>
    <w:rsid w:val="00800820"/>
    <w:rsid w:val="0080180B"/>
    <w:rsid w:val="0080225A"/>
    <w:rsid w:val="00802A61"/>
    <w:rsid w:val="00803642"/>
    <w:rsid w:val="008037D7"/>
    <w:rsid w:val="00803A2B"/>
    <w:rsid w:val="00805751"/>
    <w:rsid w:val="008061D4"/>
    <w:rsid w:val="0080637E"/>
    <w:rsid w:val="00807234"/>
    <w:rsid w:val="008112B5"/>
    <w:rsid w:val="00813203"/>
    <w:rsid w:val="008136A8"/>
    <w:rsid w:val="00813D90"/>
    <w:rsid w:val="008148B7"/>
    <w:rsid w:val="00815A7E"/>
    <w:rsid w:val="00815C7D"/>
    <w:rsid w:val="008169D7"/>
    <w:rsid w:val="00822622"/>
    <w:rsid w:val="0082495B"/>
    <w:rsid w:val="00825796"/>
    <w:rsid w:val="00825D2A"/>
    <w:rsid w:val="00825FF3"/>
    <w:rsid w:val="008307D7"/>
    <w:rsid w:val="008308B9"/>
    <w:rsid w:val="008312AC"/>
    <w:rsid w:val="00831886"/>
    <w:rsid w:val="0083191E"/>
    <w:rsid w:val="008344D0"/>
    <w:rsid w:val="008419A8"/>
    <w:rsid w:val="00841F8E"/>
    <w:rsid w:val="008420E2"/>
    <w:rsid w:val="008421A1"/>
    <w:rsid w:val="00844779"/>
    <w:rsid w:val="00844B44"/>
    <w:rsid w:val="00844D5E"/>
    <w:rsid w:val="00845195"/>
    <w:rsid w:val="00845AE5"/>
    <w:rsid w:val="0084638D"/>
    <w:rsid w:val="00846800"/>
    <w:rsid w:val="00846FCD"/>
    <w:rsid w:val="008477F0"/>
    <w:rsid w:val="00847EA9"/>
    <w:rsid w:val="008509DF"/>
    <w:rsid w:val="00850C7D"/>
    <w:rsid w:val="00851105"/>
    <w:rsid w:val="00851472"/>
    <w:rsid w:val="008534D3"/>
    <w:rsid w:val="00854178"/>
    <w:rsid w:val="00854B9B"/>
    <w:rsid w:val="00855900"/>
    <w:rsid w:val="00857448"/>
    <w:rsid w:val="008574A0"/>
    <w:rsid w:val="00861E19"/>
    <w:rsid w:val="00862292"/>
    <w:rsid w:val="008625AE"/>
    <w:rsid w:val="008648EE"/>
    <w:rsid w:val="008653BA"/>
    <w:rsid w:val="008667CC"/>
    <w:rsid w:val="00867718"/>
    <w:rsid w:val="008701C6"/>
    <w:rsid w:val="00870351"/>
    <w:rsid w:val="00870F58"/>
    <w:rsid w:val="008711D3"/>
    <w:rsid w:val="00872289"/>
    <w:rsid w:val="00873B56"/>
    <w:rsid w:val="00874938"/>
    <w:rsid w:val="0087500A"/>
    <w:rsid w:val="0087544C"/>
    <w:rsid w:val="00875BF8"/>
    <w:rsid w:val="0087635D"/>
    <w:rsid w:val="0087756F"/>
    <w:rsid w:val="008776C1"/>
    <w:rsid w:val="00880614"/>
    <w:rsid w:val="0088113C"/>
    <w:rsid w:val="00881944"/>
    <w:rsid w:val="008837BC"/>
    <w:rsid w:val="00883CA2"/>
    <w:rsid w:val="00883E64"/>
    <w:rsid w:val="008845B6"/>
    <w:rsid w:val="008857BF"/>
    <w:rsid w:val="00885E1B"/>
    <w:rsid w:val="00886597"/>
    <w:rsid w:val="00886605"/>
    <w:rsid w:val="008877E3"/>
    <w:rsid w:val="008900EE"/>
    <w:rsid w:val="008901BB"/>
    <w:rsid w:val="00890577"/>
    <w:rsid w:val="008909D0"/>
    <w:rsid w:val="008927C2"/>
    <w:rsid w:val="00893638"/>
    <w:rsid w:val="00893C90"/>
    <w:rsid w:val="008942A4"/>
    <w:rsid w:val="00895EFC"/>
    <w:rsid w:val="0089665C"/>
    <w:rsid w:val="008979F9"/>
    <w:rsid w:val="008A00EB"/>
    <w:rsid w:val="008A013F"/>
    <w:rsid w:val="008A075F"/>
    <w:rsid w:val="008A237E"/>
    <w:rsid w:val="008A32F5"/>
    <w:rsid w:val="008A3A49"/>
    <w:rsid w:val="008A45D3"/>
    <w:rsid w:val="008A56E8"/>
    <w:rsid w:val="008A67FC"/>
    <w:rsid w:val="008A6DCD"/>
    <w:rsid w:val="008A6F81"/>
    <w:rsid w:val="008A776D"/>
    <w:rsid w:val="008B0412"/>
    <w:rsid w:val="008B1C08"/>
    <w:rsid w:val="008B1E5B"/>
    <w:rsid w:val="008B26F4"/>
    <w:rsid w:val="008B37D4"/>
    <w:rsid w:val="008B4F90"/>
    <w:rsid w:val="008B5917"/>
    <w:rsid w:val="008B5E15"/>
    <w:rsid w:val="008B610D"/>
    <w:rsid w:val="008B61A0"/>
    <w:rsid w:val="008B7311"/>
    <w:rsid w:val="008C08B6"/>
    <w:rsid w:val="008C0D85"/>
    <w:rsid w:val="008C302C"/>
    <w:rsid w:val="008C5623"/>
    <w:rsid w:val="008C5AC0"/>
    <w:rsid w:val="008C6CFF"/>
    <w:rsid w:val="008C7D57"/>
    <w:rsid w:val="008D02E9"/>
    <w:rsid w:val="008D0D4A"/>
    <w:rsid w:val="008D12B0"/>
    <w:rsid w:val="008D16CB"/>
    <w:rsid w:val="008D267B"/>
    <w:rsid w:val="008D301B"/>
    <w:rsid w:val="008D329C"/>
    <w:rsid w:val="008D4224"/>
    <w:rsid w:val="008D4D79"/>
    <w:rsid w:val="008D5457"/>
    <w:rsid w:val="008D5A0C"/>
    <w:rsid w:val="008D746D"/>
    <w:rsid w:val="008D7F33"/>
    <w:rsid w:val="008D7FDC"/>
    <w:rsid w:val="008E0C95"/>
    <w:rsid w:val="008E2698"/>
    <w:rsid w:val="008E2B07"/>
    <w:rsid w:val="008E2D39"/>
    <w:rsid w:val="008E372D"/>
    <w:rsid w:val="008E3DD3"/>
    <w:rsid w:val="008E4184"/>
    <w:rsid w:val="008E4BE0"/>
    <w:rsid w:val="008E5096"/>
    <w:rsid w:val="008E5490"/>
    <w:rsid w:val="008F20F1"/>
    <w:rsid w:val="008F3364"/>
    <w:rsid w:val="008F3938"/>
    <w:rsid w:val="008F4D4E"/>
    <w:rsid w:val="008F532E"/>
    <w:rsid w:val="008F61EB"/>
    <w:rsid w:val="0090239A"/>
    <w:rsid w:val="00904BE5"/>
    <w:rsid w:val="009053C7"/>
    <w:rsid w:val="00907A26"/>
    <w:rsid w:val="00911812"/>
    <w:rsid w:val="009135D3"/>
    <w:rsid w:val="009138FB"/>
    <w:rsid w:val="0091411C"/>
    <w:rsid w:val="0091437E"/>
    <w:rsid w:val="009144E6"/>
    <w:rsid w:val="00915033"/>
    <w:rsid w:val="00915499"/>
    <w:rsid w:val="009170B9"/>
    <w:rsid w:val="00920595"/>
    <w:rsid w:val="00922636"/>
    <w:rsid w:val="009241D5"/>
    <w:rsid w:val="009246D2"/>
    <w:rsid w:val="0092693E"/>
    <w:rsid w:val="00927B93"/>
    <w:rsid w:val="00930096"/>
    <w:rsid w:val="00931041"/>
    <w:rsid w:val="00932891"/>
    <w:rsid w:val="00932BDA"/>
    <w:rsid w:val="00934A59"/>
    <w:rsid w:val="0093686B"/>
    <w:rsid w:val="009370AF"/>
    <w:rsid w:val="00937214"/>
    <w:rsid w:val="0094017C"/>
    <w:rsid w:val="009413C2"/>
    <w:rsid w:val="009426D8"/>
    <w:rsid w:val="00942903"/>
    <w:rsid w:val="009434D2"/>
    <w:rsid w:val="00943BCE"/>
    <w:rsid w:val="009449AE"/>
    <w:rsid w:val="00944EEE"/>
    <w:rsid w:val="00945DCD"/>
    <w:rsid w:val="009510CD"/>
    <w:rsid w:val="009519B7"/>
    <w:rsid w:val="009520F1"/>
    <w:rsid w:val="00952B49"/>
    <w:rsid w:val="00952BE8"/>
    <w:rsid w:val="00952FF6"/>
    <w:rsid w:val="009530F2"/>
    <w:rsid w:val="009536FF"/>
    <w:rsid w:val="00953ADE"/>
    <w:rsid w:val="00955CF3"/>
    <w:rsid w:val="0095751F"/>
    <w:rsid w:val="00957D94"/>
    <w:rsid w:val="0096095D"/>
    <w:rsid w:val="0096176D"/>
    <w:rsid w:val="00961C5F"/>
    <w:rsid w:val="00961D02"/>
    <w:rsid w:val="009623AD"/>
    <w:rsid w:val="00962488"/>
    <w:rsid w:val="00962668"/>
    <w:rsid w:val="00962971"/>
    <w:rsid w:val="00962CB4"/>
    <w:rsid w:val="00963D3E"/>
    <w:rsid w:val="009660D5"/>
    <w:rsid w:val="00966144"/>
    <w:rsid w:val="0096752D"/>
    <w:rsid w:val="00970313"/>
    <w:rsid w:val="00970424"/>
    <w:rsid w:val="00971123"/>
    <w:rsid w:val="00971F5F"/>
    <w:rsid w:val="00972295"/>
    <w:rsid w:val="0097295A"/>
    <w:rsid w:val="0097316E"/>
    <w:rsid w:val="0097430B"/>
    <w:rsid w:val="0097709F"/>
    <w:rsid w:val="00980F98"/>
    <w:rsid w:val="00981AA7"/>
    <w:rsid w:val="009829DA"/>
    <w:rsid w:val="009844D6"/>
    <w:rsid w:val="009851D3"/>
    <w:rsid w:val="009857E7"/>
    <w:rsid w:val="009860EA"/>
    <w:rsid w:val="009868F4"/>
    <w:rsid w:val="00987206"/>
    <w:rsid w:val="00987B8C"/>
    <w:rsid w:val="009911B7"/>
    <w:rsid w:val="0099174A"/>
    <w:rsid w:val="00992506"/>
    <w:rsid w:val="00992D85"/>
    <w:rsid w:val="00993548"/>
    <w:rsid w:val="009939DB"/>
    <w:rsid w:val="0099610B"/>
    <w:rsid w:val="0099619B"/>
    <w:rsid w:val="00996339"/>
    <w:rsid w:val="00996870"/>
    <w:rsid w:val="0099740D"/>
    <w:rsid w:val="009979F4"/>
    <w:rsid w:val="00997C9C"/>
    <w:rsid w:val="009A151B"/>
    <w:rsid w:val="009A1BA6"/>
    <w:rsid w:val="009A2506"/>
    <w:rsid w:val="009A268E"/>
    <w:rsid w:val="009A3167"/>
    <w:rsid w:val="009A3AE7"/>
    <w:rsid w:val="009A59D4"/>
    <w:rsid w:val="009A5B7B"/>
    <w:rsid w:val="009A5D39"/>
    <w:rsid w:val="009A68DC"/>
    <w:rsid w:val="009B1FBE"/>
    <w:rsid w:val="009B21B0"/>
    <w:rsid w:val="009B45DB"/>
    <w:rsid w:val="009B66B6"/>
    <w:rsid w:val="009B7B41"/>
    <w:rsid w:val="009C0232"/>
    <w:rsid w:val="009C0CF2"/>
    <w:rsid w:val="009C1206"/>
    <w:rsid w:val="009C186A"/>
    <w:rsid w:val="009C1AD2"/>
    <w:rsid w:val="009C1F2E"/>
    <w:rsid w:val="009C3328"/>
    <w:rsid w:val="009C3766"/>
    <w:rsid w:val="009C7316"/>
    <w:rsid w:val="009C75FD"/>
    <w:rsid w:val="009D12BF"/>
    <w:rsid w:val="009D13A9"/>
    <w:rsid w:val="009D2F54"/>
    <w:rsid w:val="009D3348"/>
    <w:rsid w:val="009D3684"/>
    <w:rsid w:val="009D3AB0"/>
    <w:rsid w:val="009D3CAA"/>
    <w:rsid w:val="009D3E21"/>
    <w:rsid w:val="009D3E82"/>
    <w:rsid w:val="009D4B70"/>
    <w:rsid w:val="009D64D1"/>
    <w:rsid w:val="009D67F1"/>
    <w:rsid w:val="009D6B6A"/>
    <w:rsid w:val="009D7CED"/>
    <w:rsid w:val="009E014B"/>
    <w:rsid w:val="009E1871"/>
    <w:rsid w:val="009E19D5"/>
    <w:rsid w:val="009E1E1F"/>
    <w:rsid w:val="009E2DC5"/>
    <w:rsid w:val="009E3632"/>
    <w:rsid w:val="009E3D95"/>
    <w:rsid w:val="009E42BF"/>
    <w:rsid w:val="009E528B"/>
    <w:rsid w:val="009E5884"/>
    <w:rsid w:val="009E6633"/>
    <w:rsid w:val="009E695B"/>
    <w:rsid w:val="009E6A35"/>
    <w:rsid w:val="009E7875"/>
    <w:rsid w:val="009F0BE5"/>
    <w:rsid w:val="009F1D4E"/>
    <w:rsid w:val="009F2118"/>
    <w:rsid w:val="009F222D"/>
    <w:rsid w:val="009F2F4D"/>
    <w:rsid w:val="009F370D"/>
    <w:rsid w:val="009F3DFA"/>
    <w:rsid w:val="009F60FB"/>
    <w:rsid w:val="009F62FA"/>
    <w:rsid w:val="009F6683"/>
    <w:rsid w:val="009F69A4"/>
    <w:rsid w:val="009F787D"/>
    <w:rsid w:val="009F7952"/>
    <w:rsid w:val="00A00497"/>
    <w:rsid w:val="00A004B4"/>
    <w:rsid w:val="00A00872"/>
    <w:rsid w:val="00A00951"/>
    <w:rsid w:val="00A01A8F"/>
    <w:rsid w:val="00A01D7B"/>
    <w:rsid w:val="00A038BC"/>
    <w:rsid w:val="00A03976"/>
    <w:rsid w:val="00A046E7"/>
    <w:rsid w:val="00A049C4"/>
    <w:rsid w:val="00A04F16"/>
    <w:rsid w:val="00A04FC9"/>
    <w:rsid w:val="00A05407"/>
    <w:rsid w:val="00A06194"/>
    <w:rsid w:val="00A0698A"/>
    <w:rsid w:val="00A10243"/>
    <w:rsid w:val="00A10448"/>
    <w:rsid w:val="00A1074C"/>
    <w:rsid w:val="00A11001"/>
    <w:rsid w:val="00A12308"/>
    <w:rsid w:val="00A12674"/>
    <w:rsid w:val="00A12AC8"/>
    <w:rsid w:val="00A13212"/>
    <w:rsid w:val="00A137D7"/>
    <w:rsid w:val="00A13E3F"/>
    <w:rsid w:val="00A16A09"/>
    <w:rsid w:val="00A1703A"/>
    <w:rsid w:val="00A200C1"/>
    <w:rsid w:val="00A2109B"/>
    <w:rsid w:val="00A22EE9"/>
    <w:rsid w:val="00A2353A"/>
    <w:rsid w:val="00A2420A"/>
    <w:rsid w:val="00A25C28"/>
    <w:rsid w:val="00A26F19"/>
    <w:rsid w:val="00A2775F"/>
    <w:rsid w:val="00A27B6F"/>
    <w:rsid w:val="00A30D67"/>
    <w:rsid w:val="00A31F14"/>
    <w:rsid w:val="00A3384A"/>
    <w:rsid w:val="00A34CDD"/>
    <w:rsid w:val="00A40E48"/>
    <w:rsid w:val="00A42404"/>
    <w:rsid w:val="00A424ED"/>
    <w:rsid w:val="00A4268D"/>
    <w:rsid w:val="00A43328"/>
    <w:rsid w:val="00A468D7"/>
    <w:rsid w:val="00A47EED"/>
    <w:rsid w:val="00A50134"/>
    <w:rsid w:val="00A501DB"/>
    <w:rsid w:val="00A50F71"/>
    <w:rsid w:val="00A51478"/>
    <w:rsid w:val="00A54BD8"/>
    <w:rsid w:val="00A60AFB"/>
    <w:rsid w:val="00A60F88"/>
    <w:rsid w:val="00A616DD"/>
    <w:rsid w:val="00A62266"/>
    <w:rsid w:val="00A64984"/>
    <w:rsid w:val="00A6560D"/>
    <w:rsid w:val="00A66616"/>
    <w:rsid w:val="00A66A5B"/>
    <w:rsid w:val="00A66E39"/>
    <w:rsid w:val="00A67051"/>
    <w:rsid w:val="00A678EE"/>
    <w:rsid w:val="00A71253"/>
    <w:rsid w:val="00A73207"/>
    <w:rsid w:val="00A74B1F"/>
    <w:rsid w:val="00A76173"/>
    <w:rsid w:val="00A76ABE"/>
    <w:rsid w:val="00A808A9"/>
    <w:rsid w:val="00A817D4"/>
    <w:rsid w:val="00A8230A"/>
    <w:rsid w:val="00A82C29"/>
    <w:rsid w:val="00A82DBB"/>
    <w:rsid w:val="00A83247"/>
    <w:rsid w:val="00A83728"/>
    <w:rsid w:val="00A8386D"/>
    <w:rsid w:val="00A86248"/>
    <w:rsid w:val="00A87659"/>
    <w:rsid w:val="00A87F35"/>
    <w:rsid w:val="00A90F38"/>
    <w:rsid w:val="00A91367"/>
    <w:rsid w:val="00A92214"/>
    <w:rsid w:val="00A93E9A"/>
    <w:rsid w:val="00A93FDF"/>
    <w:rsid w:val="00A94C20"/>
    <w:rsid w:val="00A957AC"/>
    <w:rsid w:val="00A97F1B"/>
    <w:rsid w:val="00AA05D8"/>
    <w:rsid w:val="00AA070D"/>
    <w:rsid w:val="00AA1AAC"/>
    <w:rsid w:val="00AA1ABC"/>
    <w:rsid w:val="00AA1B82"/>
    <w:rsid w:val="00AA4AB3"/>
    <w:rsid w:val="00AA5090"/>
    <w:rsid w:val="00AA57A0"/>
    <w:rsid w:val="00AA60F2"/>
    <w:rsid w:val="00AA6B0A"/>
    <w:rsid w:val="00AA7B8F"/>
    <w:rsid w:val="00AA7D26"/>
    <w:rsid w:val="00AA7F3B"/>
    <w:rsid w:val="00AB23EE"/>
    <w:rsid w:val="00AB2C10"/>
    <w:rsid w:val="00AB3DDC"/>
    <w:rsid w:val="00AB468E"/>
    <w:rsid w:val="00AB46A9"/>
    <w:rsid w:val="00AB49C8"/>
    <w:rsid w:val="00AB5182"/>
    <w:rsid w:val="00AB5C8F"/>
    <w:rsid w:val="00AB6593"/>
    <w:rsid w:val="00AB79E5"/>
    <w:rsid w:val="00AB7EF1"/>
    <w:rsid w:val="00AC188F"/>
    <w:rsid w:val="00AC191D"/>
    <w:rsid w:val="00AC260C"/>
    <w:rsid w:val="00AC542B"/>
    <w:rsid w:val="00AC563F"/>
    <w:rsid w:val="00AC571C"/>
    <w:rsid w:val="00AC5FB7"/>
    <w:rsid w:val="00AC711A"/>
    <w:rsid w:val="00AC71F8"/>
    <w:rsid w:val="00AC7AB5"/>
    <w:rsid w:val="00AD352A"/>
    <w:rsid w:val="00AD3DBA"/>
    <w:rsid w:val="00AD7259"/>
    <w:rsid w:val="00AD7262"/>
    <w:rsid w:val="00AD74A7"/>
    <w:rsid w:val="00AD758C"/>
    <w:rsid w:val="00AD79DE"/>
    <w:rsid w:val="00AE0BCB"/>
    <w:rsid w:val="00AE1578"/>
    <w:rsid w:val="00AE4FF9"/>
    <w:rsid w:val="00AE616D"/>
    <w:rsid w:val="00AE6964"/>
    <w:rsid w:val="00AE7731"/>
    <w:rsid w:val="00AE7BFC"/>
    <w:rsid w:val="00AF196E"/>
    <w:rsid w:val="00AF2778"/>
    <w:rsid w:val="00AF4455"/>
    <w:rsid w:val="00AF4F86"/>
    <w:rsid w:val="00AF5708"/>
    <w:rsid w:val="00AF5D1E"/>
    <w:rsid w:val="00AF67C8"/>
    <w:rsid w:val="00AF70C9"/>
    <w:rsid w:val="00AF7F81"/>
    <w:rsid w:val="00B00320"/>
    <w:rsid w:val="00B02EBF"/>
    <w:rsid w:val="00B0315E"/>
    <w:rsid w:val="00B038EF"/>
    <w:rsid w:val="00B04240"/>
    <w:rsid w:val="00B04506"/>
    <w:rsid w:val="00B04F8C"/>
    <w:rsid w:val="00B062CD"/>
    <w:rsid w:val="00B066C8"/>
    <w:rsid w:val="00B07C4E"/>
    <w:rsid w:val="00B07F63"/>
    <w:rsid w:val="00B115B1"/>
    <w:rsid w:val="00B121FF"/>
    <w:rsid w:val="00B12F2E"/>
    <w:rsid w:val="00B144C8"/>
    <w:rsid w:val="00B151D4"/>
    <w:rsid w:val="00B1694E"/>
    <w:rsid w:val="00B17BA2"/>
    <w:rsid w:val="00B20EFE"/>
    <w:rsid w:val="00B217D5"/>
    <w:rsid w:val="00B22190"/>
    <w:rsid w:val="00B22255"/>
    <w:rsid w:val="00B23B90"/>
    <w:rsid w:val="00B24A02"/>
    <w:rsid w:val="00B25C58"/>
    <w:rsid w:val="00B269F1"/>
    <w:rsid w:val="00B3026C"/>
    <w:rsid w:val="00B30337"/>
    <w:rsid w:val="00B30687"/>
    <w:rsid w:val="00B317E3"/>
    <w:rsid w:val="00B32C82"/>
    <w:rsid w:val="00B36E4B"/>
    <w:rsid w:val="00B37507"/>
    <w:rsid w:val="00B402E9"/>
    <w:rsid w:val="00B403B3"/>
    <w:rsid w:val="00B40D76"/>
    <w:rsid w:val="00B41BA8"/>
    <w:rsid w:val="00B4247C"/>
    <w:rsid w:val="00B427E7"/>
    <w:rsid w:val="00B44BBC"/>
    <w:rsid w:val="00B45067"/>
    <w:rsid w:val="00B469F7"/>
    <w:rsid w:val="00B51865"/>
    <w:rsid w:val="00B528BE"/>
    <w:rsid w:val="00B52EFF"/>
    <w:rsid w:val="00B5337A"/>
    <w:rsid w:val="00B55208"/>
    <w:rsid w:val="00B555E3"/>
    <w:rsid w:val="00B55B2A"/>
    <w:rsid w:val="00B565E1"/>
    <w:rsid w:val="00B569B8"/>
    <w:rsid w:val="00B57289"/>
    <w:rsid w:val="00B60EBF"/>
    <w:rsid w:val="00B63F75"/>
    <w:rsid w:val="00B64C60"/>
    <w:rsid w:val="00B663A1"/>
    <w:rsid w:val="00B66681"/>
    <w:rsid w:val="00B67858"/>
    <w:rsid w:val="00B67BE0"/>
    <w:rsid w:val="00B70484"/>
    <w:rsid w:val="00B72EA1"/>
    <w:rsid w:val="00B74FFA"/>
    <w:rsid w:val="00B756B1"/>
    <w:rsid w:val="00B76A19"/>
    <w:rsid w:val="00B800EB"/>
    <w:rsid w:val="00B802AF"/>
    <w:rsid w:val="00B81E86"/>
    <w:rsid w:val="00B82580"/>
    <w:rsid w:val="00B82D20"/>
    <w:rsid w:val="00B83FAC"/>
    <w:rsid w:val="00B85119"/>
    <w:rsid w:val="00B85873"/>
    <w:rsid w:val="00B8611A"/>
    <w:rsid w:val="00B86C84"/>
    <w:rsid w:val="00B90FC5"/>
    <w:rsid w:val="00B9124C"/>
    <w:rsid w:val="00B94C9C"/>
    <w:rsid w:val="00B96AD6"/>
    <w:rsid w:val="00B96CA3"/>
    <w:rsid w:val="00B96DA7"/>
    <w:rsid w:val="00B97A32"/>
    <w:rsid w:val="00BA1F59"/>
    <w:rsid w:val="00BA357D"/>
    <w:rsid w:val="00BA4B34"/>
    <w:rsid w:val="00BA50F4"/>
    <w:rsid w:val="00BA6A33"/>
    <w:rsid w:val="00BA7F42"/>
    <w:rsid w:val="00BB0045"/>
    <w:rsid w:val="00BB040A"/>
    <w:rsid w:val="00BB0A0E"/>
    <w:rsid w:val="00BB0DE6"/>
    <w:rsid w:val="00BB103A"/>
    <w:rsid w:val="00BB1DC1"/>
    <w:rsid w:val="00BB279E"/>
    <w:rsid w:val="00BB4237"/>
    <w:rsid w:val="00BB7318"/>
    <w:rsid w:val="00BB7ADD"/>
    <w:rsid w:val="00BC05C9"/>
    <w:rsid w:val="00BC2C12"/>
    <w:rsid w:val="00BC2E00"/>
    <w:rsid w:val="00BC47D3"/>
    <w:rsid w:val="00BC5B66"/>
    <w:rsid w:val="00BC5D88"/>
    <w:rsid w:val="00BC656A"/>
    <w:rsid w:val="00BC77FF"/>
    <w:rsid w:val="00BD0D71"/>
    <w:rsid w:val="00BD366F"/>
    <w:rsid w:val="00BD4704"/>
    <w:rsid w:val="00BD57DF"/>
    <w:rsid w:val="00BD6AB3"/>
    <w:rsid w:val="00BE2022"/>
    <w:rsid w:val="00BE23CD"/>
    <w:rsid w:val="00BE3B75"/>
    <w:rsid w:val="00BE3D0A"/>
    <w:rsid w:val="00BE3FAF"/>
    <w:rsid w:val="00BE5338"/>
    <w:rsid w:val="00BE56FB"/>
    <w:rsid w:val="00BE5739"/>
    <w:rsid w:val="00BE5FF5"/>
    <w:rsid w:val="00BE78F9"/>
    <w:rsid w:val="00BE7A65"/>
    <w:rsid w:val="00BF145F"/>
    <w:rsid w:val="00BF1949"/>
    <w:rsid w:val="00BF6675"/>
    <w:rsid w:val="00BF6C3B"/>
    <w:rsid w:val="00BF751C"/>
    <w:rsid w:val="00C01240"/>
    <w:rsid w:val="00C01415"/>
    <w:rsid w:val="00C01536"/>
    <w:rsid w:val="00C03002"/>
    <w:rsid w:val="00C03232"/>
    <w:rsid w:val="00C03FBF"/>
    <w:rsid w:val="00C04663"/>
    <w:rsid w:val="00C048C8"/>
    <w:rsid w:val="00C04BDA"/>
    <w:rsid w:val="00C0547B"/>
    <w:rsid w:val="00C056DE"/>
    <w:rsid w:val="00C0799F"/>
    <w:rsid w:val="00C10908"/>
    <w:rsid w:val="00C10E1D"/>
    <w:rsid w:val="00C11934"/>
    <w:rsid w:val="00C11A92"/>
    <w:rsid w:val="00C1412A"/>
    <w:rsid w:val="00C14B2F"/>
    <w:rsid w:val="00C14FFA"/>
    <w:rsid w:val="00C15144"/>
    <w:rsid w:val="00C15472"/>
    <w:rsid w:val="00C15B13"/>
    <w:rsid w:val="00C1624A"/>
    <w:rsid w:val="00C16947"/>
    <w:rsid w:val="00C1797F"/>
    <w:rsid w:val="00C21F45"/>
    <w:rsid w:val="00C224E1"/>
    <w:rsid w:val="00C22537"/>
    <w:rsid w:val="00C23F24"/>
    <w:rsid w:val="00C24F46"/>
    <w:rsid w:val="00C2533B"/>
    <w:rsid w:val="00C2653C"/>
    <w:rsid w:val="00C269D9"/>
    <w:rsid w:val="00C26A13"/>
    <w:rsid w:val="00C30C15"/>
    <w:rsid w:val="00C30F8F"/>
    <w:rsid w:val="00C32187"/>
    <w:rsid w:val="00C322B0"/>
    <w:rsid w:val="00C33A77"/>
    <w:rsid w:val="00C33BFE"/>
    <w:rsid w:val="00C33C1C"/>
    <w:rsid w:val="00C34307"/>
    <w:rsid w:val="00C37E45"/>
    <w:rsid w:val="00C409C0"/>
    <w:rsid w:val="00C41B2A"/>
    <w:rsid w:val="00C4262C"/>
    <w:rsid w:val="00C43BBB"/>
    <w:rsid w:val="00C444C1"/>
    <w:rsid w:val="00C45F66"/>
    <w:rsid w:val="00C50843"/>
    <w:rsid w:val="00C50D12"/>
    <w:rsid w:val="00C52DD7"/>
    <w:rsid w:val="00C53076"/>
    <w:rsid w:val="00C53109"/>
    <w:rsid w:val="00C53C89"/>
    <w:rsid w:val="00C54528"/>
    <w:rsid w:val="00C556F9"/>
    <w:rsid w:val="00C55A46"/>
    <w:rsid w:val="00C5674C"/>
    <w:rsid w:val="00C56B11"/>
    <w:rsid w:val="00C56E9D"/>
    <w:rsid w:val="00C5723C"/>
    <w:rsid w:val="00C5739C"/>
    <w:rsid w:val="00C60177"/>
    <w:rsid w:val="00C604ED"/>
    <w:rsid w:val="00C60744"/>
    <w:rsid w:val="00C60A86"/>
    <w:rsid w:val="00C61E3A"/>
    <w:rsid w:val="00C6384F"/>
    <w:rsid w:val="00C63AAA"/>
    <w:rsid w:val="00C63D25"/>
    <w:rsid w:val="00C63FFE"/>
    <w:rsid w:val="00C64457"/>
    <w:rsid w:val="00C64D2C"/>
    <w:rsid w:val="00C64E0A"/>
    <w:rsid w:val="00C65358"/>
    <w:rsid w:val="00C65404"/>
    <w:rsid w:val="00C678D4"/>
    <w:rsid w:val="00C67943"/>
    <w:rsid w:val="00C70110"/>
    <w:rsid w:val="00C70588"/>
    <w:rsid w:val="00C7216F"/>
    <w:rsid w:val="00C72914"/>
    <w:rsid w:val="00C7437F"/>
    <w:rsid w:val="00C743DC"/>
    <w:rsid w:val="00C74B2F"/>
    <w:rsid w:val="00C76166"/>
    <w:rsid w:val="00C77DF7"/>
    <w:rsid w:val="00C8276E"/>
    <w:rsid w:val="00C82CCD"/>
    <w:rsid w:val="00C83F56"/>
    <w:rsid w:val="00C85356"/>
    <w:rsid w:val="00C85428"/>
    <w:rsid w:val="00C858D5"/>
    <w:rsid w:val="00C865A4"/>
    <w:rsid w:val="00C8708C"/>
    <w:rsid w:val="00C8738A"/>
    <w:rsid w:val="00C905CE"/>
    <w:rsid w:val="00C91D5C"/>
    <w:rsid w:val="00C926DC"/>
    <w:rsid w:val="00C92CFA"/>
    <w:rsid w:val="00C933AF"/>
    <w:rsid w:val="00C93FCD"/>
    <w:rsid w:val="00C94CFA"/>
    <w:rsid w:val="00C95663"/>
    <w:rsid w:val="00C9719B"/>
    <w:rsid w:val="00C97D74"/>
    <w:rsid w:val="00C97FC5"/>
    <w:rsid w:val="00CA043B"/>
    <w:rsid w:val="00CA1F4F"/>
    <w:rsid w:val="00CA216C"/>
    <w:rsid w:val="00CA3995"/>
    <w:rsid w:val="00CA39C1"/>
    <w:rsid w:val="00CA3E15"/>
    <w:rsid w:val="00CA4782"/>
    <w:rsid w:val="00CA4C46"/>
    <w:rsid w:val="00CA719F"/>
    <w:rsid w:val="00CA7E4C"/>
    <w:rsid w:val="00CB1BAC"/>
    <w:rsid w:val="00CB2135"/>
    <w:rsid w:val="00CB22F5"/>
    <w:rsid w:val="00CB3307"/>
    <w:rsid w:val="00CB4640"/>
    <w:rsid w:val="00CB4643"/>
    <w:rsid w:val="00CB7761"/>
    <w:rsid w:val="00CC1791"/>
    <w:rsid w:val="00CC2530"/>
    <w:rsid w:val="00CC2ADB"/>
    <w:rsid w:val="00CC2F0E"/>
    <w:rsid w:val="00CC4099"/>
    <w:rsid w:val="00CC4891"/>
    <w:rsid w:val="00CC550D"/>
    <w:rsid w:val="00CC55EB"/>
    <w:rsid w:val="00CC6D16"/>
    <w:rsid w:val="00CC756A"/>
    <w:rsid w:val="00CC7929"/>
    <w:rsid w:val="00CC7D5C"/>
    <w:rsid w:val="00CD0513"/>
    <w:rsid w:val="00CD13D6"/>
    <w:rsid w:val="00CD1C2D"/>
    <w:rsid w:val="00CD1CF4"/>
    <w:rsid w:val="00CD35CA"/>
    <w:rsid w:val="00CE0742"/>
    <w:rsid w:val="00CE0D17"/>
    <w:rsid w:val="00CE2717"/>
    <w:rsid w:val="00CE3A05"/>
    <w:rsid w:val="00CE3EB2"/>
    <w:rsid w:val="00CE452E"/>
    <w:rsid w:val="00CE4740"/>
    <w:rsid w:val="00CE6077"/>
    <w:rsid w:val="00CE616F"/>
    <w:rsid w:val="00CF04CB"/>
    <w:rsid w:val="00CF0DE7"/>
    <w:rsid w:val="00CF1AFA"/>
    <w:rsid w:val="00CF28DC"/>
    <w:rsid w:val="00CF31DA"/>
    <w:rsid w:val="00CF33A1"/>
    <w:rsid w:val="00CF706C"/>
    <w:rsid w:val="00CF737D"/>
    <w:rsid w:val="00CF757D"/>
    <w:rsid w:val="00D00A1F"/>
    <w:rsid w:val="00D01AB9"/>
    <w:rsid w:val="00D06120"/>
    <w:rsid w:val="00D10837"/>
    <w:rsid w:val="00D10D58"/>
    <w:rsid w:val="00D11AFF"/>
    <w:rsid w:val="00D11D7A"/>
    <w:rsid w:val="00D11F30"/>
    <w:rsid w:val="00D12114"/>
    <w:rsid w:val="00D12191"/>
    <w:rsid w:val="00D121C1"/>
    <w:rsid w:val="00D1230B"/>
    <w:rsid w:val="00D1255B"/>
    <w:rsid w:val="00D12703"/>
    <w:rsid w:val="00D12EEC"/>
    <w:rsid w:val="00D139F7"/>
    <w:rsid w:val="00D141A9"/>
    <w:rsid w:val="00D1449D"/>
    <w:rsid w:val="00D146DB"/>
    <w:rsid w:val="00D15A31"/>
    <w:rsid w:val="00D16F68"/>
    <w:rsid w:val="00D20962"/>
    <w:rsid w:val="00D22306"/>
    <w:rsid w:val="00D23478"/>
    <w:rsid w:val="00D240C2"/>
    <w:rsid w:val="00D242F1"/>
    <w:rsid w:val="00D24934"/>
    <w:rsid w:val="00D24F9C"/>
    <w:rsid w:val="00D25A25"/>
    <w:rsid w:val="00D2645A"/>
    <w:rsid w:val="00D2649F"/>
    <w:rsid w:val="00D26D06"/>
    <w:rsid w:val="00D27BC3"/>
    <w:rsid w:val="00D27CD9"/>
    <w:rsid w:val="00D322EC"/>
    <w:rsid w:val="00D32AD2"/>
    <w:rsid w:val="00D3416E"/>
    <w:rsid w:val="00D34D57"/>
    <w:rsid w:val="00D350A5"/>
    <w:rsid w:val="00D370F4"/>
    <w:rsid w:val="00D4061B"/>
    <w:rsid w:val="00D4085F"/>
    <w:rsid w:val="00D40B82"/>
    <w:rsid w:val="00D4143F"/>
    <w:rsid w:val="00D427EB"/>
    <w:rsid w:val="00D42A86"/>
    <w:rsid w:val="00D43FDD"/>
    <w:rsid w:val="00D443AA"/>
    <w:rsid w:val="00D46C1F"/>
    <w:rsid w:val="00D46D6E"/>
    <w:rsid w:val="00D46D9A"/>
    <w:rsid w:val="00D5026B"/>
    <w:rsid w:val="00D50971"/>
    <w:rsid w:val="00D509EF"/>
    <w:rsid w:val="00D5204B"/>
    <w:rsid w:val="00D52631"/>
    <w:rsid w:val="00D52BD5"/>
    <w:rsid w:val="00D536F4"/>
    <w:rsid w:val="00D53CFF"/>
    <w:rsid w:val="00D5490A"/>
    <w:rsid w:val="00D54940"/>
    <w:rsid w:val="00D54F4D"/>
    <w:rsid w:val="00D56A1F"/>
    <w:rsid w:val="00D60347"/>
    <w:rsid w:val="00D60E5D"/>
    <w:rsid w:val="00D610CB"/>
    <w:rsid w:val="00D61698"/>
    <w:rsid w:val="00D620DF"/>
    <w:rsid w:val="00D62C70"/>
    <w:rsid w:val="00D63525"/>
    <w:rsid w:val="00D63792"/>
    <w:rsid w:val="00D63A29"/>
    <w:rsid w:val="00D656B8"/>
    <w:rsid w:val="00D65A8E"/>
    <w:rsid w:val="00D65BCA"/>
    <w:rsid w:val="00D66946"/>
    <w:rsid w:val="00D66E6A"/>
    <w:rsid w:val="00D715BB"/>
    <w:rsid w:val="00D727BA"/>
    <w:rsid w:val="00D74302"/>
    <w:rsid w:val="00D74D15"/>
    <w:rsid w:val="00D76474"/>
    <w:rsid w:val="00D77B5F"/>
    <w:rsid w:val="00D80307"/>
    <w:rsid w:val="00D808B0"/>
    <w:rsid w:val="00D80A8E"/>
    <w:rsid w:val="00D810A1"/>
    <w:rsid w:val="00D8133A"/>
    <w:rsid w:val="00D8339A"/>
    <w:rsid w:val="00D85117"/>
    <w:rsid w:val="00D85135"/>
    <w:rsid w:val="00D8596E"/>
    <w:rsid w:val="00D865F1"/>
    <w:rsid w:val="00D90D46"/>
    <w:rsid w:val="00D91DEA"/>
    <w:rsid w:val="00D92808"/>
    <w:rsid w:val="00D9577C"/>
    <w:rsid w:val="00D96503"/>
    <w:rsid w:val="00D978DA"/>
    <w:rsid w:val="00DA0998"/>
    <w:rsid w:val="00DA4580"/>
    <w:rsid w:val="00DA4857"/>
    <w:rsid w:val="00DA48D6"/>
    <w:rsid w:val="00DA55CF"/>
    <w:rsid w:val="00DA755C"/>
    <w:rsid w:val="00DA7D9B"/>
    <w:rsid w:val="00DB2FCA"/>
    <w:rsid w:val="00DB46F0"/>
    <w:rsid w:val="00DB4B2C"/>
    <w:rsid w:val="00DB5015"/>
    <w:rsid w:val="00DB6EF7"/>
    <w:rsid w:val="00DC230E"/>
    <w:rsid w:val="00DC2706"/>
    <w:rsid w:val="00DC4235"/>
    <w:rsid w:val="00DC6212"/>
    <w:rsid w:val="00DC6A8A"/>
    <w:rsid w:val="00DC6DE6"/>
    <w:rsid w:val="00DD141F"/>
    <w:rsid w:val="00DD191E"/>
    <w:rsid w:val="00DD1DE7"/>
    <w:rsid w:val="00DD2594"/>
    <w:rsid w:val="00DD2910"/>
    <w:rsid w:val="00DD2B80"/>
    <w:rsid w:val="00DD2D11"/>
    <w:rsid w:val="00DD3476"/>
    <w:rsid w:val="00DD5314"/>
    <w:rsid w:val="00DD5BE7"/>
    <w:rsid w:val="00DD6A8E"/>
    <w:rsid w:val="00DD7232"/>
    <w:rsid w:val="00DE030A"/>
    <w:rsid w:val="00DE031C"/>
    <w:rsid w:val="00DE0A1D"/>
    <w:rsid w:val="00DE11B6"/>
    <w:rsid w:val="00DE1644"/>
    <w:rsid w:val="00DE2A7E"/>
    <w:rsid w:val="00DE4AA1"/>
    <w:rsid w:val="00DE52A0"/>
    <w:rsid w:val="00DE59C9"/>
    <w:rsid w:val="00DE5ACF"/>
    <w:rsid w:val="00DF058F"/>
    <w:rsid w:val="00DF0B64"/>
    <w:rsid w:val="00DF186E"/>
    <w:rsid w:val="00DF3CC7"/>
    <w:rsid w:val="00DF5F7F"/>
    <w:rsid w:val="00DF7735"/>
    <w:rsid w:val="00DF7841"/>
    <w:rsid w:val="00E00D9B"/>
    <w:rsid w:val="00E0409B"/>
    <w:rsid w:val="00E04F00"/>
    <w:rsid w:val="00E055BB"/>
    <w:rsid w:val="00E07241"/>
    <w:rsid w:val="00E11421"/>
    <w:rsid w:val="00E1157B"/>
    <w:rsid w:val="00E11A65"/>
    <w:rsid w:val="00E12CE1"/>
    <w:rsid w:val="00E13CF7"/>
    <w:rsid w:val="00E13F6F"/>
    <w:rsid w:val="00E13F8F"/>
    <w:rsid w:val="00E14DD5"/>
    <w:rsid w:val="00E153EE"/>
    <w:rsid w:val="00E15A42"/>
    <w:rsid w:val="00E15A7D"/>
    <w:rsid w:val="00E15AEF"/>
    <w:rsid w:val="00E173B9"/>
    <w:rsid w:val="00E17B3A"/>
    <w:rsid w:val="00E21984"/>
    <w:rsid w:val="00E23089"/>
    <w:rsid w:val="00E2380A"/>
    <w:rsid w:val="00E239EE"/>
    <w:rsid w:val="00E23EB5"/>
    <w:rsid w:val="00E23FC6"/>
    <w:rsid w:val="00E25ADA"/>
    <w:rsid w:val="00E26C75"/>
    <w:rsid w:val="00E26DAD"/>
    <w:rsid w:val="00E30D2C"/>
    <w:rsid w:val="00E345D7"/>
    <w:rsid w:val="00E358CB"/>
    <w:rsid w:val="00E360C7"/>
    <w:rsid w:val="00E3687B"/>
    <w:rsid w:val="00E37BB1"/>
    <w:rsid w:val="00E42A87"/>
    <w:rsid w:val="00E43649"/>
    <w:rsid w:val="00E43758"/>
    <w:rsid w:val="00E44871"/>
    <w:rsid w:val="00E454D7"/>
    <w:rsid w:val="00E45E77"/>
    <w:rsid w:val="00E476C9"/>
    <w:rsid w:val="00E51B1B"/>
    <w:rsid w:val="00E52592"/>
    <w:rsid w:val="00E5346D"/>
    <w:rsid w:val="00E53BF3"/>
    <w:rsid w:val="00E53FF6"/>
    <w:rsid w:val="00E5442B"/>
    <w:rsid w:val="00E549AC"/>
    <w:rsid w:val="00E5511E"/>
    <w:rsid w:val="00E56709"/>
    <w:rsid w:val="00E5743E"/>
    <w:rsid w:val="00E6035A"/>
    <w:rsid w:val="00E60496"/>
    <w:rsid w:val="00E626B2"/>
    <w:rsid w:val="00E62C1C"/>
    <w:rsid w:val="00E62CB9"/>
    <w:rsid w:val="00E63242"/>
    <w:rsid w:val="00E63543"/>
    <w:rsid w:val="00E635F8"/>
    <w:rsid w:val="00E639C5"/>
    <w:rsid w:val="00E65656"/>
    <w:rsid w:val="00E6681F"/>
    <w:rsid w:val="00E675F2"/>
    <w:rsid w:val="00E7092A"/>
    <w:rsid w:val="00E714FC"/>
    <w:rsid w:val="00E71D2E"/>
    <w:rsid w:val="00E71E09"/>
    <w:rsid w:val="00E72BC5"/>
    <w:rsid w:val="00E73331"/>
    <w:rsid w:val="00E73DF1"/>
    <w:rsid w:val="00E74CDB"/>
    <w:rsid w:val="00E75221"/>
    <w:rsid w:val="00E7550A"/>
    <w:rsid w:val="00E75EAA"/>
    <w:rsid w:val="00E77C06"/>
    <w:rsid w:val="00E77D95"/>
    <w:rsid w:val="00E847B3"/>
    <w:rsid w:val="00E86B1F"/>
    <w:rsid w:val="00E87E5D"/>
    <w:rsid w:val="00E912D5"/>
    <w:rsid w:val="00E9342E"/>
    <w:rsid w:val="00E94C16"/>
    <w:rsid w:val="00E9501D"/>
    <w:rsid w:val="00E95727"/>
    <w:rsid w:val="00E959F8"/>
    <w:rsid w:val="00E9678C"/>
    <w:rsid w:val="00E96802"/>
    <w:rsid w:val="00E96BFE"/>
    <w:rsid w:val="00E977A3"/>
    <w:rsid w:val="00E977C8"/>
    <w:rsid w:val="00EA0DEF"/>
    <w:rsid w:val="00EA12A2"/>
    <w:rsid w:val="00EA13C5"/>
    <w:rsid w:val="00EA2AB3"/>
    <w:rsid w:val="00EA2AD6"/>
    <w:rsid w:val="00EA4BF3"/>
    <w:rsid w:val="00EA4DD6"/>
    <w:rsid w:val="00EA5A5E"/>
    <w:rsid w:val="00EA6DA3"/>
    <w:rsid w:val="00EA7DF2"/>
    <w:rsid w:val="00EB02B0"/>
    <w:rsid w:val="00EB0434"/>
    <w:rsid w:val="00EB19C2"/>
    <w:rsid w:val="00EB23AF"/>
    <w:rsid w:val="00EB2CF1"/>
    <w:rsid w:val="00EB3299"/>
    <w:rsid w:val="00EB35DB"/>
    <w:rsid w:val="00EB3876"/>
    <w:rsid w:val="00EB39A2"/>
    <w:rsid w:val="00EB39E3"/>
    <w:rsid w:val="00EB41A2"/>
    <w:rsid w:val="00EB4321"/>
    <w:rsid w:val="00EB51D9"/>
    <w:rsid w:val="00EB6490"/>
    <w:rsid w:val="00EB6DF8"/>
    <w:rsid w:val="00EB7BA4"/>
    <w:rsid w:val="00EC1D10"/>
    <w:rsid w:val="00EC2C49"/>
    <w:rsid w:val="00EC2F72"/>
    <w:rsid w:val="00EC396A"/>
    <w:rsid w:val="00EC3A79"/>
    <w:rsid w:val="00EC3F79"/>
    <w:rsid w:val="00EC603B"/>
    <w:rsid w:val="00EC60C8"/>
    <w:rsid w:val="00ED2EB5"/>
    <w:rsid w:val="00ED3EC9"/>
    <w:rsid w:val="00ED4EAB"/>
    <w:rsid w:val="00ED53A7"/>
    <w:rsid w:val="00ED64D8"/>
    <w:rsid w:val="00ED7168"/>
    <w:rsid w:val="00ED76B6"/>
    <w:rsid w:val="00ED77FB"/>
    <w:rsid w:val="00ED7FD7"/>
    <w:rsid w:val="00EE2160"/>
    <w:rsid w:val="00EE2AC5"/>
    <w:rsid w:val="00EE57DD"/>
    <w:rsid w:val="00EE70F0"/>
    <w:rsid w:val="00EF115C"/>
    <w:rsid w:val="00EF1262"/>
    <w:rsid w:val="00EF5670"/>
    <w:rsid w:val="00EF6323"/>
    <w:rsid w:val="00EF75FD"/>
    <w:rsid w:val="00EF7956"/>
    <w:rsid w:val="00F01512"/>
    <w:rsid w:val="00F01D90"/>
    <w:rsid w:val="00F01E14"/>
    <w:rsid w:val="00F0293D"/>
    <w:rsid w:val="00F04285"/>
    <w:rsid w:val="00F05394"/>
    <w:rsid w:val="00F0764B"/>
    <w:rsid w:val="00F11118"/>
    <w:rsid w:val="00F13D2A"/>
    <w:rsid w:val="00F140B9"/>
    <w:rsid w:val="00F14285"/>
    <w:rsid w:val="00F14819"/>
    <w:rsid w:val="00F1767E"/>
    <w:rsid w:val="00F205D9"/>
    <w:rsid w:val="00F205F6"/>
    <w:rsid w:val="00F20EF5"/>
    <w:rsid w:val="00F220B3"/>
    <w:rsid w:val="00F22A7E"/>
    <w:rsid w:val="00F23EA2"/>
    <w:rsid w:val="00F25438"/>
    <w:rsid w:val="00F27CD8"/>
    <w:rsid w:val="00F32478"/>
    <w:rsid w:val="00F337F8"/>
    <w:rsid w:val="00F34E82"/>
    <w:rsid w:val="00F40857"/>
    <w:rsid w:val="00F4185D"/>
    <w:rsid w:val="00F41879"/>
    <w:rsid w:val="00F42D2A"/>
    <w:rsid w:val="00F4308A"/>
    <w:rsid w:val="00F434C0"/>
    <w:rsid w:val="00F435D0"/>
    <w:rsid w:val="00F43F0C"/>
    <w:rsid w:val="00F4511E"/>
    <w:rsid w:val="00F47651"/>
    <w:rsid w:val="00F5381F"/>
    <w:rsid w:val="00F5479A"/>
    <w:rsid w:val="00F54E14"/>
    <w:rsid w:val="00F57EDD"/>
    <w:rsid w:val="00F60A60"/>
    <w:rsid w:val="00F61E65"/>
    <w:rsid w:val="00F63DD4"/>
    <w:rsid w:val="00F64CA4"/>
    <w:rsid w:val="00F65065"/>
    <w:rsid w:val="00F65122"/>
    <w:rsid w:val="00F65818"/>
    <w:rsid w:val="00F65CB9"/>
    <w:rsid w:val="00F65E79"/>
    <w:rsid w:val="00F66C88"/>
    <w:rsid w:val="00F6758B"/>
    <w:rsid w:val="00F70BFC"/>
    <w:rsid w:val="00F70E02"/>
    <w:rsid w:val="00F731F4"/>
    <w:rsid w:val="00F744BB"/>
    <w:rsid w:val="00F7699A"/>
    <w:rsid w:val="00F76AFA"/>
    <w:rsid w:val="00F811E6"/>
    <w:rsid w:val="00F83CCC"/>
    <w:rsid w:val="00F84B88"/>
    <w:rsid w:val="00F8506B"/>
    <w:rsid w:val="00F85584"/>
    <w:rsid w:val="00F85714"/>
    <w:rsid w:val="00F85783"/>
    <w:rsid w:val="00F85C1D"/>
    <w:rsid w:val="00F86673"/>
    <w:rsid w:val="00F91CA5"/>
    <w:rsid w:val="00F91F36"/>
    <w:rsid w:val="00F92E11"/>
    <w:rsid w:val="00F93400"/>
    <w:rsid w:val="00F9342D"/>
    <w:rsid w:val="00F9351C"/>
    <w:rsid w:val="00F941F1"/>
    <w:rsid w:val="00F95398"/>
    <w:rsid w:val="00F95644"/>
    <w:rsid w:val="00F96FDF"/>
    <w:rsid w:val="00FA20A1"/>
    <w:rsid w:val="00FA251E"/>
    <w:rsid w:val="00FA2FF8"/>
    <w:rsid w:val="00FA30D6"/>
    <w:rsid w:val="00FA4B0B"/>
    <w:rsid w:val="00FA5379"/>
    <w:rsid w:val="00FA5636"/>
    <w:rsid w:val="00FA581C"/>
    <w:rsid w:val="00FA5C53"/>
    <w:rsid w:val="00FB0F84"/>
    <w:rsid w:val="00FB3B5E"/>
    <w:rsid w:val="00FB44CC"/>
    <w:rsid w:val="00FB4C5D"/>
    <w:rsid w:val="00FB6321"/>
    <w:rsid w:val="00FB6CEB"/>
    <w:rsid w:val="00FC1415"/>
    <w:rsid w:val="00FC17BB"/>
    <w:rsid w:val="00FC18BB"/>
    <w:rsid w:val="00FC633A"/>
    <w:rsid w:val="00FD1CA3"/>
    <w:rsid w:val="00FD1EF2"/>
    <w:rsid w:val="00FD1FA2"/>
    <w:rsid w:val="00FD47E0"/>
    <w:rsid w:val="00FD6A2E"/>
    <w:rsid w:val="00FD7420"/>
    <w:rsid w:val="00FE0AE7"/>
    <w:rsid w:val="00FE143A"/>
    <w:rsid w:val="00FE4C1B"/>
    <w:rsid w:val="00FE5409"/>
    <w:rsid w:val="00FE5EC8"/>
    <w:rsid w:val="00FE76AB"/>
    <w:rsid w:val="00FF0974"/>
    <w:rsid w:val="00FF25BB"/>
    <w:rsid w:val="00FF3B3E"/>
    <w:rsid w:val="00FF7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A9379"/>
  <w14:defaultImageDpi w14:val="330"/>
  <w15:chartTrackingRefBased/>
  <w15:docId w15:val="{D79FDA4D-30CA-459E-91A8-08267B10B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A2427"/>
    <w:pPr>
      <w:widowControl w:val="0"/>
      <w:spacing w:line="360" w:lineRule="auto"/>
      <w:jc w:val="both"/>
    </w:pPr>
    <w:rPr>
      <w:rFonts w:ascii="Times New Roman" w:eastAsia="仿宋" w:hAnsi="Times New Roman"/>
      <w:sz w:val="22"/>
      <w:szCs w:val="21"/>
    </w:rPr>
  </w:style>
  <w:style w:type="paragraph" w:styleId="1">
    <w:name w:val="heading 1"/>
    <w:basedOn w:val="a1"/>
    <w:next w:val="a1"/>
    <w:link w:val="10"/>
    <w:uiPriority w:val="9"/>
    <w:qFormat/>
    <w:rsid w:val="00A76ABE"/>
    <w:pPr>
      <w:keepNext/>
      <w:keepLines/>
      <w:numPr>
        <w:numId w:val="15"/>
      </w:numPr>
      <w:outlineLvl w:val="0"/>
    </w:pPr>
    <w:rPr>
      <w:b/>
      <w:bCs/>
      <w:kern w:val="44"/>
      <w:szCs w:val="44"/>
    </w:rPr>
  </w:style>
  <w:style w:type="paragraph" w:styleId="21">
    <w:name w:val="heading 2"/>
    <w:basedOn w:val="a1"/>
    <w:next w:val="a1"/>
    <w:link w:val="22"/>
    <w:uiPriority w:val="9"/>
    <w:unhideWhenUsed/>
    <w:qFormat/>
    <w:rsid w:val="00A76ABE"/>
    <w:pPr>
      <w:keepNext/>
      <w:keepLines/>
      <w:numPr>
        <w:ilvl w:val="1"/>
        <w:numId w:val="15"/>
      </w:numPr>
      <w:ind w:left="0" w:firstLine="0"/>
      <w:outlineLvl w:val="1"/>
    </w:pPr>
    <w:rPr>
      <w:rFonts w:cstheme="majorBidi"/>
      <w:b/>
      <w:bCs/>
      <w:szCs w:val="32"/>
    </w:rPr>
  </w:style>
  <w:style w:type="paragraph" w:styleId="31">
    <w:name w:val="heading 3"/>
    <w:basedOn w:val="a1"/>
    <w:next w:val="a1"/>
    <w:link w:val="32"/>
    <w:uiPriority w:val="9"/>
    <w:unhideWhenUsed/>
    <w:qFormat/>
    <w:rsid w:val="00A76ABE"/>
    <w:pPr>
      <w:keepNext/>
      <w:keepLines/>
      <w:numPr>
        <w:ilvl w:val="2"/>
        <w:numId w:val="15"/>
      </w:numPr>
      <w:adjustRightInd w:val="0"/>
      <w:ind w:left="0" w:firstLine="0"/>
      <w:outlineLvl w:val="2"/>
    </w:pPr>
    <w:rPr>
      <w:b/>
      <w:bCs/>
      <w:szCs w:val="32"/>
    </w:rPr>
  </w:style>
  <w:style w:type="paragraph" w:styleId="41">
    <w:name w:val="heading 4"/>
    <w:basedOn w:val="a1"/>
    <w:next w:val="a1"/>
    <w:link w:val="42"/>
    <w:uiPriority w:val="9"/>
    <w:unhideWhenUsed/>
    <w:qFormat/>
    <w:rsid w:val="00A76ABE"/>
    <w:pPr>
      <w:keepNext/>
      <w:keepLines/>
      <w:numPr>
        <w:ilvl w:val="3"/>
        <w:numId w:val="15"/>
      </w:numPr>
      <w:ind w:left="0" w:firstLine="0"/>
      <w:outlineLvl w:val="3"/>
    </w:pPr>
    <w:rPr>
      <w:rFonts w:cstheme="majorBidi"/>
      <w:b/>
      <w:bCs/>
      <w:szCs w:val="28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13647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13647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9"/>
    <w:rsid w:val="00A76ABE"/>
    <w:rPr>
      <w:rFonts w:ascii="Times New Roman" w:eastAsia="仿宋" w:hAnsi="Times New Roman"/>
      <w:b/>
      <w:bCs/>
      <w:kern w:val="44"/>
      <w:szCs w:val="44"/>
    </w:rPr>
  </w:style>
  <w:style w:type="character" w:customStyle="1" w:styleId="22">
    <w:name w:val="标题 2 字符"/>
    <w:basedOn w:val="a2"/>
    <w:link w:val="21"/>
    <w:uiPriority w:val="9"/>
    <w:rsid w:val="00A76ABE"/>
    <w:rPr>
      <w:rFonts w:ascii="Times New Roman" w:eastAsia="仿宋" w:hAnsi="Times New Roman" w:cstheme="majorBidi"/>
      <w:b/>
      <w:bCs/>
      <w:szCs w:val="32"/>
    </w:rPr>
  </w:style>
  <w:style w:type="character" w:customStyle="1" w:styleId="32">
    <w:name w:val="标题 3 字符"/>
    <w:basedOn w:val="a2"/>
    <w:link w:val="31"/>
    <w:uiPriority w:val="9"/>
    <w:rsid w:val="00A76ABE"/>
    <w:rPr>
      <w:rFonts w:ascii="Times New Roman" w:eastAsia="仿宋" w:hAnsi="Times New Roman"/>
      <w:b/>
      <w:bCs/>
      <w:szCs w:val="32"/>
    </w:rPr>
  </w:style>
  <w:style w:type="character" w:customStyle="1" w:styleId="42">
    <w:name w:val="标题 4 字符"/>
    <w:basedOn w:val="a2"/>
    <w:link w:val="41"/>
    <w:uiPriority w:val="9"/>
    <w:rsid w:val="00A76ABE"/>
    <w:rPr>
      <w:rFonts w:ascii="Times New Roman" w:eastAsia="仿宋" w:hAnsi="Times New Roman" w:cstheme="majorBidi"/>
      <w:b/>
      <w:bCs/>
      <w:szCs w:val="28"/>
    </w:rPr>
  </w:style>
  <w:style w:type="character" w:customStyle="1" w:styleId="52">
    <w:name w:val="标题 5 字符"/>
    <w:basedOn w:val="a2"/>
    <w:link w:val="51"/>
    <w:uiPriority w:val="9"/>
    <w:semiHidden/>
    <w:rsid w:val="00136475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2"/>
    <w:link w:val="6"/>
    <w:uiPriority w:val="9"/>
    <w:semiHidden/>
    <w:rsid w:val="0013647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2"/>
    <w:link w:val="7"/>
    <w:uiPriority w:val="9"/>
    <w:semiHidden/>
    <w:rsid w:val="00136475"/>
    <w:rPr>
      <w:rFonts w:ascii="Times New Roman" w:eastAsia="仿宋" w:hAnsi="Times New Roman"/>
      <w:b/>
      <w:bCs/>
      <w:sz w:val="24"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13647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136475"/>
    <w:rPr>
      <w:rFonts w:asciiTheme="majorHAnsi" w:eastAsiaTheme="majorEastAsia" w:hAnsiTheme="majorHAnsi" w:cstheme="majorBidi"/>
      <w:szCs w:val="21"/>
    </w:rPr>
  </w:style>
  <w:style w:type="character" w:styleId="a5">
    <w:name w:val="line number"/>
    <w:basedOn w:val="a2"/>
    <w:uiPriority w:val="99"/>
    <w:semiHidden/>
    <w:unhideWhenUsed/>
    <w:rsid w:val="00A76ABE"/>
  </w:style>
  <w:style w:type="paragraph" w:styleId="a6">
    <w:name w:val="List Paragraph"/>
    <w:basedOn w:val="a1"/>
    <w:uiPriority w:val="34"/>
    <w:qFormat/>
    <w:rsid w:val="00996339"/>
    <w:pPr>
      <w:ind w:firstLineChars="200" w:firstLine="420"/>
    </w:pPr>
  </w:style>
  <w:style w:type="paragraph" w:styleId="a7">
    <w:name w:val="caption"/>
    <w:basedOn w:val="a1"/>
    <w:next w:val="a1"/>
    <w:uiPriority w:val="35"/>
    <w:unhideWhenUsed/>
    <w:qFormat/>
    <w:rsid w:val="00A76ABE"/>
    <w:rPr>
      <w:rFonts w:eastAsia="黑体" w:cstheme="majorBidi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rsid w:val="00136475"/>
    <w:pPr>
      <w:numPr>
        <w:numId w:val="0"/>
      </w:numPr>
      <w:spacing w:before="340" w:after="330" w:line="578" w:lineRule="auto"/>
      <w:outlineLvl w:val="9"/>
    </w:pPr>
    <w:rPr>
      <w:sz w:val="44"/>
    </w:rPr>
  </w:style>
  <w:style w:type="paragraph" w:styleId="a8">
    <w:name w:val="Bibliography"/>
    <w:basedOn w:val="a1"/>
    <w:next w:val="a1"/>
    <w:uiPriority w:val="37"/>
    <w:semiHidden/>
    <w:unhideWhenUsed/>
    <w:rsid w:val="00136475"/>
  </w:style>
  <w:style w:type="character" w:styleId="a9">
    <w:name w:val="Book Title"/>
    <w:basedOn w:val="a2"/>
    <w:uiPriority w:val="33"/>
    <w:qFormat/>
    <w:rsid w:val="00136475"/>
    <w:rPr>
      <w:b/>
      <w:bCs/>
      <w:i/>
      <w:iCs/>
      <w:spacing w:val="5"/>
    </w:rPr>
  </w:style>
  <w:style w:type="character" w:styleId="aa">
    <w:name w:val="Intense Reference"/>
    <w:basedOn w:val="a2"/>
    <w:uiPriority w:val="32"/>
    <w:qFormat/>
    <w:rsid w:val="00136475"/>
    <w:rPr>
      <w:b/>
      <w:bCs/>
      <w:smallCaps/>
      <w:color w:val="4472C4" w:themeColor="accent1"/>
      <w:spacing w:val="5"/>
    </w:rPr>
  </w:style>
  <w:style w:type="character" w:styleId="ab">
    <w:name w:val="Subtle Reference"/>
    <w:basedOn w:val="a2"/>
    <w:uiPriority w:val="31"/>
    <w:qFormat/>
    <w:rsid w:val="00136475"/>
    <w:rPr>
      <w:smallCaps/>
      <w:color w:val="5A5A5A" w:themeColor="text1" w:themeTint="A5"/>
    </w:rPr>
  </w:style>
  <w:style w:type="character" w:styleId="ac">
    <w:name w:val="Intense Emphasis"/>
    <w:basedOn w:val="a2"/>
    <w:uiPriority w:val="21"/>
    <w:qFormat/>
    <w:rsid w:val="00136475"/>
    <w:rPr>
      <w:i/>
      <w:iCs/>
      <w:color w:val="4472C4" w:themeColor="accent1"/>
    </w:rPr>
  </w:style>
  <w:style w:type="character" w:styleId="ad">
    <w:name w:val="Subtle Emphasis"/>
    <w:basedOn w:val="a2"/>
    <w:uiPriority w:val="19"/>
    <w:qFormat/>
    <w:rsid w:val="00136475"/>
    <w:rPr>
      <w:i/>
      <w:iCs/>
      <w:color w:val="404040" w:themeColor="text1" w:themeTint="BF"/>
    </w:rPr>
  </w:style>
  <w:style w:type="paragraph" w:styleId="ae">
    <w:name w:val="Intense Quote"/>
    <w:basedOn w:val="a1"/>
    <w:next w:val="a1"/>
    <w:link w:val="af"/>
    <w:uiPriority w:val="30"/>
    <w:qFormat/>
    <w:rsid w:val="0013647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">
    <w:name w:val="明显引用 字符"/>
    <w:basedOn w:val="a2"/>
    <w:link w:val="ae"/>
    <w:uiPriority w:val="30"/>
    <w:rsid w:val="00136475"/>
    <w:rPr>
      <w:rFonts w:ascii="Times New Roman" w:eastAsia="仿宋" w:hAnsi="Times New Roman"/>
      <w:i/>
      <w:iCs/>
      <w:color w:val="4472C4" w:themeColor="accent1"/>
      <w:sz w:val="20"/>
    </w:rPr>
  </w:style>
  <w:style w:type="paragraph" w:styleId="af0">
    <w:name w:val="Quote"/>
    <w:basedOn w:val="a1"/>
    <w:next w:val="a1"/>
    <w:link w:val="af1"/>
    <w:uiPriority w:val="29"/>
    <w:qFormat/>
    <w:rsid w:val="0013647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2"/>
    <w:link w:val="af0"/>
    <w:uiPriority w:val="29"/>
    <w:rsid w:val="00136475"/>
    <w:rPr>
      <w:rFonts w:ascii="Times New Roman" w:eastAsia="仿宋" w:hAnsi="Times New Roman"/>
      <w:i/>
      <w:iCs/>
      <w:color w:val="404040" w:themeColor="text1" w:themeTint="BF"/>
      <w:sz w:val="20"/>
    </w:rPr>
  </w:style>
  <w:style w:type="table" w:styleId="1-1">
    <w:name w:val="Medium List 1 Accent 1"/>
    <w:basedOn w:val="a3"/>
    <w:uiPriority w:val="65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2-1">
    <w:name w:val="Medium Shading 2 Accent 1"/>
    <w:basedOn w:val="a3"/>
    <w:uiPriority w:val="64"/>
    <w:semiHidden/>
    <w:unhideWhenUsed/>
    <w:rsid w:val="001364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-10">
    <w:name w:val="Medium Shading 1 Accent 1"/>
    <w:basedOn w:val="a3"/>
    <w:uiPriority w:val="63"/>
    <w:semiHidden/>
    <w:unhideWhenUsed/>
    <w:rsid w:val="0013647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">
    <w:name w:val="Light Grid Accent 1"/>
    <w:basedOn w:val="a3"/>
    <w:uiPriority w:val="62"/>
    <w:semiHidden/>
    <w:unhideWhenUsed/>
    <w:rsid w:val="0013647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10">
    <w:name w:val="Light List Accent 1"/>
    <w:basedOn w:val="a3"/>
    <w:uiPriority w:val="61"/>
    <w:semiHidden/>
    <w:unhideWhenUsed/>
    <w:rsid w:val="0013647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11">
    <w:name w:val="Light Shading Accent 1"/>
    <w:basedOn w:val="a3"/>
    <w:uiPriority w:val="60"/>
    <w:semiHidden/>
    <w:unhideWhenUsed/>
    <w:rsid w:val="0013647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af2">
    <w:name w:val="Colorful Grid"/>
    <w:basedOn w:val="a3"/>
    <w:uiPriority w:val="73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af3">
    <w:name w:val="Colorful List"/>
    <w:basedOn w:val="a3"/>
    <w:uiPriority w:val="72"/>
    <w:semiHidden/>
    <w:unhideWhenUsed/>
    <w:rsid w:val="0013647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f4">
    <w:name w:val="Colorful Shading"/>
    <w:basedOn w:val="a3"/>
    <w:uiPriority w:val="71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5">
    <w:name w:val="Dark List"/>
    <w:basedOn w:val="a3"/>
    <w:uiPriority w:val="70"/>
    <w:semiHidden/>
    <w:unhideWhenUsed/>
    <w:rsid w:val="0013647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33">
    <w:name w:val="Medium Grid 3"/>
    <w:basedOn w:val="a3"/>
    <w:uiPriority w:val="69"/>
    <w:semiHidden/>
    <w:unhideWhenUsed/>
    <w:rsid w:val="0013647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23">
    <w:name w:val="Medium Grid 2"/>
    <w:basedOn w:val="a3"/>
    <w:uiPriority w:val="68"/>
    <w:semiHidden/>
    <w:unhideWhenUsed/>
    <w:rsid w:val="0013647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1">
    <w:name w:val="Medium Grid 1"/>
    <w:basedOn w:val="a3"/>
    <w:uiPriority w:val="67"/>
    <w:semiHidden/>
    <w:unhideWhenUsed/>
    <w:rsid w:val="0013647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24">
    <w:name w:val="Medium List 2"/>
    <w:basedOn w:val="a3"/>
    <w:uiPriority w:val="66"/>
    <w:semiHidden/>
    <w:unhideWhenUsed/>
    <w:rsid w:val="0013647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List 1"/>
    <w:basedOn w:val="a3"/>
    <w:uiPriority w:val="65"/>
    <w:semiHidden/>
    <w:unhideWhenUsed/>
    <w:rsid w:val="0013647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25">
    <w:name w:val="Medium Shading 2"/>
    <w:basedOn w:val="a3"/>
    <w:uiPriority w:val="64"/>
    <w:semiHidden/>
    <w:unhideWhenUsed/>
    <w:rsid w:val="0013647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3">
    <w:name w:val="Medium Shading 1"/>
    <w:basedOn w:val="a3"/>
    <w:uiPriority w:val="63"/>
    <w:semiHidden/>
    <w:unhideWhenUsed/>
    <w:rsid w:val="0013647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f6">
    <w:name w:val="Light Grid"/>
    <w:basedOn w:val="a3"/>
    <w:uiPriority w:val="62"/>
    <w:semiHidden/>
    <w:unhideWhenUsed/>
    <w:rsid w:val="0013647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f7">
    <w:name w:val="Light List"/>
    <w:basedOn w:val="a3"/>
    <w:uiPriority w:val="61"/>
    <w:semiHidden/>
    <w:unhideWhenUsed/>
    <w:rsid w:val="0013647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f8">
    <w:name w:val="Light Shading"/>
    <w:basedOn w:val="a3"/>
    <w:uiPriority w:val="60"/>
    <w:semiHidden/>
    <w:unhideWhenUsed/>
    <w:rsid w:val="0013647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af9">
    <w:name w:val="No Spacing"/>
    <w:uiPriority w:val="1"/>
    <w:qFormat/>
    <w:rsid w:val="00136475"/>
    <w:pPr>
      <w:widowControl w:val="0"/>
      <w:jc w:val="both"/>
    </w:pPr>
    <w:rPr>
      <w:rFonts w:ascii="Times New Roman" w:eastAsia="仿宋" w:hAnsi="Times New Roman"/>
      <w:sz w:val="20"/>
    </w:rPr>
  </w:style>
  <w:style w:type="character" w:styleId="HTML">
    <w:name w:val="HTML Variable"/>
    <w:basedOn w:val="a2"/>
    <w:uiPriority w:val="99"/>
    <w:semiHidden/>
    <w:unhideWhenUsed/>
    <w:rsid w:val="00136475"/>
    <w:rPr>
      <w:i/>
      <w:iCs/>
    </w:rPr>
  </w:style>
  <w:style w:type="character" w:styleId="HTML0">
    <w:name w:val="HTML Typewriter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1">
    <w:name w:val="HTML Sample"/>
    <w:basedOn w:val="a2"/>
    <w:uiPriority w:val="99"/>
    <w:semiHidden/>
    <w:unhideWhenUsed/>
    <w:rsid w:val="00136475"/>
    <w:rPr>
      <w:rFonts w:ascii="Courier New" w:hAnsi="Courier New" w:cs="Courier New"/>
    </w:rPr>
  </w:style>
  <w:style w:type="paragraph" w:styleId="HTML2">
    <w:name w:val="HTML Preformatted"/>
    <w:basedOn w:val="a1"/>
    <w:link w:val="HTML3"/>
    <w:uiPriority w:val="99"/>
    <w:semiHidden/>
    <w:unhideWhenUsed/>
    <w:rsid w:val="00136475"/>
    <w:rPr>
      <w:rFonts w:ascii="Courier New" w:hAnsi="Courier New" w:cs="Courier New"/>
      <w:szCs w:val="20"/>
    </w:rPr>
  </w:style>
  <w:style w:type="character" w:customStyle="1" w:styleId="HTML3">
    <w:name w:val="HTML 预设格式 字符"/>
    <w:basedOn w:val="a2"/>
    <w:link w:val="HTML2"/>
    <w:uiPriority w:val="99"/>
    <w:semiHidden/>
    <w:rsid w:val="00136475"/>
    <w:rPr>
      <w:rFonts w:ascii="Courier New" w:eastAsia="仿宋" w:hAnsi="Courier New" w:cs="Courier New"/>
      <w:sz w:val="20"/>
      <w:szCs w:val="20"/>
    </w:rPr>
  </w:style>
  <w:style w:type="character" w:styleId="HTML4">
    <w:name w:val="HTML Keyboard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5">
    <w:name w:val="HTML Definition"/>
    <w:basedOn w:val="a2"/>
    <w:uiPriority w:val="99"/>
    <w:semiHidden/>
    <w:unhideWhenUsed/>
    <w:rsid w:val="00136475"/>
    <w:rPr>
      <w:i/>
      <w:iCs/>
    </w:rPr>
  </w:style>
  <w:style w:type="character" w:styleId="HTML6">
    <w:name w:val="HTML Code"/>
    <w:basedOn w:val="a2"/>
    <w:uiPriority w:val="99"/>
    <w:semiHidden/>
    <w:unhideWhenUsed/>
    <w:rsid w:val="00136475"/>
    <w:rPr>
      <w:rFonts w:ascii="Courier New" w:hAnsi="Courier New" w:cs="Courier New"/>
      <w:sz w:val="20"/>
      <w:szCs w:val="20"/>
    </w:rPr>
  </w:style>
  <w:style w:type="character" w:styleId="HTML7">
    <w:name w:val="HTML Cite"/>
    <w:basedOn w:val="a2"/>
    <w:uiPriority w:val="99"/>
    <w:semiHidden/>
    <w:unhideWhenUsed/>
    <w:rsid w:val="00136475"/>
    <w:rPr>
      <w:i/>
      <w:iCs/>
    </w:rPr>
  </w:style>
  <w:style w:type="paragraph" w:styleId="HTML8">
    <w:name w:val="HTML Address"/>
    <w:basedOn w:val="a1"/>
    <w:link w:val="HTML9"/>
    <w:uiPriority w:val="99"/>
    <w:semiHidden/>
    <w:unhideWhenUsed/>
    <w:rsid w:val="00136475"/>
    <w:rPr>
      <w:i/>
      <w:iCs/>
    </w:rPr>
  </w:style>
  <w:style w:type="character" w:customStyle="1" w:styleId="HTML9">
    <w:name w:val="HTML 地址 字符"/>
    <w:basedOn w:val="a2"/>
    <w:link w:val="HTML8"/>
    <w:uiPriority w:val="99"/>
    <w:semiHidden/>
    <w:rsid w:val="00136475"/>
    <w:rPr>
      <w:rFonts w:ascii="Times New Roman" w:eastAsia="仿宋" w:hAnsi="Times New Roman"/>
      <w:i/>
      <w:iCs/>
      <w:sz w:val="20"/>
    </w:rPr>
  </w:style>
  <w:style w:type="character" w:styleId="HTMLa">
    <w:name w:val="HTML Acronym"/>
    <w:basedOn w:val="a2"/>
    <w:uiPriority w:val="99"/>
    <w:semiHidden/>
    <w:unhideWhenUsed/>
    <w:rsid w:val="00136475"/>
  </w:style>
  <w:style w:type="paragraph" w:styleId="afa">
    <w:name w:val="Normal (Web)"/>
    <w:basedOn w:val="a1"/>
    <w:uiPriority w:val="99"/>
    <w:semiHidden/>
    <w:unhideWhenUsed/>
    <w:rsid w:val="00136475"/>
    <w:rPr>
      <w:rFonts w:cs="Times New Roman"/>
      <w:sz w:val="24"/>
      <w:szCs w:val="24"/>
    </w:rPr>
  </w:style>
  <w:style w:type="paragraph" w:styleId="afb">
    <w:name w:val="Plain Text"/>
    <w:basedOn w:val="a1"/>
    <w:link w:val="afc"/>
    <w:uiPriority w:val="99"/>
    <w:semiHidden/>
    <w:unhideWhenUsed/>
    <w:rsid w:val="00136475"/>
    <w:rPr>
      <w:rFonts w:asciiTheme="minorEastAsia" w:eastAsiaTheme="minorEastAsia" w:hAnsi="Courier New" w:cs="Courier New"/>
    </w:rPr>
  </w:style>
  <w:style w:type="character" w:customStyle="1" w:styleId="afc">
    <w:name w:val="纯文本 字符"/>
    <w:basedOn w:val="a2"/>
    <w:link w:val="afb"/>
    <w:uiPriority w:val="99"/>
    <w:semiHidden/>
    <w:rsid w:val="00136475"/>
    <w:rPr>
      <w:rFonts w:asciiTheme="minorEastAsia" w:hAnsi="Courier New" w:cs="Courier New"/>
      <w:sz w:val="20"/>
    </w:rPr>
  </w:style>
  <w:style w:type="paragraph" w:styleId="afd">
    <w:name w:val="Document Map"/>
    <w:basedOn w:val="a1"/>
    <w:link w:val="afe"/>
    <w:uiPriority w:val="99"/>
    <w:semiHidden/>
    <w:unhideWhenUsed/>
    <w:rsid w:val="00136475"/>
    <w:rPr>
      <w:rFonts w:ascii="Microsoft YaHei UI" w:eastAsia="Microsoft YaHei UI"/>
      <w:sz w:val="18"/>
      <w:szCs w:val="18"/>
    </w:rPr>
  </w:style>
  <w:style w:type="character" w:customStyle="1" w:styleId="afe">
    <w:name w:val="文档结构图 字符"/>
    <w:basedOn w:val="a2"/>
    <w:link w:val="afd"/>
    <w:uiPriority w:val="99"/>
    <w:semiHidden/>
    <w:rsid w:val="00136475"/>
    <w:rPr>
      <w:rFonts w:ascii="Microsoft YaHei UI" w:eastAsia="Microsoft YaHei UI" w:hAnsi="Times New Roman"/>
      <w:sz w:val="18"/>
      <w:szCs w:val="18"/>
    </w:rPr>
  </w:style>
  <w:style w:type="character" w:styleId="aff">
    <w:name w:val="Emphasis"/>
    <w:basedOn w:val="a2"/>
    <w:uiPriority w:val="20"/>
    <w:qFormat/>
    <w:rsid w:val="00136475"/>
    <w:rPr>
      <w:i/>
      <w:iCs/>
    </w:rPr>
  </w:style>
  <w:style w:type="character" w:styleId="aff0">
    <w:name w:val="Strong"/>
    <w:basedOn w:val="a2"/>
    <w:uiPriority w:val="22"/>
    <w:qFormat/>
    <w:rsid w:val="00136475"/>
    <w:rPr>
      <w:b/>
      <w:bCs/>
    </w:rPr>
  </w:style>
  <w:style w:type="character" w:styleId="aff1">
    <w:name w:val="FollowedHyperlink"/>
    <w:basedOn w:val="a2"/>
    <w:uiPriority w:val="99"/>
    <w:semiHidden/>
    <w:unhideWhenUsed/>
    <w:rsid w:val="00136475"/>
    <w:rPr>
      <w:color w:val="954F72" w:themeColor="followedHyperlink"/>
      <w:u w:val="single"/>
    </w:rPr>
  </w:style>
  <w:style w:type="character" w:styleId="aff2">
    <w:name w:val="Hyperlink"/>
    <w:basedOn w:val="a2"/>
    <w:uiPriority w:val="99"/>
    <w:unhideWhenUsed/>
    <w:rsid w:val="00136475"/>
    <w:rPr>
      <w:color w:val="0563C1" w:themeColor="hyperlink"/>
      <w:u w:val="single"/>
    </w:rPr>
  </w:style>
  <w:style w:type="paragraph" w:styleId="aff3">
    <w:name w:val="Block Text"/>
    <w:basedOn w:val="a1"/>
    <w:uiPriority w:val="99"/>
    <w:semiHidden/>
    <w:unhideWhenUsed/>
    <w:rsid w:val="00136475"/>
    <w:pPr>
      <w:spacing w:after="120"/>
      <w:ind w:leftChars="700" w:left="1440" w:rightChars="700" w:right="1440"/>
    </w:pPr>
  </w:style>
  <w:style w:type="paragraph" w:styleId="34">
    <w:name w:val="Body Text Indent 3"/>
    <w:basedOn w:val="a1"/>
    <w:link w:val="35"/>
    <w:uiPriority w:val="99"/>
    <w:semiHidden/>
    <w:unhideWhenUsed/>
    <w:rsid w:val="00136475"/>
    <w:pPr>
      <w:spacing w:after="120"/>
      <w:ind w:leftChars="200" w:left="420"/>
    </w:pPr>
    <w:rPr>
      <w:sz w:val="16"/>
      <w:szCs w:val="16"/>
    </w:rPr>
  </w:style>
  <w:style w:type="character" w:customStyle="1" w:styleId="35">
    <w:name w:val="正文文本缩进 3 字符"/>
    <w:basedOn w:val="a2"/>
    <w:link w:val="34"/>
    <w:uiPriority w:val="99"/>
    <w:semiHidden/>
    <w:rsid w:val="00136475"/>
    <w:rPr>
      <w:rFonts w:ascii="Times New Roman" w:eastAsia="仿宋" w:hAnsi="Times New Roman"/>
      <w:sz w:val="16"/>
      <w:szCs w:val="16"/>
    </w:rPr>
  </w:style>
  <w:style w:type="paragraph" w:styleId="26">
    <w:name w:val="Body Text Indent 2"/>
    <w:basedOn w:val="a1"/>
    <w:link w:val="27"/>
    <w:uiPriority w:val="99"/>
    <w:semiHidden/>
    <w:unhideWhenUsed/>
    <w:rsid w:val="00136475"/>
    <w:pPr>
      <w:spacing w:after="120" w:line="480" w:lineRule="auto"/>
      <w:ind w:leftChars="200" w:left="420"/>
    </w:pPr>
  </w:style>
  <w:style w:type="character" w:customStyle="1" w:styleId="27">
    <w:name w:val="正文文本缩进 2 字符"/>
    <w:basedOn w:val="a2"/>
    <w:link w:val="26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36">
    <w:name w:val="Body Text 3"/>
    <w:basedOn w:val="a1"/>
    <w:link w:val="37"/>
    <w:uiPriority w:val="99"/>
    <w:semiHidden/>
    <w:unhideWhenUsed/>
    <w:rsid w:val="00136475"/>
    <w:pPr>
      <w:spacing w:after="120"/>
    </w:pPr>
    <w:rPr>
      <w:sz w:val="16"/>
      <w:szCs w:val="16"/>
    </w:rPr>
  </w:style>
  <w:style w:type="character" w:customStyle="1" w:styleId="37">
    <w:name w:val="正文文本 3 字符"/>
    <w:basedOn w:val="a2"/>
    <w:link w:val="36"/>
    <w:uiPriority w:val="99"/>
    <w:semiHidden/>
    <w:rsid w:val="00136475"/>
    <w:rPr>
      <w:rFonts w:ascii="Times New Roman" w:eastAsia="仿宋" w:hAnsi="Times New Roman"/>
      <w:sz w:val="16"/>
      <w:szCs w:val="16"/>
    </w:rPr>
  </w:style>
  <w:style w:type="paragraph" w:styleId="28">
    <w:name w:val="Body Text 2"/>
    <w:basedOn w:val="a1"/>
    <w:link w:val="29"/>
    <w:uiPriority w:val="99"/>
    <w:semiHidden/>
    <w:unhideWhenUsed/>
    <w:rsid w:val="00136475"/>
    <w:pPr>
      <w:spacing w:after="120" w:line="480" w:lineRule="auto"/>
    </w:pPr>
  </w:style>
  <w:style w:type="character" w:customStyle="1" w:styleId="29">
    <w:name w:val="正文文本 2 字符"/>
    <w:basedOn w:val="a2"/>
    <w:link w:val="28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4">
    <w:name w:val="Note Heading"/>
    <w:basedOn w:val="a1"/>
    <w:next w:val="a1"/>
    <w:link w:val="aff5"/>
    <w:uiPriority w:val="99"/>
    <w:semiHidden/>
    <w:unhideWhenUsed/>
    <w:rsid w:val="00136475"/>
    <w:pPr>
      <w:jc w:val="center"/>
    </w:pPr>
  </w:style>
  <w:style w:type="character" w:customStyle="1" w:styleId="aff5">
    <w:name w:val="注释标题 字符"/>
    <w:basedOn w:val="a2"/>
    <w:link w:val="aff4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6">
    <w:name w:val="Body Text Indent"/>
    <w:basedOn w:val="a1"/>
    <w:link w:val="aff7"/>
    <w:uiPriority w:val="99"/>
    <w:semiHidden/>
    <w:unhideWhenUsed/>
    <w:rsid w:val="00136475"/>
    <w:pPr>
      <w:spacing w:after="120"/>
      <w:ind w:leftChars="200" w:left="420"/>
    </w:pPr>
  </w:style>
  <w:style w:type="character" w:customStyle="1" w:styleId="aff7">
    <w:name w:val="正文文本缩进 字符"/>
    <w:basedOn w:val="a2"/>
    <w:link w:val="aff6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2a">
    <w:name w:val="Body Text First Indent 2"/>
    <w:basedOn w:val="aff6"/>
    <w:link w:val="2b"/>
    <w:uiPriority w:val="99"/>
    <w:semiHidden/>
    <w:unhideWhenUsed/>
    <w:rsid w:val="00136475"/>
    <w:pPr>
      <w:ind w:firstLineChars="200" w:firstLine="420"/>
    </w:pPr>
  </w:style>
  <w:style w:type="character" w:customStyle="1" w:styleId="2b">
    <w:name w:val="正文文本首行缩进 2 字符"/>
    <w:basedOn w:val="aff7"/>
    <w:link w:val="2a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8">
    <w:name w:val="Body Text"/>
    <w:basedOn w:val="a1"/>
    <w:link w:val="aff9"/>
    <w:uiPriority w:val="99"/>
    <w:semiHidden/>
    <w:unhideWhenUsed/>
    <w:rsid w:val="00136475"/>
    <w:pPr>
      <w:spacing w:after="120"/>
    </w:pPr>
  </w:style>
  <w:style w:type="character" w:customStyle="1" w:styleId="aff9">
    <w:name w:val="正文文本 字符"/>
    <w:basedOn w:val="a2"/>
    <w:link w:val="aff8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a">
    <w:name w:val="Body Text First Indent"/>
    <w:basedOn w:val="aff8"/>
    <w:link w:val="affb"/>
    <w:uiPriority w:val="99"/>
    <w:semiHidden/>
    <w:unhideWhenUsed/>
    <w:rsid w:val="00136475"/>
    <w:pPr>
      <w:ind w:firstLineChars="100" w:firstLine="420"/>
    </w:pPr>
  </w:style>
  <w:style w:type="character" w:customStyle="1" w:styleId="affb">
    <w:name w:val="正文文本首行缩进 字符"/>
    <w:basedOn w:val="aff9"/>
    <w:link w:val="affa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c">
    <w:name w:val="Date"/>
    <w:basedOn w:val="a1"/>
    <w:next w:val="a1"/>
    <w:link w:val="affd"/>
    <w:uiPriority w:val="99"/>
    <w:semiHidden/>
    <w:unhideWhenUsed/>
    <w:rsid w:val="00136475"/>
    <w:pPr>
      <w:ind w:leftChars="2500" w:left="100"/>
    </w:pPr>
  </w:style>
  <w:style w:type="character" w:customStyle="1" w:styleId="affd">
    <w:name w:val="日期 字符"/>
    <w:basedOn w:val="a2"/>
    <w:link w:val="affc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e">
    <w:name w:val="Salutation"/>
    <w:basedOn w:val="a1"/>
    <w:next w:val="a1"/>
    <w:link w:val="afff"/>
    <w:uiPriority w:val="99"/>
    <w:semiHidden/>
    <w:unhideWhenUsed/>
    <w:rsid w:val="00136475"/>
  </w:style>
  <w:style w:type="character" w:customStyle="1" w:styleId="afff">
    <w:name w:val="称呼 字符"/>
    <w:basedOn w:val="a2"/>
    <w:link w:val="affe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0">
    <w:name w:val="Subtitle"/>
    <w:basedOn w:val="a1"/>
    <w:next w:val="a1"/>
    <w:link w:val="afff1"/>
    <w:uiPriority w:val="11"/>
    <w:qFormat/>
    <w:rsid w:val="00136475"/>
    <w:pPr>
      <w:spacing w:before="240" w:after="60" w:line="312" w:lineRule="auto"/>
      <w:jc w:val="center"/>
      <w:outlineLvl w:val="1"/>
    </w:pPr>
    <w:rPr>
      <w:rFonts w:asciiTheme="minorHAnsi" w:eastAsiaTheme="minorEastAsia" w:hAnsiTheme="minorHAnsi"/>
      <w:b/>
      <w:bCs/>
      <w:kern w:val="28"/>
      <w:sz w:val="32"/>
      <w:szCs w:val="32"/>
    </w:rPr>
  </w:style>
  <w:style w:type="character" w:customStyle="1" w:styleId="afff1">
    <w:name w:val="副标题 字符"/>
    <w:basedOn w:val="a2"/>
    <w:link w:val="afff0"/>
    <w:uiPriority w:val="11"/>
    <w:rsid w:val="00136475"/>
    <w:rPr>
      <w:b/>
      <w:bCs/>
      <w:kern w:val="28"/>
      <w:sz w:val="32"/>
      <w:szCs w:val="32"/>
    </w:rPr>
  </w:style>
  <w:style w:type="paragraph" w:styleId="afff2">
    <w:name w:val="Message Header"/>
    <w:basedOn w:val="a1"/>
    <w:link w:val="afff3"/>
    <w:uiPriority w:val="99"/>
    <w:semiHidden/>
    <w:unhideWhenUsed/>
    <w:rsid w:val="0013647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3">
    <w:name w:val="信息标题 字符"/>
    <w:basedOn w:val="a2"/>
    <w:link w:val="afff2"/>
    <w:uiPriority w:val="99"/>
    <w:semiHidden/>
    <w:rsid w:val="0013647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53">
    <w:name w:val="List Continue 5"/>
    <w:basedOn w:val="a1"/>
    <w:uiPriority w:val="99"/>
    <w:semiHidden/>
    <w:unhideWhenUsed/>
    <w:rsid w:val="00136475"/>
    <w:pPr>
      <w:spacing w:after="120"/>
      <w:ind w:leftChars="1000" w:left="2100"/>
      <w:contextualSpacing/>
    </w:pPr>
  </w:style>
  <w:style w:type="paragraph" w:styleId="43">
    <w:name w:val="List Continue 4"/>
    <w:basedOn w:val="a1"/>
    <w:uiPriority w:val="99"/>
    <w:semiHidden/>
    <w:unhideWhenUsed/>
    <w:rsid w:val="00136475"/>
    <w:pPr>
      <w:spacing w:after="120"/>
      <w:ind w:leftChars="800" w:left="1680"/>
      <w:contextualSpacing/>
    </w:pPr>
  </w:style>
  <w:style w:type="paragraph" w:styleId="38">
    <w:name w:val="List Continue 3"/>
    <w:basedOn w:val="a1"/>
    <w:uiPriority w:val="99"/>
    <w:semiHidden/>
    <w:unhideWhenUsed/>
    <w:rsid w:val="00136475"/>
    <w:pPr>
      <w:spacing w:after="120"/>
      <w:ind w:leftChars="600" w:left="1260"/>
      <w:contextualSpacing/>
    </w:pPr>
  </w:style>
  <w:style w:type="paragraph" w:styleId="2c">
    <w:name w:val="List Continue 2"/>
    <w:basedOn w:val="a1"/>
    <w:uiPriority w:val="99"/>
    <w:semiHidden/>
    <w:unhideWhenUsed/>
    <w:rsid w:val="00136475"/>
    <w:pPr>
      <w:spacing w:after="120"/>
      <w:ind w:leftChars="400" w:left="840"/>
      <w:contextualSpacing/>
    </w:pPr>
  </w:style>
  <w:style w:type="paragraph" w:styleId="afff4">
    <w:name w:val="List Continue"/>
    <w:basedOn w:val="a1"/>
    <w:uiPriority w:val="99"/>
    <w:semiHidden/>
    <w:unhideWhenUsed/>
    <w:rsid w:val="00136475"/>
    <w:pPr>
      <w:spacing w:after="120"/>
      <w:ind w:leftChars="200" w:left="420"/>
      <w:contextualSpacing/>
    </w:pPr>
  </w:style>
  <w:style w:type="paragraph" w:styleId="afff5">
    <w:name w:val="Signature"/>
    <w:basedOn w:val="a1"/>
    <w:link w:val="afff6"/>
    <w:uiPriority w:val="99"/>
    <w:semiHidden/>
    <w:unhideWhenUsed/>
    <w:rsid w:val="00136475"/>
    <w:pPr>
      <w:ind w:leftChars="2100" w:left="100"/>
    </w:pPr>
  </w:style>
  <w:style w:type="character" w:customStyle="1" w:styleId="afff6">
    <w:name w:val="签名 字符"/>
    <w:basedOn w:val="a2"/>
    <w:link w:val="afff5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7">
    <w:name w:val="Closing"/>
    <w:basedOn w:val="a1"/>
    <w:link w:val="afff8"/>
    <w:uiPriority w:val="99"/>
    <w:semiHidden/>
    <w:unhideWhenUsed/>
    <w:rsid w:val="00136475"/>
    <w:pPr>
      <w:ind w:leftChars="2100" w:left="100"/>
    </w:pPr>
  </w:style>
  <w:style w:type="character" w:customStyle="1" w:styleId="afff8">
    <w:name w:val="结束语 字符"/>
    <w:basedOn w:val="a2"/>
    <w:link w:val="afff7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9">
    <w:name w:val="Title"/>
    <w:basedOn w:val="a1"/>
    <w:next w:val="a1"/>
    <w:link w:val="afffa"/>
    <w:uiPriority w:val="10"/>
    <w:qFormat/>
    <w:rsid w:val="00A76ABE"/>
    <w:pPr>
      <w:jc w:val="center"/>
      <w:outlineLvl w:val="0"/>
    </w:pPr>
    <w:rPr>
      <w:rFonts w:eastAsia="黑体" w:cstheme="majorBidi"/>
      <w:b/>
      <w:bCs/>
      <w:sz w:val="24"/>
      <w:szCs w:val="32"/>
    </w:rPr>
  </w:style>
  <w:style w:type="character" w:customStyle="1" w:styleId="afffa">
    <w:name w:val="标题 字符"/>
    <w:basedOn w:val="a2"/>
    <w:link w:val="afff9"/>
    <w:uiPriority w:val="10"/>
    <w:rsid w:val="00A76ABE"/>
    <w:rPr>
      <w:rFonts w:ascii="Times New Roman" w:eastAsia="黑体" w:hAnsi="Times New Roman" w:cstheme="majorBidi"/>
      <w:b/>
      <w:bCs/>
      <w:sz w:val="24"/>
      <w:szCs w:val="32"/>
    </w:rPr>
  </w:style>
  <w:style w:type="paragraph" w:styleId="5">
    <w:name w:val="List Number 5"/>
    <w:basedOn w:val="a1"/>
    <w:uiPriority w:val="99"/>
    <w:semiHidden/>
    <w:unhideWhenUsed/>
    <w:rsid w:val="00136475"/>
    <w:pPr>
      <w:numPr>
        <w:numId w:val="4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136475"/>
    <w:pPr>
      <w:numPr>
        <w:numId w:val="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136475"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136475"/>
    <w:pPr>
      <w:numPr>
        <w:numId w:val="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136475"/>
    <w:pPr>
      <w:numPr>
        <w:numId w:val="8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136475"/>
    <w:pPr>
      <w:numPr>
        <w:numId w:val="9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136475"/>
    <w:pPr>
      <w:numPr>
        <w:numId w:val="10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136475"/>
    <w:pPr>
      <w:numPr>
        <w:numId w:val="11"/>
      </w:numPr>
      <w:contextualSpacing/>
    </w:pPr>
  </w:style>
  <w:style w:type="paragraph" w:styleId="54">
    <w:name w:val="List 5"/>
    <w:basedOn w:val="a1"/>
    <w:uiPriority w:val="99"/>
    <w:semiHidden/>
    <w:unhideWhenUsed/>
    <w:rsid w:val="00136475"/>
    <w:pPr>
      <w:ind w:leftChars="800" w:left="100" w:hangingChars="200" w:hanging="200"/>
      <w:contextualSpacing/>
    </w:pPr>
  </w:style>
  <w:style w:type="paragraph" w:styleId="44">
    <w:name w:val="List 4"/>
    <w:basedOn w:val="a1"/>
    <w:uiPriority w:val="99"/>
    <w:semiHidden/>
    <w:unhideWhenUsed/>
    <w:rsid w:val="00136475"/>
    <w:pPr>
      <w:ind w:leftChars="600" w:left="100" w:hangingChars="200" w:hanging="200"/>
      <w:contextualSpacing/>
    </w:pPr>
  </w:style>
  <w:style w:type="paragraph" w:styleId="39">
    <w:name w:val="List 3"/>
    <w:basedOn w:val="a1"/>
    <w:uiPriority w:val="99"/>
    <w:semiHidden/>
    <w:unhideWhenUsed/>
    <w:rsid w:val="00136475"/>
    <w:pPr>
      <w:ind w:leftChars="400" w:left="100" w:hangingChars="200" w:hanging="200"/>
      <w:contextualSpacing/>
    </w:pPr>
  </w:style>
  <w:style w:type="paragraph" w:styleId="2d">
    <w:name w:val="List 2"/>
    <w:basedOn w:val="a1"/>
    <w:uiPriority w:val="99"/>
    <w:semiHidden/>
    <w:unhideWhenUsed/>
    <w:rsid w:val="00136475"/>
    <w:pPr>
      <w:ind w:leftChars="200" w:left="100" w:hangingChars="200" w:hanging="200"/>
      <w:contextualSpacing/>
    </w:pPr>
  </w:style>
  <w:style w:type="paragraph" w:styleId="a">
    <w:name w:val="List Number"/>
    <w:basedOn w:val="a1"/>
    <w:uiPriority w:val="99"/>
    <w:semiHidden/>
    <w:unhideWhenUsed/>
    <w:rsid w:val="00136475"/>
    <w:pPr>
      <w:numPr>
        <w:numId w:val="12"/>
      </w:numPr>
      <w:contextualSpacing/>
    </w:pPr>
  </w:style>
  <w:style w:type="paragraph" w:styleId="a0">
    <w:name w:val="List Bullet"/>
    <w:basedOn w:val="a1"/>
    <w:uiPriority w:val="99"/>
    <w:semiHidden/>
    <w:unhideWhenUsed/>
    <w:rsid w:val="00136475"/>
    <w:pPr>
      <w:numPr>
        <w:numId w:val="13"/>
      </w:numPr>
      <w:contextualSpacing/>
    </w:pPr>
  </w:style>
  <w:style w:type="paragraph" w:styleId="afffb">
    <w:name w:val="List"/>
    <w:basedOn w:val="a1"/>
    <w:uiPriority w:val="99"/>
    <w:semiHidden/>
    <w:unhideWhenUsed/>
    <w:rsid w:val="00136475"/>
    <w:pPr>
      <w:ind w:left="200" w:hangingChars="200" w:hanging="200"/>
      <w:contextualSpacing/>
    </w:pPr>
  </w:style>
  <w:style w:type="paragraph" w:styleId="afffc">
    <w:name w:val="toa heading"/>
    <w:basedOn w:val="a1"/>
    <w:next w:val="a1"/>
    <w:uiPriority w:val="99"/>
    <w:semiHidden/>
    <w:unhideWhenUsed/>
    <w:rsid w:val="00136475"/>
    <w:pPr>
      <w:spacing w:before="120"/>
    </w:pPr>
    <w:rPr>
      <w:rFonts w:asciiTheme="majorHAnsi" w:eastAsiaTheme="majorEastAsia" w:hAnsiTheme="majorHAnsi" w:cstheme="majorBidi"/>
      <w:sz w:val="24"/>
      <w:szCs w:val="24"/>
    </w:rPr>
  </w:style>
  <w:style w:type="paragraph" w:styleId="afffd">
    <w:name w:val="macro"/>
    <w:link w:val="afffe"/>
    <w:uiPriority w:val="99"/>
    <w:semiHidden/>
    <w:unhideWhenUsed/>
    <w:rsid w:val="00136475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ffe">
    <w:name w:val="宏文本 字符"/>
    <w:basedOn w:val="a2"/>
    <w:link w:val="afffd"/>
    <w:uiPriority w:val="99"/>
    <w:semiHidden/>
    <w:rsid w:val="00136475"/>
    <w:rPr>
      <w:rFonts w:ascii="Courier New" w:eastAsia="宋体" w:hAnsi="Courier New" w:cs="Courier New"/>
      <w:sz w:val="24"/>
      <w:szCs w:val="24"/>
    </w:rPr>
  </w:style>
  <w:style w:type="paragraph" w:styleId="affff">
    <w:name w:val="table of authorities"/>
    <w:basedOn w:val="a1"/>
    <w:next w:val="a1"/>
    <w:uiPriority w:val="99"/>
    <w:semiHidden/>
    <w:unhideWhenUsed/>
    <w:rsid w:val="00136475"/>
    <w:pPr>
      <w:ind w:leftChars="200" w:left="420"/>
    </w:pPr>
  </w:style>
  <w:style w:type="paragraph" w:styleId="affff0">
    <w:name w:val="endnote text"/>
    <w:basedOn w:val="a1"/>
    <w:link w:val="affff1"/>
    <w:uiPriority w:val="99"/>
    <w:semiHidden/>
    <w:unhideWhenUsed/>
    <w:rsid w:val="00136475"/>
    <w:pPr>
      <w:snapToGrid w:val="0"/>
      <w:jc w:val="left"/>
    </w:pPr>
  </w:style>
  <w:style w:type="character" w:customStyle="1" w:styleId="affff1">
    <w:name w:val="尾注文本 字符"/>
    <w:basedOn w:val="a2"/>
    <w:link w:val="affff0"/>
    <w:uiPriority w:val="99"/>
    <w:semiHidden/>
    <w:rsid w:val="00136475"/>
    <w:rPr>
      <w:rFonts w:ascii="Times New Roman" w:eastAsia="仿宋" w:hAnsi="Times New Roman"/>
      <w:sz w:val="20"/>
    </w:rPr>
  </w:style>
  <w:style w:type="character" w:styleId="affff2">
    <w:name w:val="endnote reference"/>
    <w:basedOn w:val="a2"/>
    <w:uiPriority w:val="99"/>
    <w:semiHidden/>
    <w:unhideWhenUsed/>
    <w:rsid w:val="00136475"/>
    <w:rPr>
      <w:vertAlign w:val="superscript"/>
    </w:rPr>
  </w:style>
  <w:style w:type="character" w:styleId="affff3">
    <w:name w:val="page number"/>
    <w:basedOn w:val="a2"/>
    <w:uiPriority w:val="99"/>
    <w:semiHidden/>
    <w:unhideWhenUsed/>
    <w:rsid w:val="00136475"/>
  </w:style>
  <w:style w:type="character" w:styleId="affff4">
    <w:name w:val="annotation reference"/>
    <w:basedOn w:val="a2"/>
    <w:uiPriority w:val="99"/>
    <w:semiHidden/>
    <w:unhideWhenUsed/>
    <w:rsid w:val="00136475"/>
    <w:rPr>
      <w:sz w:val="21"/>
      <w:szCs w:val="21"/>
    </w:rPr>
  </w:style>
  <w:style w:type="character" w:styleId="affff5">
    <w:name w:val="footnote reference"/>
    <w:basedOn w:val="a2"/>
    <w:uiPriority w:val="99"/>
    <w:semiHidden/>
    <w:unhideWhenUsed/>
    <w:rsid w:val="00136475"/>
    <w:rPr>
      <w:vertAlign w:val="superscript"/>
    </w:rPr>
  </w:style>
  <w:style w:type="paragraph" w:styleId="affff6">
    <w:name w:val="envelope return"/>
    <w:basedOn w:val="a1"/>
    <w:uiPriority w:val="99"/>
    <w:semiHidden/>
    <w:unhideWhenUsed/>
    <w:rsid w:val="00136475"/>
    <w:pPr>
      <w:snapToGrid w:val="0"/>
    </w:pPr>
    <w:rPr>
      <w:rFonts w:asciiTheme="majorHAnsi" w:eastAsiaTheme="majorEastAsia" w:hAnsiTheme="majorHAnsi" w:cstheme="majorBidi"/>
    </w:rPr>
  </w:style>
  <w:style w:type="paragraph" w:styleId="affff7">
    <w:name w:val="envelope address"/>
    <w:basedOn w:val="a1"/>
    <w:uiPriority w:val="99"/>
    <w:semiHidden/>
    <w:unhideWhenUsed/>
    <w:rsid w:val="00136475"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Theme="majorHAnsi" w:eastAsiaTheme="majorEastAsia" w:hAnsiTheme="majorHAnsi" w:cstheme="majorBidi"/>
      <w:sz w:val="24"/>
      <w:szCs w:val="24"/>
    </w:rPr>
  </w:style>
  <w:style w:type="paragraph" w:styleId="affff8">
    <w:name w:val="table of figures"/>
    <w:basedOn w:val="a1"/>
    <w:next w:val="a1"/>
    <w:uiPriority w:val="99"/>
    <w:unhideWhenUsed/>
    <w:rsid w:val="00136475"/>
    <w:pPr>
      <w:ind w:leftChars="200" w:left="200" w:hangingChars="200" w:hanging="200"/>
    </w:pPr>
  </w:style>
  <w:style w:type="paragraph" w:styleId="14">
    <w:name w:val="index 1"/>
    <w:basedOn w:val="a1"/>
    <w:next w:val="a1"/>
    <w:autoRedefine/>
    <w:uiPriority w:val="99"/>
    <w:semiHidden/>
    <w:unhideWhenUsed/>
    <w:rsid w:val="00136475"/>
  </w:style>
  <w:style w:type="paragraph" w:styleId="affff9">
    <w:name w:val="index heading"/>
    <w:basedOn w:val="a1"/>
    <w:next w:val="14"/>
    <w:uiPriority w:val="99"/>
    <w:semiHidden/>
    <w:unhideWhenUsed/>
    <w:rsid w:val="00136475"/>
    <w:rPr>
      <w:rFonts w:asciiTheme="majorHAnsi" w:eastAsiaTheme="majorEastAsia" w:hAnsiTheme="majorHAnsi" w:cstheme="majorBidi"/>
      <w:b/>
      <w:bCs/>
    </w:rPr>
  </w:style>
  <w:style w:type="paragraph" w:styleId="affffa">
    <w:name w:val="footer"/>
    <w:basedOn w:val="a1"/>
    <w:link w:val="affffb"/>
    <w:uiPriority w:val="99"/>
    <w:unhideWhenUsed/>
    <w:rsid w:val="00A76ABE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fffb">
    <w:name w:val="页脚 字符"/>
    <w:basedOn w:val="a2"/>
    <w:link w:val="affffa"/>
    <w:uiPriority w:val="99"/>
    <w:rsid w:val="00A76ABE"/>
    <w:rPr>
      <w:rFonts w:ascii="Times New Roman" w:eastAsia="仿宋" w:hAnsi="Times New Roman"/>
      <w:sz w:val="18"/>
      <w:szCs w:val="18"/>
    </w:rPr>
  </w:style>
  <w:style w:type="paragraph" w:styleId="affffc">
    <w:name w:val="header"/>
    <w:basedOn w:val="a1"/>
    <w:link w:val="affffd"/>
    <w:uiPriority w:val="99"/>
    <w:unhideWhenUsed/>
    <w:rsid w:val="00A76A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fffd">
    <w:name w:val="页眉 字符"/>
    <w:basedOn w:val="a2"/>
    <w:link w:val="affffc"/>
    <w:uiPriority w:val="99"/>
    <w:rsid w:val="00A76ABE"/>
    <w:rPr>
      <w:rFonts w:ascii="Times New Roman" w:eastAsia="仿宋" w:hAnsi="Times New Roman"/>
      <w:sz w:val="18"/>
      <w:szCs w:val="18"/>
    </w:rPr>
  </w:style>
  <w:style w:type="paragraph" w:styleId="affffe">
    <w:name w:val="annotation text"/>
    <w:basedOn w:val="a1"/>
    <w:link w:val="afffff"/>
    <w:uiPriority w:val="99"/>
    <w:semiHidden/>
    <w:unhideWhenUsed/>
    <w:rsid w:val="00136475"/>
    <w:pPr>
      <w:jc w:val="left"/>
    </w:pPr>
  </w:style>
  <w:style w:type="character" w:customStyle="1" w:styleId="afffff">
    <w:name w:val="批注文字 字符"/>
    <w:basedOn w:val="a2"/>
    <w:link w:val="affffe"/>
    <w:uiPriority w:val="99"/>
    <w:semiHidden/>
    <w:rsid w:val="00136475"/>
    <w:rPr>
      <w:rFonts w:ascii="Times New Roman" w:eastAsia="仿宋" w:hAnsi="Times New Roman"/>
      <w:sz w:val="20"/>
    </w:rPr>
  </w:style>
  <w:style w:type="paragraph" w:styleId="afffff0">
    <w:name w:val="footnote text"/>
    <w:basedOn w:val="a1"/>
    <w:link w:val="afffff1"/>
    <w:uiPriority w:val="99"/>
    <w:semiHidden/>
    <w:unhideWhenUsed/>
    <w:rsid w:val="00136475"/>
    <w:pPr>
      <w:snapToGrid w:val="0"/>
      <w:jc w:val="left"/>
    </w:pPr>
    <w:rPr>
      <w:sz w:val="18"/>
      <w:szCs w:val="18"/>
    </w:rPr>
  </w:style>
  <w:style w:type="character" w:customStyle="1" w:styleId="afffff1">
    <w:name w:val="脚注文本 字符"/>
    <w:basedOn w:val="a2"/>
    <w:link w:val="afffff0"/>
    <w:uiPriority w:val="99"/>
    <w:semiHidden/>
    <w:rsid w:val="00136475"/>
    <w:rPr>
      <w:rFonts w:ascii="Times New Roman" w:eastAsia="仿宋" w:hAnsi="Times New Roman"/>
      <w:sz w:val="18"/>
      <w:szCs w:val="18"/>
    </w:rPr>
  </w:style>
  <w:style w:type="paragraph" w:styleId="afffff2">
    <w:name w:val="Normal Indent"/>
    <w:basedOn w:val="a1"/>
    <w:uiPriority w:val="99"/>
    <w:semiHidden/>
    <w:unhideWhenUsed/>
    <w:rsid w:val="00136475"/>
    <w:pPr>
      <w:ind w:firstLineChars="200" w:firstLine="420"/>
    </w:pPr>
  </w:style>
  <w:style w:type="paragraph" w:styleId="TOC9">
    <w:name w:val="toc 9"/>
    <w:basedOn w:val="a1"/>
    <w:next w:val="a1"/>
    <w:autoRedefine/>
    <w:uiPriority w:val="39"/>
    <w:semiHidden/>
    <w:unhideWhenUsed/>
    <w:rsid w:val="00136475"/>
    <w:pPr>
      <w:ind w:leftChars="1600" w:left="3360"/>
    </w:pPr>
  </w:style>
  <w:style w:type="paragraph" w:styleId="TOC8">
    <w:name w:val="toc 8"/>
    <w:basedOn w:val="a1"/>
    <w:next w:val="a1"/>
    <w:autoRedefine/>
    <w:uiPriority w:val="39"/>
    <w:semiHidden/>
    <w:unhideWhenUsed/>
    <w:rsid w:val="00136475"/>
    <w:pPr>
      <w:ind w:leftChars="1400" w:left="2940"/>
    </w:pPr>
  </w:style>
  <w:style w:type="paragraph" w:styleId="TOC7">
    <w:name w:val="toc 7"/>
    <w:basedOn w:val="a1"/>
    <w:next w:val="a1"/>
    <w:autoRedefine/>
    <w:uiPriority w:val="39"/>
    <w:semiHidden/>
    <w:unhideWhenUsed/>
    <w:rsid w:val="00136475"/>
    <w:pPr>
      <w:ind w:leftChars="1200" w:left="2520"/>
    </w:pPr>
  </w:style>
  <w:style w:type="paragraph" w:styleId="TOC6">
    <w:name w:val="toc 6"/>
    <w:basedOn w:val="a1"/>
    <w:next w:val="a1"/>
    <w:autoRedefine/>
    <w:uiPriority w:val="39"/>
    <w:semiHidden/>
    <w:unhideWhenUsed/>
    <w:rsid w:val="00136475"/>
    <w:pPr>
      <w:ind w:leftChars="1000" w:left="2100"/>
    </w:pPr>
  </w:style>
  <w:style w:type="paragraph" w:styleId="TOC5">
    <w:name w:val="toc 5"/>
    <w:basedOn w:val="a1"/>
    <w:next w:val="a1"/>
    <w:autoRedefine/>
    <w:uiPriority w:val="39"/>
    <w:semiHidden/>
    <w:unhideWhenUsed/>
    <w:rsid w:val="00136475"/>
    <w:pPr>
      <w:ind w:leftChars="800" w:left="1680"/>
    </w:pPr>
  </w:style>
  <w:style w:type="paragraph" w:styleId="TOC4">
    <w:name w:val="toc 4"/>
    <w:basedOn w:val="a1"/>
    <w:next w:val="a1"/>
    <w:autoRedefine/>
    <w:uiPriority w:val="39"/>
    <w:semiHidden/>
    <w:unhideWhenUsed/>
    <w:rsid w:val="00136475"/>
    <w:pPr>
      <w:ind w:leftChars="600" w:left="1260"/>
    </w:pPr>
  </w:style>
  <w:style w:type="paragraph" w:styleId="TOC3">
    <w:name w:val="toc 3"/>
    <w:basedOn w:val="a1"/>
    <w:next w:val="a1"/>
    <w:autoRedefine/>
    <w:uiPriority w:val="39"/>
    <w:semiHidden/>
    <w:unhideWhenUsed/>
    <w:rsid w:val="00136475"/>
    <w:pPr>
      <w:ind w:leftChars="400" w:left="840"/>
    </w:pPr>
  </w:style>
  <w:style w:type="paragraph" w:styleId="TOC2">
    <w:name w:val="toc 2"/>
    <w:basedOn w:val="a1"/>
    <w:next w:val="a1"/>
    <w:autoRedefine/>
    <w:uiPriority w:val="39"/>
    <w:semiHidden/>
    <w:unhideWhenUsed/>
    <w:rsid w:val="00136475"/>
    <w:pPr>
      <w:ind w:leftChars="200" w:left="420"/>
    </w:pPr>
  </w:style>
  <w:style w:type="paragraph" w:styleId="TOC1">
    <w:name w:val="toc 1"/>
    <w:basedOn w:val="a1"/>
    <w:next w:val="a1"/>
    <w:autoRedefine/>
    <w:uiPriority w:val="39"/>
    <w:semiHidden/>
    <w:unhideWhenUsed/>
    <w:rsid w:val="00136475"/>
  </w:style>
  <w:style w:type="paragraph" w:styleId="91">
    <w:name w:val="index 9"/>
    <w:basedOn w:val="a1"/>
    <w:next w:val="a1"/>
    <w:autoRedefine/>
    <w:uiPriority w:val="99"/>
    <w:semiHidden/>
    <w:unhideWhenUsed/>
    <w:rsid w:val="00136475"/>
    <w:pPr>
      <w:ind w:leftChars="1600" w:left="1600"/>
    </w:pPr>
  </w:style>
  <w:style w:type="paragraph" w:styleId="81">
    <w:name w:val="index 8"/>
    <w:basedOn w:val="a1"/>
    <w:next w:val="a1"/>
    <w:autoRedefine/>
    <w:uiPriority w:val="99"/>
    <w:semiHidden/>
    <w:unhideWhenUsed/>
    <w:rsid w:val="00136475"/>
    <w:pPr>
      <w:ind w:leftChars="1400" w:left="1400"/>
    </w:pPr>
  </w:style>
  <w:style w:type="paragraph" w:styleId="71">
    <w:name w:val="index 7"/>
    <w:basedOn w:val="a1"/>
    <w:next w:val="a1"/>
    <w:autoRedefine/>
    <w:uiPriority w:val="99"/>
    <w:semiHidden/>
    <w:unhideWhenUsed/>
    <w:rsid w:val="00136475"/>
    <w:pPr>
      <w:ind w:leftChars="1200" w:left="1200"/>
    </w:pPr>
  </w:style>
  <w:style w:type="paragraph" w:styleId="61">
    <w:name w:val="index 6"/>
    <w:basedOn w:val="a1"/>
    <w:next w:val="a1"/>
    <w:autoRedefine/>
    <w:uiPriority w:val="99"/>
    <w:semiHidden/>
    <w:unhideWhenUsed/>
    <w:rsid w:val="00136475"/>
    <w:pPr>
      <w:ind w:leftChars="1000" w:left="1000"/>
    </w:pPr>
  </w:style>
  <w:style w:type="paragraph" w:styleId="55">
    <w:name w:val="index 5"/>
    <w:basedOn w:val="a1"/>
    <w:next w:val="a1"/>
    <w:autoRedefine/>
    <w:uiPriority w:val="99"/>
    <w:semiHidden/>
    <w:unhideWhenUsed/>
    <w:rsid w:val="00136475"/>
    <w:pPr>
      <w:ind w:leftChars="800" w:left="800"/>
    </w:pPr>
  </w:style>
  <w:style w:type="paragraph" w:styleId="45">
    <w:name w:val="index 4"/>
    <w:basedOn w:val="a1"/>
    <w:next w:val="a1"/>
    <w:autoRedefine/>
    <w:uiPriority w:val="99"/>
    <w:semiHidden/>
    <w:unhideWhenUsed/>
    <w:rsid w:val="00136475"/>
    <w:pPr>
      <w:ind w:leftChars="600" w:left="600"/>
    </w:pPr>
  </w:style>
  <w:style w:type="paragraph" w:styleId="3a">
    <w:name w:val="index 3"/>
    <w:basedOn w:val="a1"/>
    <w:next w:val="a1"/>
    <w:autoRedefine/>
    <w:uiPriority w:val="99"/>
    <w:semiHidden/>
    <w:unhideWhenUsed/>
    <w:rsid w:val="00136475"/>
    <w:pPr>
      <w:ind w:leftChars="400" w:left="400"/>
    </w:pPr>
  </w:style>
  <w:style w:type="paragraph" w:styleId="2e">
    <w:name w:val="index 2"/>
    <w:basedOn w:val="a1"/>
    <w:next w:val="a1"/>
    <w:autoRedefine/>
    <w:uiPriority w:val="99"/>
    <w:semiHidden/>
    <w:unhideWhenUsed/>
    <w:rsid w:val="00136475"/>
    <w:pPr>
      <w:ind w:leftChars="200" w:left="200"/>
    </w:pPr>
  </w:style>
  <w:style w:type="character" w:styleId="afffff3">
    <w:name w:val="Placeholder Text"/>
    <w:basedOn w:val="a2"/>
    <w:uiPriority w:val="99"/>
    <w:semiHidden/>
    <w:rsid w:val="00136475"/>
    <w:rPr>
      <w:color w:val="808080"/>
    </w:rPr>
  </w:style>
  <w:style w:type="paragraph" w:customStyle="1" w:styleId="CitaviBibliographyHeading">
    <w:name w:val="Citavi Bibliography Heading"/>
    <w:basedOn w:val="a1"/>
    <w:link w:val="CitaviBibliographyHeading0"/>
    <w:rsid w:val="00136475"/>
    <w:pPr>
      <w:ind w:firstLineChars="100" w:firstLine="200"/>
      <w:jc w:val="left"/>
    </w:pPr>
    <w:rPr>
      <w:rFonts w:cs="Arial"/>
    </w:rPr>
  </w:style>
  <w:style w:type="character" w:customStyle="1" w:styleId="CitaviBibliographyHeading0">
    <w:name w:val="Citavi Bibliography Heading 字符"/>
    <w:basedOn w:val="a2"/>
    <w:link w:val="CitaviBibliographyHeading"/>
    <w:rsid w:val="00136475"/>
    <w:rPr>
      <w:rFonts w:ascii="Times New Roman" w:eastAsia="仿宋" w:hAnsi="Times New Roman" w:cs="Arial"/>
      <w:sz w:val="20"/>
    </w:rPr>
  </w:style>
  <w:style w:type="paragraph" w:customStyle="1" w:styleId="CitaviBibliographyEntry">
    <w:name w:val="Citavi Bibliography Entry"/>
    <w:basedOn w:val="a1"/>
    <w:link w:val="CitaviBibliographyEntry0"/>
    <w:rsid w:val="00136475"/>
    <w:pPr>
      <w:tabs>
        <w:tab w:val="left" w:pos="340"/>
      </w:tabs>
      <w:ind w:left="340" w:firstLineChars="100" w:hanging="340"/>
      <w:jc w:val="left"/>
    </w:pPr>
    <w:rPr>
      <w:rFonts w:cs="Arial"/>
    </w:rPr>
  </w:style>
  <w:style w:type="character" w:customStyle="1" w:styleId="CitaviBibliographyEntry0">
    <w:name w:val="Citavi Bibliography Entry 字符"/>
    <w:basedOn w:val="a2"/>
    <w:link w:val="CitaviBibliographyEntry"/>
    <w:rsid w:val="00136475"/>
    <w:rPr>
      <w:rFonts w:ascii="Times New Roman" w:eastAsia="仿宋" w:hAnsi="Times New Roman" w:cs="Arial"/>
      <w:sz w:val="20"/>
    </w:rPr>
  </w:style>
  <w:style w:type="paragraph" w:customStyle="1" w:styleId="CitaviBibliographySubheading1">
    <w:name w:val="Citavi Bibliography Subheading 1"/>
    <w:basedOn w:val="21"/>
    <w:link w:val="CitaviBibliographySubheading1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10">
    <w:name w:val="Citavi Bibliography Subheading 1 字符"/>
    <w:basedOn w:val="a2"/>
    <w:link w:val="CitaviBibliographySubheading1"/>
    <w:rsid w:val="003818CC"/>
    <w:rPr>
      <w:rFonts w:ascii="Times New Roman" w:eastAsia="仿宋" w:hAnsi="Times New Roman" w:cs="Arial"/>
      <w:b/>
      <w:bCs/>
      <w:sz w:val="20"/>
      <w:szCs w:val="32"/>
    </w:rPr>
  </w:style>
  <w:style w:type="paragraph" w:customStyle="1" w:styleId="CitaviBibliographySubheading2">
    <w:name w:val="Citavi Bibliography Subheading 2"/>
    <w:basedOn w:val="31"/>
    <w:link w:val="CitaviBibliographySubheading2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20">
    <w:name w:val="Citavi Bibliography Subheading 2 字符"/>
    <w:basedOn w:val="a2"/>
    <w:link w:val="CitaviBibliographySubheading2"/>
    <w:rsid w:val="003818CC"/>
    <w:rPr>
      <w:rFonts w:ascii="Times New Roman" w:eastAsia="仿宋" w:hAnsi="Times New Roman" w:cs="Arial"/>
      <w:b/>
      <w:bCs/>
      <w:sz w:val="32"/>
      <w:szCs w:val="32"/>
    </w:rPr>
  </w:style>
  <w:style w:type="paragraph" w:customStyle="1" w:styleId="CitaviBibliographySubheading3">
    <w:name w:val="Citavi Bibliography Subheading 3"/>
    <w:basedOn w:val="41"/>
    <w:link w:val="CitaviBibliographySubheading3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30">
    <w:name w:val="Citavi Bibliography Subheading 3 字符"/>
    <w:basedOn w:val="a2"/>
    <w:link w:val="CitaviBibliographySubheading3"/>
    <w:rsid w:val="003818CC"/>
    <w:rPr>
      <w:rFonts w:asciiTheme="majorHAnsi" w:eastAsiaTheme="majorEastAsia" w:hAnsiTheme="majorHAnsi" w:cs="Arial"/>
      <w:b/>
      <w:bCs/>
      <w:sz w:val="28"/>
      <w:szCs w:val="28"/>
    </w:rPr>
  </w:style>
  <w:style w:type="paragraph" w:customStyle="1" w:styleId="CitaviBibliographySubheading4">
    <w:name w:val="Citavi Bibliography Subheading 4"/>
    <w:basedOn w:val="51"/>
    <w:link w:val="CitaviBibliographySubheading40"/>
    <w:rsid w:val="003818CC"/>
    <w:pPr>
      <w:ind w:firstLineChars="100" w:firstLine="200"/>
      <w:jc w:val="left"/>
      <w:outlineLvl w:val="9"/>
    </w:pPr>
    <w:rPr>
      <w:rFonts w:cs="Arial"/>
    </w:rPr>
  </w:style>
  <w:style w:type="character" w:customStyle="1" w:styleId="CitaviBibliographySubheading40">
    <w:name w:val="Citavi Bibliography Subheading 4 字符"/>
    <w:basedOn w:val="a2"/>
    <w:link w:val="CitaviBibliographySubheading4"/>
    <w:rsid w:val="003818CC"/>
    <w:rPr>
      <w:rFonts w:ascii="Times New Roman" w:eastAsia="仿宋" w:hAnsi="Times New Roman" w:cs="Arial"/>
      <w:b/>
      <w:bCs/>
      <w:sz w:val="28"/>
      <w:szCs w:val="28"/>
    </w:rPr>
  </w:style>
  <w:style w:type="paragraph" w:customStyle="1" w:styleId="CitaviBibliographySubheading5">
    <w:name w:val="Citavi Bibliography Subheading 5"/>
    <w:basedOn w:val="6"/>
    <w:link w:val="CitaviBibliographySubheading5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50">
    <w:name w:val="Citavi Bibliography Subheading 5 字符"/>
    <w:basedOn w:val="a2"/>
    <w:link w:val="CitaviBibliographySubheading5"/>
    <w:rsid w:val="003818CC"/>
    <w:rPr>
      <w:rFonts w:asciiTheme="majorHAnsi" w:eastAsiaTheme="majorEastAsia" w:hAnsiTheme="majorHAnsi" w:cs="Arial"/>
      <w:b/>
      <w:bCs/>
      <w:sz w:val="24"/>
      <w:szCs w:val="24"/>
    </w:rPr>
  </w:style>
  <w:style w:type="paragraph" w:customStyle="1" w:styleId="CitaviBibliographySubheading6">
    <w:name w:val="Citavi Bibliography Subheading 6"/>
    <w:basedOn w:val="7"/>
    <w:link w:val="CitaviBibliographySubheading6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60">
    <w:name w:val="Citavi Bibliography Subheading 6 字符"/>
    <w:basedOn w:val="a2"/>
    <w:link w:val="CitaviBibliographySubheading6"/>
    <w:rsid w:val="003818CC"/>
    <w:rPr>
      <w:rFonts w:ascii="Times New Roman" w:eastAsia="仿宋" w:hAnsi="Times New Roman" w:cs="Arial"/>
      <w:b/>
      <w:bCs/>
      <w:sz w:val="24"/>
      <w:szCs w:val="24"/>
    </w:rPr>
  </w:style>
  <w:style w:type="paragraph" w:customStyle="1" w:styleId="CitaviBibliographySubheading7">
    <w:name w:val="Citavi Bibliography Subheading 7"/>
    <w:basedOn w:val="8"/>
    <w:link w:val="CitaviBibliographySubheading7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70">
    <w:name w:val="Citavi Bibliography Subheading 7 字符"/>
    <w:basedOn w:val="a2"/>
    <w:link w:val="CitaviBibliographySubheading7"/>
    <w:rsid w:val="003818CC"/>
    <w:rPr>
      <w:rFonts w:asciiTheme="majorHAnsi" w:eastAsiaTheme="majorEastAsia" w:hAnsiTheme="majorHAnsi" w:cs="Arial"/>
      <w:sz w:val="24"/>
      <w:szCs w:val="24"/>
    </w:rPr>
  </w:style>
  <w:style w:type="paragraph" w:customStyle="1" w:styleId="CitaviBibliographySubheading8">
    <w:name w:val="Citavi Bibliography Subheading 8"/>
    <w:basedOn w:val="9"/>
    <w:link w:val="CitaviBibliographySubheading80"/>
    <w:rsid w:val="003818CC"/>
    <w:pPr>
      <w:ind w:firstLineChars="100" w:firstLine="200"/>
      <w:outlineLvl w:val="9"/>
    </w:pPr>
    <w:rPr>
      <w:rFonts w:cs="Arial"/>
    </w:rPr>
  </w:style>
  <w:style w:type="character" w:customStyle="1" w:styleId="CitaviBibliographySubheading80">
    <w:name w:val="Citavi Bibliography Subheading 8 字符"/>
    <w:basedOn w:val="a2"/>
    <w:link w:val="CitaviBibliographySubheading8"/>
    <w:rsid w:val="003818CC"/>
    <w:rPr>
      <w:rFonts w:asciiTheme="majorHAnsi" w:eastAsiaTheme="majorEastAsia" w:hAnsiTheme="majorHAnsi" w:cs="Arial"/>
      <w:szCs w:val="21"/>
    </w:rPr>
  </w:style>
  <w:style w:type="character" w:styleId="afffff4">
    <w:name w:val="Unresolved Mention"/>
    <w:basedOn w:val="a2"/>
    <w:uiPriority w:val="99"/>
    <w:semiHidden/>
    <w:unhideWhenUsed/>
    <w:rsid w:val="00570253"/>
    <w:rPr>
      <w:color w:val="605E5C"/>
      <w:shd w:val="clear" w:color="auto" w:fill="E1DFDD"/>
    </w:rPr>
  </w:style>
  <w:style w:type="paragraph" w:customStyle="1" w:styleId="afffff5">
    <w:name w:val="公式"/>
    <w:basedOn w:val="a1"/>
    <w:next w:val="a1"/>
    <w:qFormat/>
    <w:rsid w:val="00D53CFF"/>
    <w:pPr>
      <w:tabs>
        <w:tab w:val="center" w:pos="4200"/>
        <w:tab w:val="right" w:pos="8200"/>
      </w:tabs>
      <w:textAlignment w:val="center"/>
    </w:pPr>
    <w:rPr>
      <w:rFonts w:cs="Arial"/>
    </w:rPr>
  </w:style>
  <w:style w:type="table" w:styleId="afffff6">
    <w:name w:val="Table Grid"/>
    <w:basedOn w:val="a3"/>
    <w:uiPriority w:val="39"/>
    <w:rsid w:val="00A76ABE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ff7">
    <w:name w:val="Balloon Text"/>
    <w:basedOn w:val="a1"/>
    <w:link w:val="afffff8"/>
    <w:uiPriority w:val="99"/>
    <w:semiHidden/>
    <w:unhideWhenUsed/>
    <w:rsid w:val="00A2109B"/>
    <w:pPr>
      <w:spacing w:line="240" w:lineRule="auto"/>
    </w:pPr>
    <w:rPr>
      <w:sz w:val="18"/>
      <w:szCs w:val="18"/>
    </w:rPr>
  </w:style>
  <w:style w:type="character" w:customStyle="1" w:styleId="afffff8">
    <w:name w:val="批注框文本 字符"/>
    <w:basedOn w:val="a2"/>
    <w:link w:val="afffff7"/>
    <w:uiPriority w:val="99"/>
    <w:semiHidden/>
    <w:rsid w:val="00A2109B"/>
    <w:rPr>
      <w:rFonts w:ascii="Times New Roman" w:eastAsia="仿宋" w:hAnsi="Times New Roman"/>
      <w:sz w:val="18"/>
      <w:szCs w:val="18"/>
    </w:rPr>
  </w:style>
  <w:style w:type="paragraph" w:styleId="afffff9">
    <w:name w:val="Revision"/>
    <w:hidden/>
    <w:uiPriority w:val="99"/>
    <w:semiHidden/>
    <w:rsid w:val="0037128F"/>
    <w:rPr>
      <w:rFonts w:ascii="Times New Roman" w:eastAsia="仿宋" w:hAnsi="Times New Roman"/>
      <w:sz w:val="20"/>
    </w:rPr>
  </w:style>
  <w:style w:type="paragraph" w:customStyle="1" w:styleId="CitaviChapterBibliographyHeading">
    <w:name w:val="Citavi Chapter Bibliography Heading"/>
    <w:basedOn w:val="21"/>
    <w:link w:val="CitaviChapterBibliographyHeading0"/>
    <w:uiPriority w:val="99"/>
    <w:rsid w:val="00E74CDB"/>
    <w:pPr>
      <w:jc w:val="left"/>
    </w:pPr>
  </w:style>
  <w:style w:type="character" w:customStyle="1" w:styleId="CitaviChapterBibliographyHeading0">
    <w:name w:val="Citavi Chapter Bibliography Heading 字符"/>
    <w:basedOn w:val="a2"/>
    <w:link w:val="CitaviChapterBibliographyHeading"/>
    <w:uiPriority w:val="99"/>
    <w:rsid w:val="00E74CDB"/>
    <w:rPr>
      <w:rFonts w:ascii="Times New Roman" w:eastAsia="仿宋" w:hAnsi="Times New Roman" w:cstheme="majorBidi"/>
      <w:b/>
      <w:bCs/>
      <w:sz w:val="20"/>
      <w:szCs w:val="32"/>
    </w:rPr>
  </w:style>
  <w:style w:type="paragraph" w:customStyle="1" w:styleId="EndNoteBibliographyTitle">
    <w:name w:val="EndNote Bibliography Title"/>
    <w:basedOn w:val="a1"/>
    <w:link w:val="EndNoteBibliographyTitle0"/>
    <w:rsid w:val="003425A0"/>
    <w:pPr>
      <w:jc w:val="center"/>
    </w:pPr>
    <w:rPr>
      <w:rFonts w:cs="Times New Roman"/>
      <w:noProof/>
      <w:sz w:val="20"/>
    </w:rPr>
  </w:style>
  <w:style w:type="character" w:customStyle="1" w:styleId="EndNoteBibliographyTitle0">
    <w:name w:val="EndNote Bibliography Title 字符"/>
    <w:basedOn w:val="a2"/>
    <w:link w:val="EndNoteBibliographyTitle"/>
    <w:rsid w:val="003425A0"/>
    <w:rPr>
      <w:rFonts w:ascii="Times New Roman" w:eastAsia="仿宋" w:hAnsi="Times New Roman" w:cs="Times New Roman"/>
      <w:noProof/>
      <w:sz w:val="20"/>
      <w:szCs w:val="21"/>
    </w:rPr>
  </w:style>
  <w:style w:type="paragraph" w:customStyle="1" w:styleId="EndNoteBibliography">
    <w:name w:val="EndNote Bibliography"/>
    <w:basedOn w:val="a1"/>
    <w:link w:val="EndNoteBibliography0"/>
    <w:rsid w:val="003425A0"/>
    <w:pPr>
      <w:spacing w:line="240" w:lineRule="auto"/>
    </w:pPr>
    <w:rPr>
      <w:rFonts w:cs="Times New Roman"/>
      <w:noProof/>
      <w:sz w:val="20"/>
    </w:rPr>
  </w:style>
  <w:style w:type="character" w:customStyle="1" w:styleId="EndNoteBibliography0">
    <w:name w:val="EndNote Bibliography 字符"/>
    <w:basedOn w:val="a2"/>
    <w:link w:val="EndNoteBibliography"/>
    <w:rsid w:val="003425A0"/>
    <w:rPr>
      <w:rFonts w:ascii="Times New Roman" w:eastAsia="仿宋" w:hAnsi="Times New Roman" w:cs="Times New Roman"/>
      <w:noProof/>
      <w:sz w:val="20"/>
      <w:szCs w:val="21"/>
    </w:rPr>
  </w:style>
  <w:style w:type="paragraph" w:customStyle="1" w:styleId="msonormal0">
    <w:name w:val="msonormal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font6">
    <w:name w:val="font6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color w:val="000000"/>
      <w:kern w:val="0"/>
    </w:rPr>
  </w:style>
  <w:style w:type="paragraph" w:customStyle="1" w:styleId="font7">
    <w:name w:val="font7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color w:val="000000"/>
      <w:kern w:val="0"/>
    </w:rPr>
  </w:style>
  <w:style w:type="paragraph" w:customStyle="1" w:styleId="xl65">
    <w:name w:val="xl65"/>
    <w:basedOn w:val="a1"/>
    <w:rsid w:val="00AF5D1E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textAlignment w:val="center"/>
    </w:pPr>
    <w:rPr>
      <w:rFonts w:eastAsia="宋体" w:cs="Times New Roman"/>
      <w:b/>
      <w:bCs/>
      <w:kern w:val="0"/>
      <w:sz w:val="24"/>
      <w:szCs w:val="24"/>
    </w:rPr>
  </w:style>
  <w:style w:type="paragraph" w:customStyle="1" w:styleId="xl66">
    <w:name w:val="xl66"/>
    <w:basedOn w:val="a1"/>
    <w:rsid w:val="00AF5D1E"/>
    <w:pPr>
      <w:widowControl/>
      <w:spacing w:before="100" w:beforeAutospacing="1" w:after="100" w:afterAutospacing="1" w:line="240" w:lineRule="auto"/>
      <w:textAlignment w:val="center"/>
    </w:pPr>
    <w:rPr>
      <w:rFonts w:eastAsia="宋体" w:cs="Times New Roman"/>
      <w:kern w:val="0"/>
      <w:sz w:val="24"/>
      <w:szCs w:val="24"/>
    </w:rPr>
  </w:style>
  <w:style w:type="paragraph" w:customStyle="1" w:styleId="xl67">
    <w:name w:val="xl67"/>
    <w:basedOn w:val="a1"/>
    <w:rsid w:val="00AF5D1E"/>
    <w:pPr>
      <w:widowControl/>
      <w:spacing w:before="100" w:beforeAutospacing="1" w:after="100" w:afterAutospacing="1" w:line="240" w:lineRule="auto"/>
      <w:textAlignment w:val="center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68">
    <w:name w:val="xl68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i/>
      <w:iCs/>
      <w:kern w:val="0"/>
      <w:sz w:val="24"/>
      <w:szCs w:val="24"/>
    </w:rPr>
  </w:style>
  <w:style w:type="paragraph" w:customStyle="1" w:styleId="xl69">
    <w:name w:val="xl69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kern w:val="0"/>
      <w:sz w:val="24"/>
      <w:szCs w:val="24"/>
    </w:rPr>
  </w:style>
  <w:style w:type="paragraph" w:customStyle="1" w:styleId="xl70">
    <w:name w:val="xl70"/>
    <w:basedOn w:val="a1"/>
    <w:rsid w:val="00AF5D1E"/>
    <w:pPr>
      <w:widowControl/>
      <w:spacing w:before="100" w:beforeAutospacing="1" w:after="100" w:afterAutospacing="1" w:line="240" w:lineRule="auto"/>
      <w:jc w:val="left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71">
    <w:name w:val="xl71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eastAsia="宋体" w:cs="Times New Roman"/>
      <w:kern w:val="0"/>
      <w:sz w:val="24"/>
      <w:szCs w:val="24"/>
    </w:rPr>
  </w:style>
  <w:style w:type="paragraph" w:customStyle="1" w:styleId="xl72">
    <w:name w:val="xl72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eastAsia="宋体" w:cs="Times New Roman"/>
      <w:i/>
      <w:iCs/>
      <w:kern w:val="0"/>
      <w:sz w:val="24"/>
      <w:szCs w:val="24"/>
    </w:rPr>
  </w:style>
  <w:style w:type="paragraph" w:customStyle="1" w:styleId="xl73">
    <w:name w:val="xl73"/>
    <w:basedOn w:val="a1"/>
    <w:rsid w:val="00AF5D1E"/>
    <w:pPr>
      <w:widowControl/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eastAsia="宋体" w:cs="Times New Roman"/>
      <w:kern w:val="0"/>
      <w:sz w:val="24"/>
      <w:szCs w:val="24"/>
    </w:rPr>
  </w:style>
  <w:style w:type="paragraph" w:customStyle="1" w:styleId="Abstract">
    <w:name w:val="Abstract"/>
    <w:basedOn w:val="a1"/>
    <w:qFormat/>
    <w:rsid w:val="00A76ABE"/>
    <w:pPr>
      <w:outlineLvl w:val="0"/>
    </w:pPr>
    <w:rPr>
      <w:b/>
    </w:rPr>
  </w:style>
  <w:style w:type="paragraph" w:customStyle="1" w:styleId="afffffa">
    <w:name w:val="图"/>
    <w:basedOn w:val="a1"/>
    <w:link w:val="afffffb"/>
    <w:qFormat/>
    <w:rsid w:val="00A76ABE"/>
    <w:pPr>
      <w:keepNext/>
      <w:spacing w:line="240" w:lineRule="auto"/>
      <w:jc w:val="center"/>
    </w:pPr>
  </w:style>
  <w:style w:type="paragraph" w:customStyle="1" w:styleId="afffffc">
    <w:name w:val="图名"/>
    <w:basedOn w:val="afffffd"/>
    <w:qFormat/>
    <w:rsid w:val="003A2427"/>
  </w:style>
  <w:style w:type="character" w:customStyle="1" w:styleId="afffffb">
    <w:name w:val="图 字符"/>
    <w:basedOn w:val="a2"/>
    <w:link w:val="afffffa"/>
    <w:rsid w:val="00A76ABE"/>
    <w:rPr>
      <w:rFonts w:ascii="Times New Roman" w:eastAsia="仿宋" w:hAnsi="Times New Roman"/>
      <w:szCs w:val="21"/>
    </w:rPr>
  </w:style>
  <w:style w:type="paragraph" w:customStyle="1" w:styleId="afffffd">
    <w:name w:val="表名"/>
    <w:basedOn w:val="a1"/>
    <w:qFormat/>
    <w:rsid w:val="003A2427"/>
    <w:pPr>
      <w:keepNext/>
      <w:jc w:val="center"/>
      <w:outlineLvl w:val="3"/>
    </w:pPr>
    <w:rPr>
      <w:rFonts w:eastAsia="黑体"/>
    </w:rPr>
  </w:style>
  <w:style w:type="table" w:customStyle="1" w:styleId="afffffe">
    <w:name w:val="三线表"/>
    <w:basedOn w:val="a3"/>
    <w:uiPriority w:val="99"/>
    <w:rsid w:val="00A76ABE"/>
    <w:pPr>
      <w:jc w:val="both"/>
    </w:pPr>
    <w:rPr>
      <w:rFonts w:ascii="Times New Roman" w:eastAsia="仿宋" w:hAnsi="Times New Roman"/>
      <w:szCs w:val="21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vAlign w:val="center"/>
    </w:tcPr>
    <w:tblStylePr w:type="firstRow">
      <w:pPr>
        <w:jc w:val="both"/>
      </w:pPr>
      <w:tblPr/>
      <w:tcPr>
        <w:tcBorders>
          <w:top w:val="single" w:sz="12" w:space="0" w:color="000000" w:themeColor="text1"/>
          <w:left w:val="nil"/>
          <w:bottom w:val="single" w:sz="6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5">
    <w:name w:val="样式1"/>
    <w:basedOn w:val="a3"/>
    <w:uiPriority w:val="99"/>
    <w:rsid w:val="00A76ABE"/>
    <w:rPr>
      <w:szCs w:val="21"/>
    </w:rPr>
    <w:tblPr/>
    <w:tblStylePr w:type="firstRow">
      <w:tblPr/>
      <w:tcPr>
        <w:tcBorders>
          <w:top w:val="nil"/>
          <w:bottom w:val="nil"/>
        </w:tcBorders>
      </w:tcPr>
    </w:tblStylePr>
  </w:style>
  <w:style w:type="paragraph" w:customStyle="1" w:styleId="affffff">
    <w:name w:val="表"/>
    <w:basedOn w:val="a1"/>
    <w:qFormat/>
    <w:rsid w:val="00A76ABE"/>
    <w:pPr>
      <w:spacing w:line="240" w:lineRule="auto"/>
    </w:pPr>
  </w:style>
  <w:style w:type="paragraph" w:customStyle="1" w:styleId="MTDisplayEquation">
    <w:name w:val="MTDisplayEquation"/>
    <w:basedOn w:val="a1"/>
    <w:next w:val="a1"/>
    <w:link w:val="MTDisplayEquation0"/>
    <w:rsid w:val="00A76ABE"/>
    <w:pPr>
      <w:tabs>
        <w:tab w:val="center" w:pos="4480"/>
        <w:tab w:val="right" w:pos="8960"/>
      </w:tabs>
    </w:pPr>
  </w:style>
  <w:style w:type="character" w:customStyle="1" w:styleId="MTDisplayEquation0">
    <w:name w:val="MTDisplayEquation 字符"/>
    <w:basedOn w:val="a2"/>
    <w:link w:val="MTDisplayEquation"/>
    <w:rsid w:val="00A76ABE"/>
    <w:rPr>
      <w:rFonts w:ascii="Times New Roman" w:eastAsia="仿宋" w:hAnsi="Times New Roman"/>
      <w:szCs w:val="21"/>
    </w:rPr>
  </w:style>
  <w:style w:type="paragraph" w:customStyle="1" w:styleId="affffff0">
    <w:name w:val="参考文献"/>
    <w:basedOn w:val="a1"/>
    <w:link w:val="affffff1"/>
    <w:qFormat/>
    <w:rsid w:val="00A76ABE"/>
    <w:pPr>
      <w:spacing w:line="240" w:lineRule="auto"/>
    </w:pPr>
  </w:style>
  <w:style w:type="character" w:customStyle="1" w:styleId="affffff1">
    <w:name w:val="参考文献 字符"/>
    <w:basedOn w:val="a2"/>
    <w:link w:val="affffff0"/>
    <w:rsid w:val="00A76ABE"/>
    <w:rPr>
      <w:rFonts w:ascii="Times New Roman" w:eastAsia="仿宋" w:hAnsi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34" Type="http://schemas.openxmlformats.org/officeDocument/2006/relationships/image" Target="media/image26.tiff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tiff"/><Relationship Id="rId32" Type="http://schemas.openxmlformats.org/officeDocument/2006/relationships/image" Target="media/image24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connect.hku.hk\00_MSOffice\Word\Paper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2DCC53-5A46-44E6-AC2B-C590659D2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Paper.dotx</Template>
  <TotalTime>4739</TotalTime>
  <Pages>10</Pages>
  <Words>9056</Words>
  <Characters>51621</Characters>
  <Application>Microsoft Office Word</Application>
  <DocSecurity>0</DocSecurity>
  <Lines>430</Lines>
  <Paragraphs>121</Paragraphs>
  <ScaleCrop>false</ScaleCrop>
  <Company/>
  <LinksUpToDate>false</LinksUpToDate>
  <CharactersWithSpaces>60556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Jiawei Zhang</dc:creator>
  <cp:keywords/>
  <dc:description/>
  <cp:lastModifiedBy>zhangjw</cp:lastModifiedBy>
  <cp:revision>243</cp:revision>
  <cp:lastPrinted>2020-02-28T13:24:00Z</cp:lastPrinted>
  <dcterms:created xsi:type="dcterms:W3CDTF">2020-12-01T08:54:00Z</dcterms:created>
  <dcterms:modified xsi:type="dcterms:W3CDTF">2023-01-07T08:57:00Z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0">
    <vt:lpwstr>69611489-b10c-4eba-8572-974aa2919385</vt:lpwstr>
  </property>
  <property fmtid="{D5CDD505-2E9C-101B-9397-08002B2CF9AE}" pid="3" name="CitaviDocumentProperty_7">
    <vt:lpwstr>NP TBBPA SCI</vt:lpwstr>
  </property>
  <property fmtid="{D5CDD505-2E9C-101B-9397-08002B2CF9AE}" pid="4" name="CitaviDocumentProperty_6">
    <vt:lpwstr>True</vt:lpwstr>
  </property>
  <property fmtid="{D5CDD505-2E9C-101B-9397-08002B2CF9AE}" pid="5" name="CitaviDocumentProperty_8">
    <vt:lpwstr>D:\OneDrive - The University of Hong Kong\06_Reference\NP TBBPA SCI\NP TBBPA SCI.ctv6</vt:lpwstr>
  </property>
  <property fmtid="{D5CDD505-2E9C-101B-9397-08002B2CF9AE}" pid="6" name="CitaviDocumentProperty_1">
    <vt:lpwstr>6.3.0.0</vt:lpwstr>
  </property>
</Properties>
</file>