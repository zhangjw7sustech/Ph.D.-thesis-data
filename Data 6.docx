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8227C" w14:textId="5191CFA6" w:rsidR="00934A59" w:rsidRPr="00934A59" w:rsidRDefault="00934A59" w:rsidP="00934A59">
      <w:pPr>
        <w:spacing w:line="480" w:lineRule="auto"/>
        <w:jc w:val="center"/>
        <w:outlineLvl w:val="0"/>
        <w:rPr>
          <w:rFonts w:eastAsia="黑体" w:cstheme="majorBidi"/>
          <w:b/>
          <w:bCs/>
          <w:i/>
          <w:iCs/>
          <w:color w:val="0000CC"/>
          <w:sz w:val="28"/>
          <w:szCs w:val="36"/>
        </w:rPr>
      </w:pPr>
      <w:bookmarkStart w:id="0" w:name="OLE_LINK10"/>
      <w:bookmarkStart w:id="1" w:name="OLE_LINK11"/>
      <w:bookmarkStart w:id="2" w:name="OLE_LINK2"/>
      <w:bookmarkStart w:id="3" w:name="OLE_LINK3"/>
      <w:bookmarkStart w:id="4" w:name="_Hlk40446264"/>
      <w:bookmarkStart w:id="5" w:name="OLE_LINK40"/>
      <w:bookmarkStart w:id="6" w:name="OLE_LINK41"/>
      <w:bookmarkStart w:id="7" w:name="_Hlk536691221"/>
      <w:bookmarkEnd w:id="7"/>
      <w:r w:rsidRPr="00934A59">
        <w:rPr>
          <w:rFonts w:eastAsia="黑体" w:cstheme="majorBidi"/>
          <w:b/>
          <w:bCs/>
          <w:i/>
          <w:iCs/>
          <w:color w:val="0000CC"/>
          <w:sz w:val="28"/>
          <w:szCs w:val="36"/>
        </w:rPr>
        <w:t xml:space="preserve">Supporting information Data </w:t>
      </w:r>
      <w:r>
        <w:rPr>
          <w:rFonts w:eastAsia="黑体" w:cstheme="majorBidi"/>
          <w:b/>
          <w:bCs/>
          <w:i/>
          <w:iCs/>
          <w:color w:val="0000CC"/>
          <w:sz w:val="28"/>
          <w:szCs w:val="36"/>
        </w:rPr>
        <w:t>6</w:t>
      </w:r>
    </w:p>
    <w:p w14:paraId="4D3FA5F8" w14:textId="77777777" w:rsidR="00934A59" w:rsidRPr="00934A59" w:rsidRDefault="00934A59" w:rsidP="00934A59">
      <w:pPr>
        <w:spacing w:line="480" w:lineRule="auto"/>
        <w:jc w:val="center"/>
        <w:rPr>
          <w:sz w:val="24"/>
        </w:rPr>
      </w:pPr>
      <w:r w:rsidRPr="00934A59">
        <w:rPr>
          <w:sz w:val="24"/>
        </w:rPr>
        <w:t>of thesis entitled</w:t>
      </w:r>
    </w:p>
    <w:p w14:paraId="1DCEFA68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b/>
          <w:sz w:val="28"/>
          <w:szCs w:val="28"/>
        </w:rPr>
      </w:pPr>
      <w:bookmarkStart w:id="8" w:name="_Hlk119622236"/>
      <w:r w:rsidRPr="00934A59">
        <w:rPr>
          <w:rFonts w:cs="Times New Roman"/>
          <w:b/>
          <w:sz w:val="28"/>
          <w:szCs w:val="28"/>
        </w:rPr>
        <w:t>Improving practicality and reliability of the ecological risk assessment of emerging contaminants: development of an integrated framework</w:t>
      </w:r>
    </w:p>
    <w:bookmarkEnd w:id="8"/>
    <w:p w14:paraId="28692885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>Submitted by</w:t>
      </w:r>
    </w:p>
    <w:p w14:paraId="65444DC1" w14:textId="77777777" w:rsidR="00934A59" w:rsidRPr="00934A59" w:rsidRDefault="00934A59" w:rsidP="00934A59">
      <w:pPr>
        <w:spacing w:after="120" w:line="480" w:lineRule="auto"/>
        <w:jc w:val="center"/>
        <w:rPr>
          <w:rFonts w:eastAsia="MS Mincho" w:cs="Times New Roman"/>
          <w:b/>
          <w:sz w:val="24"/>
        </w:rPr>
      </w:pPr>
      <w:r w:rsidRPr="00934A59">
        <w:rPr>
          <w:rFonts w:cs="Times New Roman"/>
          <w:b/>
          <w:sz w:val="24"/>
        </w:rPr>
        <w:t>ZHANG Jiawei</w:t>
      </w:r>
    </w:p>
    <w:p w14:paraId="0867E458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 xml:space="preserve">for the Degree of Doctor of Philosophy </w:t>
      </w:r>
    </w:p>
    <w:p w14:paraId="14AFC7C8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>at the University of Hong Kong</w:t>
      </w:r>
    </w:p>
    <w:p w14:paraId="369005E5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0"/>
          <w:szCs w:val="20"/>
        </w:rPr>
      </w:pPr>
      <w:r w:rsidRPr="00934A59">
        <w:rPr>
          <w:rFonts w:cs="Times New Roman"/>
          <w:sz w:val="24"/>
        </w:rPr>
        <w:t>in December 2022</w:t>
      </w:r>
    </w:p>
    <w:bookmarkEnd w:id="0"/>
    <w:bookmarkEnd w:id="1"/>
    <w:bookmarkEnd w:id="2"/>
    <w:bookmarkEnd w:id="3"/>
    <w:bookmarkEnd w:id="4"/>
    <w:bookmarkEnd w:id="5"/>
    <w:bookmarkEnd w:id="6"/>
    <w:p w14:paraId="14F833A1" w14:textId="5AF0FFD0" w:rsidR="00FD1CA3" w:rsidRPr="00934A59" w:rsidRDefault="00FD1CA3" w:rsidP="00987206">
      <w:pPr>
        <w:pStyle w:val="a7"/>
        <w:rPr>
          <w:rFonts w:cs="Times New Roman" w:hint="eastAsia"/>
        </w:rPr>
      </w:pPr>
    </w:p>
    <w:p w14:paraId="4C9F4404" w14:textId="0023CA71" w:rsidR="00934A59" w:rsidRPr="00934A59" w:rsidRDefault="00A76ABE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r w:rsidRPr="00934A59">
        <w:rPr>
          <w:sz w:val="24"/>
          <w:szCs w:val="22"/>
        </w:rPr>
        <w:fldChar w:fldCharType="begin"/>
      </w:r>
      <w:r w:rsidRPr="00934A59">
        <w:rPr>
          <w:sz w:val="24"/>
          <w:szCs w:val="22"/>
        </w:rPr>
        <w:instrText xml:space="preserve"> </w:instrText>
      </w:r>
      <w:r w:rsidRPr="00934A59">
        <w:rPr>
          <w:rFonts w:hint="eastAsia"/>
          <w:sz w:val="24"/>
          <w:szCs w:val="22"/>
        </w:rPr>
        <w:instrText>TOC \h \z \c "Figure"</w:instrText>
      </w:r>
      <w:r w:rsidRPr="00934A59">
        <w:rPr>
          <w:sz w:val="24"/>
          <w:szCs w:val="22"/>
        </w:rPr>
        <w:instrText xml:space="preserve"> </w:instrText>
      </w:r>
      <w:r w:rsidRPr="00934A59">
        <w:rPr>
          <w:sz w:val="24"/>
          <w:szCs w:val="22"/>
        </w:rPr>
        <w:fldChar w:fldCharType="separate"/>
      </w:r>
      <w:hyperlink w:anchor="_Toc122136378" w:history="1">
        <w:r w:rsidR="00934A59" w:rsidRPr="00934A59">
          <w:rPr>
            <w:rStyle w:val="aff2"/>
            <w:noProof/>
            <w:sz w:val="24"/>
            <w:szCs w:val="22"/>
          </w:rPr>
          <w:t>Figure S1 The visual goodness of fit of species sensitivity distribution (SSD) models of ecotoxicity data based on the log-normal, log-logistic, log-Gumbel, and Weibull distributions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_Toc122136378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2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15012CEA" w14:textId="66FA66DA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79" w:history="1">
        <w:r w:rsidRPr="00934A59">
          <w:rPr>
            <w:rStyle w:val="aff2"/>
            <w:noProof/>
            <w:sz w:val="24"/>
            <w:szCs w:val="22"/>
          </w:rPr>
          <w:t>Figure S2 The visual goodness of fit of SSD models of minimal selective concentration data based on the log-normal, log-logistic, log-Gumbel, and Weibull distributions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_Toc122136379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6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4B49E508" w14:textId="77777777" w:rsidR="00934A59" w:rsidRPr="00934A59" w:rsidRDefault="00A76ABE" w:rsidP="00934A59">
      <w:pPr>
        <w:adjustRightInd w:val="0"/>
        <w:snapToGrid w:val="0"/>
        <w:rPr>
          <w:noProof/>
          <w:sz w:val="24"/>
          <w:szCs w:val="22"/>
        </w:rPr>
      </w:pPr>
      <w:r w:rsidRPr="00934A59">
        <w:rPr>
          <w:sz w:val="24"/>
          <w:szCs w:val="22"/>
        </w:rPr>
        <w:fldChar w:fldCharType="end"/>
      </w:r>
      <w:r w:rsidR="001E75F1" w:rsidRPr="00934A59">
        <w:rPr>
          <w:sz w:val="24"/>
          <w:szCs w:val="22"/>
        </w:rPr>
        <w:fldChar w:fldCharType="begin"/>
      </w:r>
      <w:r w:rsidR="001E75F1" w:rsidRPr="00934A59">
        <w:rPr>
          <w:sz w:val="24"/>
          <w:szCs w:val="22"/>
        </w:rPr>
        <w:instrText xml:space="preserve"> TOC \h \z \c "Table" </w:instrText>
      </w:r>
      <w:r w:rsidR="001E75F1" w:rsidRPr="00934A59">
        <w:rPr>
          <w:sz w:val="24"/>
          <w:szCs w:val="22"/>
        </w:rPr>
        <w:fldChar w:fldCharType="separate"/>
      </w:r>
    </w:p>
    <w:p w14:paraId="6CE43AD2" w14:textId="60841B80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4" w:history="1">
        <w:r w:rsidRPr="00934A59">
          <w:rPr>
            <w:rStyle w:val="aff2"/>
            <w:noProof/>
            <w:sz w:val="24"/>
            <w:szCs w:val="22"/>
          </w:rPr>
          <w:t>Table S1 Ecotoxicity data of target antibiotics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_Toc122136384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7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0AB17F1B" w14:textId="750C5EAA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5" w:history="1">
        <w:r w:rsidRPr="00934A59">
          <w:rPr>
            <w:rStyle w:val="aff2"/>
            <w:noProof/>
            <w:sz w:val="24"/>
            <w:szCs w:val="22"/>
          </w:rPr>
          <w:t>Table S2 Minimum inhibitory concentration data of target antibiotics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_Toc122136385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9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5665E92D" w14:textId="0D4F1758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6" w:history="1">
        <w:r w:rsidRPr="00934A59">
          <w:rPr>
            <w:rStyle w:val="aff2"/>
            <w:noProof/>
            <w:sz w:val="24"/>
            <w:szCs w:val="22"/>
          </w:rPr>
          <w:t>Table S3 The goodness of fit of SSD models of ecotoxicity data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_Toc122136386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13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1EAF504C" w14:textId="27476710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7" w:history="1">
        <w:r w:rsidRPr="00934A59">
          <w:rPr>
            <w:rStyle w:val="aff2"/>
            <w:noProof/>
            <w:sz w:val="24"/>
            <w:szCs w:val="22"/>
          </w:rPr>
          <w:t>Table S4 The goodness of fit of SSD models of minimal selective concentration data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_Toc122136387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14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46A82B22" w14:textId="29257374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8" w:history="1">
        <w:r w:rsidRPr="00934A59">
          <w:rPr>
            <w:rStyle w:val="aff2"/>
            <w:noProof/>
            <w:sz w:val="24"/>
            <w:szCs w:val="22"/>
          </w:rPr>
          <w:t>Table S5 Ecological risk quotients of antibiotics in the fresh surface waters of China*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_Toc122136388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16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3C8B81AE" w14:textId="797EE519" w:rsidR="00934A59" w:rsidRPr="00934A59" w:rsidRDefault="00934A59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hyperlink w:anchor="_Toc122136389" w:history="1">
        <w:r w:rsidRPr="00934A59">
          <w:rPr>
            <w:rStyle w:val="aff2"/>
            <w:noProof/>
            <w:sz w:val="24"/>
            <w:szCs w:val="22"/>
          </w:rPr>
          <w:t>Table S6 Resistance development risk quotients of antibiotics in the fresh surface waters of China*</w:t>
        </w:r>
        <w:r w:rsidRPr="00934A59">
          <w:rPr>
            <w:noProof/>
            <w:webHidden/>
            <w:sz w:val="24"/>
            <w:szCs w:val="22"/>
          </w:rPr>
          <w:tab/>
        </w:r>
        <w:r w:rsidRPr="00934A59">
          <w:rPr>
            <w:noProof/>
            <w:webHidden/>
            <w:sz w:val="24"/>
            <w:szCs w:val="22"/>
          </w:rPr>
          <w:fldChar w:fldCharType="begin"/>
        </w:r>
        <w:r w:rsidRPr="00934A59">
          <w:rPr>
            <w:noProof/>
            <w:webHidden/>
            <w:sz w:val="24"/>
            <w:szCs w:val="22"/>
          </w:rPr>
          <w:instrText xml:space="preserve"> PAGEREF _Toc122136389 \h </w:instrText>
        </w:r>
        <w:r w:rsidRPr="00934A59">
          <w:rPr>
            <w:noProof/>
            <w:webHidden/>
            <w:sz w:val="24"/>
            <w:szCs w:val="22"/>
          </w:rPr>
        </w:r>
        <w:r w:rsidRPr="00934A59">
          <w:rPr>
            <w:noProof/>
            <w:webHidden/>
            <w:sz w:val="24"/>
            <w:szCs w:val="22"/>
          </w:rPr>
          <w:fldChar w:fldCharType="separate"/>
        </w:r>
        <w:r w:rsidRPr="00934A59">
          <w:rPr>
            <w:noProof/>
            <w:webHidden/>
            <w:sz w:val="24"/>
            <w:szCs w:val="22"/>
          </w:rPr>
          <w:t>19</w:t>
        </w:r>
        <w:r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07248E4B" w14:textId="057871B9" w:rsidR="00ED53A7" w:rsidRPr="00934A59" w:rsidRDefault="001E75F1" w:rsidP="00934A59">
      <w:pPr>
        <w:adjustRightInd w:val="0"/>
        <w:snapToGrid w:val="0"/>
        <w:rPr>
          <w:rFonts w:hint="eastAsia"/>
        </w:rPr>
      </w:pPr>
      <w:r w:rsidRPr="00934A59">
        <w:rPr>
          <w:sz w:val="24"/>
          <w:szCs w:val="22"/>
        </w:rPr>
        <w:fldChar w:fldCharType="end"/>
      </w:r>
    </w:p>
    <w:p w14:paraId="26D7EE2D" w14:textId="77777777" w:rsidR="00922636" w:rsidRPr="00934A59" w:rsidRDefault="00922636" w:rsidP="00922636"/>
    <w:p w14:paraId="06F06446" w14:textId="77777777" w:rsidR="00922636" w:rsidRPr="00934A59" w:rsidRDefault="00922636" w:rsidP="00922636">
      <w:pPr>
        <w:sectPr w:rsidR="00922636" w:rsidRPr="00934A59" w:rsidSect="00FA581C">
          <w:footerReference w:type="default" r:id="rId8"/>
          <w:pgSz w:w="11906" w:h="16838"/>
          <w:pgMar w:top="1418" w:right="1418" w:bottom="1418" w:left="1418" w:header="851" w:footer="992" w:gutter="0"/>
          <w:lnNumType w:countBy="1" w:restart="continuous"/>
          <w:cols w:space="425"/>
          <w:docGrid w:type="linesAndChars" w:linePitch="312"/>
        </w:sectPr>
      </w:pPr>
    </w:p>
    <w:tbl>
      <w:tblPr>
        <w:tblStyle w:val="affff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6"/>
        <w:gridCol w:w="5886"/>
      </w:tblGrid>
      <w:tr w:rsidR="00A13E3F" w:rsidRPr="00934A59" w14:paraId="2B4A0AC8" w14:textId="77777777" w:rsidTr="00EC2F72">
        <w:trPr>
          <w:trHeight w:val="340"/>
          <w:jc w:val="center"/>
        </w:trPr>
        <w:tc>
          <w:tcPr>
            <w:tcW w:w="5886" w:type="dxa"/>
            <w:vAlign w:val="center"/>
          </w:tcPr>
          <w:p w14:paraId="4F71BB2B" w14:textId="581EF8A0" w:rsidR="00A13E3F" w:rsidRPr="00934A59" w:rsidRDefault="00A05407" w:rsidP="00A05407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bookmarkStart w:id="9" w:name="OLE_LINK96"/>
            <w:r w:rsidRPr="00934A59">
              <w:rPr>
                <w:rFonts w:cs="Times New Roman"/>
                <w:sz w:val="20"/>
                <w:szCs w:val="20"/>
              </w:rPr>
              <w:lastRenderedPageBreak/>
              <w:t>Amoxicillin</w:t>
            </w:r>
          </w:p>
        </w:tc>
        <w:tc>
          <w:tcPr>
            <w:tcW w:w="5886" w:type="dxa"/>
            <w:vAlign w:val="center"/>
          </w:tcPr>
          <w:p w14:paraId="59263EF4" w14:textId="51690E5E" w:rsidR="00A13E3F" w:rsidRPr="00934A59" w:rsidRDefault="008901BB" w:rsidP="00606A9E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r w:rsidRPr="00934A59">
              <w:rPr>
                <w:rFonts w:cs="Times New Roman"/>
                <w:sz w:val="20"/>
                <w:szCs w:val="20"/>
              </w:rPr>
              <w:t>Trimethoprim</w:t>
            </w:r>
          </w:p>
        </w:tc>
      </w:tr>
      <w:tr w:rsidR="00A13E3F" w:rsidRPr="00934A59" w14:paraId="3B826941" w14:textId="77777777" w:rsidTr="00EC2F72">
        <w:trPr>
          <w:jc w:val="center"/>
        </w:trPr>
        <w:tc>
          <w:tcPr>
            <w:tcW w:w="5886" w:type="dxa"/>
            <w:vAlign w:val="center"/>
          </w:tcPr>
          <w:p w14:paraId="55064D44" w14:textId="2C6834AD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39FF303" wp14:editId="79052B73">
                  <wp:extent cx="3600000" cy="1800000"/>
                  <wp:effectExtent l="0" t="0" r="63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center"/>
          </w:tcPr>
          <w:p w14:paraId="6DCF0F14" w14:textId="061B3702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28393697" wp14:editId="559CA336">
                  <wp:extent cx="3600000" cy="1800000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5813C927" w14:textId="77777777" w:rsidTr="00EC2F72">
        <w:trPr>
          <w:jc w:val="center"/>
        </w:trPr>
        <w:tc>
          <w:tcPr>
            <w:tcW w:w="5886" w:type="dxa"/>
            <w:vAlign w:val="center"/>
          </w:tcPr>
          <w:p w14:paraId="4C4696CC" w14:textId="61BBC351" w:rsidR="00A13E3F" w:rsidRPr="00934A59" w:rsidRDefault="00606A9E" w:rsidP="00147835">
            <w:pPr>
              <w:spacing w:line="240" w:lineRule="auto"/>
              <w:rPr>
                <w:rFonts w:cs="Times New Roman"/>
              </w:rPr>
            </w:pPr>
            <w:r w:rsidRPr="00934A59">
              <w:rPr>
                <w:rFonts w:cs="Times New Roman"/>
                <w:sz w:val="20"/>
                <w:szCs w:val="20"/>
              </w:rPr>
              <w:t>Pefloxacin</w:t>
            </w:r>
          </w:p>
        </w:tc>
        <w:tc>
          <w:tcPr>
            <w:tcW w:w="5886" w:type="dxa"/>
            <w:vAlign w:val="center"/>
          </w:tcPr>
          <w:p w14:paraId="4B13F7BC" w14:textId="63A6EA69" w:rsidR="00A13E3F" w:rsidRPr="00934A59" w:rsidRDefault="00606A9E" w:rsidP="00147835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r w:rsidRPr="00934A59">
              <w:rPr>
                <w:rFonts w:cs="Times New Roman"/>
                <w:sz w:val="20"/>
                <w:szCs w:val="20"/>
              </w:rPr>
              <w:t>Sulfamethoxazole</w:t>
            </w:r>
          </w:p>
        </w:tc>
      </w:tr>
      <w:tr w:rsidR="00A13E3F" w:rsidRPr="00934A59" w14:paraId="7181FD2C" w14:textId="77777777" w:rsidTr="00EC2F72">
        <w:trPr>
          <w:jc w:val="center"/>
        </w:trPr>
        <w:tc>
          <w:tcPr>
            <w:tcW w:w="5886" w:type="dxa"/>
            <w:vAlign w:val="center"/>
          </w:tcPr>
          <w:p w14:paraId="528C62F6" w14:textId="35107202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C29BAB9" wp14:editId="11A64757">
                  <wp:extent cx="3600000" cy="1800000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center"/>
          </w:tcPr>
          <w:p w14:paraId="6EBD5C11" w14:textId="4990706E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FCE549C" wp14:editId="3336F7BC">
                  <wp:extent cx="3600000" cy="1800000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1D13343C" w14:textId="77777777" w:rsidTr="00EC2F72">
        <w:trPr>
          <w:jc w:val="center"/>
        </w:trPr>
        <w:tc>
          <w:tcPr>
            <w:tcW w:w="5886" w:type="dxa"/>
            <w:vAlign w:val="center"/>
          </w:tcPr>
          <w:p w14:paraId="22DA6AB6" w14:textId="0DF9AE74" w:rsidR="00A13E3F" w:rsidRPr="00934A59" w:rsidRDefault="00606A9E" w:rsidP="00147835">
            <w:pPr>
              <w:spacing w:line="240" w:lineRule="auto"/>
              <w:rPr>
                <w:rFonts w:cs="Times New Roman"/>
              </w:rPr>
            </w:pPr>
            <w:r w:rsidRPr="00934A59">
              <w:rPr>
                <w:rFonts w:cs="Times New Roman"/>
                <w:sz w:val="20"/>
                <w:szCs w:val="20"/>
              </w:rPr>
              <w:t>Tetracycline</w:t>
            </w:r>
          </w:p>
        </w:tc>
        <w:tc>
          <w:tcPr>
            <w:tcW w:w="5886" w:type="dxa"/>
            <w:vAlign w:val="center"/>
          </w:tcPr>
          <w:p w14:paraId="303C86FC" w14:textId="77777777" w:rsidR="00A13E3F" w:rsidRPr="00934A59" w:rsidRDefault="00A13E3F" w:rsidP="00147835">
            <w:pPr>
              <w:spacing w:line="240" w:lineRule="auto"/>
              <w:rPr>
                <w:rFonts w:cs="Times New Roman"/>
              </w:rPr>
            </w:pPr>
          </w:p>
        </w:tc>
      </w:tr>
      <w:tr w:rsidR="00922636" w:rsidRPr="00934A59" w14:paraId="5409851E" w14:textId="77777777" w:rsidTr="00EC2F72">
        <w:trPr>
          <w:jc w:val="center"/>
        </w:trPr>
        <w:tc>
          <w:tcPr>
            <w:tcW w:w="5886" w:type="dxa"/>
            <w:vAlign w:val="center"/>
          </w:tcPr>
          <w:p w14:paraId="1C03751E" w14:textId="63B6C77F" w:rsidR="00922636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744187F8" wp14:editId="38CAF9A9">
                  <wp:extent cx="3600000" cy="1800000"/>
                  <wp:effectExtent l="0" t="0" r="63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bottom"/>
          </w:tcPr>
          <w:p w14:paraId="4BB0ADD4" w14:textId="6110DB66" w:rsidR="00922636" w:rsidRPr="00934A59" w:rsidRDefault="0080225A" w:rsidP="00C21F45">
            <w:pPr>
              <w:pStyle w:val="afffffc"/>
            </w:pPr>
            <w:bookmarkStart w:id="10" w:name="_Toc122136378"/>
            <w:r w:rsidRPr="00934A59">
              <w:t>Figure S</w:t>
            </w:r>
            <w:fldSimple w:instr=" SEQ Figure \* ARABIC ">
              <w:r w:rsidR="00934A59">
                <w:rPr>
                  <w:noProof/>
                </w:rPr>
                <w:t>1</w:t>
              </w:r>
            </w:fldSimple>
            <w:r w:rsidRPr="00934A59">
              <w:t xml:space="preserve"> </w:t>
            </w:r>
            <w:r w:rsidR="00667ED1" w:rsidRPr="00934A59">
              <w:t xml:space="preserve">The visual goodness of fit of </w:t>
            </w:r>
            <w:r w:rsidR="00072BB8" w:rsidRPr="00934A59">
              <w:t>species sensitivity distribution (SSD)</w:t>
            </w:r>
            <w:r w:rsidR="00667ED1" w:rsidRPr="00934A59">
              <w:t xml:space="preserve"> models </w:t>
            </w:r>
            <w:r w:rsidR="006340C9" w:rsidRPr="00934A59">
              <w:t xml:space="preserve">of ecotoxicity data </w:t>
            </w:r>
            <w:r w:rsidR="00667ED1" w:rsidRPr="00934A59">
              <w:t>based on the log-normal, log-logistic, log-Gumbel, and Weibull distributions</w:t>
            </w:r>
            <w:bookmarkEnd w:id="10"/>
          </w:p>
        </w:tc>
      </w:tr>
    </w:tbl>
    <w:p w14:paraId="22E4A1A2" w14:textId="46179B52" w:rsidR="00EC2F72" w:rsidRPr="00934A59" w:rsidRDefault="00EC2F72" w:rsidP="0080225A"/>
    <w:tbl>
      <w:tblPr>
        <w:tblStyle w:val="affff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6"/>
        <w:gridCol w:w="5886"/>
      </w:tblGrid>
      <w:tr w:rsidR="00A13E3F" w:rsidRPr="00934A59" w14:paraId="5E5F8006" w14:textId="77777777" w:rsidTr="00F20EF5">
        <w:trPr>
          <w:jc w:val="center"/>
        </w:trPr>
        <w:tc>
          <w:tcPr>
            <w:tcW w:w="5886" w:type="dxa"/>
          </w:tcPr>
          <w:p w14:paraId="0221F20D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48A07D7B" w14:textId="32E945E4" w:rsidR="00063F3F" w:rsidRPr="00934A59" w:rsidRDefault="009B7B41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Amoxicillin</w:t>
            </w:r>
          </w:p>
        </w:tc>
        <w:tc>
          <w:tcPr>
            <w:tcW w:w="5886" w:type="dxa"/>
          </w:tcPr>
          <w:p w14:paraId="7B5FAB4B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4FFAAA2E" w14:textId="0894AB56" w:rsidR="00063F3F" w:rsidRPr="00934A59" w:rsidRDefault="009B7B41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Cephalexin</w:t>
            </w:r>
          </w:p>
        </w:tc>
      </w:tr>
      <w:tr w:rsidR="00A13E3F" w:rsidRPr="00934A59" w14:paraId="4399B4EF" w14:textId="77777777" w:rsidTr="00F20EF5">
        <w:trPr>
          <w:jc w:val="center"/>
        </w:trPr>
        <w:tc>
          <w:tcPr>
            <w:tcW w:w="5886" w:type="dxa"/>
          </w:tcPr>
          <w:p w14:paraId="10BF53CE" w14:textId="28BB9E3B" w:rsidR="00A13E3F" w:rsidRPr="00934A59" w:rsidRDefault="00AD758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46448CD3" wp14:editId="0D5336A3">
                  <wp:extent cx="3600000" cy="1800000"/>
                  <wp:effectExtent l="0" t="0" r="63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6FEAF59" w14:textId="7D9DC19A" w:rsidR="00A13E3F" w:rsidRPr="00934A59" w:rsidRDefault="00AD758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55C5B79" wp14:editId="4365DC9A">
                  <wp:extent cx="3600000" cy="1800000"/>
                  <wp:effectExtent l="0" t="0" r="63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4348E502" w14:textId="77777777" w:rsidTr="00F20EF5">
        <w:trPr>
          <w:jc w:val="center"/>
        </w:trPr>
        <w:tc>
          <w:tcPr>
            <w:tcW w:w="5886" w:type="dxa"/>
          </w:tcPr>
          <w:p w14:paraId="7ABF193A" w14:textId="227CF4D2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Chloramphenicol</w:t>
            </w:r>
          </w:p>
        </w:tc>
        <w:tc>
          <w:tcPr>
            <w:tcW w:w="5886" w:type="dxa"/>
          </w:tcPr>
          <w:p w14:paraId="1037AF33" w14:textId="7AD460C3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Chlortetracycline</w:t>
            </w:r>
          </w:p>
        </w:tc>
      </w:tr>
      <w:tr w:rsidR="00A13E3F" w:rsidRPr="00934A59" w14:paraId="542C8A66" w14:textId="77777777" w:rsidTr="00F20EF5">
        <w:trPr>
          <w:jc w:val="center"/>
        </w:trPr>
        <w:tc>
          <w:tcPr>
            <w:tcW w:w="5886" w:type="dxa"/>
          </w:tcPr>
          <w:p w14:paraId="5E866161" w14:textId="465B7FA4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0F65DDDB" wp14:editId="03BB50D4">
                  <wp:extent cx="3600000" cy="1800000"/>
                  <wp:effectExtent l="0" t="0" r="63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6452B667" w14:textId="71CF5FA3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71AB28BA" wp14:editId="28120CEE">
                  <wp:extent cx="3600000" cy="1800000"/>
                  <wp:effectExtent l="0" t="0" r="63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69EBBEFC" w14:textId="77777777" w:rsidTr="00F20EF5">
        <w:trPr>
          <w:jc w:val="center"/>
        </w:trPr>
        <w:tc>
          <w:tcPr>
            <w:tcW w:w="5886" w:type="dxa"/>
          </w:tcPr>
          <w:p w14:paraId="4BC643FF" w14:textId="3801E665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Ciprofloxacin</w:t>
            </w:r>
          </w:p>
        </w:tc>
        <w:tc>
          <w:tcPr>
            <w:tcW w:w="5886" w:type="dxa"/>
          </w:tcPr>
          <w:p w14:paraId="102B586B" w14:textId="70901A3D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Clarithromycin</w:t>
            </w:r>
          </w:p>
        </w:tc>
      </w:tr>
      <w:tr w:rsidR="00A13E3F" w:rsidRPr="00934A59" w14:paraId="325CC622" w14:textId="77777777" w:rsidTr="00F20EF5">
        <w:trPr>
          <w:jc w:val="center"/>
        </w:trPr>
        <w:tc>
          <w:tcPr>
            <w:tcW w:w="5886" w:type="dxa"/>
          </w:tcPr>
          <w:p w14:paraId="140AB9A5" w14:textId="5D497F66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6C75254D" wp14:editId="616B5ACB">
                  <wp:extent cx="3600000" cy="1800000"/>
                  <wp:effectExtent l="0" t="0" r="63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A809839" w14:textId="3D1BB624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F2A75F0" wp14:editId="2404C700">
                  <wp:extent cx="3600000" cy="180000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46AC5EA7" w14:textId="77777777" w:rsidTr="00F20EF5">
        <w:trPr>
          <w:jc w:val="center"/>
        </w:trPr>
        <w:tc>
          <w:tcPr>
            <w:tcW w:w="5886" w:type="dxa"/>
          </w:tcPr>
          <w:p w14:paraId="29F079F7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2C29D0E8" w14:textId="137708F0" w:rsidR="00063F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Doxycycline</w:t>
            </w:r>
          </w:p>
        </w:tc>
        <w:tc>
          <w:tcPr>
            <w:tcW w:w="5886" w:type="dxa"/>
          </w:tcPr>
          <w:p w14:paraId="1F3AF358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5B4023DB" w14:textId="4DD8B606" w:rsidR="00063F3F" w:rsidRPr="00934A59" w:rsidRDefault="001336E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Enrofloxacin</w:t>
            </w:r>
          </w:p>
        </w:tc>
      </w:tr>
      <w:tr w:rsidR="00A13E3F" w:rsidRPr="00934A59" w14:paraId="21952D75" w14:textId="77777777" w:rsidTr="00F20EF5">
        <w:trPr>
          <w:jc w:val="center"/>
        </w:trPr>
        <w:tc>
          <w:tcPr>
            <w:tcW w:w="5886" w:type="dxa"/>
          </w:tcPr>
          <w:p w14:paraId="5DB7FB31" w14:textId="2B784A4E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84385BB" wp14:editId="0A845B37">
                  <wp:extent cx="3600000" cy="1800000"/>
                  <wp:effectExtent l="0" t="0" r="63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62C6E6C" w14:textId="6C40190C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5A158B9" wp14:editId="11FFD56C">
                  <wp:extent cx="3600000" cy="1800000"/>
                  <wp:effectExtent l="0" t="0" r="63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628ED281" w14:textId="77777777" w:rsidTr="00F20EF5">
        <w:trPr>
          <w:jc w:val="center"/>
        </w:trPr>
        <w:tc>
          <w:tcPr>
            <w:tcW w:w="5886" w:type="dxa"/>
          </w:tcPr>
          <w:p w14:paraId="4C314C75" w14:textId="61021A4F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Fleroxacin</w:t>
            </w:r>
          </w:p>
        </w:tc>
        <w:tc>
          <w:tcPr>
            <w:tcW w:w="5886" w:type="dxa"/>
          </w:tcPr>
          <w:p w14:paraId="1A4EF80D" w14:textId="5238B4C3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Florfenicol</w:t>
            </w:r>
          </w:p>
        </w:tc>
      </w:tr>
      <w:tr w:rsidR="0078567C" w:rsidRPr="00934A59" w14:paraId="56FEAC25" w14:textId="77777777" w:rsidTr="00F20EF5">
        <w:trPr>
          <w:jc w:val="center"/>
        </w:trPr>
        <w:tc>
          <w:tcPr>
            <w:tcW w:w="5886" w:type="dxa"/>
          </w:tcPr>
          <w:p w14:paraId="14A16F0E" w14:textId="786CE57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D1A5204" wp14:editId="138D422A">
                  <wp:extent cx="3600000" cy="180000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02E3046" w14:textId="368D897A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5E58BD76" wp14:editId="7EF53265">
                  <wp:extent cx="3600000" cy="1800000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51DC4FED" w14:textId="77777777" w:rsidTr="00F20EF5">
        <w:trPr>
          <w:jc w:val="center"/>
        </w:trPr>
        <w:tc>
          <w:tcPr>
            <w:tcW w:w="5886" w:type="dxa"/>
          </w:tcPr>
          <w:p w14:paraId="5D05DB79" w14:textId="0A87121A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Lincomycin</w:t>
            </w:r>
          </w:p>
        </w:tc>
        <w:tc>
          <w:tcPr>
            <w:tcW w:w="5886" w:type="dxa"/>
          </w:tcPr>
          <w:p w14:paraId="44C19775" w14:textId="78554250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Lomefloxacin</w:t>
            </w:r>
          </w:p>
        </w:tc>
      </w:tr>
      <w:tr w:rsidR="0078567C" w:rsidRPr="00934A59" w14:paraId="7B38012A" w14:textId="77777777" w:rsidTr="00F20EF5">
        <w:trPr>
          <w:jc w:val="center"/>
        </w:trPr>
        <w:tc>
          <w:tcPr>
            <w:tcW w:w="5886" w:type="dxa"/>
          </w:tcPr>
          <w:p w14:paraId="0A2A6C39" w14:textId="0133E04E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3CEBA4DC" wp14:editId="59EDD5E5">
                  <wp:extent cx="3600000" cy="1800000"/>
                  <wp:effectExtent l="0" t="0" r="63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886820E" w14:textId="21B29D9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2370143" wp14:editId="56FFD48F">
                  <wp:extent cx="3600000" cy="1800000"/>
                  <wp:effectExtent l="0" t="0" r="63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A591F43" w14:textId="77777777" w:rsidTr="00F20EF5">
        <w:trPr>
          <w:jc w:val="center"/>
        </w:trPr>
        <w:tc>
          <w:tcPr>
            <w:tcW w:w="5886" w:type="dxa"/>
          </w:tcPr>
          <w:p w14:paraId="276D94F8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  <w:p w14:paraId="71B9769E" w14:textId="0A097BFC" w:rsidR="00063F3F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Norfloxacin</w:t>
            </w:r>
          </w:p>
        </w:tc>
        <w:tc>
          <w:tcPr>
            <w:tcW w:w="5886" w:type="dxa"/>
          </w:tcPr>
          <w:p w14:paraId="2E5D618B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  <w:p w14:paraId="73088EBF" w14:textId="2B648668" w:rsidR="00063F3F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Ofloxacin</w:t>
            </w:r>
          </w:p>
        </w:tc>
      </w:tr>
      <w:tr w:rsidR="0078567C" w:rsidRPr="00934A59" w14:paraId="2FB548AB" w14:textId="77777777" w:rsidTr="00F20EF5">
        <w:trPr>
          <w:jc w:val="center"/>
        </w:trPr>
        <w:tc>
          <w:tcPr>
            <w:tcW w:w="5886" w:type="dxa"/>
          </w:tcPr>
          <w:p w14:paraId="462E50D9" w14:textId="06D2F65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7F6C3CAE" wp14:editId="4EFFFE75">
                  <wp:extent cx="3600000" cy="1800000"/>
                  <wp:effectExtent l="0" t="0" r="63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9E05F4F" w14:textId="043B81A0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AFDB05B" wp14:editId="182F62D8">
                  <wp:extent cx="3600000" cy="1800000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557E9FC1" w14:textId="77777777" w:rsidTr="00F20EF5">
        <w:trPr>
          <w:jc w:val="center"/>
        </w:trPr>
        <w:tc>
          <w:tcPr>
            <w:tcW w:w="5886" w:type="dxa"/>
          </w:tcPr>
          <w:p w14:paraId="3DF8DBD2" w14:textId="111CF8BA" w:rsidR="0078567C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Oxytetracycline</w:t>
            </w:r>
          </w:p>
        </w:tc>
        <w:tc>
          <w:tcPr>
            <w:tcW w:w="5886" w:type="dxa"/>
          </w:tcPr>
          <w:p w14:paraId="0F15E1A8" w14:textId="526EDF1E" w:rsidR="0078567C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Pefloxacin</w:t>
            </w:r>
          </w:p>
        </w:tc>
      </w:tr>
      <w:tr w:rsidR="0078567C" w:rsidRPr="00934A59" w14:paraId="6807CE9C" w14:textId="77777777" w:rsidTr="00F20EF5">
        <w:trPr>
          <w:jc w:val="center"/>
        </w:trPr>
        <w:tc>
          <w:tcPr>
            <w:tcW w:w="5886" w:type="dxa"/>
          </w:tcPr>
          <w:p w14:paraId="6CF951F5" w14:textId="2B917190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217DA99C" wp14:editId="4EF9C11D">
                  <wp:extent cx="3600000" cy="1800000"/>
                  <wp:effectExtent l="0" t="0" r="63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33CA03FD" w14:textId="7045CA9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386B6EA5" wp14:editId="7906F84A">
                  <wp:extent cx="3600000" cy="1800000"/>
                  <wp:effectExtent l="0" t="0" r="63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6A3A18D" w14:textId="77777777" w:rsidTr="00F20EF5">
        <w:trPr>
          <w:jc w:val="center"/>
        </w:trPr>
        <w:tc>
          <w:tcPr>
            <w:tcW w:w="5886" w:type="dxa"/>
          </w:tcPr>
          <w:p w14:paraId="13C9DEB8" w14:textId="40310A11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Penicillin</w:t>
            </w:r>
          </w:p>
        </w:tc>
        <w:tc>
          <w:tcPr>
            <w:tcW w:w="5886" w:type="dxa"/>
          </w:tcPr>
          <w:p w14:paraId="4271E67A" w14:textId="78935B19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Roxithromycin</w:t>
            </w:r>
          </w:p>
        </w:tc>
      </w:tr>
      <w:tr w:rsidR="0078567C" w:rsidRPr="00934A59" w14:paraId="297B6014" w14:textId="77777777" w:rsidTr="00F20EF5">
        <w:trPr>
          <w:jc w:val="center"/>
        </w:trPr>
        <w:tc>
          <w:tcPr>
            <w:tcW w:w="5886" w:type="dxa"/>
          </w:tcPr>
          <w:p w14:paraId="3355F37B" w14:textId="4A0D127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E3EE44C" wp14:editId="02646B34">
                  <wp:extent cx="3600000" cy="1800000"/>
                  <wp:effectExtent l="0" t="0" r="63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36A8BA1" w14:textId="6D15307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76A1B47" wp14:editId="6941F497">
                  <wp:extent cx="3600000" cy="1800000"/>
                  <wp:effectExtent l="0" t="0" r="63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3D8F2EDF" w14:textId="77777777" w:rsidTr="00F20EF5">
        <w:trPr>
          <w:jc w:val="center"/>
        </w:trPr>
        <w:tc>
          <w:tcPr>
            <w:tcW w:w="5886" w:type="dxa"/>
          </w:tcPr>
          <w:p w14:paraId="48D6B7CF" w14:textId="50486764" w:rsidR="00063F3F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lastRenderedPageBreak/>
              <w:t>Sulfadiazine</w:t>
            </w:r>
          </w:p>
        </w:tc>
        <w:tc>
          <w:tcPr>
            <w:tcW w:w="5886" w:type="dxa"/>
          </w:tcPr>
          <w:p w14:paraId="705665E0" w14:textId="6D90CA89" w:rsidR="00063F3F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Sulfamethoxazole</w:t>
            </w:r>
          </w:p>
        </w:tc>
      </w:tr>
      <w:tr w:rsidR="0078567C" w:rsidRPr="00934A59" w14:paraId="3BB9B340" w14:textId="77777777" w:rsidTr="00F20EF5">
        <w:trPr>
          <w:jc w:val="center"/>
        </w:trPr>
        <w:tc>
          <w:tcPr>
            <w:tcW w:w="5886" w:type="dxa"/>
          </w:tcPr>
          <w:p w14:paraId="394456C0" w14:textId="5C961A86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01277F55" wp14:editId="09D7F25C">
                  <wp:extent cx="3600000" cy="1800000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DC0E263" w14:textId="0A54D471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7CFAA7BC" wp14:editId="5988A8FF">
                  <wp:extent cx="3600000" cy="1800000"/>
                  <wp:effectExtent l="0" t="0" r="63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66A2C479" w14:textId="77777777" w:rsidTr="00F20EF5">
        <w:trPr>
          <w:jc w:val="center"/>
        </w:trPr>
        <w:tc>
          <w:tcPr>
            <w:tcW w:w="5886" w:type="dxa"/>
          </w:tcPr>
          <w:p w14:paraId="1CDF219E" w14:textId="5F0D298B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Tetracycline</w:t>
            </w:r>
          </w:p>
        </w:tc>
        <w:tc>
          <w:tcPr>
            <w:tcW w:w="5886" w:type="dxa"/>
          </w:tcPr>
          <w:p w14:paraId="371974CE" w14:textId="6B20599E" w:rsidR="0078567C" w:rsidRPr="00934A59" w:rsidRDefault="00D12EE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Trimethoprim</w:t>
            </w:r>
          </w:p>
        </w:tc>
      </w:tr>
      <w:tr w:rsidR="0078567C" w:rsidRPr="00934A59" w14:paraId="5404957D" w14:textId="77777777" w:rsidTr="00F20EF5">
        <w:trPr>
          <w:jc w:val="center"/>
        </w:trPr>
        <w:tc>
          <w:tcPr>
            <w:tcW w:w="5886" w:type="dxa"/>
          </w:tcPr>
          <w:p w14:paraId="5B954EFC" w14:textId="0F1BE0B1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C658ADF" wp14:editId="20F3A384">
                  <wp:extent cx="3600000" cy="1800000"/>
                  <wp:effectExtent l="0" t="0" r="63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A03EF6B" w14:textId="4EFE8569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B421F83" wp14:editId="4C48554E">
                  <wp:extent cx="3600000" cy="1800000"/>
                  <wp:effectExtent l="0" t="0" r="63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4A601E8" w14:textId="77777777" w:rsidTr="00F20EF5">
        <w:trPr>
          <w:jc w:val="center"/>
        </w:trPr>
        <w:tc>
          <w:tcPr>
            <w:tcW w:w="5886" w:type="dxa"/>
          </w:tcPr>
          <w:p w14:paraId="6C7B3932" w14:textId="592E8D1F" w:rsidR="0078567C" w:rsidRPr="00934A59" w:rsidRDefault="00D12EE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Tylosin</w:t>
            </w:r>
          </w:p>
        </w:tc>
        <w:tc>
          <w:tcPr>
            <w:tcW w:w="5886" w:type="dxa"/>
          </w:tcPr>
          <w:p w14:paraId="4E4E15C5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</w:tc>
      </w:tr>
      <w:tr w:rsidR="00640E67" w:rsidRPr="00934A59" w14:paraId="478E03ED" w14:textId="77777777" w:rsidTr="00F20EF5">
        <w:trPr>
          <w:jc w:val="center"/>
        </w:trPr>
        <w:tc>
          <w:tcPr>
            <w:tcW w:w="5886" w:type="dxa"/>
          </w:tcPr>
          <w:p w14:paraId="61C902A7" w14:textId="4D9AB183" w:rsidR="00640E67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2BCF93FC" wp14:editId="41385E5B">
                  <wp:extent cx="3600000" cy="1800000"/>
                  <wp:effectExtent l="0" t="0" r="63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bottom"/>
          </w:tcPr>
          <w:p w14:paraId="7777BCAC" w14:textId="222D3B11" w:rsidR="00640E67" w:rsidRPr="00934A59" w:rsidRDefault="0080225A" w:rsidP="00C21F45">
            <w:pPr>
              <w:pStyle w:val="afffffc"/>
            </w:pPr>
            <w:bookmarkStart w:id="11" w:name="_Toc122136379"/>
            <w:r w:rsidRPr="00934A59">
              <w:t>Figure S</w:t>
            </w:r>
            <w:fldSimple w:instr=" SEQ Figure \* ARABIC ">
              <w:r w:rsidR="00934A59">
                <w:rPr>
                  <w:noProof/>
                </w:rPr>
                <w:t>2</w:t>
              </w:r>
            </w:fldSimple>
            <w:r w:rsidRPr="00934A59">
              <w:t xml:space="preserve"> </w:t>
            </w:r>
            <w:r w:rsidR="00C34307" w:rsidRPr="00934A59">
              <w:t xml:space="preserve">The visual goodness of fit of SSD models </w:t>
            </w:r>
            <w:r w:rsidR="00421331" w:rsidRPr="00934A59">
              <w:t>of minimal selective concentration data</w:t>
            </w:r>
            <w:r w:rsidR="00C34307" w:rsidRPr="00934A59">
              <w:t xml:space="preserve"> based on the log-normal, log-logistic, log-Gumbel, and Weibull distributions</w:t>
            </w:r>
            <w:bookmarkEnd w:id="11"/>
          </w:p>
        </w:tc>
      </w:tr>
      <w:bookmarkEnd w:id="9"/>
    </w:tbl>
    <w:p w14:paraId="290DC777" w14:textId="4F1ABCE4" w:rsidR="00EC2F72" w:rsidRPr="00934A59" w:rsidRDefault="00EC2F72" w:rsidP="00934A59"/>
    <w:p w14:paraId="573B1E78" w14:textId="77777777" w:rsidR="00922636" w:rsidRPr="00934A59" w:rsidRDefault="00922636" w:rsidP="002E71B0">
      <w:pPr>
        <w:rPr>
          <w:rFonts w:cs="Times New Roman"/>
        </w:rPr>
        <w:sectPr w:rsidR="00922636" w:rsidRPr="00934A59" w:rsidSect="003F3A30">
          <w:pgSz w:w="16838" w:h="11906" w:orient="landscape"/>
          <w:pgMar w:top="567" w:right="1418" w:bottom="567" w:left="1418" w:header="284" w:footer="170" w:gutter="0"/>
          <w:lnNumType w:countBy="1" w:restart="continuous"/>
          <w:cols w:space="425"/>
          <w:docGrid w:type="linesAndChars" w:linePitch="312"/>
        </w:sectPr>
      </w:pPr>
    </w:p>
    <w:p w14:paraId="5E3B4221" w14:textId="1ED56056" w:rsidR="008857BF" w:rsidRPr="00934A59" w:rsidRDefault="008857BF" w:rsidP="00C21F45">
      <w:pPr>
        <w:pStyle w:val="afffffd"/>
      </w:pPr>
      <w:bookmarkStart w:id="12" w:name="_Toc122136384"/>
      <w:r w:rsidRPr="00934A59">
        <w:lastRenderedPageBreak/>
        <w:t xml:space="preserve">Table </w:t>
      </w:r>
      <w:r w:rsidR="007D1A3F" w:rsidRPr="00934A59">
        <w:t>S</w:t>
      </w:r>
      <w:r w:rsidR="00934A59" w:rsidRPr="00934A59">
        <w:fldChar w:fldCharType="begin"/>
      </w:r>
      <w:r w:rsidR="00934A59" w:rsidRPr="00934A59">
        <w:instrText xml:space="preserve"> SEQ Table \* ARABIC </w:instrText>
      </w:r>
      <w:r w:rsidR="00934A59" w:rsidRPr="00934A59">
        <w:fldChar w:fldCharType="separate"/>
      </w:r>
      <w:r w:rsidR="00934A59">
        <w:rPr>
          <w:noProof/>
        </w:rPr>
        <w:t>1</w:t>
      </w:r>
      <w:r w:rsidR="00934A59" w:rsidRPr="00934A59">
        <w:fldChar w:fldCharType="end"/>
      </w:r>
      <w:r w:rsidRPr="00934A59">
        <w:t xml:space="preserve"> </w:t>
      </w:r>
      <w:r w:rsidR="002C088A" w:rsidRPr="00934A59">
        <w:t>Ecotoxicity data of target antibiotics</w:t>
      </w:r>
      <w:bookmarkEnd w:id="12"/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1134"/>
        <w:gridCol w:w="2410"/>
        <w:gridCol w:w="1134"/>
        <w:gridCol w:w="992"/>
        <w:gridCol w:w="993"/>
        <w:gridCol w:w="1559"/>
        <w:gridCol w:w="1276"/>
        <w:gridCol w:w="2759"/>
      </w:tblGrid>
      <w:tr w:rsidR="00EB7BA4" w:rsidRPr="00934A59" w14:paraId="6DC258DB" w14:textId="77777777" w:rsidTr="00D355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tcW w:w="1701" w:type="dxa"/>
            <w:noWrap/>
            <w:hideMark/>
          </w:tcPr>
          <w:p w14:paraId="5717725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Chemicals</w:t>
            </w:r>
          </w:p>
        </w:tc>
        <w:tc>
          <w:tcPr>
            <w:tcW w:w="1134" w:type="dxa"/>
            <w:noWrap/>
            <w:hideMark/>
          </w:tcPr>
          <w:p w14:paraId="3989498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Abbrev.</w:t>
            </w:r>
          </w:p>
        </w:tc>
        <w:tc>
          <w:tcPr>
            <w:tcW w:w="2410" w:type="dxa"/>
            <w:noWrap/>
            <w:hideMark/>
          </w:tcPr>
          <w:p w14:paraId="62D640B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Species</w:t>
            </w:r>
          </w:p>
        </w:tc>
        <w:tc>
          <w:tcPr>
            <w:tcW w:w="1134" w:type="dxa"/>
          </w:tcPr>
          <w:p w14:paraId="507D9E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sz w:val="15"/>
                <w:szCs w:val="15"/>
              </w:rPr>
              <w:t>Species group</w:t>
            </w:r>
          </w:p>
        </w:tc>
        <w:tc>
          <w:tcPr>
            <w:tcW w:w="992" w:type="dxa"/>
            <w:noWrap/>
            <w:hideMark/>
          </w:tcPr>
          <w:p w14:paraId="7E3CFF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Exposure time (days)</w:t>
            </w:r>
          </w:p>
        </w:tc>
        <w:tc>
          <w:tcPr>
            <w:tcW w:w="993" w:type="dxa"/>
            <w:noWrap/>
            <w:hideMark/>
          </w:tcPr>
          <w:p w14:paraId="051FFBB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Endpoints</w:t>
            </w:r>
          </w:p>
        </w:tc>
        <w:tc>
          <w:tcPr>
            <w:tcW w:w="1559" w:type="dxa"/>
            <w:noWrap/>
            <w:hideMark/>
          </w:tcPr>
          <w:p w14:paraId="3708BD4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Effects</w:t>
            </w:r>
          </w:p>
        </w:tc>
        <w:tc>
          <w:tcPr>
            <w:tcW w:w="1276" w:type="dxa"/>
            <w:noWrap/>
            <w:hideMark/>
          </w:tcPr>
          <w:p w14:paraId="6551204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Toxicity values (μg/L)</w:t>
            </w:r>
          </w:p>
        </w:tc>
        <w:tc>
          <w:tcPr>
            <w:tcW w:w="2759" w:type="dxa"/>
            <w:noWrap/>
            <w:hideMark/>
          </w:tcPr>
          <w:p w14:paraId="74514B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References</w:t>
            </w:r>
          </w:p>
        </w:tc>
      </w:tr>
      <w:tr w:rsidR="00EB7BA4" w:rsidRPr="00934A59" w14:paraId="72E83EE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3D7B6E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Sulfadiazine</w:t>
            </w:r>
          </w:p>
        </w:tc>
        <w:tc>
          <w:tcPr>
            <w:tcW w:w="1134" w:type="dxa"/>
            <w:noWrap/>
            <w:hideMark/>
          </w:tcPr>
          <w:p w14:paraId="158FB0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SDZ</w:t>
            </w:r>
          </w:p>
        </w:tc>
        <w:tc>
          <w:tcPr>
            <w:tcW w:w="2410" w:type="dxa"/>
            <w:noWrap/>
            <w:hideMark/>
          </w:tcPr>
          <w:p w14:paraId="4466916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DE4FB3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485CB1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5BCDED7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061C484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060D6E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8800</w:t>
            </w:r>
          </w:p>
        </w:tc>
        <w:tc>
          <w:tcPr>
            <w:tcW w:w="2759" w:type="dxa"/>
            <w:noWrap/>
            <w:hideMark/>
          </w:tcPr>
          <w:p w14:paraId="4C65A7EE" w14:textId="58C70EEA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(Wollenberger et al., 2000)</w:t>
            </w:r>
          </w:p>
        </w:tc>
      </w:tr>
      <w:tr w:rsidR="00EB7BA4" w:rsidRPr="00934A59" w14:paraId="0DF1C52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2C153B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Sulfamethazine</w:t>
            </w:r>
          </w:p>
        </w:tc>
        <w:tc>
          <w:tcPr>
            <w:tcW w:w="1134" w:type="dxa"/>
            <w:noWrap/>
            <w:hideMark/>
          </w:tcPr>
          <w:p w14:paraId="5DB692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SMZ</w:t>
            </w:r>
          </w:p>
        </w:tc>
        <w:tc>
          <w:tcPr>
            <w:tcW w:w="2410" w:type="dxa"/>
            <w:noWrap/>
            <w:hideMark/>
          </w:tcPr>
          <w:p w14:paraId="40283A0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6246B81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E11483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80D05A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69DD7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062B21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1563</w:t>
            </w:r>
          </w:p>
        </w:tc>
        <w:tc>
          <w:tcPr>
            <w:tcW w:w="2759" w:type="dxa"/>
            <w:noWrap/>
            <w:hideMark/>
          </w:tcPr>
          <w:p w14:paraId="0557A215" w14:textId="363BBC1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EB7BA4" w:rsidRPr="00934A59" w14:paraId="14C803C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25A55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243CB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DEB53F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780224A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545957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9835B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F4DDDF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948EF9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300</w:t>
            </w:r>
          </w:p>
        </w:tc>
        <w:tc>
          <w:tcPr>
            <w:tcW w:w="2759" w:type="dxa"/>
            <w:noWrap/>
            <w:hideMark/>
          </w:tcPr>
          <w:p w14:paraId="4E1B9FA3" w14:textId="7C65B133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EB7BA4" w:rsidRPr="00934A59" w14:paraId="6EF60EA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845179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Sulfamethoxazole</w:t>
            </w:r>
          </w:p>
        </w:tc>
        <w:tc>
          <w:tcPr>
            <w:tcW w:w="1134" w:type="dxa"/>
            <w:noWrap/>
            <w:hideMark/>
          </w:tcPr>
          <w:p w14:paraId="6DA8090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SMX</w:t>
            </w:r>
          </w:p>
        </w:tc>
        <w:tc>
          <w:tcPr>
            <w:tcW w:w="2410" w:type="dxa"/>
            <w:noWrap/>
            <w:hideMark/>
          </w:tcPr>
          <w:p w14:paraId="62700CD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Carassius auratus</w:t>
            </w:r>
          </w:p>
        </w:tc>
        <w:tc>
          <w:tcPr>
            <w:tcW w:w="1134" w:type="dxa"/>
          </w:tcPr>
          <w:p w14:paraId="7FA97B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3E597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39FE56C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6D5454C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574453F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</w:t>
            </w:r>
          </w:p>
        </w:tc>
        <w:tc>
          <w:tcPr>
            <w:tcW w:w="2759" w:type="dxa"/>
            <w:noWrap/>
            <w:hideMark/>
          </w:tcPr>
          <w:p w14:paraId="7357160E" w14:textId="4FFB6AE3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 et al., 2012)</w:t>
            </w:r>
          </w:p>
        </w:tc>
      </w:tr>
      <w:tr w:rsidR="00EB7BA4" w:rsidRPr="00934A59" w14:paraId="3C74B04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09DB2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CD2E69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1E658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2CE4A28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5A3B684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341D8E0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CDF12B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44DCC9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533</w:t>
            </w:r>
          </w:p>
        </w:tc>
        <w:tc>
          <w:tcPr>
            <w:tcW w:w="2759" w:type="dxa"/>
            <w:noWrap/>
            <w:hideMark/>
          </w:tcPr>
          <w:p w14:paraId="6538507D" w14:textId="719B6C68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(Madureira et al., 2012)</w:t>
            </w:r>
          </w:p>
        </w:tc>
      </w:tr>
      <w:tr w:rsidR="00EB7BA4" w:rsidRPr="00934A59" w14:paraId="3B0F14E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39AE6E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8995A0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E2083A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0067A33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2EC5C8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0A5823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880D5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11948D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120</w:t>
            </w:r>
          </w:p>
        </w:tc>
        <w:tc>
          <w:tcPr>
            <w:tcW w:w="2759" w:type="dxa"/>
            <w:noWrap/>
            <w:hideMark/>
          </w:tcPr>
          <w:p w14:paraId="0AF6D9D2" w14:textId="38C13EE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 et al., 2013)</w:t>
            </w:r>
          </w:p>
        </w:tc>
      </w:tr>
      <w:tr w:rsidR="00EB7BA4" w:rsidRPr="00934A59" w14:paraId="1B778E0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A26E1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E661F5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ECDA5F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Hydra vulgaris</w:t>
            </w:r>
          </w:p>
        </w:tc>
        <w:tc>
          <w:tcPr>
            <w:tcW w:w="1134" w:type="dxa"/>
          </w:tcPr>
          <w:p w14:paraId="326518F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Invertebrates</w:t>
            </w:r>
          </w:p>
        </w:tc>
        <w:tc>
          <w:tcPr>
            <w:tcW w:w="992" w:type="dxa"/>
            <w:noWrap/>
            <w:hideMark/>
          </w:tcPr>
          <w:p w14:paraId="6B7BE8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B8B44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MATC</w:t>
            </w:r>
          </w:p>
        </w:tc>
        <w:tc>
          <w:tcPr>
            <w:tcW w:w="1559" w:type="dxa"/>
            <w:noWrap/>
            <w:hideMark/>
          </w:tcPr>
          <w:p w14:paraId="78E06DF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Morphology</w:t>
            </w:r>
          </w:p>
        </w:tc>
        <w:tc>
          <w:tcPr>
            <w:tcW w:w="1276" w:type="dxa"/>
            <w:noWrap/>
            <w:hideMark/>
          </w:tcPr>
          <w:p w14:paraId="54E6D70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7070</w:t>
            </w:r>
          </w:p>
        </w:tc>
        <w:tc>
          <w:tcPr>
            <w:tcW w:w="2759" w:type="dxa"/>
            <w:noWrap/>
            <w:hideMark/>
          </w:tcPr>
          <w:p w14:paraId="36D4C432" w14:textId="2DFDA48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(Quinn et al., 2008)</w:t>
            </w:r>
          </w:p>
        </w:tc>
      </w:tr>
      <w:tr w:rsidR="00EB7BA4" w:rsidRPr="00934A59" w14:paraId="1B33E4C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490708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43A61B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EC3351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71D8B97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2505C6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FF5C8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131D154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5DC64F7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9.4</w:t>
            </w:r>
          </w:p>
        </w:tc>
        <w:tc>
          <w:tcPr>
            <w:tcW w:w="2759" w:type="dxa"/>
            <w:noWrap/>
            <w:hideMark/>
          </w:tcPr>
          <w:p w14:paraId="1BE42A35" w14:textId="427D5E7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2008)</w:t>
            </w:r>
          </w:p>
        </w:tc>
      </w:tr>
      <w:tr w:rsidR="00EB7BA4" w:rsidRPr="00934A59" w14:paraId="79C1645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0DCA8F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C4B038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4D3AFF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Limnodynastes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peronii</w:t>
            </w:r>
            <w:proofErr w:type="spellEnd"/>
          </w:p>
        </w:tc>
        <w:tc>
          <w:tcPr>
            <w:tcW w:w="1134" w:type="dxa"/>
          </w:tcPr>
          <w:p w14:paraId="48130A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Amphibians</w:t>
            </w:r>
          </w:p>
        </w:tc>
        <w:tc>
          <w:tcPr>
            <w:tcW w:w="992" w:type="dxa"/>
            <w:noWrap/>
            <w:hideMark/>
          </w:tcPr>
          <w:p w14:paraId="1D91189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267FC7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A4E3FB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Development</w:t>
            </w:r>
          </w:p>
        </w:tc>
        <w:tc>
          <w:tcPr>
            <w:tcW w:w="1276" w:type="dxa"/>
            <w:noWrap/>
            <w:hideMark/>
          </w:tcPr>
          <w:p w14:paraId="36F0514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3C6B41A0" w14:textId="44887DE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(Melvin et al., 2014)</w:t>
            </w:r>
          </w:p>
        </w:tc>
      </w:tr>
      <w:tr w:rsidR="00EB7BA4" w:rsidRPr="00934A59" w14:paraId="7C0DF82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B349B2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C301C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CBB861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2114674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6CB65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40328E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4655C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6D5698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2E2FD513" w14:textId="3D907436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(Nie et al., 2013)</w:t>
            </w:r>
          </w:p>
        </w:tc>
      </w:tr>
      <w:tr w:rsidR="00EB7BA4" w:rsidRPr="00934A59" w14:paraId="00530F6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EF661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Sulfathiazole</w:t>
            </w:r>
          </w:p>
        </w:tc>
        <w:tc>
          <w:tcPr>
            <w:tcW w:w="1134" w:type="dxa"/>
            <w:noWrap/>
            <w:hideMark/>
          </w:tcPr>
          <w:p w14:paraId="0CFF1B7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STZ</w:t>
            </w:r>
          </w:p>
        </w:tc>
        <w:tc>
          <w:tcPr>
            <w:tcW w:w="2410" w:type="dxa"/>
            <w:noWrap/>
            <w:hideMark/>
          </w:tcPr>
          <w:p w14:paraId="31CC837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0DDB1AC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9A036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260CBB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673601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33AA9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11000</w:t>
            </w:r>
          </w:p>
        </w:tc>
        <w:tc>
          <w:tcPr>
            <w:tcW w:w="2759" w:type="dxa"/>
            <w:noWrap/>
            <w:hideMark/>
          </w:tcPr>
          <w:p w14:paraId="1C8A4A5A" w14:textId="13E58E52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Choi, 2008)</w:t>
            </w:r>
          </w:p>
        </w:tc>
      </w:tr>
      <w:tr w:rsidR="00EB7BA4" w:rsidRPr="00934A59" w14:paraId="646C9BB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D82987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61EFF7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E3B6D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Chironomus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riparius</w:t>
            </w:r>
            <w:proofErr w:type="spellEnd"/>
          </w:p>
        </w:tc>
        <w:tc>
          <w:tcPr>
            <w:tcW w:w="1134" w:type="dxa"/>
          </w:tcPr>
          <w:p w14:paraId="58DDE73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53FAF4B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D8A76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3E4A5E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Genetics</w:t>
            </w:r>
          </w:p>
        </w:tc>
        <w:tc>
          <w:tcPr>
            <w:tcW w:w="1276" w:type="dxa"/>
            <w:noWrap/>
            <w:hideMark/>
          </w:tcPr>
          <w:p w14:paraId="15BDEEB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327C44EA" w14:textId="3324B0E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Kwak, 2012)</w:t>
            </w:r>
          </w:p>
        </w:tc>
      </w:tr>
      <w:tr w:rsidR="00EB7BA4" w:rsidRPr="00934A59" w14:paraId="05F3863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9E01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Sulfachlorpyridazine</w:t>
            </w:r>
            <w:proofErr w:type="spellEnd"/>
          </w:p>
        </w:tc>
        <w:tc>
          <w:tcPr>
            <w:tcW w:w="1134" w:type="dxa"/>
            <w:noWrap/>
            <w:hideMark/>
          </w:tcPr>
          <w:p w14:paraId="09BD1A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SCP</w:t>
            </w:r>
          </w:p>
        </w:tc>
        <w:tc>
          <w:tcPr>
            <w:tcW w:w="2410" w:type="dxa"/>
            <w:noWrap/>
            <w:hideMark/>
          </w:tcPr>
          <w:p w14:paraId="36BBB5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5A27F75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A4965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7CD454F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78CBCD6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3D950F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375300</w:t>
            </w:r>
          </w:p>
        </w:tc>
        <w:tc>
          <w:tcPr>
            <w:tcW w:w="2759" w:type="dxa"/>
            <w:noWrap/>
            <w:hideMark/>
          </w:tcPr>
          <w:p w14:paraId="1A81F07C" w14:textId="6DD4102A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2007)</w:t>
            </w:r>
          </w:p>
        </w:tc>
      </w:tr>
      <w:tr w:rsidR="00EB7BA4" w:rsidRPr="00934A59" w14:paraId="3671F5D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A7186A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048CE1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4169B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Oryzias latipes</w:t>
            </w:r>
          </w:p>
        </w:tc>
        <w:tc>
          <w:tcPr>
            <w:tcW w:w="1134" w:type="dxa"/>
          </w:tcPr>
          <w:p w14:paraId="125192A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5E72C4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3FA099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5A4F07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4D8E5C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535700</w:t>
            </w:r>
          </w:p>
        </w:tc>
        <w:tc>
          <w:tcPr>
            <w:tcW w:w="2759" w:type="dxa"/>
            <w:noWrap/>
            <w:hideMark/>
          </w:tcPr>
          <w:p w14:paraId="2FF3C8FA" w14:textId="09541276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2007)</w:t>
            </w:r>
          </w:p>
        </w:tc>
      </w:tr>
      <w:tr w:rsidR="00EB7BA4" w:rsidRPr="00934A59" w14:paraId="02237CE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F001F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Sulfameter</w:t>
            </w:r>
            <w:proofErr w:type="spellEnd"/>
          </w:p>
        </w:tc>
        <w:tc>
          <w:tcPr>
            <w:tcW w:w="1134" w:type="dxa"/>
            <w:noWrap/>
            <w:hideMark/>
          </w:tcPr>
          <w:p w14:paraId="2E88D6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</w:t>
            </w:r>
          </w:p>
        </w:tc>
        <w:tc>
          <w:tcPr>
            <w:tcW w:w="2410" w:type="dxa"/>
            <w:noWrap/>
            <w:hideMark/>
          </w:tcPr>
          <w:p w14:paraId="52A2373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342C57A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42B570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DB61AE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E320F3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217DA26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8646.156</w:t>
            </w:r>
          </w:p>
        </w:tc>
        <w:tc>
          <w:tcPr>
            <w:tcW w:w="2759" w:type="dxa"/>
            <w:noWrap/>
            <w:hideMark/>
          </w:tcPr>
          <w:p w14:paraId="6BCBBD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71DAC44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7C2CC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CF576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1587A8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5A61A0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E48DAF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7C0532C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6E7A290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Immobilisation</w:t>
            </w:r>
            <w:proofErr w:type="spellEnd"/>
          </w:p>
        </w:tc>
        <w:tc>
          <w:tcPr>
            <w:tcW w:w="1276" w:type="dxa"/>
            <w:noWrap/>
            <w:hideMark/>
          </w:tcPr>
          <w:p w14:paraId="5F83D91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15499.69</w:t>
            </w:r>
          </w:p>
        </w:tc>
        <w:tc>
          <w:tcPr>
            <w:tcW w:w="2759" w:type="dxa"/>
            <w:noWrap/>
            <w:hideMark/>
          </w:tcPr>
          <w:p w14:paraId="602B22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2214DB3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0A8FEA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E3E60A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A0EB69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01809DF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E39136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EA9336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2C24C59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9BCF1E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46123.59</w:t>
            </w:r>
          </w:p>
        </w:tc>
        <w:tc>
          <w:tcPr>
            <w:tcW w:w="2759" w:type="dxa"/>
            <w:noWrap/>
            <w:hideMark/>
          </w:tcPr>
          <w:p w14:paraId="0099A9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0706909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52BC05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Sulfamonomethoxine</w:t>
            </w:r>
            <w:proofErr w:type="spellEnd"/>
          </w:p>
        </w:tc>
        <w:tc>
          <w:tcPr>
            <w:tcW w:w="1134" w:type="dxa"/>
            <w:noWrap/>
            <w:hideMark/>
          </w:tcPr>
          <w:p w14:paraId="4A7E1D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SMM</w:t>
            </w:r>
          </w:p>
        </w:tc>
        <w:tc>
          <w:tcPr>
            <w:tcW w:w="2410" w:type="dxa"/>
            <w:noWrap/>
            <w:hideMark/>
          </w:tcPr>
          <w:p w14:paraId="6341D5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6F9A15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53E5AA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428733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ED7CCF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17DEA8A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6852.091</w:t>
            </w:r>
          </w:p>
        </w:tc>
        <w:tc>
          <w:tcPr>
            <w:tcW w:w="2759" w:type="dxa"/>
            <w:noWrap/>
            <w:hideMark/>
          </w:tcPr>
          <w:p w14:paraId="53F8B36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20F598A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1E5D07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87B366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9E1F63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6CAF60B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1F1D2F8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3DB4538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49F589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Immobilisation</w:t>
            </w:r>
            <w:proofErr w:type="spellEnd"/>
          </w:p>
        </w:tc>
        <w:tc>
          <w:tcPr>
            <w:tcW w:w="1276" w:type="dxa"/>
            <w:noWrap/>
            <w:hideMark/>
          </w:tcPr>
          <w:p w14:paraId="6BA0792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10309.16</w:t>
            </w:r>
          </w:p>
        </w:tc>
        <w:tc>
          <w:tcPr>
            <w:tcW w:w="2759" w:type="dxa"/>
            <w:noWrap/>
            <w:hideMark/>
          </w:tcPr>
          <w:p w14:paraId="0655B46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403AAE6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ECEC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2B2B5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72B81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2B0B494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6B05E88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CB6596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5A91E1C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9902D3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46123.59</w:t>
            </w:r>
          </w:p>
        </w:tc>
        <w:tc>
          <w:tcPr>
            <w:tcW w:w="2759" w:type="dxa"/>
            <w:noWrap/>
            <w:hideMark/>
          </w:tcPr>
          <w:p w14:paraId="1B239C9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4D64191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42BBE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Sulfaquinoxaline</w:t>
            </w:r>
            <w:proofErr w:type="spellEnd"/>
          </w:p>
        </w:tc>
        <w:tc>
          <w:tcPr>
            <w:tcW w:w="1134" w:type="dxa"/>
            <w:noWrap/>
            <w:hideMark/>
          </w:tcPr>
          <w:p w14:paraId="692F761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SQX</w:t>
            </w:r>
          </w:p>
        </w:tc>
        <w:tc>
          <w:tcPr>
            <w:tcW w:w="2410" w:type="dxa"/>
            <w:noWrap/>
            <w:hideMark/>
          </w:tcPr>
          <w:p w14:paraId="5CD337A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E0A40C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A6406F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4A6BB7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2174226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F5990D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131000</w:t>
            </w:r>
          </w:p>
        </w:tc>
        <w:tc>
          <w:tcPr>
            <w:tcW w:w="2759" w:type="dxa"/>
            <w:noWrap/>
            <w:hideMark/>
          </w:tcPr>
          <w:p w14:paraId="2A16F28F" w14:textId="4D0F5A34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EB7BA4" w:rsidRPr="00934A59" w14:paraId="765FF50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4224EB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Sulfaguanidine</w:t>
            </w:r>
            <w:proofErr w:type="spellEnd"/>
          </w:p>
        </w:tc>
        <w:tc>
          <w:tcPr>
            <w:tcW w:w="1134" w:type="dxa"/>
            <w:noWrap/>
            <w:hideMark/>
          </w:tcPr>
          <w:p w14:paraId="0333469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SG</w:t>
            </w:r>
          </w:p>
        </w:tc>
        <w:tc>
          <w:tcPr>
            <w:tcW w:w="2410" w:type="dxa"/>
            <w:noWrap/>
            <w:hideMark/>
          </w:tcPr>
          <w:p w14:paraId="6126A1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2139A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5283CE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53B4CA4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9C1ACC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60E79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3860</w:t>
            </w:r>
          </w:p>
        </w:tc>
        <w:tc>
          <w:tcPr>
            <w:tcW w:w="2759" w:type="dxa"/>
            <w:noWrap/>
            <w:hideMark/>
          </w:tcPr>
          <w:p w14:paraId="245545B5" w14:textId="01B070E2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8901BB" w:rsidRPr="00934A59" w14:paraId="1377F53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A476023" w14:textId="1BBC84E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Ormetoprim</w:t>
            </w:r>
          </w:p>
        </w:tc>
        <w:tc>
          <w:tcPr>
            <w:tcW w:w="1134" w:type="dxa"/>
            <w:noWrap/>
            <w:hideMark/>
          </w:tcPr>
          <w:p w14:paraId="7F3FF5DA" w14:textId="6975255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OMP</w:t>
            </w:r>
          </w:p>
        </w:tc>
        <w:tc>
          <w:tcPr>
            <w:tcW w:w="2410" w:type="dxa"/>
            <w:noWrap/>
            <w:hideMark/>
          </w:tcPr>
          <w:p w14:paraId="53C7B5E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2F9AA67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AF07E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73DE7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7CD890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1B22574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1378.838</w:t>
            </w:r>
          </w:p>
        </w:tc>
        <w:tc>
          <w:tcPr>
            <w:tcW w:w="2759" w:type="dxa"/>
            <w:noWrap/>
            <w:hideMark/>
          </w:tcPr>
          <w:p w14:paraId="0F7B97B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354E812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C0604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DEC9EA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98F6A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1DFFFC4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007F160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67CCE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1D025B6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E7A3D9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12865.69</w:t>
            </w:r>
          </w:p>
        </w:tc>
        <w:tc>
          <w:tcPr>
            <w:tcW w:w="2759" w:type="dxa"/>
            <w:noWrap/>
            <w:hideMark/>
          </w:tcPr>
          <w:p w14:paraId="329911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DECA3D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FBEA944" w14:textId="2842231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Trimethoprim</w:t>
            </w:r>
          </w:p>
        </w:tc>
        <w:tc>
          <w:tcPr>
            <w:tcW w:w="1134" w:type="dxa"/>
            <w:noWrap/>
            <w:hideMark/>
          </w:tcPr>
          <w:p w14:paraId="70704A3A" w14:textId="68C17EB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TMP</w:t>
            </w:r>
          </w:p>
        </w:tc>
        <w:tc>
          <w:tcPr>
            <w:tcW w:w="2410" w:type="dxa"/>
            <w:noWrap/>
            <w:hideMark/>
          </w:tcPr>
          <w:p w14:paraId="1EDC79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variabilis</w:t>
            </w:r>
          </w:p>
        </w:tc>
        <w:tc>
          <w:tcPr>
            <w:tcW w:w="1134" w:type="dxa"/>
          </w:tcPr>
          <w:p w14:paraId="0B30C2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8A0FC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02FD56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BE9254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A480FE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4996EC1B" w14:textId="07CEFED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7097FF41" w14:textId="77777777" w:rsidTr="008901BB">
        <w:trPr>
          <w:trHeight w:val="20"/>
        </w:trPr>
        <w:tc>
          <w:tcPr>
            <w:tcW w:w="1701" w:type="dxa"/>
            <w:noWrap/>
          </w:tcPr>
          <w:p w14:paraId="3A558B3A" w14:textId="073C684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</w:tcPr>
          <w:p w14:paraId="7ECB0509" w14:textId="3A4514D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D8D29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3B8676F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08FF7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E23DF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14E90F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1E1D5D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157</w:t>
            </w:r>
          </w:p>
        </w:tc>
        <w:tc>
          <w:tcPr>
            <w:tcW w:w="2759" w:type="dxa"/>
            <w:noWrap/>
            <w:hideMark/>
          </w:tcPr>
          <w:p w14:paraId="67923F6C" w14:textId="211045DB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(Madureira et al., 2012)</w:t>
            </w:r>
          </w:p>
        </w:tc>
      </w:tr>
      <w:tr w:rsidR="008901BB" w:rsidRPr="00934A59" w14:paraId="336B0F1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22845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DFDD2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D92A3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7D9BE17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024FF1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65C3C5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B8323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11034B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3120</w:t>
            </w:r>
          </w:p>
        </w:tc>
        <w:tc>
          <w:tcPr>
            <w:tcW w:w="2759" w:type="dxa"/>
            <w:noWrap/>
            <w:hideMark/>
          </w:tcPr>
          <w:p w14:paraId="4661DD13" w14:textId="3077042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4D09995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D2E18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C6832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4736A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Diamesa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zernyi</w:t>
            </w:r>
            <w:proofErr w:type="spellEnd"/>
          </w:p>
        </w:tc>
        <w:tc>
          <w:tcPr>
            <w:tcW w:w="1134" w:type="dxa"/>
          </w:tcPr>
          <w:p w14:paraId="7ACE540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5879F9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A6FA5A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0832BC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Behavior</w:t>
            </w:r>
          </w:p>
        </w:tc>
        <w:tc>
          <w:tcPr>
            <w:tcW w:w="1276" w:type="dxa"/>
            <w:noWrap/>
            <w:hideMark/>
          </w:tcPr>
          <w:p w14:paraId="1D68FEC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400000</w:t>
            </w:r>
          </w:p>
        </w:tc>
        <w:tc>
          <w:tcPr>
            <w:tcW w:w="2759" w:type="dxa"/>
            <w:noWrap/>
            <w:hideMark/>
          </w:tcPr>
          <w:p w14:paraId="6002231A" w14:textId="247DC94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(Villa et al., 2018)</w:t>
            </w:r>
          </w:p>
        </w:tc>
      </w:tr>
      <w:tr w:rsidR="008901BB" w:rsidRPr="00934A59" w14:paraId="084F20D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44CE3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4C6E6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D7331E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Dreissena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polymorpha</w:t>
            </w:r>
          </w:p>
        </w:tc>
        <w:tc>
          <w:tcPr>
            <w:tcW w:w="1134" w:type="dxa"/>
          </w:tcPr>
          <w:p w14:paraId="374EF7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  <w:proofErr w:type="spellEnd"/>
          </w:p>
        </w:tc>
        <w:tc>
          <w:tcPr>
            <w:tcW w:w="992" w:type="dxa"/>
            <w:noWrap/>
            <w:hideMark/>
          </w:tcPr>
          <w:p w14:paraId="6B8C62C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3B72D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5F887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Cell(s)</w:t>
            </w:r>
          </w:p>
        </w:tc>
        <w:tc>
          <w:tcPr>
            <w:tcW w:w="1276" w:type="dxa"/>
            <w:noWrap/>
            <w:hideMark/>
          </w:tcPr>
          <w:p w14:paraId="5D03B9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0.29</w:t>
            </w:r>
          </w:p>
        </w:tc>
        <w:tc>
          <w:tcPr>
            <w:tcW w:w="2759" w:type="dxa"/>
            <w:noWrap/>
            <w:hideMark/>
          </w:tcPr>
          <w:p w14:paraId="72F3A6B3" w14:textId="6BBF22D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(Parolini et al., 2013)</w:t>
            </w:r>
          </w:p>
        </w:tc>
      </w:tr>
      <w:tr w:rsidR="008901BB" w:rsidRPr="00934A59" w14:paraId="5402B75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EAC46E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228E17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5F3C8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71A198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F616C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798FC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30D1B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Injury</w:t>
            </w:r>
          </w:p>
        </w:tc>
        <w:tc>
          <w:tcPr>
            <w:tcW w:w="1276" w:type="dxa"/>
            <w:noWrap/>
            <w:hideMark/>
          </w:tcPr>
          <w:p w14:paraId="28F0B9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3600B3E9" w14:textId="71F1417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2004a)</w:t>
            </w:r>
          </w:p>
        </w:tc>
      </w:tr>
      <w:tr w:rsidR="008901BB" w:rsidRPr="00934A59" w14:paraId="3D9AEE0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73FE8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9C798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937CE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minor</w:t>
            </w:r>
          </w:p>
        </w:tc>
        <w:tc>
          <w:tcPr>
            <w:tcW w:w="1134" w:type="dxa"/>
          </w:tcPr>
          <w:p w14:paraId="2CF904A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683518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80BBD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7D6E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47FBE5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6250</w:t>
            </w:r>
          </w:p>
        </w:tc>
        <w:tc>
          <w:tcPr>
            <w:tcW w:w="2759" w:type="dxa"/>
            <w:noWrap/>
            <w:hideMark/>
          </w:tcPr>
          <w:p w14:paraId="25AB7457" w14:textId="7DF5509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601B0B5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BAAFDE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9DC567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4ED3C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5C2CCE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DF7CC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665B8E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173A99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D3CDB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</w:t>
            </w:r>
          </w:p>
        </w:tc>
        <w:tc>
          <w:tcPr>
            <w:tcW w:w="2759" w:type="dxa"/>
            <w:noWrap/>
            <w:hideMark/>
          </w:tcPr>
          <w:p w14:paraId="12BC627D" w14:textId="6F8D210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0A8FE22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8F99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80EC48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99516B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Microcystis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wesenbergii</w:t>
            </w:r>
            <w:proofErr w:type="spellEnd"/>
          </w:p>
        </w:tc>
        <w:tc>
          <w:tcPr>
            <w:tcW w:w="1134" w:type="dxa"/>
          </w:tcPr>
          <w:p w14:paraId="2795A8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36283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654B1B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D6B3F7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66F82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5EEECF34" w14:textId="14E2F64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3699054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E380A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ECA7C8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917167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Nostoc sp.</w:t>
            </w:r>
          </w:p>
        </w:tc>
        <w:tc>
          <w:tcPr>
            <w:tcW w:w="1134" w:type="dxa"/>
          </w:tcPr>
          <w:p w14:paraId="15C49BA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294551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7F925E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52790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FFAFF0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6B1598EF" w14:textId="7320189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5DF624E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76C69C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521FF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45BA07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Poecilia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reticulata</w:t>
            </w:r>
          </w:p>
        </w:tc>
        <w:tc>
          <w:tcPr>
            <w:tcW w:w="1134" w:type="dxa"/>
          </w:tcPr>
          <w:p w14:paraId="4A28BE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8143A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5B1655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2CC0D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Behavior</w:t>
            </w:r>
          </w:p>
        </w:tc>
        <w:tc>
          <w:tcPr>
            <w:tcW w:w="1276" w:type="dxa"/>
            <w:noWrap/>
            <w:hideMark/>
          </w:tcPr>
          <w:p w14:paraId="694124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25000</w:t>
            </w:r>
          </w:p>
        </w:tc>
        <w:tc>
          <w:tcPr>
            <w:tcW w:w="2759" w:type="dxa"/>
            <w:noWrap/>
            <w:hideMark/>
          </w:tcPr>
          <w:p w14:paraId="032FDB21" w14:textId="27C9CF5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1E09713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6F1A5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F72A70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C7F88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339304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A21BC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B57FE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9B8F07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6ECE4C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12500</w:t>
            </w:r>
          </w:p>
        </w:tc>
        <w:tc>
          <w:tcPr>
            <w:tcW w:w="2759" w:type="dxa"/>
            <w:noWrap/>
            <w:hideMark/>
          </w:tcPr>
          <w:p w14:paraId="3912B729" w14:textId="2185210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25066EA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B4841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E0DC5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16FC5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leopoliensis</w:t>
            </w:r>
            <w:proofErr w:type="spellEnd"/>
          </w:p>
        </w:tc>
        <w:tc>
          <w:tcPr>
            <w:tcW w:w="1134" w:type="dxa"/>
          </w:tcPr>
          <w:p w14:paraId="37EE4C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0C56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106375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2A5D02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E302A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13000</w:t>
            </w:r>
          </w:p>
        </w:tc>
        <w:tc>
          <w:tcPr>
            <w:tcW w:w="2759" w:type="dxa"/>
            <w:noWrap/>
            <w:hideMark/>
          </w:tcPr>
          <w:p w14:paraId="58EA0674" w14:textId="2D2962C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1538019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2CECBD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Oxytetracycline</w:t>
            </w:r>
          </w:p>
        </w:tc>
        <w:tc>
          <w:tcPr>
            <w:tcW w:w="1134" w:type="dxa"/>
            <w:noWrap/>
            <w:hideMark/>
          </w:tcPr>
          <w:p w14:paraId="526EB72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OTC</w:t>
            </w:r>
          </w:p>
        </w:tc>
        <w:tc>
          <w:tcPr>
            <w:tcW w:w="2410" w:type="dxa"/>
            <w:noWrap/>
            <w:hideMark/>
          </w:tcPr>
          <w:p w14:paraId="7C75D2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Branchinella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thailandensis</w:t>
            </w:r>
            <w:proofErr w:type="spellEnd"/>
          </w:p>
        </w:tc>
        <w:tc>
          <w:tcPr>
            <w:tcW w:w="1134" w:type="dxa"/>
          </w:tcPr>
          <w:p w14:paraId="4F0911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9F112E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</w:t>
            </w:r>
          </w:p>
        </w:tc>
        <w:tc>
          <w:tcPr>
            <w:tcW w:w="993" w:type="dxa"/>
            <w:noWrap/>
            <w:hideMark/>
          </w:tcPr>
          <w:p w14:paraId="206DD7C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0FB63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3724210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250000</w:t>
            </w:r>
          </w:p>
        </w:tc>
        <w:tc>
          <w:tcPr>
            <w:tcW w:w="2759" w:type="dxa"/>
            <w:noWrap/>
            <w:hideMark/>
          </w:tcPr>
          <w:p w14:paraId="0013DDFE" w14:textId="75E8B35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(Saejung et al., 2014)</w:t>
            </w:r>
          </w:p>
        </w:tc>
      </w:tr>
      <w:tr w:rsidR="008901BB" w:rsidRPr="00934A59" w14:paraId="6B36A51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0A1A6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484BB9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31CAD8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Chlamydomonas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reinhardtii</w:t>
            </w:r>
            <w:proofErr w:type="spellEnd"/>
          </w:p>
        </w:tc>
        <w:tc>
          <w:tcPr>
            <w:tcW w:w="1134" w:type="dxa"/>
          </w:tcPr>
          <w:p w14:paraId="1E3AC8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01A502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C82AEE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C7DBF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F2744B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08436CA" w14:textId="490485E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(Garcia et al., 2008)</w:t>
            </w:r>
          </w:p>
        </w:tc>
      </w:tr>
      <w:tr w:rsidR="008901BB" w:rsidRPr="00934A59" w14:paraId="3DDB2AF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A686F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3780E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FCC40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9D387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30516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52EAF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6B1F08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0936A2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7400</w:t>
            </w:r>
          </w:p>
        </w:tc>
        <w:tc>
          <w:tcPr>
            <w:tcW w:w="2759" w:type="dxa"/>
            <w:noWrap/>
            <w:hideMark/>
          </w:tcPr>
          <w:p w14:paraId="525C66A8" w14:textId="1A2C81AD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(Wollenberger et al., 2000)</w:t>
            </w:r>
          </w:p>
        </w:tc>
      </w:tr>
      <w:tr w:rsidR="008901BB" w:rsidRPr="00934A59" w14:paraId="29E2181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C0C7A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5C598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88047C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Labeo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rohita</w:t>
            </w:r>
            <w:proofErr w:type="spellEnd"/>
          </w:p>
        </w:tc>
        <w:tc>
          <w:tcPr>
            <w:tcW w:w="1134" w:type="dxa"/>
          </w:tcPr>
          <w:p w14:paraId="5C4E3F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0EB24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</w:t>
            </w:r>
          </w:p>
        </w:tc>
        <w:tc>
          <w:tcPr>
            <w:tcW w:w="993" w:type="dxa"/>
            <w:noWrap/>
            <w:hideMark/>
          </w:tcPr>
          <w:p w14:paraId="17F1AF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E9F9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0402DB0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80000</w:t>
            </w:r>
          </w:p>
        </w:tc>
        <w:tc>
          <w:tcPr>
            <w:tcW w:w="2759" w:type="dxa"/>
            <w:noWrap/>
            <w:hideMark/>
          </w:tcPr>
          <w:p w14:paraId="7C998DCE" w14:textId="5B156A9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(Ambili et al., 2013)</w:t>
            </w:r>
          </w:p>
        </w:tc>
      </w:tr>
      <w:tr w:rsidR="008901BB" w:rsidRPr="00934A59" w14:paraId="3A53FDF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1C3E9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Tetracycline</w:t>
            </w:r>
          </w:p>
        </w:tc>
        <w:tc>
          <w:tcPr>
            <w:tcW w:w="1134" w:type="dxa"/>
            <w:noWrap/>
            <w:hideMark/>
          </w:tcPr>
          <w:p w14:paraId="33D538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TC</w:t>
            </w:r>
          </w:p>
        </w:tc>
        <w:tc>
          <w:tcPr>
            <w:tcW w:w="2410" w:type="dxa"/>
            <w:noWrap/>
            <w:hideMark/>
          </w:tcPr>
          <w:p w14:paraId="15E9D40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676CC3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685D12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6B641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8F6E9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335B38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4D93CE09" w14:textId="006D26A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2014)</w:t>
            </w:r>
          </w:p>
        </w:tc>
      </w:tr>
      <w:tr w:rsidR="008901BB" w:rsidRPr="00934A59" w14:paraId="29838D2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341FC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571BE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7989A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Gambusia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holbrooki</w:t>
            </w:r>
            <w:proofErr w:type="spellEnd"/>
          </w:p>
        </w:tc>
        <w:tc>
          <w:tcPr>
            <w:tcW w:w="1134" w:type="dxa"/>
          </w:tcPr>
          <w:p w14:paraId="047CA8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D5C02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DE6D4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B84EB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Injury</w:t>
            </w:r>
          </w:p>
        </w:tc>
        <w:tc>
          <w:tcPr>
            <w:tcW w:w="1276" w:type="dxa"/>
            <w:noWrap/>
            <w:hideMark/>
          </w:tcPr>
          <w:p w14:paraId="653E5F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0.005</w:t>
            </w:r>
          </w:p>
        </w:tc>
        <w:tc>
          <w:tcPr>
            <w:tcW w:w="2759" w:type="dxa"/>
            <w:noWrap/>
            <w:hideMark/>
          </w:tcPr>
          <w:p w14:paraId="24D564AA" w14:textId="363A74A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(Nunes et al., 2015)</w:t>
            </w:r>
          </w:p>
        </w:tc>
      </w:tr>
      <w:tr w:rsidR="008901BB" w:rsidRPr="00934A59" w14:paraId="36645FC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6CAB7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9FE15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38F720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Lamellidens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corrianus</w:t>
            </w:r>
            <w:proofErr w:type="spellEnd"/>
          </w:p>
        </w:tc>
        <w:tc>
          <w:tcPr>
            <w:tcW w:w="1134" w:type="dxa"/>
          </w:tcPr>
          <w:p w14:paraId="7115B8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  <w:proofErr w:type="spellEnd"/>
          </w:p>
        </w:tc>
        <w:tc>
          <w:tcPr>
            <w:tcW w:w="992" w:type="dxa"/>
            <w:noWrap/>
            <w:hideMark/>
          </w:tcPr>
          <w:p w14:paraId="694E37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78BABFB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2F5A91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409ECE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73820</w:t>
            </w:r>
          </w:p>
        </w:tc>
        <w:tc>
          <w:tcPr>
            <w:tcW w:w="2759" w:type="dxa"/>
            <w:noWrap/>
            <w:hideMark/>
          </w:tcPr>
          <w:p w14:paraId="27745EC4" w14:textId="67C4182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2010)</w:t>
            </w:r>
          </w:p>
        </w:tc>
      </w:tr>
      <w:tr w:rsidR="008901BB" w:rsidRPr="00934A59" w14:paraId="221C10B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3BBB9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3C36E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B6FD0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1BABBD5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68CA3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C5FC1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09D1F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6CFCC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0CE4018C" w14:textId="5250A66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41014C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9B93A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20C84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5470AC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417550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A7DB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EA239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0841D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75ED8C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</w:t>
            </w:r>
          </w:p>
        </w:tc>
        <w:tc>
          <w:tcPr>
            <w:tcW w:w="2759" w:type="dxa"/>
            <w:noWrap/>
            <w:hideMark/>
          </w:tcPr>
          <w:p w14:paraId="4CAF16F2" w14:textId="0C2D4B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(Yang et al., 2013)</w:t>
            </w:r>
          </w:p>
        </w:tc>
      </w:tr>
      <w:tr w:rsidR="008901BB" w:rsidRPr="00934A59" w14:paraId="0DE4703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7FA38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5625CA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9894B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Parreysia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cylindrica</w:t>
            </w:r>
          </w:p>
        </w:tc>
        <w:tc>
          <w:tcPr>
            <w:tcW w:w="1134" w:type="dxa"/>
          </w:tcPr>
          <w:p w14:paraId="531DCAD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  <w:proofErr w:type="spellEnd"/>
          </w:p>
        </w:tc>
        <w:tc>
          <w:tcPr>
            <w:tcW w:w="992" w:type="dxa"/>
            <w:noWrap/>
            <w:hideMark/>
          </w:tcPr>
          <w:p w14:paraId="38FB64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F4E971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250774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2A0555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33300</w:t>
            </w:r>
          </w:p>
        </w:tc>
        <w:tc>
          <w:tcPr>
            <w:tcW w:w="2759" w:type="dxa"/>
            <w:noWrap/>
            <w:hideMark/>
          </w:tcPr>
          <w:p w14:paraId="29B7DEA0" w14:textId="178FCDC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2012)</w:t>
            </w:r>
          </w:p>
        </w:tc>
      </w:tr>
      <w:tr w:rsidR="008901BB" w:rsidRPr="00934A59" w14:paraId="02B6733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B21B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Chlortetracycline</w:t>
            </w:r>
          </w:p>
        </w:tc>
        <w:tc>
          <w:tcPr>
            <w:tcW w:w="1134" w:type="dxa"/>
            <w:noWrap/>
            <w:hideMark/>
          </w:tcPr>
          <w:p w14:paraId="3ECAE5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CTC</w:t>
            </w:r>
          </w:p>
        </w:tc>
        <w:tc>
          <w:tcPr>
            <w:tcW w:w="2410" w:type="dxa"/>
            <w:noWrap/>
            <w:hideMark/>
          </w:tcPr>
          <w:p w14:paraId="08C0DB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Scenedesmus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acutus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var.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acutus</w:t>
            </w:r>
            <w:proofErr w:type="spellEnd"/>
          </w:p>
        </w:tc>
        <w:tc>
          <w:tcPr>
            <w:tcW w:w="1134" w:type="dxa"/>
          </w:tcPr>
          <w:p w14:paraId="69A0E4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C6648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5B050D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6BDB97A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2562F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1F57B48E" w14:textId="758AB13B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(Guo and Chen, 2012)</w:t>
            </w:r>
          </w:p>
        </w:tc>
      </w:tr>
      <w:tr w:rsidR="008901BB" w:rsidRPr="00934A59" w14:paraId="7453A16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C6EF7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821450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F61F4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1BEC21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C701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098448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2DD4E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F0E11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09C5622A" w14:textId="6E3CE22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(Guo and Chen, 2012)</w:t>
            </w:r>
          </w:p>
        </w:tc>
      </w:tr>
      <w:tr w:rsidR="008901BB" w:rsidRPr="00934A59" w14:paraId="6AAF049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764A6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B663F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1CB02E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2DF60EE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3A71C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CF7470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56D3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0A5BC24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7D380F47" w14:textId="3530136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3DA683B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74EE6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Doxycycline</w:t>
            </w:r>
          </w:p>
        </w:tc>
        <w:tc>
          <w:tcPr>
            <w:tcW w:w="1134" w:type="dxa"/>
            <w:noWrap/>
            <w:hideMark/>
          </w:tcPr>
          <w:p w14:paraId="08E1FC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DC</w:t>
            </w:r>
          </w:p>
        </w:tc>
        <w:tc>
          <w:tcPr>
            <w:tcW w:w="2410" w:type="dxa"/>
            <w:noWrap/>
            <w:hideMark/>
          </w:tcPr>
          <w:p w14:paraId="60AE3E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17A4095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B060F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28C14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2EA566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3013D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619F7709" w14:textId="78EF889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DD65C7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816EB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Methacycline</w:t>
            </w:r>
            <w:proofErr w:type="spellEnd"/>
          </w:p>
        </w:tc>
        <w:tc>
          <w:tcPr>
            <w:tcW w:w="1134" w:type="dxa"/>
            <w:noWrap/>
            <w:hideMark/>
          </w:tcPr>
          <w:p w14:paraId="625945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MT</w:t>
            </w:r>
          </w:p>
        </w:tc>
        <w:tc>
          <w:tcPr>
            <w:tcW w:w="2410" w:type="dxa"/>
            <w:noWrap/>
            <w:hideMark/>
          </w:tcPr>
          <w:p w14:paraId="15D278F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4677F0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242004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910F1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A16D2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38A8A03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127.378</w:t>
            </w:r>
          </w:p>
        </w:tc>
        <w:tc>
          <w:tcPr>
            <w:tcW w:w="2759" w:type="dxa"/>
            <w:noWrap/>
            <w:hideMark/>
          </w:tcPr>
          <w:p w14:paraId="3816CD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1C5CDD8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3A677E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Norfloxacin</w:t>
            </w:r>
          </w:p>
        </w:tc>
        <w:tc>
          <w:tcPr>
            <w:tcW w:w="1134" w:type="dxa"/>
            <w:noWrap/>
            <w:hideMark/>
          </w:tcPr>
          <w:p w14:paraId="2452D2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NFX</w:t>
            </w:r>
          </w:p>
        </w:tc>
        <w:tc>
          <w:tcPr>
            <w:tcW w:w="2410" w:type="dxa"/>
            <w:noWrap/>
            <w:hideMark/>
          </w:tcPr>
          <w:p w14:paraId="187496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4BBFFE2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F8700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192E0DC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16D24C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CC8DF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100196.9297</w:t>
            </w:r>
          </w:p>
        </w:tc>
        <w:tc>
          <w:tcPr>
            <w:tcW w:w="2759" w:type="dxa"/>
            <w:noWrap/>
            <w:hideMark/>
          </w:tcPr>
          <w:p w14:paraId="61372A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6502BE0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1AA41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Ciprofloxacin</w:t>
            </w:r>
          </w:p>
        </w:tc>
        <w:tc>
          <w:tcPr>
            <w:tcW w:w="1134" w:type="dxa"/>
            <w:noWrap/>
            <w:hideMark/>
          </w:tcPr>
          <w:p w14:paraId="6BAC43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CFX</w:t>
            </w:r>
          </w:p>
        </w:tc>
        <w:tc>
          <w:tcPr>
            <w:tcW w:w="2410" w:type="dxa"/>
            <w:noWrap/>
            <w:hideMark/>
          </w:tcPr>
          <w:p w14:paraId="4A9505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520CF07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572521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DC3E0B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E8FEA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2178E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CB709E1" w14:textId="68E672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691BF8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3FE7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FAE9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191449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3A6718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02392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FC00A0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4DE4C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284E29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59A6FF01" w14:textId="3BE380B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(Liu et al., 2011)</w:t>
            </w:r>
          </w:p>
        </w:tc>
      </w:tr>
      <w:tr w:rsidR="008901BB" w:rsidRPr="00934A59" w14:paraId="30FB037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06D62A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Ofloxacin</w:t>
            </w:r>
          </w:p>
        </w:tc>
        <w:tc>
          <w:tcPr>
            <w:tcW w:w="1134" w:type="dxa"/>
            <w:noWrap/>
            <w:hideMark/>
          </w:tcPr>
          <w:p w14:paraId="0F6F6F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OFX</w:t>
            </w:r>
          </w:p>
        </w:tc>
        <w:tc>
          <w:tcPr>
            <w:tcW w:w="2410" w:type="dxa"/>
            <w:noWrap/>
            <w:hideMark/>
          </w:tcPr>
          <w:p w14:paraId="411078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2FE279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1E6106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B4DF2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864F19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39597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7CE9D0C5" w14:textId="7B3EB3B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6C4CF0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8C197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Lomefloxacin</w:t>
            </w:r>
          </w:p>
        </w:tc>
        <w:tc>
          <w:tcPr>
            <w:tcW w:w="1134" w:type="dxa"/>
            <w:noWrap/>
            <w:hideMark/>
          </w:tcPr>
          <w:p w14:paraId="25EC081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LFX</w:t>
            </w:r>
          </w:p>
        </w:tc>
        <w:tc>
          <w:tcPr>
            <w:tcW w:w="2410" w:type="dxa"/>
            <w:noWrap/>
            <w:hideMark/>
          </w:tcPr>
          <w:p w14:paraId="6AFF88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683261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6FDADA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0055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9E4B0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1559135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1546C373" w14:textId="7AEAF61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397FC4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746CE2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Enrofloxacin</w:t>
            </w:r>
          </w:p>
        </w:tc>
        <w:tc>
          <w:tcPr>
            <w:tcW w:w="1134" w:type="dxa"/>
            <w:noWrap/>
            <w:hideMark/>
          </w:tcPr>
          <w:p w14:paraId="525F981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EFX</w:t>
            </w:r>
          </w:p>
        </w:tc>
        <w:tc>
          <w:tcPr>
            <w:tcW w:w="2410" w:type="dxa"/>
            <w:noWrap/>
            <w:hideMark/>
          </w:tcPr>
          <w:p w14:paraId="385B8A9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AE0B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0B09CF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26006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8EC87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52051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5000</w:t>
            </w:r>
          </w:p>
        </w:tc>
        <w:tc>
          <w:tcPr>
            <w:tcW w:w="2759" w:type="dxa"/>
            <w:noWrap/>
            <w:hideMark/>
          </w:tcPr>
          <w:p w14:paraId="73E92E09" w14:textId="5115D69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Choi, 2008)</w:t>
            </w:r>
          </w:p>
        </w:tc>
      </w:tr>
      <w:tr w:rsidR="008901BB" w:rsidRPr="00934A59" w14:paraId="22AD20B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B687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Fleroxacin</w:t>
            </w:r>
          </w:p>
        </w:tc>
        <w:tc>
          <w:tcPr>
            <w:tcW w:w="1134" w:type="dxa"/>
            <w:noWrap/>
            <w:hideMark/>
          </w:tcPr>
          <w:p w14:paraId="5D8503B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</w:t>
            </w:r>
          </w:p>
        </w:tc>
        <w:tc>
          <w:tcPr>
            <w:tcW w:w="2410" w:type="dxa"/>
            <w:noWrap/>
            <w:hideMark/>
          </w:tcPr>
          <w:p w14:paraId="52ED46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73C791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A1B13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BC1F68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2B1A7D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323BE2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2351146.974</w:t>
            </w:r>
          </w:p>
        </w:tc>
        <w:tc>
          <w:tcPr>
            <w:tcW w:w="2759" w:type="dxa"/>
            <w:noWrap/>
            <w:hideMark/>
          </w:tcPr>
          <w:p w14:paraId="3E5D770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17255A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6CDC58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Pefloxacin</w:t>
            </w:r>
          </w:p>
        </w:tc>
        <w:tc>
          <w:tcPr>
            <w:tcW w:w="1134" w:type="dxa"/>
            <w:noWrap/>
            <w:hideMark/>
          </w:tcPr>
          <w:p w14:paraId="7F1FC8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PEF</w:t>
            </w:r>
          </w:p>
        </w:tc>
        <w:tc>
          <w:tcPr>
            <w:tcW w:w="2410" w:type="dxa"/>
            <w:noWrap/>
            <w:hideMark/>
          </w:tcPr>
          <w:p w14:paraId="015025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cylindrica</w:t>
            </w:r>
          </w:p>
        </w:tc>
        <w:tc>
          <w:tcPr>
            <w:tcW w:w="1134" w:type="dxa"/>
          </w:tcPr>
          <w:p w14:paraId="7ABD17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33185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DEA04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5C4DE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C9755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</w:t>
            </w:r>
          </w:p>
        </w:tc>
        <w:tc>
          <w:tcPr>
            <w:tcW w:w="2759" w:type="dxa"/>
            <w:noWrap/>
            <w:hideMark/>
          </w:tcPr>
          <w:p w14:paraId="74AD2506" w14:textId="571AA03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180E28E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A4CFF4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6E8FF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3984B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Anabaena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flosaquae</w:t>
            </w:r>
            <w:proofErr w:type="spellEnd"/>
          </w:p>
        </w:tc>
        <w:tc>
          <w:tcPr>
            <w:tcW w:w="1134" w:type="dxa"/>
          </w:tcPr>
          <w:p w14:paraId="34A2BA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1CECF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609ED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E00D3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F67C3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39</w:t>
            </w:r>
          </w:p>
        </w:tc>
        <w:tc>
          <w:tcPr>
            <w:tcW w:w="2759" w:type="dxa"/>
            <w:noWrap/>
            <w:hideMark/>
          </w:tcPr>
          <w:p w14:paraId="1ACBD098" w14:textId="1EF4382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5C11C15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2438C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4670E9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0A6C2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variabilis</w:t>
            </w:r>
          </w:p>
        </w:tc>
        <w:tc>
          <w:tcPr>
            <w:tcW w:w="1134" w:type="dxa"/>
          </w:tcPr>
          <w:p w14:paraId="388BB1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22DE7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160731E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1134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8056EE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9.8</w:t>
            </w:r>
          </w:p>
        </w:tc>
        <w:tc>
          <w:tcPr>
            <w:tcW w:w="2759" w:type="dxa"/>
            <w:noWrap/>
            <w:hideMark/>
          </w:tcPr>
          <w:p w14:paraId="537C212E" w14:textId="7D552EB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619D42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03237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198C1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C372C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Carassius auratus</w:t>
            </w:r>
          </w:p>
        </w:tc>
        <w:tc>
          <w:tcPr>
            <w:tcW w:w="1134" w:type="dxa"/>
          </w:tcPr>
          <w:p w14:paraId="5BC4EF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D1A42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36FB4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F7C160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6666CE8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2.7</w:t>
            </w:r>
          </w:p>
        </w:tc>
        <w:tc>
          <w:tcPr>
            <w:tcW w:w="2759" w:type="dxa"/>
            <w:noWrap/>
            <w:hideMark/>
          </w:tcPr>
          <w:p w14:paraId="110E2122" w14:textId="0296217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(Liu et al., 2014)</w:t>
            </w:r>
          </w:p>
        </w:tc>
      </w:tr>
      <w:tr w:rsidR="008901BB" w:rsidRPr="00934A59" w14:paraId="0E47CF9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7EC4B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F0C34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253165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88D98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B20082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76E53C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34612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42347D4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120</w:t>
            </w:r>
          </w:p>
        </w:tc>
        <w:tc>
          <w:tcPr>
            <w:tcW w:w="2759" w:type="dxa"/>
            <w:noWrap/>
            <w:hideMark/>
          </w:tcPr>
          <w:p w14:paraId="72B7BFD9" w14:textId="228017B6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 et al., 2013)</w:t>
            </w:r>
          </w:p>
        </w:tc>
      </w:tr>
      <w:tr w:rsidR="008901BB" w:rsidRPr="00934A59" w14:paraId="0DDD6C0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3F45D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0A768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15F139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277E6AF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37DA10B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3BFCD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04806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62FFC1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300</w:t>
            </w:r>
          </w:p>
        </w:tc>
        <w:tc>
          <w:tcPr>
            <w:tcW w:w="2759" w:type="dxa"/>
            <w:noWrap/>
            <w:hideMark/>
          </w:tcPr>
          <w:p w14:paraId="09E76A15" w14:textId="3B67F7A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42885D1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2868F4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F327F5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F4CE8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5491C53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77478A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0E86E71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5D22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80BB4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1.6</w:t>
            </w:r>
          </w:p>
        </w:tc>
        <w:tc>
          <w:tcPr>
            <w:tcW w:w="2759" w:type="dxa"/>
            <w:noWrap/>
            <w:hideMark/>
          </w:tcPr>
          <w:p w14:paraId="540E4560" w14:textId="3AE9DCF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216263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4677C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12578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57EF1B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Microcystis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wesenbergii</w:t>
            </w:r>
            <w:proofErr w:type="spellEnd"/>
          </w:p>
        </w:tc>
        <w:tc>
          <w:tcPr>
            <w:tcW w:w="1134" w:type="dxa"/>
          </w:tcPr>
          <w:p w14:paraId="520CD8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1E3DF3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2DF82E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277FA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759111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6.3</w:t>
            </w:r>
          </w:p>
        </w:tc>
        <w:tc>
          <w:tcPr>
            <w:tcW w:w="2759" w:type="dxa"/>
            <w:noWrap/>
            <w:hideMark/>
          </w:tcPr>
          <w:p w14:paraId="2EF0AC7E" w14:textId="71372AC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83977C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6C571B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FA829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14D4A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Nostoc sp.</w:t>
            </w:r>
          </w:p>
        </w:tc>
        <w:tc>
          <w:tcPr>
            <w:tcW w:w="1134" w:type="dxa"/>
          </w:tcPr>
          <w:p w14:paraId="1D34B3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9CE1B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42F0E2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E377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154F5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</w:t>
            </w:r>
          </w:p>
        </w:tc>
        <w:tc>
          <w:tcPr>
            <w:tcW w:w="2759" w:type="dxa"/>
            <w:noWrap/>
            <w:hideMark/>
          </w:tcPr>
          <w:p w14:paraId="534A660A" w14:textId="44D68FC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29023FB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FB602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884C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BDA15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leopoliensis</w:t>
            </w:r>
            <w:proofErr w:type="spellEnd"/>
          </w:p>
        </w:tc>
        <w:tc>
          <w:tcPr>
            <w:tcW w:w="1134" w:type="dxa"/>
          </w:tcPr>
          <w:p w14:paraId="786DBD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516FF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7E5B24C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99DCD9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5E4EC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160</w:t>
            </w:r>
          </w:p>
        </w:tc>
        <w:tc>
          <w:tcPr>
            <w:tcW w:w="2759" w:type="dxa"/>
            <w:noWrap/>
            <w:hideMark/>
          </w:tcPr>
          <w:p w14:paraId="3A5D513C" w14:textId="1A4B35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0046183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6523B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BBE7B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843D6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sp.</w:t>
            </w:r>
          </w:p>
        </w:tc>
        <w:tc>
          <w:tcPr>
            <w:tcW w:w="1134" w:type="dxa"/>
          </w:tcPr>
          <w:p w14:paraId="7D3466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E49F41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625A1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CC386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41938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160</w:t>
            </w:r>
          </w:p>
        </w:tc>
        <w:tc>
          <w:tcPr>
            <w:tcW w:w="2759" w:type="dxa"/>
            <w:noWrap/>
            <w:hideMark/>
          </w:tcPr>
          <w:p w14:paraId="0690E8F8" w14:textId="5A27784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225FCB8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C1C7AB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Difloxacin</w:t>
            </w:r>
            <w:proofErr w:type="spellEnd"/>
          </w:p>
        </w:tc>
        <w:tc>
          <w:tcPr>
            <w:tcW w:w="1134" w:type="dxa"/>
            <w:noWrap/>
            <w:hideMark/>
          </w:tcPr>
          <w:p w14:paraId="0B9D35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DIF</w:t>
            </w:r>
          </w:p>
        </w:tc>
        <w:tc>
          <w:tcPr>
            <w:tcW w:w="2410" w:type="dxa"/>
            <w:noWrap/>
            <w:hideMark/>
          </w:tcPr>
          <w:p w14:paraId="292C51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2448E06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AD4DA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2DBD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78049AE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63B7FB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100196.9297</w:t>
            </w:r>
          </w:p>
        </w:tc>
        <w:tc>
          <w:tcPr>
            <w:tcW w:w="2759" w:type="dxa"/>
            <w:noWrap/>
            <w:hideMark/>
          </w:tcPr>
          <w:p w14:paraId="24350D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4CFAC05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00F50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Leucomycin</w:t>
            </w:r>
          </w:p>
        </w:tc>
        <w:tc>
          <w:tcPr>
            <w:tcW w:w="1134" w:type="dxa"/>
            <w:noWrap/>
            <w:hideMark/>
          </w:tcPr>
          <w:p w14:paraId="768E79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LCM</w:t>
            </w:r>
          </w:p>
        </w:tc>
        <w:tc>
          <w:tcPr>
            <w:tcW w:w="2410" w:type="dxa"/>
            <w:noWrap/>
            <w:hideMark/>
          </w:tcPr>
          <w:p w14:paraId="52DC3F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666D6B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EBF7A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2D915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D101A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2DD9593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5694.039</w:t>
            </w:r>
          </w:p>
        </w:tc>
        <w:tc>
          <w:tcPr>
            <w:tcW w:w="2759" w:type="dxa"/>
            <w:noWrap/>
            <w:hideMark/>
          </w:tcPr>
          <w:p w14:paraId="063F7F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7150B08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AB090A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2AB58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2683E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642BA56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79765E6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4D106F6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0A8EC8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2AD555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2012.73</w:t>
            </w:r>
          </w:p>
        </w:tc>
        <w:tc>
          <w:tcPr>
            <w:tcW w:w="2759" w:type="dxa"/>
            <w:noWrap/>
            <w:hideMark/>
          </w:tcPr>
          <w:p w14:paraId="6EB002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5E001A3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F90CA7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Clarithromycin</w:t>
            </w:r>
          </w:p>
        </w:tc>
        <w:tc>
          <w:tcPr>
            <w:tcW w:w="1134" w:type="dxa"/>
            <w:noWrap/>
            <w:hideMark/>
          </w:tcPr>
          <w:p w14:paraId="30B308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CTM</w:t>
            </w:r>
          </w:p>
        </w:tc>
        <w:tc>
          <w:tcPr>
            <w:tcW w:w="2410" w:type="dxa"/>
            <w:noWrap/>
            <w:hideMark/>
          </w:tcPr>
          <w:p w14:paraId="5F6279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5FDAEF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D2C55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8DC6E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1B8AECD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BAC11F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40</w:t>
            </w:r>
          </w:p>
        </w:tc>
        <w:tc>
          <w:tcPr>
            <w:tcW w:w="2759" w:type="dxa"/>
            <w:noWrap/>
            <w:hideMark/>
          </w:tcPr>
          <w:p w14:paraId="53397310" w14:textId="50E2539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(Yang et al., 2008)</w:t>
            </w:r>
          </w:p>
        </w:tc>
      </w:tr>
      <w:tr w:rsidR="008901BB" w:rsidRPr="00934A59" w14:paraId="4319204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4FA44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02606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DD299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736281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508F83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42646F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B7C6E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5FB78E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1000000</w:t>
            </w:r>
          </w:p>
        </w:tc>
        <w:tc>
          <w:tcPr>
            <w:tcW w:w="2759" w:type="dxa"/>
            <w:noWrap/>
            <w:hideMark/>
          </w:tcPr>
          <w:p w14:paraId="1FE58482" w14:textId="1F3801E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(Isidori et al., 2005)</w:t>
            </w:r>
          </w:p>
        </w:tc>
      </w:tr>
      <w:tr w:rsidR="008901BB" w:rsidRPr="00934A59" w14:paraId="1E58427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F9293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Roxithromycin</w:t>
            </w:r>
          </w:p>
        </w:tc>
        <w:tc>
          <w:tcPr>
            <w:tcW w:w="1134" w:type="dxa"/>
            <w:noWrap/>
            <w:hideMark/>
          </w:tcPr>
          <w:p w14:paraId="32AE73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RTM</w:t>
            </w:r>
          </w:p>
        </w:tc>
        <w:tc>
          <w:tcPr>
            <w:tcW w:w="2410" w:type="dxa"/>
            <w:noWrap/>
            <w:hideMark/>
          </w:tcPr>
          <w:p w14:paraId="699982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413523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EACE8A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65A6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BFF4A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718BE1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7B41975A" w14:textId="1E584FB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2E298CB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AFAC94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sz w:val="15"/>
                <w:szCs w:val="15"/>
              </w:rPr>
              <w:t>Tylosin</w:t>
            </w:r>
            <w:proofErr w:type="spellEnd"/>
          </w:p>
        </w:tc>
        <w:tc>
          <w:tcPr>
            <w:tcW w:w="1134" w:type="dxa"/>
            <w:noWrap/>
            <w:hideMark/>
          </w:tcPr>
          <w:p w14:paraId="4208F1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TYL</w:t>
            </w:r>
          </w:p>
        </w:tc>
        <w:tc>
          <w:tcPr>
            <w:tcW w:w="2410" w:type="dxa"/>
            <w:noWrap/>
            <w:hideMark/>
          </w:tcPr>
          <w:p w14:paraId="6C2972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0D2D50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1E6855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399D42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F6DC1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099AF3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72E3F48C" w14:textId="7478155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2C522D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B07BA5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Erythromycin-H2O</w:t>
            </w:r>
          </w:p>
        </w:tc>
        <w:tc>
          <w:tcPr>
            <w:tcW w:w="1134" w:type="dxa"/>
            <w:noWrap/>
            <w:hideMark/>
          </w:tcPr>
          <w:p w14:paraId="4283A8F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ETM-H</w:t>
            </w:r>
            <w:r w:rsidRPr="00934A59">
              <w:rPr>
                <w:rFonts w:cs="Times New Roman"/>
                <w:sz w:val="15"/>
                <w:szCs w:val="15"/>
                <w:vertAlign w:val="subscript"/>
              </w:rPr>
              <w:t>2</w:t>
            </w:r>
            <w:r w:rsidRPr="00934A59">
              <w:rPr>
                <w:rFonts w:cs="Times New Roman"/>
                <w:sz w:val="15"/>
                <w:szCs w:val="15"/>
              </w:rPr>
              <w:t>O</w:t>
            </w:r>
          </w:p>
        </w:tc>
        <w:tc>
          <w:tcPr>
            <w:tcW w:w="2410" w:type="dxa"/>
            <w:noWrap/>
            <w:hideMark/>
          </w:tcPr>
          <w:p w14:paraId="4FF5E9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promelas</w:t>
            </w:r>
          </w:p>
        </w:tc>
        <w:tc>
          <w:tcPr>
            <w:tcW w:w="1134" w:type="dxa"/>
          </w:tcPr>
          <w:p w14:paraId="27F91D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AF79D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86130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33992B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634BA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3606.035489</w:t>
            </w:r>
          </w:p>
        </w:tc>
        <w:tc>
          <w:tcPr>
            <w:tcW w:w="2759" w:type="dxa"/>
            <w:noWrap/>
            <w:hideMark/>
          </w:tcPr>
          <w:p w14:paraId="7FF19A9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4ABF8A8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D6A01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Cephalexin</w:t>
            </w:r>
          </w:p>
        </w:tc>
        <w:tc>
          <w:tcPr>
            <w:tcW w:w="1134" w:type="dxa"/>
            <w:noWrap/>
            <w:hideMark/>
          </w:tcPr>
          <w:p w14:paraId="37C89AA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CPX</w:t>
            </w:r>
          </w:p>
        </w:tc>
        <w:tc>
          <w:tcPr>
            <w:tcW w:w="2410" w:type="dxa"/>
            <w:noWrap/>
            <w:hideMark/>
          </w:tcPr>
          <w:p w14:paraId="25E1BBA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5FE8DE5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3A6A6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B465A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502E1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A8998E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2BBB47D5" w14:textId="14286B5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301B10A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1320F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Amoxicillin</w:t>
            </w:r>
          </w:p>
        </w:tc>
        <w:tc>
          <w:tcPr>
            <w:tcW w:w="1134" w:type="dxa"/>
            <w:noWrap/>
            <w:hideMark/>
          </w:tcPr>
          <w:p w14:paraId="6896B1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AMOX</w:t>
            </w:r>
          </w:p>
        </w:tc>
        <w:tc>
          <w:tcPr>
            <w:tcW w:w="2410" w:type="dxa"/>
            <w:noWrap/>
            <w:hideMark/>
          </w:tcPr>
          <w:p w14:paraId="7816FD4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sp.</w:t>
            </w:r>
          </w:p>
        </w:tc>
        <w:tc>
          <w:tcPr>
            <w:tcW w:w="1134" w:type="dxa"/>
          </w:tcPr>
          <w:p w14:paraId="24FFA4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7E51BC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0A771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52C75D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5698E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6160</w:t>
            </w:r>
          </w:p>
        </w:tc>
        <w:tc>
          <w:tcPr>
            <w:tcW w:w="2759" w:type="dxa"/>
            <w:noWrap/>
            <w:hideMark/>
          </w:tcPr>
          <w:p w14:paraId="7D9DF709" w14:textId="1F6436B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(González-Pleiter et al., 2013)</w:t>
            </w:r>
          </w:p>
        </w:tc>
      </w:tr>
      <w:tr w:rsidR="008901BB" w:rsidRPr="00934A59" w14:paraId="589A3B3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95A9E3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474DC7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23A2F9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1D41CC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05570C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8D510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0DABF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2E803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3.7</w:t>
            </w:r>
          </w:p>
        </w:tc>
        <w:tc>
          <w:tcPr>
            <w:tcW w:w="2759" w:type="dxa"/>
            <w:noWrap/>
            <w:hideMark/>
          </w:tcPr>
          <w:p w14:paraId="49D056AE" w14:textId="0511B52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(Lützhøft et al., 1999)</w:t>
            </w:r>
          </w:p>
        </w:tc>
      </w:tr>
      <w:tr w:rsidR="008901BB" w:rsidRPr="00934A59" w14:paraId="78C7637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FDF47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3C54B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2ECE6A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355967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1D1CF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91EEDE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2989FD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5439B3E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</w:t>
            </w:r>
          </w:p>
        </w:tc>
        <w:tc>
          <w:tcPr>
            <w:tcW w:w="2759" w:type="dxa"/>
            <w:noWrap/>
            <w:hideMark/>
          </w:tcPr>
          <w:p w14:paraId="44B898B6" w14:textId="648636A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(Oliveira et al., 2013)</w:t>
            </w:r>
          </w:p>
        </w:tc>
      </w:tr>
      <w:tr w:rsidR="008901BB" w:rsidRPr="00934A59" w14:paraId="103F784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440CF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56F306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5A09A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Hydra vulgaris</w:t>
            </w:r>
          </w:p>
        </w:tc>
        <w:tc>
          <w:tcPr>
            <w:tcW w:w="1134" w:type="dxa"/>
          </w:tcPr>
          <w:p w14:paraId="5D583F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Invertebrates</w:t>
            </w:r>
          </w:p>
        </w:tc>
        <w:tc>
          <w:tcPr>
            <w:tcW w:w="992" w:type="dxa"/>
            <w:noWrap/>
            <w:hideMark/>
          </w:tcPr>
          <w:p w14:paraId="1D8A8E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78646F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5D05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CAF0A5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622DC084" w14:textId="73D460F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(Pascoe et al., 2003)</w:t>
            </w:r>
          </w:p>
        </w:tc>
      </w:tr>
      <w:tr w:rsidR="008901BB" w:rsidRPr="00934A59" w14:paraId="193A12D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DF5D3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AC44B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78FB9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4FCB14F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3CF163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38D039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3D0545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A411B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7EC2FB92" w14:textId="23F15B3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40C69C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3F287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A514D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C15C7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Oncorhynchus mykiss</w:t>
            </w:r>
          </w:p>
        </w:tc>
        <w:tc>
          <w:tcPr>
            <w:tcW w:w="1134" w:type="dxa"/>
          </w:tcPr>
          <w:p w14:paraId="7A9A95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76B5A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C89C99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D07A8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49EA7A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182702</w:t>
            </w:r>
          </w:p>
        </w:tc>
        <w:tc>
          <w:tcPr>
            <w:tcW w:w="2759" w:type="dxa"/>
            <w:noWrap/>
            <w:hideMark/>
          </w:tcPr>
          <w:p w14:paraId="435A2363" w14:textId="6991948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(Laville et al., 2004)</w:t>
            </w:r>
          </w:p>
        </w:tc>
      </w:tr>
      <w:tr w:rsidR="008901BB" w:rsidRPr="00934A59" w14:paraId="49F16D4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B43B9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Penicillin</w:t>
            </w:r>
          </w:p>
        </w:tc>
        <w:tc>
          <w:tcPr>
            <w:tcW w:w="1134" w:type="dxa"/>
            <w:noWrap/>
            <w:hideMark/>
          </w:tcPr>
          <w:p w14:paraId="1029E66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PEN</w:t>
            </w:r>
          </w:p>
        </w:tc>
        <w:tc>
          <w:tcPr>
            <w:tcW w:w="2410" w:type="dxa"/>
            <w:noWrap/>
            <w:hideMark/>
          </w:tcPr>
          <w:p w14:paraId="3278757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523F99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6CED7E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5.8333</w:t>
            </w:r>
          </w:p>
        </w:tc>
        <w:tc>
          <w:tcPr>
            <w:tcW w:w="993" w:type="dxa"/>
            <w:noWrap/>
            <w:hideMark/>
          </w:tcPr>
          <w:p w14:paraId="6E1627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62EDB9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54E384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1372338.048</w:t>
            </w:r>
          </w:p>
        </w:tc>
        <w:tc>
          <w:tcPr>
            <w:tcW w:w="2759" w:type="dxa"/>
            <w:noWrap/>
            <w:hideMark/>
          </w:tcPr>
          <w:p w14:paraId="37516DE3" w14:textId="0E30D98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(Selderslaghs et al., 2012)</w:t>
            </w:r>
          </w:p>
        </w:tc>
      </w:tr>
      <w:tr w:rsidR="008901BB" w:rsidRPr="00934A59" w14:paraId="6E852D50" w14:textId="77777777" w:rsidTr="00D355EE">
        <w:trPr>
          <w:trHeight w:val="20"/>
        </w:trPr>
        <w:tc>
          <w:tcPr>
            <w:tcW w:w="1701" w:type="dxa"/>
            <w:noWrap/>
          </w:tcPr>
          <w:p w14:paraId="4DF98E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</w:tcPr>
          <w:p w14:paraId="79D661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</w:tcPr>
          <w:p w14:paraId="307184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0E065C16" w14:textId="77777777" w:rsidR="008901BB" w:rsidRPr="00934A59" w:rsidRDefault="008901BB" w:rsidP="008901BB">
            <w:pPr>
              <w:spacing w:line="160" w:lineRule="exact"/>
              <w:rPr>
                <w:rFonts w:eastAsia="等线" w:cs="Times New Roman"/>
                <w:color w:val="000000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</w:tcPr>
          <w:p w14:paraId="25076A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</w:tcPr>
          <w:p w14:paraId="288D4DF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EC</w:t>
            </w:r>
            <w:r w:rsidRPr="00934A59">
              <w:rPr>
                <w:rFonts w:cs="Times New Roman"/>
                <w:sz w:val="15"/>
                <w:szCs w:val="15"/>
              </w:rPr>
              <w:t>50</w:t>
            </w:r>
          </w:p>
        </w:tc>
        <w:tc>
          <w:tcPr>
            <w:tcW w:w="1559" w:type="dxa"/>
            <w:noWrap/>
          </w:tcPr>
          <w:p w14:paraId="4FF425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</w:tcPr>
          <w:p w14:paraId="6450024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6</w:t>
            </w:r>
          </w:p>
        </w:tc>
        <w:tc>
          <w:tcPr>
            <w:tcW w:w="2759" w:type="dxa"/>
            <w:noWrap/>
          </w:tcPr>
          <w:p w14:paraId="6C7563DE" w14:textId="521A68A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(Halling-Sørensen, 2000)</w:t>
            </w:r>
          </w:p>
        </w:tc>
      </w:tr>
      <w:tr w:rsidR="008901BB" w:rsidRPr="00934A59" w14:paraId="0FD8045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628450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Cephazolin</w:t>
            </w:r>
          </w:p>
        </w:tc>
        <w:tc>
          <w:tcPr>
            <w:tcW w:w="1134" w:type="dxa"/>
            <w:noWrap/>
            <w:hideMark/>
          </w:tcPr>
          <w:p w14:paraId="51ED1E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KZ</w:t>
            </w:r>
          </w:p>
        </w:tc>
        <w:tc>
          <w:tcPr>
            <w:tcW w:w="2410" w:type="dxa"/>
            <w:noWrap/>
            <w:hideMark/>
          </w:tcPr>
          <w:p w14:paraId="10AC39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3A1E66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B42E9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1067C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40F054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5EDDA0D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19.28563</w:t>
            </w:r>
          </w:p>
        </w:tc>
        <w:tc>
          <w:tcPr>
            <w:tcW w:w="2759" w:type="dxa"/>
            <w:noWrap/>
            <w:hideMark/>
          </w:tcPr>
          <w:p w14:paraId="776F9C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3E676B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D2B0DD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Florfenicol</w:t>
            </w:r>
          </w:p>
        </w:tc>
        <w:tc>
          <w:tcPr>
            <w:tcW w:w="1134" w:type="dxa"/>
            <w:noWrap/>
            <w:hideMark/>
          </w:tcPr>
          <w:p w14:paraId="27BFC1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FF</w:t>
            </w:r>
          </w:p>
        </w:tc>
        <w:tc>
          <w:tcPr>
            <w:tcW w:w="2410" w:type="dxa"/>
            <w:noWrap/>
            <w:hideMark/>
          </w:tcPr>
          <w:p w14:paraId="025F2E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subcapitata</w:t>
            </w:r>
          </w:p>
        </w:tc>
        <w:tc>
          <w:tcPr>
            <w:tcW w:w="1134" w:type="dxa"/>
          </w:tcPr>
          <w:p w14:paraId="189159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1B2B6C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6BEB12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42E930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9CA31D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2600</w:t>
            </w:r>
          </w:p>
        </w:tc>
        <w:tc>
          <w:tcPr>
            <w:tcW w:w="2759" w:type="dxa"/>
            <w:noWrap/>
            <w:hideMark/>
          </w:tcPr>
          <w:p w14:paraId="5CE763A4" w14:textId="4513F6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(Christensen et al., 2006)</w:t>
            </w:r>
          </w:p>
        </w:tc>
      </w:tr>
      <w:tr w:rsidR="008901BB" w:rsidRPr="00934A59" w14:paraId="50ECE13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B648E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BCE51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0E3B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E009D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089745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2E47EC6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184440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0D683A6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337000</w:t>
            </w:r>
          </w:p>
        </w:tc>
        <w:tc>
          <w:tcPr>
            <w:tcW w:w="2759" w:type="dxa"/>
            <w:noWrap/>
            <w:hideMark/>
          </w:tcPr>
          <w:p w14:paraId="7294C8EB" w14:textId="3336DC2A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(Lundén and Bylund, 2000)</w:t>
            </w:r>
          </w:p>
        </w:tc>
      </w:tr>
      <w:tr w:rsidR="008901BB" w:rsidRPr="00934A59" w14:paraId="3C90F9B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A89194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Chloramphenicol</w:t>
            </w:r>
          </w:p>
        </w:tc>
        <w:tc>
          <w:tcPr>
            <w:tcW w:w="1134" w:type="dxa"/>
            <w:noWrap/>
            <w:hideMark/>
          </w:tcPr>
          <w:p w14:paraId="689C97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CAP</w:t>
            </w:r>
          </w:p>
        </w:tc>
        <w:tc>
          <w:tcPr>
            <w:tcW w:w="2410" w:type="dxa"/>
            <w:noWrap/>
            <w:hideMark/>
          </w:tcPr>
          <w:p w14:paraId="5A76BF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Branchinella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thailandensis</w:t>
            </w:r>
            <w:proofErr w:type="spellEnd"/>
          </w:p>
        </w:tc>
        <w:tc>
          <w:tcPr>
            <w:tcW w:w="1134" w:type="dxa"/>
          </w:tcPr>
          <w:p w14:paraId="18A9CD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52B7B6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02A13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94A7DE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9CDD4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</w:t>
            </w:r>
          </w:p>
        </w:tc>
        <w:tc>
          <w:tcPr>
            <w:tcW w:w="2759" w:type="dxa"/>
            <w:noWrap/>
            <w:hideMark/>
          </w:tcPr>
          <w:p w14:paraId="08583FB7" w14:textId="20417D7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(Saejung et al., 2014)</w:t>
            </w:r>
          </w:p>
        </w:tc>
      </w:tr>
      <w:tr w:rsidR="008901BB" w:rsidRPr="00934A59" w14:paraId="4059E08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0C9B2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4D4DFA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596297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Lamellidens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corrianus</w:t>
            </w:r>
            <w:proofErr w:type="spellEnd"/>
          </w:p>
        </w:tc>
        <w:tc>
          <w:tcPr>
            <w:tcW w:w="1134" w:type="dxa"/>
          </w:tcPr>
          <w:p w14:paraId="0CC0D16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  <w:proofErr w:type="spellEnd"/>
          </w:p>
        </w:tc>
        <w:tc>
          <w:tcPr>
            <w:tcW w:w="992" w:type="dxa"/>
            <w:noWrap/>
            <w:hideMark/>
          </w:tcPr>
          <w:p w14:paraId="5C2E58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8FA79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C0341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63E7C6E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94070</w:t>
            </w:r>
          </w:p>
        </w:tc>
        <w:tc>
          <w:tcPr>
            <w:tcW w:w="2759" w:type="dxa"/>
            <w:noWrap/>
            <w:hideMark/>
          </w:tcPr>
          <w:p w14:paraId="4DC6027A" w14:textId="4C6857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(Nagpure and Zambare, 2008)</w:t>
            </w:r>
          </w:p>
        </w:tc>
      </w:tr>
      <w:tr w:rsidR="008901BB" w:rsidRPr="00934A59" w14:paraId="3EDFAFA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3069B1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F77AB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D03BC2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Parreysia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cylindrica</w:t>
            </w:r>
          </w:p>
        </w:tc>
        <w:tc>
          <w:tcPr>
            <w:tcW w:w="1134" w:type="dxa"/>
          </w:tcPr>
          <w:p w14:paraId="435656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proofErr w:type="spellStart"/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  <w:proofErr w:type="spellEnd"/>
          </w:p>
        </w:tc>
        <w:tc>
          <w:tcPr>
            <w:tcW w:w="992" w:type="dxa"/>
            <w:noWrap/>
            <w:hideMark/>
          </w:tcPr>
          <w:p w14:paraId="62440B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77E41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1937B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41EA32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73810</w:t>
            </w:r>
          </w:p>
        </w:tc>
        <w:tc>
          <w:tcPr>
            <w:tcW w:w="2759" w:type="dxa"/>
            <w:noWrap/>
            <w:hideMark/>
          </w:tcPr>
          <w:p w14:paraId="50A757CA" w14:textId="228F1D1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2012)</w:t>
            </w:r>
          </w:p>
        </w:tc>
      </w:tr>
      <w:tr w:rsidR="008901BB" w:rsidRPr="00934A59" w14:paraId="2C040B3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62A0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Lincomycin</w:t>
            </w:r>
          </w:p>
        </w:tc>
        <w:tc>
          <w:tcPr>
            <w:tcW w:w="1134" w:type="dxa"/>
            <w:noWrap/>
            <w:hideMark/>
          </w:tcPr>
          <w:p w14:paraId="30B886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LIN</w:t>
            </w:r>
          </w:p>
        </w:tc>
        <w:tc>
          <w:tcPr>
            <w:tcW w:w="2410" w:type="dxa"/>
            <w:noWrap/>
            <w:hideMark/>
          </w:tcPr>
          <w:p w14:paraId="31FB3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0DF1A7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0AA85D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829B2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29FCCE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78568D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1000000</w:t>
            </w:r>
          </w:p>
        </w:tc>
        <w:tc>
          <w:tcPr>
            <w:tcW w:w="2759" w:type="dxa"/>
            <w:noWrap/>
            <w:hideMark/>
          </w:tcPr>
          <w:p w14:paraId="54145B6B" w14:textId="2D94CD4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(Isidori et al., 2005)</w:t>
            </w:r>
          </w:p>
        </w:tc>
      </w:tr>
      <w:tr w:rsidR="008901BB" w:rsidRPr="00934A59" w14:paraId="56F3669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22DF8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8AF559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973A9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</w:t>
            </w:r>
            <w:proofErr w:type="spellEnd"/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gibba</w:t>
            </w:r>
            <w:proofErr w:type="spellEnd"/>
          </w:p>
        </w:tc>
        <w:tc>
          <w:tcPr>
            <w:tcW w:w="1134" w:type="dxa"/>
          </w:tcPr>
          <w:p w14:paraId="152AE7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A093E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FB6B7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FABD53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E1E8B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54CCFC2E" w14:textId="234AD5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18F3EF5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2B2E48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3F5E1B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AE004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 xml:space="preserve">Chironomus </w:t>
            </w:r>
            <w:proofErr w:type="spellStart"/>
            <w:r w:rsidRPr="00934A59">
              <w:rPr>
                <w:rFonts w:cs="Times New Roman"/>
                <w:i/>
                <w:iCs/>
                <w:sz w:val="15"/>
                <w:szCs w:val="15"/>
              </w:rPr>
              <w:t>riparius</w:t>
            </w:r>
            <w:proofErr w:type="spellEnd"/>
          </w:p>
        </w:tc>
        <w:tc>
          <w:tcPr>
            <w:tcW w:w="1134" w:type="dxa"/>
          </w:tcPr>
          <w:p w14:paraId="7F0D8A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459344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3DBC79B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296B8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Genetics</w:t>
            </w:r>
          </w:p>
        </w:tc>
        <w:tc>
          <w:tcPr>
            <w:tcW w:w="1276" w:type="dxa"/>
            <w:noWrap/>
            <w:hideMark/>
          </w:tcPr>
          <w:p w14:paraId="6B4311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70654E8" w14:textId="0E73843D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Kwak, 2012)</w:t>
            </w:r>
          </w:p>
        </w:tc>
      </w:tr>
    </w:tbl>
    <w:p w14:paraId="6A9A7FBB" w14:textId="5B1A13D8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5534B6F7" w14:textId="2885746F" w:rsidR="00A808A9" w:rsidRPr="00934A59" w:rsidRDefault="00A808A9" w:rsidP="003A2427">
      <w:pPr>
        <w:pStyle w:val="afffffd"/>
      </w:pPr>
      <w:bookmarkStart w:id="13" w:name="_Toc122136385"/>
      <w:r w:rsidRPr="00934A59">
        <w:lastRenderedPageBreak/>
        <w:t xml:space="preserve">Table </w:t>
      </w:r>
      <w:r w:rsidR="007C451D" w:rsidRPr="00934A59">
        <w:t>S</w:t>
      </w:r>
      <w:r w:rsidR="00934A59" w:rsidRPr="00934A59">
        <w:fldChar w:fldCharType="begin"/>
      </w:r>
      <w:r w:rsidR="00934A59" w:rsidRPr="00934A59">
        <w:instrText xml:space="preserve"> SEQ Table \* ARABIC </w:instrText>
      </w:r>
      <w:r w:rsidR="00934A59" w:rsidRPr="00934A59">
        <w:fldChar w:fldCharType="separate"/>
      </w:r>
      <w:r w:rsidR="00934A59">
        <w:rPr>
          <w:noProof/>
        </w:rPr>
        <w:t>2</w:t>
      </w:r>
      <w:r w:rsidR="00934A59" w:rsidRPr="00934A59">
        <w:rPr>
          <w:noProof/>
        </w:rPr>
        <w:fldChar w:fldCharType="end"/>
      </w:r>
      <w:r w:rsidRPr="00934A59">
        <w:t xml:space="preserve"> </w:t>
      </w:r>
      <w:r w:rsidR="008A32F5" w:rsidRPr="00934A59">
        <w:t>Minimum inhibitory concentration</w:t>
      </w:r>
      <w:r w:rsidRPr="00934A59">
        <w:t xml:space="preserve"> data of target antibiotics</w:t>
      </w:r>
      <w:bookmarkEnd w:id="13"/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713"/>
        <w:gridCol w:w="873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 w:rsidR="003C5062" w:rsidRPr="00934A59" w14:paraId="3E218700" w14:textId="77777777" w:rsidTr="00A808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tcW w:w="1713" w:type="dxa"/>
            <w:noWrap/>
            <w:hideMark/>
          </w:tcPr>
          <w:p w14:paraId="55006C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Bacterial genera</w:t>
            </w:r>
          </w:p>
        </w:tc>
        <w:tc>
          <w:tcPr>
            <w:tcW w:w="873" w:type="dxa"/>
            <w:noWrap/>
            <w:hideMark/>
          </w:tcPr>
          <w:p w14:paraId="0C5B93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Sulfadiazine</w:t>
            </w:r>
          </w:p>
        </w:tc>
        <w:tc>
          <w:tcPr>
            <w:tcW w:w="874" w:type="dxa"/>
            <w:noWrap/>
            <w:hideMark/>
          </w:tcPr>
          <w:p w14:paraId="302EB0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Sulfamethoxazole</w:t>
            </w:r>
          </w:p>
        </w:tc>
        <w:tc>
          <w:tcPr>
            <w:tcW w:w="874" w:type="dxa"/>
            <w:noWrap/>
            <w:hideMark/>
          </w:tcPr>
          <w:p w14:paraId="0A3F0C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Sulfathiazole</w:t>
            </w:r>
          </w:p>
        </w:tc>
        <w:tc>
          <w:tcPr>
            <w:tcW w:w="874" w:type="dxa"/>
            <w:noWrap/>
            <w:hideMark/>
          </w:tcPr>
          <w:p w14:paraId="2FC56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Ormetoprim</w:t>
            </w:r>
          </w:p>
        </w:tc>
        <w:tc>
          <w:tcPr>
            <w:tcW w:w="874" w:type="dxa"/>
            <w:noWrap/>
            <w:hideMark/>
          </w:tcPr>
          <w:p w14:paraId="433CAB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Trimethoprim</w:t>
            </w:r>
          </w:p>
        </w:tc>
        <w:tc>
          <w:tcPr>
            <w:tcW w:w="874" w:type="dxa"/>
            <w:noWrap/>
            <w:hideMark/>
          </w:tcPr>
          <w:p w14:paraId="097CCE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Oxytetracycline</w:t>
            </w:r>
          </w:p>
        </w:tc>
        <w:tc>
          <w:tcPr>
            <w:tcW w:w="874" w:type="dxa"/>
            <w:noWrap/>
            <w:hideMark/>
          </w:tcPr>
          <w:p w14:paraId="13FB84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Tetracycline</w:t>
            </w:r>
          </w:p>
        </w:tc>
        <w:tc>
          <w:tcPr>
            <w:tcW w:w="874" w:type="dxa"/>
            <w:noWrap/>
            <w:hideMark/>
          </w:tcPr>
          <w:p w14:paraId="3308A0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Chlortetracycline</w:t>
            </w:r>
          </w:p>
        </w:tc>
        <w:tc>
          <w:tcPr>
            <w:tcW w:w="874" w:type="dxa"/>
            <w:noWrap/>
            <w:hideMark/>
          </w:tcPr>
          <w:p w14:paraId="6D0DEF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Doxycycline</w:t>
            </w:r>
          </w:p>
        </w:tc>
        <w:tc>
          <w:tcPr>
            <w:tcW w:w="874" w:type="dxa"/>
            <w:noWrap/>
            <w:hideMark/>
          </w:tcPr>
          <w:p w14:paraId="4A9F6F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b/>
                <w:bCs/>
                <w:sz w:val="11"/>
                <w:szCs w:val="11"/>
              </w:rPr>
              <w:t>Methacycline</w:t>
            </w:r>
            <w:proofErr w:type="spellEnd"/>
          </w:p>
        </w:tc>
        <w:tc>
          <w:tcPr>
            <w:tcW w:w="874" w:type="dxa"/>
            <w:noWrap/>
            <w:hideMark/>
          </w:tcPr>
          <w:p w14:paraId="6188E6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Norfloxacin</w:t>
            </w:r>
          </w:p>
        </w:tc>
        <w:tc>
          <w:tcPr>
            <w:tcW w:w="874" w:type="dxa"/>
            <w:noWrap/>
            <w:hideMark/>
          </w:tcPr>
          <w:p w14:paraId="5C0DCB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Ciprofloxacin</w:t>
            </w:r>
          </w:p>
        </w:tc>
        <w:tc>
          <w:tcPr>
            <w:tcW w:w="874" w:type="dxa"/>
            <w:noWrap/>
            <w:hideMark/>
          </w:tcPr>
          <w:p w14:paraId="185372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Ofloxacin</w:t>
            </w:r>
          </w:p>
        </w:tc>
        <w:tc>
          <w:tcPr>
            <w:tcW w:w="874" w:type="dxa"/>
            <w:noWrap/>
            <w:hideMark/>
          </w:tcPr>
          <w:p w14:paraId="546B94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Lomefloxacin</w:t>
            </w:r>
          </w:p>
        </w:tc>
      </w:tr>
      <w:tr w:rsidR="003C5062" w:rsidRPr="00934A59" w14:paraId="3024F83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44EB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4" w:name="_Hlk58949706"/>
            <w:r w:rsidRPr="00934A59">
              <w:rPr>
                <w:rFonts w:cs="Times New Roman"/>
                <w:sz w:val="11"/>
                <w:szCs w:val="11"/>
              </w:rPr>
              <w:t>Acinetobacter</w:t>
            </w:r>
          </w:p>
        </w:tc>
        <w:tc>
          <w:tcPr>
            <w:tcW w:w="873" w:type="dxa"/>
            <w:noWrap/>
            <w:hideMark/>
          </w:tcPr>
          <w:p w14:paraId="1A05F2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35F1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71ED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AED4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1750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582C8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56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276607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3779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B4D3B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87A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391A1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04E23B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60EC8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0AF0D4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55271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Actinobacillus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16E4A4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5C982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44B8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6657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32A7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57CC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41A2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9FF6B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68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D6E35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F92C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19BC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7035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CE70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AA8331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69D3E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Actinomyces</w:t>
            </w:r>
          </w:p>
        </w:tc>
        <w:tc>
          <w:tcPr>
            <w:tcW w:w="873" w:type="dxa"/>
            <w:noWrap/>
            <w:hideMark/>
          </w:tcPr>
          <w:p w14:paraId="796DC9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CCA6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2821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9FBD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476C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44D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0039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6B545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3776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1D908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2DEA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7F7A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5F95F7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491B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3A7DCB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BC80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Aerococcus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479F45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3475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912C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56BF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0C2F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831D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1F8D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7A91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32F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353B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3B64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790A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C838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D2F2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8A7D36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CBC5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Aeromonas</w:t>
            </w:r>
          </w:p>
        </w:tc>
        <w:tc>
          <w:tcPr>
            <w:tcW w:w="873" w:type="dxa"/>
            <w:noWrap/>
            <w:hideMark/>
          </w:tcPr>
          <w:p w14:paraId="496C67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BB38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6786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8E30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E5D7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4A9802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9447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9646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14B1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53F7A7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E39E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3B92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80BA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528B64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6B57A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6543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Alcaligenes</w:t>
            </w:r>
          </w:p>
        </w:tc>
        <w:tc>
          <w:tcPr>
            <w:tcW w:w="873" w:type="dxa"/>
            <w:noWrap/>
            <w:hideMark/>
          </w:tcPr>
          <w:p w14:paraId="6CDD2F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D7C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2659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44D9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4A4E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A44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DFFF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5261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6C8F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B722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AA12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EA8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CD71A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2ACF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3D8AF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D0DB2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Alternaria</w:t>
            </w:r>
          </w:p>
        </w:tc>
        <w:tc>
          <w:tcPr>
            <w:tcW w:w="873" w:type="dxa"/>
            <w:noWrap/>
            <w:hideMark/>
          </w:tcPr>
          <w:p w14:paraId="517377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7FB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0F97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3ADB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0AB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F6DE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BF8F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68E3B4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96D4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5E08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7C7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21BE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9447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BA2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6BE3BF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ADDFC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Anaerobic cocci Gram positive</w:t>
            </w:r>
          </w:p>
        </w:tc>
        <w:tc>
          <w:tcPr>
            <w:tcW w:w="873" w:type="dxa"/>
            <w:noWrap/>
            <w:hideMark/>
          </w:tcPr>
          <w:p w14:paraId="61328C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33B2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1DC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94CF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EF20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CEBC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2BE2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9841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1320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E144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17AB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14A2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A0C7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0494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D167E0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0E3E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Arcanobacterium</w:t>
            </w:r>
            <w:proofErr w:type="spellEnd"/>
          </w:p>
        </w:tc>
        <w:tc>
          <w:tcPr>
            <w:tcW w:w="873" w:type="dxa"/>
            <w:noWrap/>
            <w:hideMark/>
          </w:tcPr>
          <w:p w14:paraId="4C7621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E90F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176E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0534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E19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EDF5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E560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0AC065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099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99DA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6289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4B50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5C69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3F07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EDB6D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2EE52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Bacilus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7BCE8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1F57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63D3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BD47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6CF2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A60C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E2F9D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3B949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3481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1953</w:t>
            </w:r>
          </w:p>
        </w:tc>
        <w:tc>
          <w:tcPr>
            <w:tcW w:w="874" w:type="dxa"/>
            <w:noWrap/>
            <w:hideMark/>
          </w:tcPr>
          <w:p w14:paraId="176ABF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3F1C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49</w:t>
            </w:r>
          </w:p>
        </w:tc>
        <w:tc>
          <w:tcPr>
            <w:tcW w:w="874" w:type="dxa"/>
            <w:noWrap/>
            <w:hideMark/>
          </w:tcPr>
          <w:p w14:paraId="112DB6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BB4D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29A3C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CB0B32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98D4A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Bacteroides</w:t>
            </w:r>
          </w:p>
        </w:tc>
        <w:tc>
          <w:tcPr>
            <w:tcW w:w="873" w:type="dxa"/>
            <w:noWrap/>
            <w:hideMark/>
          </w:tcPr>
          <w:p w14:paraId="7C8120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BA28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C089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6119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2410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7AB23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8B39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17265B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8FDA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AC878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CA7F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1E7BFF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609EF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163E3C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B76789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D608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Bifidobacterium</w:t>
            </w:r>
          </w:p>
        </w:tc>
        <w:tc>
          <w:tcPr>
            <w:tcW w:w="873" w:type="dxa"/>
            <w:noWrap/>
            <w:hideMark/>
          </w:tcPr>
          <w:p w14:paraId="1B0E4A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89D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CBE9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C83A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F94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5FA0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8CBB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4F6FD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6348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5D7D3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AF4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31D55D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7C4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072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7D22F9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AFE22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Bilophila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290F2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AECB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BA29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E76A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FEBD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C42C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C56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91C3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CBD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C744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89D9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7A05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35E1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097B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F778A3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5797A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Bordetella</w:t>
            </w:r>
          </w:p>
        </w:tc>
        <w:tc>
          <w:tcPr>
            <w:tcW w:w="873" w:type="dxa"/>
            <w:noWrap/>
            <w:hideMark/>
          </w:tcPr>
          <w:p w14:paraId="30593E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D0A3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2F94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5CDA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2A06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596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263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666CD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0F1DE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</w:t>
            </w:r>
          </w:p>
        </w:tc>
        <w:tc>
          <w:tcPr>
            <w:tcW w:w="874" w:type="dxa"/>
            <w:noWrap/>
            <w:hideMark/>
          </w:tcPr>
          <w:p w14:paraId="39FD5A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AA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DE245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9552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63</w:t>
            </w:r>
          </w:p>
        </w:tc>
        <w:tc>
          <w:tcPr>
            <w:tcW w:w="874" w:type="dxa"/>
            <w:noWrap/>
            <w:hideMark/>
          </w:tcPr>
          <w:p w14:paraId="6778C7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</w:tr>
      <w:tr w:rsidR="003C5062" w:rsidRPr="00934A59" w14:paraId="11D2610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7FE4E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Borrelia</w:t>
            </w:r>
          </w:p>
        </w:tc>
        <w:tc>
          <w:tcPr>
            <w:tcW w:w="873" w:type="dxa"/>
            <w:noWrap/>
            <w:hideMark/>
          </w:tcPr>
          <w:p w14:paraId="0221DA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1C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25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50A7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355A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E435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D8DE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  <w:tc>
          <w:tcPr>
            <w:tcW w:w="874" w:type="dxa"/>
            <w:noWrap/>
            <w:hideMark/>
          </w:tcPr>
          <w:p w14:paraId="5CCE8F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66E7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35C61F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871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52094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E978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40B8EF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32335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E23A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Brachyspira</w:t>
            </w:r>
            <w:proofErr w:type="spellEnd"/>
          </w:p>
        </w:tc>
        <w:tc>
          <w:tcPr>
            <w:tcW w:w="873" w:type="dxa"/>
            <w:noWrap/>
            <w:hideMark/>
          </w:tcPr>
          <w:p w14:paraId="57F636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8321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99C0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7FC6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F644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BC1C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AC10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047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BE94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</w:t>
            </w:r>
          </w:p>
        </w:tc>
        <w:tc>
          <w:tcPr>
            <w:tcW w:w="874" w:type="dxa"/>
            <w:noWrap/>
            <w:hideMark/>
          </w:tcPr>
          <w:p w14:paraId="05552B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6B19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BEB0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74A7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39B7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0A6A7D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3E780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Branhamella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232EBD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2624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416F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D88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1A12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45AD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121D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F227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FBC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0D58A2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65EF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9C8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5FF8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C3D3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47485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8163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Brevibacterium</w:t>
            </w:r>
            <w:proofErr w:type="spellEnd"/>
          </w:p>
        </w:tc>
        <w:tc>
          <w:tcPr>
            <w:tcW w:w="873" w:type="dxa"/>
            <w:noWrap/>
            <w:hideMark/>
          </w:tcPr>
          <w:p w14:paraId="12DAF2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9A6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30D7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BF24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D699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D56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D84B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CEEE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A6FA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DE2F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D489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BA3D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268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0ECF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9AFAA5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9AFDD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Brochothrix</w:t>
            </w:r>
            <w:proofErr w:type="spellEnd"/>
          </w:p>
        </w:tc>
        <w:tc>
          <w:tcPr>
            <w:tcW w:w="873" w:type="dxa"/>
            <w:noWrap/>
            <w:hideMark/>
          </w:tcPr>
          <w:p w14:paraId="6AD2FB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0868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A747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641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95AC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DE1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124000</w:t>
            </w:r>
          </w:p>
        </w:tc>
        <w:tc>
          <w:tcPr>
            <w:tcW w:w="874" w:type="dxa"/>
            <w:noWrap/>
            <w:hideMark/>
          </w:tcPr>
          <w:p w14:paraId="46A232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7AD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C5AA4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21EF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E686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B5B2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8530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9E94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53CAD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32719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Brucella</w:t>
            </w:r>
          </w:p>
        </w:tc>
        <w:tc>
          <w:tcPr>
            <w:tcW w:w="873" w:type="dxa"/>
            <w:noWrap/>
            <w:hideMark/>
          </w:tcPr>
          <w:p w14:paraId="6E04B0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E74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B04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616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E3A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FE5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DBE8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130</w:t>
            </w:r>
          </w:p>
        </w:tc>
        <w:tc>
          <w:tcPr>
            <w:tcW w:w="874" w:type="dxa"/>
            <w:noWrap/>
            <w:hideMark/>
          </w:tcPr>
          <w:p w14:paraId="1E782A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34B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306D1B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C886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E6D0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EA68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BC40D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7A208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9A97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Burkholderia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0DBB24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86F2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0384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0E4C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8BB9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5360D4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4BEB0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29250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21E5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95E6D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88D4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4A576A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16A711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2261EA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E3F52A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53DC0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Campylobacter</w:t>
            </w:r>
          </w:p>
        </w:tc>
        <w:tc>
          <w:tcPr>
            <w:tcW w:w="873" w:type="dxa"/>
            <w:noWrap/>
            <w:hideMark/>
          </w:tcPr>
          <w:p w14:paraId="0D18F9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19C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C89F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801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6BE5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874" w:type="dxa"/>
            <w:noWrap/>
            <w:hideMark/>
          </w:tcPr>
          <w:p w14:paraId="2D3EF2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DA82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3D7A9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4C0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CA589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756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AE5D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F4E20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735210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C925D7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5217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Capnocytophaga</w:t>
            </w:r>
            <w:proofErr w:type="spellEnd"/>
          </w:p>
        </w:tc>
        <w:tc>
          <w:tcPr>
            <w:tcW w:w="873" w:type="dxa"/>
            <w:noWrap/>
            <w:hideMark/>
          </w:tcPr>
          <w:p w14:paraId="3E67CC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0E81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78B3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C94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538C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43A0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71B0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E921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B0DB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CD9DE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2B8A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6A7D9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4B01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2B8D08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8E31E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1873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Cedecea</w:t>
            </w:r>
            <w:proofErr w:type="spellEnd"/>
          </w:p>
        </w:tc>
        <w:tc>
          <w:tcPr>
            <w:tcW w:w="873" w:type="dxa"/>
            <w:noWrap/>
            <w:hideMark/>
          </w:tcPr>
          <w:p w14:paraId="231F4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7089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50A8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5409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F3CB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D93C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FDA0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00FC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E462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AAFB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7067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2EE7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7C51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62500</w:t>
            </w:r>
          </w:p>
        </w:tc>
        <w:tc>
          <w:tcPr>
            <w:tcW w:w="874" w:type="dxa"/>
            <w:noWrap/>
            <w:hideMark/>
          </w:tcPr>
          <w:p w14:paraId="433FB1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E27B8F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1D18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Cellulomonas</w:t>
            </w:r>
          </w:p>
        </w:tc>
        <w:tc>
          <w:tcPr>
            <w:tcW w:w="873" w:type="dxa"/>
            <w:noWrap/>
            <w:hideMark/>
          </w:tcPr>
          <w:p w14:paraId="1E3545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A8A6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FEBA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4EEE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2473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650D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297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85DDC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E40E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FC05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6543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EDAD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1A8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A691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EB945C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F04F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Chlamydia</w:t>
            </w:r>
          </w:p>
        </w:tc>
        <w:tc>
          <w:tcPr>
            <w:tcW w:w="873" w:type="dxa"/>
            <w:noWrap/>
            <w:hideMark/>
          </w:tcPr>
          <w:p w14:paraId="323409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5A93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D4E8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F97D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665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1E1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5F1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ED66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9443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2FB39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D48F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799F4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3E7E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08D7B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</w:tr>
      <w:tr w:rsidR="003C5062" w:rsidRPr="00934A59" w14:paraId="3C1B129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4B6C4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Chryseobacterium</w:t>
            </w:r>
            <w:proofErr w:type="spellEnd"/>
          </w:p>
        </w:tc>
        <w:tc>
          <w:tcPr>
            <w:tcW w:w="873" w:type="dxa"/>
            <w:noWrap/>
            <w:hideMark/>
          </w:tcPr>
          <w:p w14:paraId="3293A6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7072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D940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8D51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7CD9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B46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1C5A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D7AD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2BBF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5C2B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F87C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C971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31A05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56FC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60285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A5BA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Citrobacter</w:t>
            </w:r>
          </w:p>
        </w:tc>
        <w:tc>
          <w:tcPr>
            <w:tcW w:w="873" w:type="dxa"/>
            <w:noWrap/>
            <w:hideMark/>
          </w:tcPr>
          <w:p w14:paraId="71E9B8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654D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7F648E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B7BC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B895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24A52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540C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B7331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4F4F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6B54B3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13F5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3CBEB6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B5AD6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66D78B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284A3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9D4D9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Clavibacter</w:t>
            </w:r>
            <w:proofErr w:type="spellEnd"/>
          </w:p>
        </w:tc>
        <w:tc>
          <w:tcPr>
            <w:tcW w:w="873" w:type="dxa"/>
            <w:noWrap/>
            <w:hideMark/>
          </w:tcPr>
          <w:p w14:paraId="5595BD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A025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DB48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8546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EBAE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A165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7AB53A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BCE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71AB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D8E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256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AC09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F9CB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1192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2072DE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1B39F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Clostridium</w:t>
            </w:r>
          </w:p>
        </w:tc>
        <w:tc>
          <w:tcPr>
            <w:tcW w:w="873" w:type="dxa"/>
            <w:noWrap/>
            <w:hideMark/>
          </w:tcPr>
          <w:p w14:paraId="030D3A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77C9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8789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B624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AB8F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BC10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E4C1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AD01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098E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8ABA9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02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0BA5DC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74FB93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25716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BEE02E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878C5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Collinsella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0C2D08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A528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05FF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318D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0EEB4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64D3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0115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0C9270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200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45ED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BDBA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BA20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75CE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815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B31791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4F30E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Corynebacterium</w:t>
            </w:r>
          </w:p>
        </w:tc>
        <w:tc>
          <w:tcPr>
            <w:tcW w:w="873" w:type="dxa"/>
            <w:noWrap/>
            <w:hideMark/>
          </w:tcPr>
          <w:p w14:paraId="5B85B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533D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795A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8417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94F5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A64B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AC71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C92E3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6E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0FE1F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138D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491799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97B96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0554A4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D9BFB1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FF5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Coryneform</w:t>
            </w:r>
          </w:p>
        </w:tc>
        <w:tc>
          <w:tcPr>
            <w:tcW w:w="873" w:type="dxa"/>
            <w:noWrap/>
            <w:hideMark/>
          </w:tcPr>
          <w:p w14:paraId="06F598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A85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D832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2501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B6D5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3404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8CD2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80A9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4F8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7CEE8A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393B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E1C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7A3F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F575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CA4D7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3FD4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Dermabacter</w:t>
            </w:r>
            <w:proofErr w:type="spellEnd"/>
          </w:p>
        </w:tc>
        <w:tc>
          <w:tcPr>
            <w:tcW w:w="873" w:type="dxa"/>
            <w:noWrap/>
            <w:hideMark/>
          </w:tcPr>
          <w:p w14:paraId="166E81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5813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EC28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C9AD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17B0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D011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4CE3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C091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ADBE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61C2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5D92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02A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00E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A5B9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1DC54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F0A08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Dialister</w:t>
            </w:r>
            <w:proofErr w:type="spellEnd"/>
          </w:p>
        </w:tc>
        <w:tc>
          <w:tcPr>
            <w:tcW w:w="873" w:type="dxa"/>
            <w:noWrap/>
            <w:hideMark/>
          </w:tcPr>
          <w:p w14:paraId="0EF3DF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DBA1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9AD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F323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AAEE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858B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557E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3EF57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F4AE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DC8D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3197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817C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99D9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40F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471E09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02680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Diplococcus</w:t>
            </w:r>
          </w:p>
        </w:tc>
        <w:tc>
          <w:tcPr>
            <w:tcW w:w="873" w:type="dxa"/>
            <w:noWrap/>
            <w:hideMark/>
          </w:tcPr>
          <w:p w14:paraId="702609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499B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139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6AB6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D563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51AB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002170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1DF09D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874" w:type="dxa"/>
            <w:noWrap/>
            <w:hideMark/>
          </w:tcPr>
          <w:p w14:paraId="32E164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</w:t>
            </w:r>
          </w:p>
        </w:tc>
        <w:tc>
          <w:tcPr>
            <w:tcW w:w="874" w:type="dxa"/>
            <w:noWrap/>
            <w:hideMark/>
          </w:tcPr>
          <w:p w14:paraId="0BE264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0729F1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1196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F51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4B5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A1BD1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FC2AE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Edwardsiella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2AA543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0CC7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C4D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1D42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7C3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312500</w:t>
            </w:r>
          </w:p>
        </w:tc>
        <w:tc>
          <w:tcPr>
            <w:tcW w:w="874" w:type="dxa"/>
            <w:noWrap/>
            <w:hideMark/>
          </w:tcPr>
          <w:p w14:paraId="1AD3CE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B213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130</w:t>
            </w:r>
          </w:p>
        </w:tc>
        <w:tc>
          <w:tcPr>
            <w:tcW w:w="874" w:type="dxa"/>
            <w:noWrap/>
            <w:hideMark/>
          </w:tcPr>
          <w:p w14:paraId="2C956F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F19A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EBD13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A0C9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5829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4978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90E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F4B43A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53B7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Eikenella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6EA1FC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62D2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3000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8E66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7F4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76A8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E82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7656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EE4E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783E8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77E2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30F6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7E4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AA59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B6F92C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57065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</w:t>
            </w:r>
          </w:p>
        </w:tc>
        <w:tc>
          <w:tcPr>
            <w:tcW w:w="873" w:type="dxa"/>
            <w:noWrap/>
            <w:hideMark/>
          </w:tcPr>
          <w:p w14:paraId="13EBBE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0A3B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619AD1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72A0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768B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9D282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D5AF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FB416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DCEA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680DE9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D2D9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BDF64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542FD8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A7E54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038BC0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25E5C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Enterobacteriaceae</w:t>
            </w:r>
          </w:p>
        </w:tc>
        <w:tc>
          <w:tcPr>
            <w:tcW w:w="873" w:type="dxa"/>
            <w:noWrap/>
            <w:hideMark/>
          </w:tcPr>
          <w:p w14:paraId="690783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3CB4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EBB7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DDFB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F42D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8878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7EB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01B8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04C5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1066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35F0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6607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3BBD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4E3BF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77B87A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B91FB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Enterococci</w:t>
            </w:r>
          </w:p>
        </w:tc>
        <w:tc>
          <w:tcPr>
            <w:tcW w:w="873" w:type="dxa"/>
            <w:noWrap/>
            <w:hideMark/>
          </w:tcPr>
          <w:p w14:paraId="4A62EA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C47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3869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39F1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F2A0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169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2B41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F3C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5FA9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E7E1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BF0F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CFD3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E222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B5A0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5B07EC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91116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Enterococcus</w:t>
            </w:r>
          </w:p>
        </w:tc>
        <w:tc>
          <w:tcPr>
            <w:tcW w:w="873" w:type="dxa"/>
            <w:noWrap/>
            <w:hideMark/>
          </w:tcPr>
          <w:p w14:paraId="3F86A8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015C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08C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C8F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D9AF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3330F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8DEBA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63ADCB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6DA9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30071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13E3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CFD91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26C988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1C8BAE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B442CA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FD05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Erysipelothrix</w:t>
            </w:r>
            <w:proofErr w:type="spellEnd"/>
          </w:p>
        </w:tc>
        <w:tc>
          <w:tcPr>
            <w:tcW w:w="873" w:type="dxa"/>
            <w:noWrap/>
            <w:hideMark/>
          </w:tcPr>
          <w:p w14:paraId="5BD215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8620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8D35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27F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ED74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8E7D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7EBA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CD99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7BF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DD74E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F9FB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29E8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C66D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D5CC6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9BC513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171A5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Erwinia</w:t>
            </w:r>
          </w:p>
        </w:tc>
        <w:tc>
          <w:tcPr>
            <w:tcW w:w="873" w:type="dxa"/>
            <w:noWrap/>
            <w:hideMark/>
          </w:tcPr>
          <w:p w14:paraId="7FDEB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538F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AC14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88E8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4755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9CC4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1D9C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31250</w:t>
            </w:r>
          </w:p>
        </w:tc>
        <w:tc>
          <w:tcPr>
            <w:tcW w:w="874" w:type="dxa"/>
            <w:noWrap/>
            <w:hideMark/>
          </w:tcPr>
          <w:p w14:paraId="50182A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7E9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2883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52CC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7048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9067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1CE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A53E8A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8841B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Escherichia</w:t>
            </w:r>
          </w:p>
        </w:tc>
        <w:tc>
          <w:tcPr>
            <w:tcW w:w="873" w:type="dxa"/>
            <w:noWrap/>
            <w:hideMark/>
          </w:tcPr>
          <w:p w14:paraId="4F0D74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523DD2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28B385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1157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1260</w:t>
            </w:r>
          </w:p>
        </w:tc>
        <w:tc>
          <w:tcPr>
            <w:tcW w:w="874" w:type="dxa"/>
            <w:noWrap/>
            <w:hideMark/>
          </w:tcPr>
          <w:p w14:paraId="56481B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</w:t>
            </w:r>
          </w:p>
        </w:tc>
        <w:tc>
          <w:tcPr>
            <w:tcW w:w="874" w:type="dxa"/>
            <w:noWrap/>
            <w:hideMark/>
          </w:tcPr>
          <w:p w14:paraId="2754C6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A5619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41201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51E210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88D0E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561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A5E7D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5F904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D26F3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</w:tr>
      <w:tr w:rsidR="003C5062" w:rsidRPr="00934A59" w14:paraId="3F571E9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010C6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Eubacterium</w:t>
            </w:r>
          </w:p>
        </w:tc>
        <w:tc>
          <w:tcPr>
            <w:tcW w:w="873" w:type="dxa"/>
            <w:noWrap/>
            <w:hideMark/>
          </w:tcPr>
          <w:p w14:paraId="4EAD3D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14C7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2EA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B54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41A5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6A53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1F24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4DBC31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C059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3929A0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F221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3FEAFF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6A4D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A1C6B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A54706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C3E93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Finegoldia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57A00D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EA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DA8C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48B9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F621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6211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40C1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4C25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470C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874" w:type="dxa"/>
            <w:noWrap/>
            <w:hideMark/>
          </w:tcPr>
          <w:p w14:paraId="16A4EC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238E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267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34F0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3F5DE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87EC30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688A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Flavobacterium</w:t>
            </w:r>
          </w:p>
        </w:tc>
        <w:tc>
          <w:tcPr>
            <w:tcW w:w="873" w:type="dxa"/>
            <w:noWrap/>
            <w:hideMark/>
          </w:tcPr>
          <w:p w14:paraId="599F49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CFDE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A98E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D876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3FB0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53DB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15630</w:t>
            </w:r>
          </w:p>
        </w:tc>
        <w:tc>
          <w:tcPr>
            <w:tcW w:w="874" w:type="dxa"/>
            <w:noWrap/>
            <w:hideMark/>
          </w:tcPr>
          <w:p w14:paraId="7326A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12F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4CF8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EAA2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6D13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7F39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DB19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5D75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6912E4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20D8C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Fusobacterium</w:t>
            </w:r>
          </w:p>
        </w:tc>
        <w:tc>
          <w:tcPr>
            <w:tcW w:w="873" w:type="dxa"/>
            <w:noWrap/>
            <w:hideMark/>
          </w:tcPr>
          <w:p w14:paraId="3CD62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4A4C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65BF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6381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5AC4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40FB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207F9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6E965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32E4BF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C80F4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1EF9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215963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4563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6A096C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D38EDE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AA9E2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Gardnerella</w:t>
            </w:r>
          </w:p>
        </w:tc>
        <w:tc>
          <w:tcPr>
            <w:tcW w:w="873" w:type="dxa"/>
            <w:noWrap/>
            <w:hideMark/>
          </w:tcPr>
          <w:p w14:paraId="327211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042F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9898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0D6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5D08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0E5C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FC3A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64F0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6446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F034F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00E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5792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77B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30D3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7C126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C0B9F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Gemella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4FC1A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8929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0907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78A0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B856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D678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E0F3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EFD6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0523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23768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A5C5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A2D9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8BCA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EC0B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C8CE7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FDAAE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Haemolytic</w:t>
            </w:r>
            <w:proofErr w:type="spellEnd"/>
          </w:p>
        </w:tc>
        <w:tc>
          <w:tcPr>
            <w:tcW w:w="873" w:type="dxa"/>
            <w:noWrap/>
            <w:hideMark/>
          </w:tcPr>
          <w:p w14:paraId="735E3C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4039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EE77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7B94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0333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E479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1D5A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356D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C1D3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E424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6914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4457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CF64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548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5F778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A6C7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Haemophilus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1F4E28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6722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3B0F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4734C2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C1E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420D83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B735E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340762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A62D4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5C7890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</w:t>
            </w:r>
          </w:p>
        </w:tc>
        <w:tc>
          <w:tcPr>
            <w:tcW w:w="874" w:type="dxa"/>
            <w:noWrap/>
            <w:hideMark/>
          </w:tcPr>
          <w:p w14:paraId="183F08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3F8C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3207D4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17407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B4145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79CE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Hafnia</w:t>
            </w:r>
          </w:p>
        </w:tc>
        <w:tc>
          <w:tcPr>
            <w:tcW w:w="873" w:type="dxa"/>
            <w:noWrap/>
            <w:hideMark/>
          </w:tcPr>
          <w:p w14:paraId="23F44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832A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03D1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9039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0C50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6CE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9EA9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3D566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CEE7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8BA9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E7B1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137FDB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B20E5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281319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C0C902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7CE5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Helicobacter</w:t>
            </w:r>
          </w:p>
        </w:tc>
        <w:tc>
          <w:tcPr>
            <w:tcW w:w="873" w:type="dxa"/>
            <w:noWrap/>
            <w:hideMark/>
          </w:tcPr>
          <w:p w14:paraId="647204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22E7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2787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84FE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2EFF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13C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5437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7EF0EA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6B18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A621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6849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41D168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99409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5F3DAC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7E821E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0368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Hemolytic</w:t>
            </w:r>
          </w:p>
        </w:tc>
        <w:tc>
          <w:tcPr>
            <w:tcW w:w="873" w:type="dxa"/>
            <w:noWrap/>
            <w:hideMark/>
          </w:tcPr>
          <w:p w14:paraId="42CA47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2A0A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F41A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B5C9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098D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97ED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8257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61CD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0E5D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3C274B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771C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8748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E298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FF22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3FF29F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F69F4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Jonesia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ED32B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4349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55A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CD0F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D7D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2AA4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893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3224A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EC2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D695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236A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C8F2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1CC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B3C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180AE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EF8B5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Kingella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5657DD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CABE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EFF0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41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C19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B515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FBC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04049E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3D7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08C0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3A0A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B62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07F71F3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75E6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13E680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166E9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Klebsiella</w:t>
            </w:r>
          </w:p>
        </w:tc>
        <w:tc>
          <w:tcPr>
            <w:tcW w:w="873" w:type="dxa"/>
            <w:noWrap/>
            <w:hideMark/>
          </w:tcPr>
          <w:p w14:paraId="242A0B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7C10F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24CD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90F6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5E3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691F6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8A843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A3E58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D913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6D50C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4687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AC048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D98B0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5A4E0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75C840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22AB8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Kluyvera</w:t>
            </w:r>
            <w:proofErr w:type="spellEnd"/>
          </w:p>
        </w:tc>
        <w:tc>
          <w:tcPr>
            <w:tcW w:w="873" w:type="dxa"/>
            <w:noWrap/>
            <w:hideMark/>
          </w:tcPr>
          <w:p w14:paraId="4BFE8B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3B56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75C0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6928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4D69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C7CC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F80B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4E81A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F81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080E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2CC7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E221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C2A2E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4C18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1FE81A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4234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Lactobacillus</w:t>
            </w:r>
          </w:p>
        </w:tc>
        <w:tc>
          <w:tcPr>
            <w:tcW w:w="873" w:type="dxa"/>
            <w:noWrap/>
            <w:hideMark/>
          </w:tcPr>
          <w:p w14:paraId="2DE5B7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C4F8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75F3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917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DB82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E23B5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4A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634B5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1605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ADC62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BA97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874" w:type="dxa"/>
            <w:noWrap/>
            <w:hideMark/>
          </w:tcPr>
          <w:p w14:paraId="684B02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A00B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36F3C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9ACD09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BFAC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Lactococcus</w:t>
            </w:r>
          </w:p>
        </w:tc>
        <w:tc>
          <w:tcPr>
            <w:tcW w:w="873" w:type="dxa"/>
            <w:noWrap/>
            <w:hideMark/>
          </w:tcPr>
          <w:p w14:paraId="635C6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B1ED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F50D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1A92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133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8A1A2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D36D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92DBB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8C52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58A7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30E3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8A3E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84F1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2175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58DF8E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5CAB0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Lawsonia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3BDB7C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3C84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3A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EF11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7222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9D4D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A4F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43CC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1197E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5D6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0C3A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2558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BEB0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9678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5277EE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29338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Legionella</w:t>
            </w:r>
          </w:p>
        </w:tc>
        <w:tc>
          <w:tcPr>
            <w:tcW w:w="873" w:type="dxa"/>
            <w:noWrap/>
            <w:hideMark/>
          </w:tcPr>
          <w:p w14:paraId="14F0F3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BFFB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9C3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3AFB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E05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FB62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EFFF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28B8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34FD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F4E3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D28A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20E8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73E6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8703E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</w:tr>
      <w:tr w:rsidR="003C5062" w:rsidRPr="00934A59" w14:paraId="10BCEC2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73CDB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Leptotrichia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74C85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8D9F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339B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F357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5F85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8CDD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ACD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2E4772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F47F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FDF03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A832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B8CA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4FEC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30EB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2AD662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BCAB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Leuconostoc</w:t>
            </w:r>
            <w:proofErr w:type="spellEnd"/>
          </w:p>
        </w:tc>
        <w:tc>
          <w:tcPr>
            <w:tcW w:w="873" w:type="dxa"/>
            <w:noWrap/>
            <w:hideMark/>
          </w:tcPr>
          <w:p w14:paraId="7317D1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60B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F0C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EC60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3D45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7B0F5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C476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E0B51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3422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120DF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9E5A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010A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516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17F10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99CAC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3497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Listeria</w:t>
            </w:r>
          </w:p>
        </w:tc>
        <w:tc>
          <w:tcPr>
            <w:tcW w:w="873" w:type="dxa"/>
            <w:noWrap/>
            <w:hideMark/>
          </w:tcPr>
          <w:p w14:paraId="699570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0A15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0EE0F2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CED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0798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682D7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497D8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705738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1C6B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64616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D319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62735E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EEB3F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FDA4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FD140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9052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Mannheimia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755D39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6440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115F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8780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081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7598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66D4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BFE0E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8956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BCF5D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41EC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1553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3113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C49E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931CFE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7F55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Microbacterium</w:t>
            </w:r>
            <w:proofErr w:type="spellEnd"/>
          </w:p>
        </w:tc>
        <w:tc>
          <w:tcPr>
            <w:tcW w:w="873" w:type="dxa"/>
            <w:noWrap/>
            <w:hideMark/>
          </w:tcPr>
          <w:p w14:paraId="59BEB4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35D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F787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074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5C9F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7056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A82C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CFB1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DC20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D5E9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7E85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DAED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D635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CC35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07091F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00DC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Micrococcus</w:t>
            </w:r>
          </w:p>
        </w:tc>
        <w:tc>
          <w:tcPr>
            <w:tcW w:w="873" w:type="dxa"/>
            <w:noWrap/>
            <w:hideMark/>
          </w:tcPr>
          <w:p w14:paraId="670A3A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7D3F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013A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237D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849F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DD4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961E8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2C1683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BC2F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784C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27FB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874" w:type="dxa"/>
            <w:noWrap/>
            <w:hideMark/>
          </w:tcPr>
          <w:p w14:paraId="7ED5A3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EB06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874" w:type="dxa"/>
            <w:noWrap/>
            <w:hideMark/>
          </w:tcPr>
          <w:p w14:paraId="27778D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5EC6E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9D03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Micromonas</w:t>
            </w:r>
            <w:proofErr w:type="spellEnd"/>
          </w:p>
        </w:tc>
        <w:tc>
          <w:tcPr>
            <w:tcW w:w="873" w:type="dxa"/>
            <w:noWrap/>
            <w:hideMark/>
          </w:tcPr>
          <w:p w14:paraId="479684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5BEB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5D07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EE54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34C3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3729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3F79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21C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A63C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652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6D9B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0242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B5B6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03286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D631CC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80153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lastRenderedPageBreak/>
              <w:t>Moraxella</w:t>
            </w:r>
          </w:p>
        </w:tc>
        <w:tc>
          <w:tcPr>
            <w:tcW w:w="873" w:type="dxa"/>
            <w:noWrap/>
            <w:hideMark/>
          </w:tcPr>
          <w:p w14:paraId="25F4D4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87BC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E4F1B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D75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3A5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6EB138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DEFA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82AE2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2E91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58BA7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9396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805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F05EF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21C9FF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32FBD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5361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Morganella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FD10E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F90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CD13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69AF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84B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DF88F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51D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A8927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C07C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57476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F46F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7F6E82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4D8A3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A997B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D6B6B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F39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Mycobacterium</w:t>
            </w:r>
          </w:p>
        </w:tc>
        <w:tc>
          <w:tcPr>
            <w:tcW w:w="873" w:type="dxa"/>
            <w:noWrap/>
            <w:hideMark/>
          </w:tcPr>
          <w:p w14:paraId="47BE31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68DE9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335C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71DD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4830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6E2F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0F0E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2BA112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48B2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8F1C2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CE36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B0574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5BAD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725A9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600</w:t>
            </w:r>
          </w:p>
        </w:tc>
      </w:tr>
      <w:tr w:rsidR="003C5062" w:rsidRPr="00934A59" w14:paraId="59555B3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2CBF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Mycoplasma</w:t>
            </w:r>
          </w:p>
        </w:tc>
        <w:tc>
          <w:tcPr>
            <w:tcW w:w="873" w:type="dxa"/>
            <w:noWrap/>
            <w:hideMark/>
          </w:tcPr>
          <w:p w14:paraId="61BE91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F1AA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16D8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6FE3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6760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FB0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3E1E72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874" w:type="dxa"/>
            <w:noWrap/>
            <w:hideMark/>
          </w:tcPr>
          <w:p w14:paraId="311A61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5C2A9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874" w:type="dxa"/>
            <w:noWrap/>
            <w:hideMark/>
          </w:tcPr>
          <w:p w14:paraId="699C93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C4E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ABF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706B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CE1B1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BA1C4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991C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Neisseria</w:t>
            </w:r>
          </w:p>
        </w:tc>
        <w:tc>
          <w:tcPr>
            <w:tcW w:w="873" w:type="dxa"/>
            <w:noWrap/>
            <w:hideMark/>
          </w:tcPr>
          <w:p w14:paraId="1ED80A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115EB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0F440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6330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43BD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D51C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B992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23B01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1C1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0A4ED5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51B9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133FD3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2B075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6956E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8E7C07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7DC5B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Nocardia</w:t>
            </w:r>
          </w:p>
        </w:tc>
        <w:tc>
          <w:tcPr>
            <w:tcW w:w="873" w:type="dxa"/>
            <w:noWrap/>
            <w:hideMark/>
          </w:tcPr>
          <w:p w14:paraId="0BA12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1013E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1600000</w:t>
            </w:r>
          </w:p>
        </w:tc>
        <w:tc>
          <w:tcPr>
            <w:tcW w:w="874" w:type="dxa"/>
            <w:noWrap/>
            <w:hideMark/>
          </w:tcPr>
          <w:p w14:paraId="67B64C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92FB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81D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3100</w:t>
            </w:r>
          </w:p>
        </w:tc>
        <w:tc>
          <w:tcPr>
            <w:tcW w:w="874" w:type="dxa"/>
            <w:noWrap/>
            <w:hideMark/>
          </w:tcPr>
          <w:p w14:paraId="7E4A66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874" w:type="dxa"/>
            <w:noWrap/>
            <w:hideMark/>
          </w:tcPr>
          <w:p w14:paraId="075D4C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874" w:type="dxa"/>
            <w:noWrap/>
            <w:hideMark/>
          </w:tcPr>
          <w:p w14:paraId="214DAA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874" w:type="dxa"/>
            <w:noWrap/>
            <w:hideMark/>
          </w:tcPr>
          <w:p w14:paraId="3B906A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3100</w:t>
            </w:r>
          </w:p>
        </w:tc>
        <w:tc>
          <w:tcPr>
            <w:tcW w:w="874" w:type="dxa"/>
            <w:noWrap/>
            <w:hideMark/>
          </w:tcPr>
          <w:p w14:paraId="2E61B5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6300</w:t>
            </w:r>
          </w:p>
        </w:tc>
        <w:tc>
          <w:tcPr>
            <w:tcW w:w="874" w:type="dxa"/>
            <w:noWrap/>
            <w:hideMark/>
          </w:tcPr>
          <w:p w14:paraId="75854E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244B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7034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9540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B86546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DCED0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Oerskovia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221409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BDB9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91F8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05DC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F58B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07E3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A776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6DBC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F567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07E41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9DC9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594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3462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B832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911CFF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B602C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Olsenella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43A4E3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B9D7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980B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083E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4E4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CBA9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1F2D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C1FC4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CD20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5EBB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401D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C6AA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75F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1267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ECD107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B62F1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Paenibacillus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0DCFB2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0178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8075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1717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E63C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B329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15DD6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FACA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3022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A56E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88AE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F93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0830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464B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39409B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FDF1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Pandoraea</w:t>
            </w:r>
            <w:proofErr w:type="spellEnd"/>
          </w:p>
        </w:tc>
        <w:tc>
          <w:tcPr>
            <w:tcW w:w="873" w:type="dxa"/>
            <w:noWrap/>
            <w:hideMark/>
          </w:tcPr>
          <w:p w14:paraId="381D62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49FD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8A3B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2B68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5E1E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B4F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439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F8E2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1B54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85C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247E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14A0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3BA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2F03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4CB4C3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146CB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Pantoea</w:t>
            </w:r>
            <w:proofErr w:type="spellEnd"/>
          </w:p>
        </w:tc>
        <w:tc>
          <w:tcPr>
            <w:tcW w:w="873" w:type="dxa"/>
            <w:noWrap/>
            <w:hideMark/>
          </w:tcPr>
          <w:p w14:paraId="540A91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6C6C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8797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D8E6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127C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218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A92A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CE205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0522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FDD6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C23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C54B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FAE9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D2D8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2D34FC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63747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Parvimonas</w:t>
            </w:r>
            <w:proofErr w:type="spellEnd"/>
          </w:p>
        </w:tc>
        <w:tc>
          <w:tcPr>
            <w:tcW w:w="873" w:type="dxa"/>
            <w:noWrap/>
            <w:hideMark/>
          </w:tcPr>
          <w:p w14:paraId="31C66B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19E6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ADBA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C9A1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4C84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118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A6E3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7127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F690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47</w:t>
            </w:r>
          </w:p>
        </w:tc>
        <w:tc>
          <w:tcPr>
            <w:tcW w:w="874" w:type="dxa"/>
            <w:noWrap/>
            <w:hideMark/>
          </w:tcPr>
          <w:p w14:paraId="5C0E85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236C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1168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E514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AE2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09C4B0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FA976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Pasteurella</w:t>
            </w:r>
          </w:p>
        </w:tc>
        <w:tc>
          <w:tcPr>
            <w:tcW w:w="873" w:type="dxa"/>
            <w:noWrap/>
            <w:hideMark/>
          </w:tcPr>
          <w:p w14:paraId="3343CA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ADDC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97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5603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8E4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E4B3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1BFB8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30519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15BF6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C23D2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78F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3A0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CF515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4860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1F2002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F6DC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Pediococcus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77808F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1170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22D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DE56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B902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4A120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710C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FEF28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DF39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2BE51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5506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1A5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9A0B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69B4A3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6A6595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BFBD1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16A1CB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168A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B9A6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27F2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9B35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561B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C11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FB1D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A11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8170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CB37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2B15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F3A8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BFE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12A7B4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6BD07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Peptoniphilus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1CC3CE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CB0E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E66B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B12D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34A7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1C9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A724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1FF4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EEC9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54C5C5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3558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9C59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23A4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7AEE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D8B5C6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5C97C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Peptostreptococcus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0DBB70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E185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DB27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916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8C4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462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EF53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25965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8CB3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32DC16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4E52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17B5E8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8B181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CAFC0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1D4EBD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6512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Plesiomonas</w:t>
            </w:r>
            <w:proofErr w:type="spellEnd"/>
          </w:p>
        </w:tc>
        <w:tc>
          <w:tcPr>
            <w:tcW w:w="873" w:type="dxa"/>
            <w:noWrap/>
            <w:hideMark/>
          </w:tcPr>
          <w:p w14:paraId="1E7C96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9453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6371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0EB7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0D4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4900</w:t>
            </w:r>
          </w:p>
        </w:tc>
        <w:tc>
          <w:tcPr>
            <w:tcW w:w="874" w:type="dxa"/>
            <w:noWrap/>
            <w:hideMark/>
          </w:tcPr>
          <w:p w14:paraId="74E49B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2F5C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F553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A3CC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5CD9F9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51AC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532C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E2C6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0EE52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74A641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0694C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Pneumococci</w:t>
            </w:r>
          </w:p>
        </w:tc>
        <w:tc>
          <w:tcPr>
            <w:tcW w:w="873" w:type="dxa"/>
            <w:noWrap/>
            <w:hideMark/>
          </w:tcPr>
          <w:p w14:paraId="22ADCA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3AAC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F112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6C8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B095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555C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B9C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EE8D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AF4B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4DDD0F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9ED2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F7D6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F395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4C867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9A94C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BEEF1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Porphyromonas</w:t>
            </w:r>
            <w:proofErr w:type="spellEnd"/>
          </w:p>
        </w:tc>
        <w:tc>
          <w:tcPr>
            <w:tcW w:w="873" w:type="dxa"/>
            <w:noWrap/>
            <w:hideMark/>
          </w:tcPr>
          <w:p w14:paraId="38AD83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A535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0AB8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4852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86E6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529E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8F9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D4AB2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686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0939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4869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171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5B00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39DB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459CBA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4B90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Prevotella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3602E7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7EB8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67D3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E28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ED5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A8B1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B7EB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EE52F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E7B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8AD51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095B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1733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D21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7AC9E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4C2EF3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3E6B2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Propionibacterium</w:t>
            </w:r>
          </w:p>
        </w:tc>
        <w:tc>
          <w:tcPr>
            <w:tcW w:w="873" w:type="dxa"/>
            <w:noWrap/>
            <w:hideMark/>
          </w:tcPr>
          <w:p w14:paraId="445C2F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85D4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297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9F85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D37A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5C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E85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5A5516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3B1F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02BAF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D55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D480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6170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32EC8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45F305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6015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Proteus</w:t>
            </w:r>
          </w:p>
        </w:tc>
        <w:tc>
          <w:tcPr>
            <w:tcW w:w="873" w:type="dxa"/>
            <w:noWrap/>
            <w:hideMark/>
          </w:tcPr>
          <w:p w14:paraId="0212A3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200F96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FAF7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F648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3C2C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C9687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5D27B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488</w:t>
            </w:r>
          </w:p>
        </w:tc>
        <w:tc>
          <w:tcPr>
            <w:tcW w:w="874" w:type="dxa"/>
            <w:noWrap/>
            <w:hideMark/>
          </w:tcPr>
          <w:p w14:paraId="56E463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B7F1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5BA07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DFD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5FAF65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66C4C7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26382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B558B5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2CF48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Providencia</w:t>
            </w:r>
          </w:p>
        </w:tc>
        <w:tc>
          <w:tcPr>
            <w:tcW w:w="873" w:type="dxa"/>
            <w:noWrap/>
            <w:hideMark/>
          </w:tcPr>
          <w:p w14:paraId="452726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379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55A4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9BAA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F699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6148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16BA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CED35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1A39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2558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D088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22222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299F9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180F3A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245E45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BCE72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Pseudomonas</w:t>
            </w:r>
          </w:p>
        </w:tc>
        <w:tc>
          <w:tcPr>
            <w:tcW w:w="873" w:type="dxa"/>
            <w:noWrap/>
            <w:hideMark/>
          </w:tcPr>
          <w:p w14:paraId="7A14FE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127FCA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4B7AFF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A206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D092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95B7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50B440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150</w:t>
            </w:r>
          </w:p>
        </w:tc>
        <w:tc>
          <w:tcPr>
            <w:tcW w:w="874" w:type="dxa"/>
            <w:noWrap/>
            <w:hideMark/>
          </w:tcPr>
          <w:p w14:paraId="2E1AD0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751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5A956A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</w:t>
            </w:r>
          </w:p>
        </w:tc>
        <w:tc>
          <w:tcPr>
            <w:tcW w:w="874" w:type="dxa"/>
            <w:noWrap/>
            <w:hideMark/>
          </w:tcPr>
          <w:p w14:paraId="312A99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A56AD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A56B2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B18D2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9EDC7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55E5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Ralstonia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005BD2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9A5F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5A7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A5E9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EFEC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FDC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A801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4478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DECD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6E0A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8C03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6F45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DA7B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CD2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8337C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7C12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Raoultella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7AEEDE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CF04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312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1A88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03DB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14B4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4DEE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9BF14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84FF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12E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ABD9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D68F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73920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9675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7CBA5C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A4EE5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Rhodococcus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3FC66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1A5E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B825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7623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3B14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92FE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455B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E49D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77E8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5F135C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DE8B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AA4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4A6D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688B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F90433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AA2ED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Rothia</w:t>
            </w:r>
            <w:proofErr w:type="spellEnd"/>
          </w:p>
        </w:tc>
        <w:tc>
          <w:tcPr>
            <w:tcW w:w="873" w:type="dxa"/>
            <w:noWrap/>
            <w:hideMark/>
          </w:tcPr>
          <w:p w14:paraId="278F61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97F2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3363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7158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665A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A01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B054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A5CF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19DD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2420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E0A2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C31A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CDBC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C27F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8AF981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C6FE2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Ruminococcus</w:t>
            </w:r>
            <w:proofErr w:type="spellEnd"/>
          </w:p>
        </w:tc>
        <w:tc>
          <w:tcPr>
            <w:tcW w:w="873" w:type="dxa"/>
            <w:noWrap/>
            <w:hideMark/>
          </w:tcPr>
          <w:p w14:paraId="2B4E98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39D7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FBDE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660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0115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A4E5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FAD5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D1CF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1A25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2AE0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76D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4112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6477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542F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766F5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36AB2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Salmonella</w:t>
            </w:r>
          </w:p>
        </w:tc>
        <w:tc>
          <w:tcPr>
            <w:tcW w:w="873" w:type="dxa"/>
            <w:noWrap/>
            <w:hideMark/>
          </w:tcPr>
          <w:p w14:paraId="4F5FF3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FF5D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5C25F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C74F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4C24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530F1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31ADF3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96439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506F9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7A7ED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487A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478873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58CC70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</w:t>
            </w:r>
          </w:p>
        </w:tc>
        <w:tc>
          <w:tcPr>
            <w:tcW w:w="874" w:type="dxa"/>
            <w:noWrap/>
            <w:hideMark/>
          </w:tcPr>
          <w:p w14:paraId="35FD09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30BF9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F16A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Selenomonas</w:t>
            </w:r>
            <w:proofErr w:type="spellEnd"/>
          </w:p>
        </w:tc>
        <w:tc>
          <w:tcPr>
            <w:tcW w:w="873" w:type="dxa"/>
            <w:noWrap/>
            <w:hideMark/>
          </w:tcPr>
          <w:p w14:paraId="6F7E83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7C1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4081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AFC2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C28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2DF5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40B7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3DDD5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49AD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58EC7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7BD3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5A96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3DE5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88F5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6FF347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31E9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Serratia</w:t>
            </w:r>
          </w:p>
        </w:tc>
        <w:tc>
          <w:tcPr>
            <w:tcW w:w="873" w:type="dxa"/>
            <w:noWrap/>
            <w:hideMark/>
          </w:tcPr>
          <w:p w14:paraId="24DAAC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1F67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FEB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5902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D42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3DF8B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E97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58840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2DAD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E560B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00ED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C9D60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3C953F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44BE63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E48829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78D14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Shigella</w:t>
            </w:r>
          </w:p>
        </w:tc>
        <w:tc>
          <w:tcPr>
            <w:tcW w:w="873" w:type="dxa"/>
            <w:noWrap/>
            <w:hideMark/>
          </w:tcPr>
          <w:p w14:paraId="1A6B4A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</w:t>
            </w:r>
          </w:p>
        </w:tc>
        <w:tc>
          <w:tcPr>
            <w:tcW w:w="874" w:type="dxa"/>
            <w:noWrap/>
            <w:hideMark/>
          </w:tcPr>
          <w:p w14:paraId="21278E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8F6A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F768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6684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9800</w:t>
            </w:r>
          </w:p>
        </w:tc>
        <w:tc>
          <w:tcPr>
            <w:tcW w:w="874" w:type="dxa"/>
            <w:noWrap/>
            <w:hideMark/>
          </w:tcPr>
          <w:p w14:paraId="1EF390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10814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196.6</w:t>
            </w:r>
          </w:p>
        </w:tc>
        <w:tc>
          <w:tcPr>
            <w:tcW w:w="874" w:type="dxa"/>
            <w:noWrap/>
            <w:hideMark/>
          </w:tcPr>
          <w:p w14:paraId="2E08F8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25D4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15600</w:t>
            </w:r>
          </w:p>
        </w:tc>
        <w:tc>
          <w:tcPr>
            <w:tcW w:w="874" w:type="dxa"/>
            <w:noWrap/>
            <w:hideMark/>
          </w:tcPr>
          <w:p w14:paraId="2B629F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88D3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874" w:type="dxa"/>
            <w:noWrap/>
            <w:hideMark/>
          </w:tcPr>
          <w:p w14:paraId="791CDD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379F0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580A4D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ECF2FF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EC7E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Sinorhizobium</w:t>
            </w:r>
            <w:proofErr w:type="spellEnd"/>
          </w:p>
        </w:tc>
        <w:tc>
          <w:tcPr>
            <w:tcW w:w="873" w:type="dxa"/>
            <w:noWrap/>
            <w:hideMark/>
          </w:tcPr>
          <w:p w14:paraId="34FE9C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D135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ED9E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E844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A1E5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E937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0D34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240</w:t>
            </w:r>
          </w:p>
        </w:tc>
        <w:tc>
          <w:tcPr>
            <w:tcW w:w="874" w:type="dxa"/>
            <w:noWrap/>
            <w:hideMark/>
          </w:tcPr>
          <w:p w14:paraId="6D9AFB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A6C6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0DC8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EBE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7CDF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1B7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102E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E509C0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D7058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Staphylococci</w:t>
            </w:r>
          </w:p>
        </w:tc>
        <w:tc>
          <w:tcPr>
            <w:tcW w:w="873" w:type="dxa"/>
            <w:noWrap/>
            <w:hideMark/>
          </w:tcPr>
          <w:p w14:paraId="19F72F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EEB2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3697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ECA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BE9A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43DC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613E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BAA8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DA99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2FA0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2E5C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D4F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FF52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4103F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F8A7F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7EE0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Staphylococcus</w:t>
            </w:r>
          </w:p>
        </w:tc>
        <w:tc>
          <w:tcPr>
            <w:tcW w:w="873" w:type="dxa"/>
            <w:noWrap/>
            <w:hideMark/>
          </w:tcPr>
          <w:p w14:paraId="1F8424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2B66A9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C745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7F1C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6F13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A5432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B2A6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55D74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46BC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DC5DF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10F3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44E20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43CD5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CDB16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</w:tr>
      <w:tr w:rsidR="003C5062" w:rsidRPr="00934A59" w14:paraId="635D355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D4FBF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Stenotrophomonas</w:t>
            </w:r>
          </w:p>
        </w:tc>
        <w:tc>
          <w:tcPr>
            <w:tcW w:w="873" w:type="dxa"/>
            <w:noWrap/>
            <w:hideMark/>
          </w:tcPr>
          <w:p w14:paraId="178235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39DA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78F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B99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B774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FBB4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4E1F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B23A0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D38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2C024E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8D78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215A86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8DECD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67220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463CEE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9D41A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Streptococci</w:t>
            </w:r>
          </w:p>
        </w:tc>
        <w:tc>
          <w:tcPr>
            <w:tcW w:w="873" w:type="dxa"/>
            <w:noWrap/>
            <w:hideMark/>
          </w:tcPr>
          <w:p w14:paraId="2919EB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6CCC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E538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A515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639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15FA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4207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32DC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378E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5792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8C92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905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79C5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2A44E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972442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40638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Streptococcus</w:t>
            </w:r>
          </w:p>
        </w:tc>
        <w:tc>
          <w:tcPr>
            <w:tcW w:w="873" w:type="dxa"/>
            <w:noWrap/>
            <w:hideMark/>
          </w:tcPr>
          <w:p w14:paraId="4DBE27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12FC67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8101C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20F4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5547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2695E4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5F7468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FCA4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5E1B1B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10501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1E0A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438BD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6495A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724CA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75FC4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FACF4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Tannerella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6920D0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F8CE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17E5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D17A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61DD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8D73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A3FB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EA7E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A5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EB9BE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599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730C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A23D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2869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C5BDBC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0152F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Treponema</w:t>
            </w:r>
          </w:p>
        </w:tc>
        <w:tc>
          <w:tcPr>
            <w:tcW w:w="873" w:type="dxa"/>
            <w:noWrap/>
            <w:hideMark/>
          </w:tcPr>
          <w:p w14:paraId="07D771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3138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5E6A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161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01CF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8CAD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05EA02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7D7404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66EEC1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7039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543B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6E60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6F2E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E0D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C1C37B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B0B1A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Turicella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340E90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D96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D69B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1ED4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9C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9D2B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A7B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10BC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09C0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435FA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E49F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D052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F392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457E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9660C9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192F2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Ureaplasma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D74A6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1E73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4022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6AF3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B45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AA76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9488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3424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6D05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677A0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740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45F6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14B3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92D49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C3DD17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AFE20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Veillonella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12205D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B87B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A33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9D2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172D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28E0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4253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89A9D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A511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DAD71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D557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208EB5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C80C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E8916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A6F34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9934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Vibrio</w:t>
            </w:r>
          </w:p>
        </w:tc>
        <w:tc>
          <w:tcPr>
            <w:tcW w:w="873" w:type="dxa"/>
            <w:noWrap/>
            <w:hideMark/>
          </w:tcPr>
          <w:p w14:paraId="227DC3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B152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AC0F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DC78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F736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1200</w:t>
            </w:r>
          </w:p>
        </w:tc>
        <w:tc>
          <w:tcPr>
            <w:tcW w:w="874" w:type="dxa"/>
            <w:noWrap/>
            <w:hideMark/>
          </w:tcPr>
          <w:p w14:paraId="33E1D0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790458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874" w:type="dxa"/>
            <w:noWrap/>
            <w:hideMark/>
          </w:tcPr>
          <w:p w14:paraId="36BF69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2F67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B1EC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D90C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</w:t>
            </w:r>
          </w:p>
        </w:tc>
        <w:tc>
          <w:tcPr>
            <w:tcW w:w="874" w:type="dxa"/>
            <w:noWrap/>
            <w:hideMark/>
          </w:tcPr>
          <w:p w14:paraId="7AC8A8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F564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2279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467B5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FCED9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Weissella</w:t>
            </w:r>
            <w:proofErr w:type="spellEnd"/>
          </w:p>
        </w:tc>
        <w:tc>
          <w:tcPr>
            <w:tcW w:w="873" w:type="dxa"/>
            <w:noWrap/>
            <w:hideMark/>
          </w:tcPr>
          <w:p w14:paraId="4D7282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140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9969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772B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C6BC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723DBC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7E1D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123FF5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B06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ABA9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9F2D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9F12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93D4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3E47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6DB54C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DF747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Xanthomonas</w:t>
            </w:r>
          </w:p>
        </w:tc>
        <w:tc>
          <w:tcPr>
            <w:tcW w:w="873" w:type="dxa"/>
            <w:noWrap/>
            <w:hideMark/>
          </w:tcPr>
          <w:p w14:paraId="228658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A07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03D6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396D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3525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22FE30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3DC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9000</w:t>
            </w:r>
          </w:p>
        </w:tc>
        <w:tc>
          <w:tcPr>
            <w:tcW w:w="874" w:type="dxa"/>
            <w:noWrap/>
            <w:hideMark/>
          </w:tcPr>
          <w:p w14:paraId="053DD0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8473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6134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2428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2B57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BC82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F700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AEB579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74FBF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Xylella</w:t>
            </w:r>
          </w:p>
        </w:tc>
        <w:tc>
          <w:tcPr>
            <w:tcW w:w="873" w:type="dxa"/>
            <w:noWrap/>
            <w:hideMark/>
          </w:tcPr>
          <w:p w14:paraId="296D3C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C2AB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480E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6FC6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FD5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3C38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6090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79BEA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77C2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6C4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195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AC7E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8F0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BDD6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ABD290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18BB0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Yersinia</w:t>
            </w:r>
          </w:p>
        </w:tc>
        <w:tc>
          <w:tcPr>
            <w:tcW w:w="873" w:type="dxa"/>
            <w:noWrap/>
            <w:hideMark/>
          </w:tcPr>
          <w:p w14:paraId="370EED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B1A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A157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11B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B13D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99636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C45D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24143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BF51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2999C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1908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6DA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31A77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1126B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bookmarkEnd w:id="14"/>
    </w:tbl>
    <w:p w14:paraId="0B9E4D19" w14:textId="4C5580C4" w:rsidR="00E65656" w:rsidRPr="00934A59" w:rsidRDefault="00E65656" w:rsidP="00363D3E">
      <w:pPr>
        <w:rPr>
          <w:rFonts w:cs="Times New Roman"/>
        </w:rPr>
      </w:pPr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937"/>
        <w:gridCol w:w="938"/>
        <w:gridCol w:w="938"/>
        <w:gridCol w:w="938"/>
        <w:gridCol w:w="937"/>
        <w:gridCol w:w="938"/>
        <w:gridCol w:w="938"/>
        <w:gridCol w:w="938"/>
        <w:gridCol w:w="937"/>
        <w:gridCol w:w="938"/>
        <w:gridCol w:w="938"/>
        <w:gridCol w:w="938"/>
        <w:gridCol w:w="938"/>
      </w:tblGrid>
      <w:tr w:rsidR="007865B0" w:rsidRPr="00934A59" w14:paraId="0C637ADE" w14:textId="77777777" w:rsidTr="002F07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tcW w:w="1696" w:type="dxa"/>
            <w:noWrap/>
            <w:hideMark/>
          </w:tcPr>
          <w:p w14:paraId="700A00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Bacterial genera</w:t>
            </w:r>
          </w:p>
        </w:tc>
        <w:tc>
          <w:tcPr>
            <w:tcW w:w="937" w:type="dxa"/>
            <w:noWrap/>
            <w:hideMark/>
          </w:tcPr>
          <w:p w14:paraId="32D125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Enrofloxacin</w:t>
            </w:r>
          </w:p>
        </w:tc>
        <w:tc>
          <w:tcPr>
            <w:tcW w:w="938" w:type="dxa"/>
            <w:noWrap/>
            <w:hideMark/>
          </w:tcPr>
          <w:p w14:paraId="1C8ADB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Fleroxacin</w:t>
            </w:r>
          </w:p>
        </w:tc>
        <w:tc>
          <w:tcPr>
            <w:tcW w:w="938" w:type="dxa"/>
            <w:noWrap/>
            <w:hideMark/>
          </w:tcPr>
          <w:p w14:paraId="160071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Pefloxacin</w:t>
            </w:r>
          </w:p>
        </w:tc>
        <w:tc>
          <w:tcPr>
            <w:tcW w:w="938" w:type="dxa"/>
            <w:noWrap/>
            <w:hideMark/>
          </w:tcPr>
          <w:p w14:paraId="2A1602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b/>
                <w:bCs/>
                <w:sz w:val="11"/>
                <w:szCs w:val="11"/>
              </w:rPr>
              <w:t>Difloxacin</w:t>
            </w:r>
            <w:proofErr w:type="spellEnd"/>
          </w:p>
        </w:tc>
        <w:tc>
          <w:tcPr>
            <w:tcW w:w="937" w:type="dxa"/>
            <w:noWrap/>
            <w:hideMark/>
          </w:tcPr>
          <w:p w14:paraId="296B67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Clarithromycin</w:t>
            </w:r>
          </w:p>
        </w:tc>
        <w:tc>
          <w:tcPr>
            <w:tcW w:w="938" w:type="dxa"/>
            <w:noWrap/>
            <w:hideMark/>
          </w:tcPr>
          <w:p w14:paraId="187937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Roxithromycin</w:t>
            </w:r>
          </w:p>
        </w:tc>
        <w:tc>
          <w:tcPr>
            <w:tcW w:w="938" w:type="dxa"/>
            <w:noWrap/>
            <w:hideMark/>
          </w:tcPr>
          <w:p w14:paraId="7D5BAC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b/>
                <w:bCs/>
                <w:sz w:val="11"/>
                <w:szCs w:val="11"/>
              </w:rPr>
              <w:t>Tylosin</w:t>
            </w:r>
            <w:proofErr w:type="spellEnd"/>
          </w:p>
        </w:tc>
        <w:tc>
          <w:tcPr>
            <w:tcW w:w="938" w:type="dxa"/>
            <w:noWrap/>
            <w:hideMark/>
          </w:tcPr>
          <w:p w14:paraId="40FFB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Cephalexin</w:t>
            </w:r>
          </w:p>
        </w:tc>
        <w:tc>
          <w:tcPr>
            <w:tcW w:w="937" w:type="dxa"/>
            <w:noWrap/>
            <w:hideMark/>
          </w:tcPr>
          <w:p w14:paraId="2E4F87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Amoxicillin</w:t>
            </w:r>
          </w:p>
        </w:tc>
        <w:tc>
          <w:tcPr>
            <w:tcW w:w="938" w:type="dxa"/>
            <w:noWrap/>
            <w:hideMark/>
          </w:tcPr>
          <w:p w14:paraId="3C0CD4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Penicillin</w:t>
            </w:r>
          </w:p>
        </w:tc>
        <w:tc>
          <w:tcPr>
            <w:tcW w:w="938" w:type="dxa"/>
            <w:noWrap/>
            <w:hideMark/>
          </w:tcPr>
          <w:p w14:paraId="535307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Florfenicol</w:t>
            </w:r>
          </w:p>
        </w:tc>
        <w:tc>
          <w:tcPr>
            <w:tcW w:w="938" w:type="dxa"/>
            <w:noWrap/>
            <w:hideMark/>
          </w:tcPr>
          <w:p w14:paraId="335E6D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Chloramphenicol</w:t>
            </w:r>
          </w:p>
        </w:tc>
        <w:tc>
          <w:tcPr>
            <w:tcW w:w="938" w:type="dxa"/>
            <w:noWrap/>
            <w:hideMark/>
          </w:tcPr>
          <w:p w14:paraId="48A566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Lincomycin</w:t>
            </w:r>
          </w:p>
        </w:tc>
      </w:tr>
      <w:tr w:rsidR="007865B0" w:rsidRPr="00934A59" w14:paraId="0279DA7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F6D43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Acinetobacter</w:t>
            </w:r>
          </w:p>
        </w:tc>
        <w:tc>
          <w:tcPr>
            <w:tcW w:w="937" w:type="dxa"/>
            <w:noWrap/>
            <w:hideMark/>
          </w:tcPr>
          <w:p w14:paraId="4515D0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DE0C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A2CD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C09B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1BA1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001D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69C3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90B4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701C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08EB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AA7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08F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96A6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670AEF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7BDD6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Actinobacillus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41A03D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5E77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21AA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8465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246DB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7236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AD31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5713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9076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0F2D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42AC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73EBB9D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4656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AF27C8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BF5CE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Actinomyces</w:t>
            </w:r>
          </w:p>
        </w:tc>
        <w:tc>
          <w:tcPr>
            <w:tcW w:w="937" w:type="dxa"/>
            <w:noWrap/>
            <w:hideMark/>
          </w:tcPr>
          <w:p w14:paraId="62B82F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0574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473D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043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AC20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077E5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3F3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897A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26F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6E419A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E15E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F222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F9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9EAF1F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39FA7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Aerococcus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3F9C91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83F7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AEB8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DCFB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AB6C2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F16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58E6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8F5D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70A3B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881C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C74A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6F09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D67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C94FC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51B1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Aeromonas</w:t>
            </w:r>
          </w:p>
        </w:tc>
        <w:tc>
          <w:tcPr>
            <w:tcW w:w="937" w:type="dxa"/>
            <w:noWrap/>
            <w:hideMark/>
          </w:tcPr>
          <w:p w14:paraId="6DA53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AD91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B75E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B2CA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A18C9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F8B0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8EE1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62E3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CD13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83D3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606C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2DA5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2BBB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5A296D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0736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Alcaligenes</w:t>
            </w:r>
          </w:p>
        </w:tc>
        <w:tc>
          <w:tcPr>
            <w:tcW w:w="937" w:type="dxa"/>
            <w:noWrap/>
            <w:hideMark/>
          </w:tcPr>
          <w:p w14:paraId="6D14FD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3ECB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1D4C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1E83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9D77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EC26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8A15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6BD3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9D7B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9D07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360A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4274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77F9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932AF4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981C0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Alternaria</w:t>
            </w:r>
          </w:p>
        </w:tc>
        <w:tc>
          <w:tcPr>
            <w:tcW w:w="937" w:type="dxa"/>
            <w:noWrap/>
            <w:hideMark/>
          </w:tcPr>
          <w:p w14:paraId="753824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CE38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57FA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389E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23BF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7C38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98B6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9EF7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090FF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B794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D049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AD35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DD5C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4B79B5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7C39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Anaerobic cocci Gram positive</w:t>
            </w:r>
          </w:p>
        </w:tc>
        <w:tc>
          <w:tcPr>
            <w:tcW w:w="937" w:type="dxa"/>
            <w:noWrap/>
            <w:hideMark/>
          </w:tcPr>
          <w:p w14:paraId="277B3F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F38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6C8E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AC09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069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1CFA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C964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2883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C444E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63954A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50EC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8BEE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4DDA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6A461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2CFD5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Arcanobacterium</w:t>
            </w:r>
            <w:proofErr w:type="spellEnd"/>
          </w:p>
        </w:tc>
        <w:tc>
          <w:tcPr>
            <w:tcW w:w="937" w:type="dxa"/>
            <w:noWrap/>
            <w:hideMark/>
          </w:tcPr>
          <w:p w14:paraId="20E11F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7A33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21F1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4428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4C2F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6F39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F006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2AB0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2C45C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2072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D794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73F6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532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AD9865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30F26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Bacilus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5F72C2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8A7E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210D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0C71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77D4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938" w:type="dxa"/>
            <w:noWrap/>
            <w:hideMark/>
          </w:tcPr>
          <w:p w14:paraId="5D4B87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96C8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A9B0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CD7E0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C68C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C173F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608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DDC63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ECB997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6029E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Bacteroides</w:t>
            </w:r>
          </w:p>
        </w:tc>
        <w:tc>
          <w:tcPr>
            <w:tcW w:w="937" w:type="dxa"/>
            <w:noWrap/>
            <w:hideMark/>
          </w:tcPr>
          <w:p w14:paraId="1B876D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81AB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A9C8C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2D6B0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4A2A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54E46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6EF8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969E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7" w:type="dxa"/>
            <w:noWrap/>
            <w:hideMark/>
          </w:tcPr>
          <w:p w14:paraId="034691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54516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66ADC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A619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B26E9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64CA59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3CB66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Bifidobacterium</w:t>
            </w:r>
          </w:p>
        </w:tc>
        <w:tc>
          <w:tcPr>
            <w:tcW w:w="937" w:type="dxa"/>
            <w:noWrap/>
            <w:hideMark/>
          </w:tcPr>
          <w:p w14:paraId="3499C0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80EA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B82C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9E0C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75A16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2C86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22CE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4EA9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BDB3E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EF4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4E1B9D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836C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0ED9A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C59772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799F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Bilophila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0AAC4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143C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5FA3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1607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1844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6402FC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938" w:type="dxa"/>
            <w:noWrap/>
            <w:hideMark/>
          </w:tcPr>
          <w:p w14:paraId="619014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668C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C2651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0B80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555523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4B42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3460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A4BF9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F3E16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Bordetella</w:t>
            </w:r>
          </w:p>
        </w:tc>
        <w:tc>
          <w:tcPr>
            <w:tcW w:w="937" w:type="dxa"/>
            <w:noWrap/>
            <w:hideMark/>
          </w:tcPr>
          <w:p w14:paraId="2123A5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9556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</w:t>
            </w:r>
          </w:p>
        </w:tc>
        <w:tc>
          <w:tcPr>
            <w:tcW w:w="938" w:type="dxa"/>
            <w:noWrap/>
            <w:hideMark/>
          </w:tcPr>
          <w:p w14:paraId="4F16A8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3351C9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3AF90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43A4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0A77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8DA7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457C8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AF0C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80000</w:t>
            </w:r>
          </w:p>
        </w:tc>
        <w:tc>
          <w:tcPr>
            <w:tcW w:w="938" w:type="dxa"/>
            <w:noWrap/>
            <w:hideMark/>
          </w:tcPr>
          <w:p w14:paraId="548AE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70B187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9747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3A428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56C9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Borrelia</w:t>
            </w:r>
          </w:p>
        </w:tc>
        <w:tc>
          <w:tcPr>
            <w:tcW w:w="937" w:type="dxa"/>
            <w:noWrap/>
            <w:hideMark/>
          </w:tcPr>
          <w:p w14:paraId="401BCA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2691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A52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5BC5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A21E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1E6E16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005568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74F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9712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B17E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24D00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CCF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</w:t>
            </w:r>
          </w:p>
        </w:tc>
        <w:tc>
          <w:tcPr>
            <w:tcW w:w="938" w:type="dxa"/>
            <w:noWrap/>
            <w:hideMark/>
          </w:tcPr>
          <w:p w14:paraId="196F5C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154035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61708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Brachyspira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C85E6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E085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6D05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6EDB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7DF6F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C6C9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3911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938" w:type="dxa"/>
            <w:noWrap/>
            <w:hideMark/>
          </w:tcPr>
          <w:p w14:paraId="526A96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194C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869B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07AF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F5D7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54D4B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</w:tr>
      <w:tr w:rsidR="007865B0" w:rsidRPr="00934A59" w14:paraId="4E78AC4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F102F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Branhamella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52AF3C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A01F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D73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3489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D8E62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68BE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7356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C4E3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7" w:type="dxa"/>
            <w:noWrap/>
            <w:hideMark/>
          </w:tcPr>
          <w:p w14:paraId="3A5BB5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4173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0583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A4E0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3E5C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E8F310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7616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Brevibacterium</w:t>
            </w:r>
            <w:proofErr w:type="spellEnd"/>
          </w:p>
        </w:tc>
        <w:tc>
          <w:tcPr>
            <w:tcW w:w="937" w:type="dxa"/>
            <w:noWrap/>
            <w:hideMark/>
          </w:tcPr>
          <w:p w14:paraId="5B7452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8C3F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59BD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C554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50DB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A0D65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EF8B6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71C3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5610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D9B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908D8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57BD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FBB6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74C7B92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65891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Brochothrix</w:t>
            </w:r>
            <w:proofErr w:type="spellEnd"/>
          </w:p>
        </w:tc>
        <w:tc>
          <w:tcPr>
            <w:tcW w:w="937" w:type="dxa"/>
            <w:noWrap/>
            <w:hideMark/>
          </w:tcPr>
          <w:p w14:paraId="6AAEB3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2617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576E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29E8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C177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0FD6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A9E1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4118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D6634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FC14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BD23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0E2C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BE47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062FC6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D1603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Brucella</w:t>
            </w:r>
          </w:p>
        </w:tc>
        <w:tc>
          <w:tcPr>
            <w:tcW w:w="937" w:type="dxa"/>
            <w:noWrap/>
            <w:hideMark/>
          </w:tcPr>
          <w:p w14:paraId="4332C6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E78A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25D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C0B9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39EDC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71F0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0FB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308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7896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346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F634B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5804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5EB352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66D4E5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079E6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lastRenderedPageBreak/>
              <w:t>Burkholderia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1BAE0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193502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A3DD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73E9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BED6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7F2C78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682A2B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C7FA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6DA2D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0A6C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FE9F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3E41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684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1C5A80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634F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Campylobacter</w:t>
            </w:r>
          </w:p>
        </w:tc>
        <w:tc>
          <w:tcPr>
            <w:tcW w:w="937" w:type="dxa"/>
            <w:noWrap/>
            <w:hideMark/>
          </w:tcPr>
          <w:p w14:paraId="08E635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AFC8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9867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DA33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F29C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4671F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256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027A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2107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E274D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CA4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045EE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5E01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A81475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6CACC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Capnocytophaga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70C23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B6B2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E9FB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7120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EC9A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ECD1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3061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0E8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E786A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9FDB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7BBF8F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EE27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6F6B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5ADEC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C99FF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Cedecea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2CEEA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086C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2F9A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0E9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5165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A2FB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50D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0694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177D8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DB12A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A83E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858E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B9E5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233EAD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C4D46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Cellulomonas</w:t>
            </w:r>
          </w:p>
        </w:tc>
        <w:tc>
          <w:tcPr>
            <w:tcW w:w="937" w:type="dxa"/>
            <w:noWrap/>
            <w:hideMark/>
          </w:tcPr>
          <w:p w14:paraId="1168C2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F1F6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8D95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A6CA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B73E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F5E0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BD85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AF54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5906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65A0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5ABD40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51C4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E091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5759D0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CC594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Chlamydia</w:t>
            </w:r>
          </w:p>
        </w:tc>
        <w:tc>
          <w:tcPr>
            <w:tcW w:w="937" w:type="dxa"/>
            <w:noWrap/>
            <w:hideMark/>
          </w:tcPr>
          <w:p w14:paraId="0BBA3F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156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938" w:type="dxa"/>
            <w:noWrap/>
            <w:hideMark/>
          </w:tcPr>
          <w:p w14:paraId="6711CF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4B65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46F2E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85151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938" w:type="dxa"/>
            <w:noWrap/>
            <w:hideMark/>
          </w:tcPr>
          <w:p w14:paraId="52B3D8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7684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BBD8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68A7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FE1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F5D0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328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04C6B2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14F5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Chryseobacterium</w:t>
            </w:r>
            <w:proofErr w:type="spellEnd"/>
          </w:p>
        </w:tc>
        <w:tc>
          <w:tcPr>
            <w:tcW w:w="937" w:type="dxa"/>
            <w:noWrap/>
            <w:hideMark/>
          </w:tcPr>
          <w:p w14:paraId="40E1B5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ED67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B62C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D052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D06A2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A527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DBE0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4D00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24A5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FC16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0A73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F05C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0985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579CD0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EB776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Citrobacter</w:t>
            </w:r>
          </w:p>
        </w:tc>
        <w:tc>
          <w:tcPr>
            <w:tcW w:w="937" w:type="dxa"/>
            <w:noWrap/>
            <w:hideMark/>
          </w:tcPr>
          <w:p w14:paraId="6F3681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1384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C2FA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04A1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FAB46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AB6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E5F3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BBF1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6500</w:t>
            </w:r>
          </w:p>
        </w:tc>
        <w:tc>
          <w:tcPr>
            <w:tcW w:w="937" w:type="dxa"/>
            <w:noWrap/>
            <w:hideMark/>
          </w:tcPr>
          <w:p w14:paraId="5E3A55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EF957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3E8CC0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DD1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651B5AD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3AC673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BBE3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Clavibacter</w:t>
            </w:r>
            <w:proofErr w:type="spellEnd"/>
          </w:p>
        </w:tc>
        <w:tc>
          <w:tcPr>
            <w:tcW w:w="937" w:type="dxa"/>
            <w:noWrap/>
            <w:hideMark/>
          </w:tcPr>
          <w:p w14:paraId="46544C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1A0C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6A09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FE95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0C049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DF6D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72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80C0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7040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6271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AAFD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C8F1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F2F4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8623C5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FFBD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Clostridium</w:t>
            </w:r>
          </w:p>
        </w:tc>
        <w:tc>
          <w:tcPr>
            <w:tcW w:w="937" w:type="dxa"/>
            <w:noWrap/>
            <w:hideMark/>
          </w:tcPr>
          <w:p w14:paraId="78CF92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460A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12E14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589D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93DA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342DE3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F7E8A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149571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4420C9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38D6E3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26DD4B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A8B8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DCACE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</w:tr>
      <w:tr w:rsidR="007865B0" w:rsidRPr="00934A59" w14:paraId="4A458BB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BB145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Collinsella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653B7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B766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F0FC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027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B8A2A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83DA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56C7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33EF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A80A6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8B3C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C9500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50A1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44B7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A03F0C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90E62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Corynebacterium</w:t>
            </w:r>
          </w:p>
        </w:tc>
        <w:tc>
          <w:tcPr>
            <w:tcW w:w="937" w:type="dxa"/>
            <w:noWrap/>
            <w:hideMark/>
          </w:tcPr>
          <w:p w14:paraId="4E290A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7F7F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5BA7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3F45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A683C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5BEC89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C5CEB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CDF4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F326F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F3B7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3CCA56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7047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381EA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</w:tr>
      <w:tr w:rsidR="007865B0" w:rsidRPr="00934A59" w14:paraId="0AFADA4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4394B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Coryneform</w:t>
            </w:r>
          </w:p>
        </w:tc>
        <w:tc>
          <w:tcPr>
            <w:tcW w:w="937" w:type="dxa"/>
            <w:noWrap/>
            <w:hideMark/>
          </w:tcPr>
          <w:p w14:paraId="404B61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E537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8AB1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D886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6A20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16F44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44B28E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231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7DE65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D6ED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57546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28EC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02EA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3E10B70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49432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Dermabacter</w:t>
            </w:r>
            <w:proofErr w:type="spellEnd"/>
          </w:p>
        </w:tc>
        <w:tc>
          <w:tcPr>
            <w:tcW w:w="937" w:type="dxa"/>
            <w:noWrap/>
            <w:hideMark/>
          </w:tcPr>
          <w:p w14:paraId="799599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2CA3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978C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00CE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1071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3B0E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A5FD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EDEE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0D9FD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E747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14C0E3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F454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524A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4C2281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4AF8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Dialister</w:t>
            </w:r>
            <w:proofErr w:type="spellEnd"/>
          </w:p>
        </w:tc>
        <w:tc>
          <w:tcPr>
            <w:tcW w:w="937" w:type="dxa"/>
            <w:noWrap/>
            <w:hideMark/>
          </w:tcPr>
          <w:p w14:paraId="1C364B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F290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A410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1774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CD393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D7A7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3C24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6079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91E22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2B2A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71CC4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B35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5DC7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892D5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788D8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Diplococcus</w:t>
            </w:r>
          </w:p>
        </w:tc>
        <w:tc>
          <w:tcPr>
            <w:tcW w:w="937" w:type="dxa"/>
            <w:noWrap/>
            <w:hideMark/>
          </w:tcPr>
          <w:p w14:paraId="23F5AB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AE80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85D7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ABC0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00B6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AE88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B967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C6A6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937" w:type="dxa"/>
            <w:noWrap/>
            <w:hideMark/>
          </w:tcPr>
          <w:p w14:paraId="2DF70C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9B5EF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AD15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1847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687FC4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28F16C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4087D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Edwardsiella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A7C5B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C65F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5CC1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7C0B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CD91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575C9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165A65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E306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48E7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2CAA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21833E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FF00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B53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C4ED55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6AA0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Eikenella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0ACD2C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2E99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CC7A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9737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9267F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308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B9C2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2D8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C1022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FD6C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23B20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480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124496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AE118C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75A40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</w:t>
            </w:r>
          </w:p>
        </w:tc>
        <w:tc>
          <w:tcPr>
            <w:tcW w:w="937" w:type="dxa"/>
            <w:noWrap/>
            <w:hideMark/>
          </w:tcPr>
          <w:p w14:paraId="163AE8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E8A1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9A68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A24C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E706F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91F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F01A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24D4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7" w:type="dxa"/>
            <w:noWrap/>
            <w:hideMark/>
          </w:tcPr>
          <w:p w14:paraId="32ED49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43203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1DC099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C75E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7B738C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876ED8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87FBA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Enterobacteriaceae</w:t>
            </w:r>
          </w:p>
        </w:tc>
        <w:tc>
          <w:tcPr>
            <w:tcW w:w="937" w:type="dxa"/>
            <w:noWrap/>
            <w:hideMark/>
          </w:tcPr>
          <w:p w14:paraId="1E20E4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EFFA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6E11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AC0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679EA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72A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5C6E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11C0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7" w:type="dxa"/>
            <w:noWrap/>
            <w:hideMark/>
          </w:tcPr>
          <w:p w14:paraId="1224E8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FDFA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7184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064A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869A8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880648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58206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Enterococci</w:t>
            </w:r>
          </w:p>
        </w:tc>
        <w:tc>
          <w:tcPr>
            <w:tcW w:w="937" w:type="dxa"/>
            <w:noWrap/>
            <w:hideMark/>
          </w:tcPr>
          <w:p w14:paraId="1B6FD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D919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AA9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8A48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6FDD4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2CE5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0727B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0813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17EF52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48D8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CADE4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12BA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77D99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35EA05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09E03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Enterococcus</w:t>
            </w:r>
          </w:p>
        </w:tc>
        <w:tc>
          <w:tcPr>
            <w:tcW w:w="937" w:type="dxa"/>
            <w:noWrap/>
            <w:hideMark/>
          </w:tcPr>
          <w:p w14:paraId="645997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938" w:type="dxa"/>
            <w:noWrap/>
            <w:hideMark/>
          </w:tcPr>
          <w:p w14:paraId="5C17D9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116E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9D2F1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C9134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938" w:type="dxa"/>
            <w:noWrap/>
            <w:hideMark/>
          </w:tcPr>
          <w:p w14:paraId="099640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644678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7E9AF7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937" w:type="dxa"/>
            <w:noWrap/>
            <w:hideMark/>
          </w:tcPr>
          <w:p w14:paraId="1A22CC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1491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430E3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2895B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A9078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</w:tr>
      <w:tr w:rsidR="007865B0" w:rsidRPr="00934A59" w14:paraId="79A6FC9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396B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Erysipelothrix</w:t>
            </w:r>
            <w:proofErr w:type="spellEnd"/>
          </w:p>
        </w:tc>
        <w:tc>
          <w:tcPr>
            <w:tcW w:w="937" w:type="dxa"/>
            <w:noWrap/>
            <w:hideMark/>
          </w:tcPr>
          <w:p w14:paraId="1CCF6E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CCF5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DE524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43A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0DE8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31AAF9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074556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113C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3FA8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2967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227A09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CDFD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8DB0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</w:tr>
      <w:tr w:rsidR="007865B0" w:rsidRPr="00934A59" w14:paraId="29E1D19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6353D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Erwinia</w:t>
            </w:r>
          </w:p>
        </w:tc>
        <w:tc>
          <w:tcPr>
            <w:tcW w:w="937" w:type="dxa"/>
            <w:noWrap/>
            <w:hideMark/>
          </w:tcPr>
          <w:p w14:paraId="3A69D6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63F6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06E5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93FC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25A94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11C0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135A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7C07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32D7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7C28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1885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F0F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CA24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8BC49E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3149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Escherichia</w:t>
            </w:r>
          </w:p>
        </w:tc>
        <w:tc>
          <w:tcPr>
            <w:tcW w:w="937" w:type="dxa"/>
            <w:noWrap/>
            <w:hideMark/>
          </w:tcPr>
          <w:p w14:paraId="173096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E0AD7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938" w:type="dxa"/>
            <w:noWrap/>
            <w:hideMark/>
          </w:tcPr>
          <w:p w14:paraId="40F3DD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60000</w:t>
            </w:r>
          </w:p>
        </w:tc>
        <w:tc>
          <w:tcPr>
            <w:tcW w:w="938" w:type="dxa"/>
            <w:noWrap/>
            <w:hideMark/>
          </w:tcPr>
          <w:p w14:paraId="668465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187.5</w:t>
            </w:r>
          </w:p>
        </w:tc>
        <w:tc>
          <w:tcPr>
            <w:tcW w:w="937" w:type="dxa"/>
            <w:noWrap/>
            <w:hideMark/>
          </w:tcPr>
          <w:p w14:paraId="00497E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938" w:type="dxa"/>
            <w:noWrap/>
            <w:hideMark/>
          </w:tcPr>
          <w:p w14:paraId="1E866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B4BD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21D34C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7" w:type="dxa"/>
            <w:noWrap/>
            <w:hideMark/>
          </w:tcPr>
          <w:p w14:paraId="421B24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6576F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3612A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19558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95E10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12328EC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6B51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Eubacterium</w:t>
            </w:r>
          </w:p>
        </w:tc>
        <w:tc>
          <w:tcPr>
            <w:tcW w:w="937" w:type="dxa"/>
            <w:noWrap/>
            <w:hideMark/>
          </w:tcPr>
          <w:p w14:paraId="332AE9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5C01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A35F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A1B9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57C0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8367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397C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56E8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31276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6826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749616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F8B1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BB678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40C0B3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9B0EA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Finegoldia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5C4D72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1F3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D897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3F7F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7FAAA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6656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1426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107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91526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660B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24C3AE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053D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1E15C3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2824CF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D1618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Flavobacterium</w:t>
            </w:r>
          </w:p>
        </w:tc>
        <w:tc>
          <w:tcPr>
            <w:tcW w:w="937" w:type="dxa"/>
            <w:noWrap/>
            <w:hideMark/>
          </w:tcPr>
          <w:p w14:paraId="251E21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F204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9769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B33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671E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0BB4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2320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B29D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3FF9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4349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6E9B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4167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2D5E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F3249F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BCFAC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Fusobacterium</w:t>
            </w:r>
          </w:p>
        </w:tc>
        <w:tc>
          <w:tcPr>
            <w:tcW w:w="937" w:type="dxa"/>
            <w:noWrap/>
            <w:hideMark/>
          </w:tcPr>
          <w:p w14:paraId="36F11E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36B7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33F3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020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213EC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1539D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4FD569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93DBB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3FBF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08A5FA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280D5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9C09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4334D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</w:tr>
      <w:tr w:rsidR="007865B0" w:rsidRPr="00934A59" w14:paraId="0F7B025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74CC1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Gardnerella</w:t>
            </w:r>
          </w:p>
        </w:tc>
        <w:tc>
          <w:tcPr>
            <w:tcW w:w="937" w:type="dxa"/>
            <w:noWrap/>
            <w:hideMark/>
          </w:tcPr>
          <w:p w14:paraId="2F1FB3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2EFD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C681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6CB4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439E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30F1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AE78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5554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8597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1455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18D9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6BC9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28E2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6FE6E4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D14A8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Gemella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7AA830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685D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D57D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4E0B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2B65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F3DF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C35D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EDEF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21BDE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30D3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633FE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B5E4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0961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374B51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9D987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Haemolytic</w:t>
            </w:r>
            <w:proofErr w:type="spellEnd"/>
          </w:p>
        </w:tc>
        <w:tc>
          <w:tcPr>
            <w:tcW w:w="937" w:type="dxa"/>
            <w:noWrap/>
            <w:hideMark/>
          </w:tcPr>
          <w:p w14:paraId="79AE6A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4BA1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0E9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DC4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8F60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984D3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7A783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7CF5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E74B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4FC6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077856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8C68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A351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D6C86D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F5369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Haemophilus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53A284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1CC0CC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7DD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1B4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36FB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226A46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22FB7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938" w:type="dxa"/>
            <w:noWrap/>
            <w:hideMark/>
          </w:tcPr>
          <w:p w14:paraId="5BA1AB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7" w:type="dxa"/>
            <w:noWrap/>
            <w:hideMark/>
          </w:tcPr>
          <w:p w14:paraId="642B5A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6E2A80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F8289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7DD8EB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</w:t>
            </w:r>
          </w:p>
        </w:tc>
        <w:tc>
          <w:tcPr>
            <w:tcW w:w="938" w:type="dxa"/>
            <w:noWrap/>
            <w:hideMark/>
          </w:tcPr>
          <w:p w14:paraId="05D7A8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</w:tr>
      <w:tr w:rsidR="007865B0" w:rsidRPr="00934A59" w14:paraId="0F227D6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77DF7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Hafnia</w:t>
            </w:r>
          </w:p>
        </w:tc>
        <w:tc>
          <w:tcPr>
            <w:tcW w:w="937" w:type="dxa"/>
            <w:noWrap/>
            <w:hideMark/>
          </w:tcPr>
          <w:p w14:paraId="1E5ED3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E306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6BCC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8AA7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A5361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CC53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A4B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D6B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C061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5665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86FF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0D5B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30823B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DEA5AA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931E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Helicobacter</w:t>
            </w:r>
          </w:p>
        </w:tc>
        <w:tc>
          <w:tcPr>
            <w:tcW w:w="937" w:type="dxa"/>
            <w:noWrap/>
            <w:hideMark/>
          </w:tcPr>
          <w:p w14:paraId="23D761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C29E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4DE5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075E7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65046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0AD3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C5BF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D4956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7" w:type="dxa"/>
            <w:noWrap/>
            <w:hideMark/>
          </w:tcPr>
          <w:p w14:paraId="118653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693726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3D032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290C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2DFC7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</w:t>
            </w:r>
          </w:p>
        </w:tc>
      </w:tr>
      <w:tr w:rsidR="007865B0" w:rsidRPr="00934A59" w14:paraId="4DF6B6A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2A492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Hemolytic</w:t>
            </w:r>
          </w:p>
        </w:tc>
        <w:tc>
          <w:tcPr>
            <w:tcW w:w="937" w:type="dxa"/>
            <w:noWrap/>
            <w:hideMark/>
          </w:tcPr>
          <w:p w14:paraId="1ECF0E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755F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E047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36C0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B9516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978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BDED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44A2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D1CA1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7E30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A1E8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43A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19EF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C12112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C8ED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Jonesia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3F30B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0179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AF16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095A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AE9B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D5C7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5207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F01F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EE65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C181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B9A07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2242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56C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028575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C29DC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Kingella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6D0EBF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C621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071D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FBED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3E3D7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6CD00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90E2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D93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1E8B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7BE9F0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C64C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716E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994C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E9ED43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AB96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Klebsiella</w:t>
            </w:r>
          </w:p>
        </w:tc>
        <w:tc>
          <w:tcPr>
            <w:tcW w:w="937" w:type="dxa"/>
            <w:noWrap/>
            <w:hideMark/>
          </w:tcPr>
          <w:p w14:paraId="051544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E6E8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75D7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D174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7994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484540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D53A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34AA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7" w:type="dxa"/>
            <w:noWrap/>
            <w:hideMark/>
          </w:tcPr>
          <w:p w14:paraId="6D8E7F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0ED126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08AE18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E0FF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67AC78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6DF777A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E416C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Kluyvera</w:t>
            </w:r>
            <w:proofErr w:type="spellEnd"/>
          </w:p>
        </w:tc>
        <w:tc>
          <w:tcPr>
            <w:tcW w:w="937" w:type="dxa"/>
            <w:noWrap/>
            <w:hideMark/>
          </w:tcPr>
          <w:p w14:paraId="1642E5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6F7B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E656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8F9C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56908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81A9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62E2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8B59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6EBA6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63E8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D555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4B7C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A02F1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A73267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B6AF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Lactobacillus</w:t>
            </w:r>
          </w:p>
        </w:tc>
        <w:tc>
          <w:tcPr>
            <w:tcW w:w="937" w:type="dxa"/>
            <w:noWrap/>
            <w:hideMark/>
          </w:tcPr>
          <w:p w14:paraId="595597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4399A2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0210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496A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760F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D30E9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76B3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CCEB1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90000</w:t>
            </w:r>
          </w:p>
        </w:tc>
        <w:tc>
          <w:tcPr>
            <w:tcW w:w="937" w:type="dxa"/>
            <w:noWrap/>
            <w:hideMark/>
          </w:tcPr>
          <w:p w14:paraId="706FA4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0783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6954F7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7BBAB6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44F51D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0E9E140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E975B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Lactococcus</w:t>
            </w:r>
          </w:p>
        </w:tc>
        <w:tc>
          <w:tcPr>
            <w:tcW w:w="937" w:type="dxa"/>
            <w:noWrap/>
            <w:hideMark/>
          </w:tcPr>
          <w:p w14:paraId="40954F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B27EB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8CD9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6DDF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D25AB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396B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E241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4FB63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1497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FAAF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30E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299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7E0E88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3843C3F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17295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Lawsonia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1E9FB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6C31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C1F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1A4D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1E59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516C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CB7C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375</w:t>
            </w:r>
          </w:p>
        </w:tc>
        <w:tc>
          <w:tcPr>
            <w:tcW w:w="938" w:type="dxa"/>
            <w:noWrap/>
            <w:hideMark/>
          </w:tcPr>
          <w:p w14:paraId="6C80E9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89BB8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FE89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F5B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94FF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122C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3A8D1C4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AC18A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5" w:name="_Hlk58950093"/>
            <w:r w:rsidRPr="00934A59">
              <w:rPr>
                <w:rFonts w:cs="Times New Roman"/>
                <w:sz w:val="11"/>
                <w:szCs w:val="11"/>
              </w:rPr>
              <w:t>Legionella</w:t>
            </w:r>
            <w:bookmarkEnd w:id="15"/>
          </w:p>
        </w:tc>
        <w:tc>
          <w:tcPr>
            <w:tcW w:w="937" w:type="dxa"/>
            <w:noWrap/>
            <w:hideMark/>
          </w:tcPr>
          <w:p w14:paraId="56F090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DDB4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7168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C37A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82E26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4D823E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8A5E0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A4E9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79EB0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6DEB2E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671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55F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52A5B7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BC1B6F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28246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Leptotrichia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6EE16A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AFED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432F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7BC9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3FBF2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8119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B9B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BCF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2E953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2A1D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6B9A9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A8D8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831B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B3D38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19408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Leuconostoc</w:t>
            </w:r>
            <w:proofErr w:type="spellEnd"/>
          </w:p>
        </w:tc>
        <w:tc>
          <w:tcPr>
            <w:tcW w:w="937" w:type="dxa"/>
            <w:noWrap/>
            <w:hideMark/>
          </w:tcPr>
          <w:p w14:paraId="7B7864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4A9C1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6435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711F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E411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7DACD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5C5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2232A5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C03BE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F35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66EA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3DB4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34AB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57F8DB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DC699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Listeria</w:t>
            </w:r>
          </w:p>
        </w:tc>
        <w:tc>
          <w:tcPr>
            <w:tcW w:w="937" w:type="dxa"/>
            <w:noWrap/>
            <w:hideMark/>
          </w:tcPr>
          <w:p w14:paraId="5CB612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FE73A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B865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2432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B3D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423A30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D50F9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66E2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DE56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981E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63E504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FB40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8DED7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</w:tr>
      <w:tr w:rsidR="007865B0" w:rsidRPr="00934A59" w14:paraId="07137E6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1004F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Mannheimia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14088B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26CA1D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D45E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3ECA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BFC8B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829C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B77E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F6A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E508D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7361F8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0811E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4487D9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2AA13F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907503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1E5D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Microbacterium</w:t>
            </w:r>
            <w:proofErr w:type="spellEnd"/>
          </w:p>
        </w:tc>
        <w:tc>
          <w:tcPr>
            <w:tcW w:w="937" w:type="dxa"/>
            <w:noWrap/>
            <w:hideMark/>
          </w:tcPr>
          <w:p w14:paraId="1B2DA2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BAF8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E84F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87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C77A4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E5CE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40F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91BC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EFB9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A073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C857C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0A9A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D630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0D6A58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89E07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Micrococcus</w:t>
            </w:r>
          </w:p>
        </w:tc>
        <w:tc>
          <w:tcPr>
            <w:tcW w:w="937" w:type="dxa"/>
            <w:noWrap/>
            <w:hideMark/>
          </w:tcPr>
          <w:p w14:paraId="553C55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1AB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FBA3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AD22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FFD4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8E61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3909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18000</w:t>
            </w:r>
          </w:p>
        </w:tc>
        <w:tc>
          <w:tcPr>
            <w:tcW w:w="938" w:type="dxa"/>
            <w:noWrap/>
            <w:hideMark/>
          </w:tcPr>
          <w:p w14:paraId="412C0E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4033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15BF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94</w:t>
            </w:r>
          </w:p>
        </w:tc>
        <w:tc>
          <w:tcPr>
            <w:tcW w:w="938" w:type="dxa"/>
            <w:noWrap/>
            <w:hideMark/>
          </w:tcPr>
          <w:p w14:paraId="516363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EC7A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71B63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18000</w:t>
            </w:r>
          </w:p>
        </w:tc>
      </w:tr>
      <w:tr w:rsidR="007865B0" w:rsidRPr="00934A59" w14:paraId="6A502B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9887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Micromonas</w:t>
            </w:r>
            <w:proofErr w:type="spellEnd"/>
          </w:p>
        </w:tc>
        <w:tc>
          <w:tcPr>
            <w:tcW w:w="937" w:type="dxa"/>
            <w:noWrap/>
            <w:hideMark/>
          </w:tcPr>
          <w:p w14:paraId="26D92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715B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CDE7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3E9C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0169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3B81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E86F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FB1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9B143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8746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109CAC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7F7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838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C080CE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0986F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Moraxella</w:t>
            </w:r>
          </w:p>
        </w:tc>
        <w:tc>
          <w:tcPr>
            <w:tcW w:w="937" w:type="dxa"/>
            <w:noWrap/>
            <w:hideMark/>
          </w:tcPr>
          <w:p w14:paraId="1A3046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0F57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A09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5879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49C9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1ACA7F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59513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1E66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5B58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2B6430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DA906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738F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2466EF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D90B0E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BE42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Morganella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5705B2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AC92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8B37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E77A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55B01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5D97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8647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5F8D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72C9AB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DD6D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34D1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6142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87A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B67307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2DE98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Mycobacterium</w:t>
            </w:r>
          </w:p>
        </w:tc>
        <w:tc>
          <w:tcPr>
            <w:tcW w:w="937" w:type="dxa"/>
            <w:noWrap/>
            <w:hideMark/>
          </w:tcPr>
          <w:p w14:paraId="2504EC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E1D2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59F4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07FE26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3C1073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E2F9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3016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4793C6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3A4F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084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1BE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6685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6E2DBA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6B3C57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0BB20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Mycoplasma</w:t>
            </w:r>
          </w:p>
        </w:tc>
        <w:tc>
          <w:tcPr>
            <w:tcW w:w="937" w:type="dxa"/>
            <w:noWrap/>
            <w:hideMark/>
          </w:tcPr>
          <w:p w14:paraId="4AE1A6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</w:t>
            </w:r>
          </w:p>
        </w:tc>
        <w:tc>
          <w:tcPr>
            <w:tcW w:w="938" w:type="dxa"/>
            <w:noWrap/>
            <w:hideMark/>
          </w:tcPr>
          <w:p w14:paraId="4DCBFB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7D32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FBA5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70115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0.48</w:t>
            </w:r>
          </w:p>
        </w:tc>
        <w:tc>
          <w:tcPr>
            <w:tcW w:w="938" w:type="dxa"/>
            <w:noWrap/>
            <w:hideMark/>
          </w:tcPr>
          <w:p w14:paraId="6F942F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22E21D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938" w:type="dxa"/>
            <w:noWrap/>
            <w:hideMark/>
          </w:tcPr>
          <w:p w14:paraId="578417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18204B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FC7C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539D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7ACD0C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276E8A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</w:tr>
      <w:tr w:rsidR="007865B0" w:rsidRPr="00934A59" w14:paraId="4D391A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AAE9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Neisseria</w:t>
            </w:r>
          </w:p>
        </w:tc>
        <w:tc>
          <w:tcPr>
            <w:tcW w:w="937" w:type="dxa"/>
            <w:noWrap/>
            <w:hideMark/>
          </w:tcPr>
          <w:p w14:paraId="58759F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69A9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7D1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89BE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588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</w:t>
            </w:r>
          </w:p>
        </w:tc>
        <w:tc>
          <w:tcPr>
            <w:tcW w:w="938" w:type="dxa"/>
            <w:noWrap/>
            <w:hideMark/>
          </w:tcPr>
          <w:p w14:paraId="72DEB4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4D2A1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87F0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7" w:type="dxa"/>
            <w:noWrap/>
            <w:hideMark/>
          </w:tcPr>
          <w:p w14:paraId="1D2120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1AF935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58D51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981D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0606C8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57FA4F5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ADBE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Nocardia</w:t>
            </w:r>
          </w:p>
        </w:tc>
        <w:tc>
          <w:tcPr>
            <w:tcW w:w="937" w:type="dxa"/>
            <w:noWrap/>
            <w:hideMark/>
          </w:tcPr>
          <w:p w14:paraId="251917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B82C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839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B61D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8930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08C0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C621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EE59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7" w:type="dxa"/>
            <w:noWrap/>
            <w:hideMark/>
          </w:tcPr>
          <w:p w14:paraId="63D9ED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ED7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8" w:type="dxa"/>
            <w:noWrap/>
            <w:hideMark/>
          </w:tcPr>
          <w:p w14:paraId="49411A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B031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3F55C1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100000</w:t>
            </w:r>
          </w:p>
        </w:tc>
      </w:tr>
      <w:tr w:rsidR="007865B0" w:rsidRPr="00934A59" w14:paraId="4E9A053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C193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Oerskovia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1D00D1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6737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C7E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3FD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8E2C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4E5871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20A5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B289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C4500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36CB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73650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C182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CB201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54A1F3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5C5FA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Olsenella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70E2C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9B39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F6DD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A979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DB032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8B9F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83D5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A8B0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49B29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9273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05C4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E30EC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FCF7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F3D4D9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411C8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Paenibacillus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7AC3C2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FFE4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EDAE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4B96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8D6A3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4184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962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A383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ED8C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453A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DEE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BE1A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FD23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08DAF0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DD6C5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Pandoraea</w:t>
            </w:r>
            <w:proofErr w:type="spellEnd"/>
          </w:p>
        </w:tc>
        <w:tc>
          <w:tcPr>
            <w:tcW w:w="937" w:type="dxa"/>
            <w:noWrap/>
            <w:hideMark/>
          </w:tcPr>
          <w:p w14:paraId="637420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FEE9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524A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F80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E62C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40F7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6A86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326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BD75F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6B00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0AFF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FDBC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4523FC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A7949B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7F61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Pantoea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D7C61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9ED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117F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6506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ABDCC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4150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B17E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3D6C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87551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D065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D621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C4AF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8B5C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381A3D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A0CD1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Parvimonas</w:t>
            </w:r>
            <w:proofErr w:type="spellEnd"/>
          </w:p>
        </w:tc>
        <w:tc>
          <w:tcPr>
            <w:tcW w:w="937" w:type="dxa"/>
            <w:noWrap/>
            <w:hideMark/>
          </w:tcPr>
          <w:p w14:paraId="129030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B10D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550E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98F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CA3F7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6536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EBA8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B897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95CB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B08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503C0C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A956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938" w:type="dxa"/>
            <w:noWrap/>
            <w:hideMark/>
          </w:tcPr>
          <w:p w14:paraId="3D676B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E7171D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F764C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Pasteurella</w:t>
            </w:r>
          </w:p>
        </w:tc>
        <w:tc>
          <w:tcPr>
            <w:tcW w:w="937" w:type="dxa"/>
            <w:noWrap/>
            <w:hideMark/>
          </w:tcPr>
          <w:p w14:paraId="08DC53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3.75</w:t>
            </w:r>
          </w:p>
        </w:tc>
        <w:tc>
          <w:tcPr>
            <w:tcW w:w="938" w:type="dxa"/>
            <w:noWrap/>
            <w:hideMark/>
          </w:tcPr>
          <w:p w14:paraId="076A3F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04E4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BB10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6A15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938" w:type="dxa"/>
            <w:noWrap/>
            <w:hideMark/>
          </w:tcPr>
          <w:p w14:paraId="17BA46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37DA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8" w:type="dxa"/>
            <w:noWrap/>
            <w:hideMark/>
          </w:tcPr>
          <w:p w14:paraId="59CA5D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6D09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490DE8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5A969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3F35AA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8CBD3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155000</w:t>
            </w:r>
          </w:p>
        </w:tc>
      </w:tr>
      <w:tr w:rsidR="007865B0" w:rsidRPr="00934A59" w14:paraId="5B7684E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1290E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Pediococcus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131ACC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062F09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79E2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E0FE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9F03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63EE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AE89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36DC39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900D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66AE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C49F0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AEBE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9BFBB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4AB4EE3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CD5A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6D13F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9680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B42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FF52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21834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9580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6142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341D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7B5A96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052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D897A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351E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938" w:type="dxa"/>
            <w:noWrap/>
            <w:hideMark/>
          </w:tcPr>
          <w:p w14:paraId="66EDC5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0C9C7D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A2440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Peptoniphilus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0E3D2E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2698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A498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745A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2D222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7BA2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C0FDB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6FB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480FB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2DE0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21B8F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54C8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0D9D90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441B4C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8037C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Peptostreptococcus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0F9997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6790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218F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955F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8C9A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1A037C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2D97C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7BDC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76B4AA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FBB0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51A39E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CF7CB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93F80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9BD2C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C1F8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Plesiomonas</w:t>
            </w:r>
            <w:proofErr w:type="spellEnd"/>
          </w:p>
        </w:tc>
        <w:tc>
          <w:tcPr>
            <w:tcW w:w="937" w:type="dxa"/>
            <w:noWrap/>
            <w:hideMark/>
          </w:tcPr>
          <w:p w14:paraId="5276A4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C8C5F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2A12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0975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E653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28F1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D5C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592F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91C9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EBD6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8213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3667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379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C3FB39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6B94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Pneumococci</w:t>
            </w:r>
          </w:p>
        </w:tc>
        <w:tc>
          <w:tcPr>
            <w:tcW w:w="937" w:type="dxa"/>
            <w:noWrap/>
            <w:hideMark/>
          </w:tcPr>
          <w:p w14:paraId="211645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8522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9B02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A86A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CFE3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1FD160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E6EE6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7CC1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00767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09D2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3ED815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C90F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65314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BB3E94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2DA31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Porphyromonas</w:t>
            </w:r>
            <w:proofErr w:type="spellEnd"/>
          </w:p>
        </w:tc>
        <w:tc>
          <w:tcPr>
            <w:tcW w:w="937" w:type="dxa"/>
            <w:noWrap/>
            <w:hideMark/>
          </w:tcPr>
          <w:p w14:paraId="4D47FE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044C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FAEB9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2DA6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060F1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21D98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6FB6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C676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4CF2D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2B23FC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E903B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495B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37D3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7C377F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0A25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Prevotella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419548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1960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91AE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DEE2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F9C59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5C3564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74C2D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786F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76393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21041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04A587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4CE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197850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019D4F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DF24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Propionibacterium</w:t>
            </w:r>
          </w:p>
        </w:tc>
        <w:tc>
          <w:tcPr>
            <w:tcW w:w="937" w:type="dxa"/>
            <w:noWrap/>
            <w:hideMark/>
          </w:tcPr>
          <w:p w14:paraId="74B9FF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7E6B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E58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CCBC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568DB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72B9F5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1E32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9507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840B8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55E9D2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6435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1D5A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E19D5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4F2D37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0B5B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6" w:name="_Hlk58950199"/>
            <w:r w:rsidRPr="00934A59">
              <w:rPr>
                <w:rFonts w:cs="Times New Roman"/>
                <w:sz w:val="11"/>
                <w:szCs w:val="11"/>
              </w:rPr>
              <w:t>Proteus</w:t>
            </w:r>
            <w:bookmarkEnd w:id="16"/>
          </w:p>
        </w:tc>
        <w:tc>
          <w:tcPr>
            <w:tcW w:w="937" w:type="dxa"/>
            <w:noWrap/>
            <w:hideMark/>
          </w:tcPr>
          <w:p w14:paraId="659CBE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4A7A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4BB54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7576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4FD7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1C82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BB17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6FF6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7" w:type="dxa"/>
            <w:noWrap/>
            <w:hideMark/>
          </w:tcPr>
          <w:p w14:paraId="0D4726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7D8CC0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1BD05B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65F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1A4C1C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1000000</w:t>
            </w:r>
          </w:p>
        </w:tc>
      </w:tr>
      <w:tr w:rsidR="007865B0" w:rsidRPr="00934A59" w14:paraId="000540F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A705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Providencia</w:t>
            </w:r>
          </w:p>
        </w:tc>
        <w:tc>
          <w:tcPr>
            <w:tcW w:w="937" w:type="dxa"/>
            <w:noWrap/>
            <w:hideMark/>
          </w:tcPr>
          <w:p w14:paraId="2A7F47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F780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1BD8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5CE6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F1386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1837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0682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C7D4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7" w:type="dxa"/>
            <w:noWrap/>
            <w:hideMark/>
          </w:tcPr>
          <w:p w14:paraId="04374C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7A53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EBA1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AB00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1C2CDC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7BB81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49B1E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Pseudomonas</w:t>
            </w:r>
          </w:p>
        </w:tc>
        <w:tc>
          <w:tcPr>
            <w:tcW w:w="937" w:type="dxa"/>
            <w:noWrap/>
            <w:hideMark/>
          </w:tcPr>
          <w:p w14:paraId="0FBC8E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B10E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68B8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500000</w:t>
            </w:r>
          </w:p>
        </w:tc>
        <w:tc>
          <w:tcPr>
            <w:tcW w:w="938" w:type="dxa"/>
            <w:noWrap/>
            <w:hideMark/>
          </w:tcPr>
          <w:p w14:paraId="42AD60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06EAC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938" w:type="dxa"/>
            <w:noWrap/>
            <w:hideMark/>
          </w:tcPr>
          <w:p w14:paraId="00EB7E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656655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E2A7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0F30EC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FE3C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50000</w:t>
            </w:r>
          </w:p>
        </w:tc>
        <w:tc>
          <w:tcPr>
            <w:tcW w:w="938" w:type="dxa"/>
            <w:noWrap/>
            <w:hideMark/>
          </w:tcPr>
          <w:p w14:paraId="4E65E2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A033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</w:t>
            </w:r>
          </w:p>
        </w:tc>
        <w:tc>
          <w:tcPr>
            <w:tcW w:w="938" w:type="dxa"/>
            <w:noWrap/>
            <w:hideMark/>
          </w:tcPr>
          <w:p w14:paraId="5DEFFA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FC7434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52F6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lastRenderedPageBreak/>
              <w:t>Ralstonia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3D18B2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776B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700F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008B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0F292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E327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5F10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1DC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7121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1579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D6A6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D00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20000</w:t>
            </w:r>
          </w:p>
        </w:tc>
        <w:tc>
          <w:tcPr>
            <w:tcW w:w="938" w:type="dxa"/>
            <w:noWrap/>
            <w:hideMark/>
          </w:tcPr>
          <w:p w14:paraId="0BF421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FE849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A6D49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Raoultella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6A73B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9DD6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2F33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E402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94611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078C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9AD1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6EC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97AFE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8AE2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0E63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0C76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691E71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0461C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D6311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Rhodococcus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5184E1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1B97C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E13B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BF43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E9C72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72EAD8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36922B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9A1C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342EF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F74F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FAD6B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B0A5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7566F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</w:tr>
      <w:tr w:rsidR="007865B0" w:rsidRPr="00934A59" w14:paraId="532CB19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526F7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Rothia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54BE0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0220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B3ED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A142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7F61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D284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3064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8107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11D5B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41A0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CC3D7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DBE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B03D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2C35A7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4A639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Ruminococcus</w:t>
            </w:r>
            <w:proofErr w:type="spellEnd"/>
          </w:p>
        </w:tc>
        <w:tc>
          <w:tcPr>
            <w:tcW w:w="937" w:type="dxa"/>
            <w:noWrap/>
            <w:hideMark/>
          </w:tcPr>
          <w:p w14:paraId="47C739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EE5C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5E60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A71B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3D51E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09EE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17A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83FF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FF82F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4F13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79BE2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4462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3000</w:t>
            </w:r>
          </w:p>
        </w:tc>
        <w:tc>
          <w:tcPr>
            <w:tcW w:w="938" w:type="dxa"/>
            <w:noWrap/>
            <w:hideMark/>
          </w:tcPr>
          <w:p w14:paraId="5486CF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EEFDA1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B72F2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Salmonella</w:t>
            </w:r>
          </w:p>
        </w:tc>
        <w:tc>
          <w:tcPr>
            <w:tcW w:w="937" w:type="dxa"/>
            <w:noWrap/>
            <w:hideMark/>
          </w:tcPr>
          <w:p w14:paraId="7CA400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AB7C9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BAC8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A551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833B0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FE70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2B0C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9489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</w:t>
            </w:r>
          </w:p>
        </w:tc>
        <w:tc>
          <w:tcPr>
            <w:tcW w:w="937" w:type="dxa"/>
            <w:noWrap/>
            <w:hideMark/>
          </w:tcPr>
          <w:p w14:paraId="14599E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D1996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69BF13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626D51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16CA6E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125000</w:t>
            </w:r>
          </w:p>
        </w:tc>
      </w:tr>
      <w:tr w:rsidR="007865B0" w:rsidRPr="00934A59" w14:paraId="6FD3D51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28F09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Selenomonas</w:t>
            </w:r>
            <w:proofErr w:type="spellEnd"/>
          </w:p>
        </w:tc>
        <w:tc>
          <w:tcPr>
            <w:tcW w:w="937" w:type="dxa"/>
            <w:noWrap/>
            <w:hideMark/>
          </w:tcPr>
          <w:p w14:paraId="6344F6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609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D78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1D76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F4C74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2689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80E7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304B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C6F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9970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B825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9B4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DE7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F714A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CA266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Serratia</w:t>
            </w:r>
          </w:p>
        </w:tc>
        <w:tc>
          <w:tcPr>
            <w:tcW w:w="937" w:type="dxa"/>
            <w:noWrap/>
            <w:hideMark/>
          </w:tcPr>
          <w:p w14:paraId="47F6E9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5772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C931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8429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4615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B15E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9474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41A0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7" w:type="dxa"/>
            <w:noWrap/>
            <w:hideMark/>
          </w:tcPr>
          <w:p w14:paraId="01C4AF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718BA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300000</w:t>
            </w:r>
          </w:p>
        </w:tc>
        <w:tc>
          <w:tcPr>
            <w:tcW w:w="938" w:type="dxa"/>
            <w:noWrap/>
            <w:hideMark/>
          </w:tcPr>
          <w:p w14:paraId="160444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3CCE20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AAFF2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E07E17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3E04A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Shigella</w:t>
            </w:r>
          </w:p>
        </w:tc>
        <w:tc>
          <w:tcPr>
            <w:tcW w:w="937" w:type="dxa"/>
            <w:noWrap/>
            <w:hideMark/>
          </w:tcPr>
          <w:p w14:paraId="2C1D80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D63D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0EDD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5D48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B205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9C0E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DBA3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1E9D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9BC7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3CE4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3F0A69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80A3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B1274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F9A84D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F607F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Sinorhizobium</w:t>
            </w:r>
            <w:proofErr w:type="spellEnd"/>
          </w:p>
        </w:tc>
        <w:tc>
          <w:tcPr>
            <w:tcW w:w="937" w:type="dxa"/>
            <w:noWrap/>
            <w:hideMark/>
          </w:tcPr>
          <w:p w14:paraId="255C0F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C3B2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A579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3F93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DFB4B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8D2F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7414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50B7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A80D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21E7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AB39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BC07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778E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F4073B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5E75C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Staphylococci</w:t>
            </w:r>
          </w:p>
        </w:tc>
        <w:tc>
          <w:tcPr>
            <w:tcW w:w="937" w:type="dxa"/>
            <w:noWrap/>
            <w:hideMark/>
          </w:tcPr>
          <w:p w14:paraId="39AE08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49943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CF3D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717B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792A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FA340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F4E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1D98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64739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5C6D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6EE9B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9A3E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135BAE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966EE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A398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Staphylococcus</w:t>
            </w:r>
          </w:p>
        </w:tc>
        <w:tc>
          <w:tcPr>
            <w:tcW w:w="937" w:type="dxa"/>
            <w:noWrap/>
            <w:hideMark/>
          </w:tcPr>
          <w:p w14:paraId="726622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35301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938" w:type="dxa"/>
            <w:noWrap/>
            <w:hideMark/>
          </w:tcPr>
          <w:p w14:paraId="3274EC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938" w:type="dxa"/>
            <w:noWrap/>
            <w:hideMark/>
          </w:tcPr>
          <w:p w14:paraId="4A904E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7" w:type="dxa"/>
            <w:noWrap/>
            <w:hideMark/>
          </w:tcPr>
          <w:p w14:paraId="1D2B91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B812C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58ADA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0ADD1A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5F58A1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36A7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59BA05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0721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42FDB0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6EA6E3C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CCB98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Stenotrophomonas</w:t>
            </w:r>
          </w:p>
        </w:tc>
        <w:tc>
          <w:tcPr>
            <w:tcW w:w="937" w:type="dxa"/>
            <w:noWrap/>
            <w:hideMark/>
          </w:tcPr>
          <w:p w14:paraId="452BC3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06C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DBC6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36213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8652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5018F3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3652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107E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1ED90C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D330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ED17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B9D6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315A42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B6BA09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37CCD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Streptococci</w:t>
            </w:r>
          </w:p>
        </w:tc>
        <w:tc>
          <w:tcPr>
            <w:tcW w:w="937" w:type="dxa"/>
            <w:noWrap/>
            <w:hideMark/>
          </w:tcPr>
          <w:p w14:paraId="2BA2E2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C58E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ECC6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82D2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AD058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25DFEE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7FA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DDA6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416E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39F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6E047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1EDE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4DB0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DFA118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AFC5A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Streptococcus</w:t>
            </w:r>
          </w:p>
        </w:tc>
        <w:tc>
          <w:tcPr>
            <w:tcW w:w="937" w:type="dxa"/>
            <w:noWrap/>
            <w:hideMark/>
          </w:tcPr>
          <w:p w14:paraId="1DBD9A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DD54A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A071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2A45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8B40A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0E098A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1F2278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87252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937" w:type="dxa"/>
            <w:noWrap/>
            <w:hideMark/>
          </w:tcPr>
          <w:p w14:paraId="24DB6E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113862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B1A84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036878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938" w:type="dxa"/>
            <w:noWrap/>
            <w:hideMark/>
          </w:tcPr>
          <w:p w14:paraId="59D9A7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</w:tr>
      <w:tr w:rsidR="007865B0" w:rsidRPr="00934A59" w14:paraId="182C4D7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D7FB3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Tannerella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0A9E38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441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AC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1322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F1985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2733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F14A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B432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1F27F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61E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C8C6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829C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C630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2621FE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6A388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Treponema</w:t>
            </w:r>
          </w:p>
        </w:tc>
        <w:tc>
          <w:tcPr>
            <w:tcW w:w="937" w:type="dxa"/>
            <w:noWrap/>
            <w:hideMark/>
          </w:tcPr>
          <w:p w14:paraId="216E38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765E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2265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9268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C25E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A622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8C28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3130</w:t>
            </w:r>
          </w:p>
        </w:tc>
        <w:tc>
          <w:tcPr>
            <w:tcW w:w="938" w:type="dxa"/>
            <w:noWrap/>
            <w:hideMark/>
          </w:tcPr>
          <w:p w14:paraId="3BE75E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62E4B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248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8" w:type="dxa"/>
            <w:noWrap/>
            <w:hideMark/>
          </w:tcPr>
          <w:p w14:paraId="7A6A94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D709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938" w:type="dxa"/>
            <w:noWrap/>
            <w:hideMark/>
          </w:tcPr>
          <w:p w14:paraId="0592F8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</w:tr>
      <w:tr w:rsidR="007865B0" w:rsidRPr="00934A59" w14:paraId="2440031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96FF2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Turicella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76BC09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C4E3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544B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D67F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5EC21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ECD3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0BDBC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EA2E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7FCFD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9336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DAF3D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DFC6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CA98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1843330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C2ED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Ureaplasma</w:t>
            </w:r>
            <w:proofErr w:type="spellEnd"/>
          </w:p>
        </w:tc>
        <w:tc>
          <w:tcPr>
            <w:tcW w:w="937" w:type="dxa"/>
            <w:noWrap/>
            <w:hideMark/>
          </w:tcPr>
          <w:p w14:paraId="1009B0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B54B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2061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4285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10B2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7B94C7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15C5CE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9F09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3393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A8C4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78F7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AAE8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B289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547459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50908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Veillonella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C6107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7BBD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2328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C481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A99C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4E170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79F5C1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9C0D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8C4CE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6A6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2E0D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A809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7885C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97CF26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A4552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Vibrio</w:t>
            </w:r>
          </w:p>
        </w:tc>
        <w:tc>
          <w:tcPr>
            <w:tcW w:w="937" w:type="dxa"/>
            <w:noWrap/>
            <w:hideMark/>
          </w:tcPr>
          <w:p w14:paraId="2B69D8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A454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37CD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E411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78C2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BBB8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3FC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40B5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46FC9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8ABE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8AAF2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151F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938" w:type="dxa"/>
            <w:noWrap/>
            <w:hideMark/>
          </w:tcPr>
          <w:p w14:paraId="62704E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CA87D4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96D29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proofErr w:type="spellStart"/>
            <w:r w:rsidRPr="00934A59">
              <w:rPr>
                <w:rFonts w:cs="Times New Roman"/>
                <w:sz w:val="11"/>
                <w:szCs w:val="11"/>
              </w:rPr>
              <w:t>Weissella</w:t>
            </w:r>
            <w:proofErr w:type="spellEnd"/>
          </w:p>
        </w:tc>
        <w:tc>
          <w:tcPr>
            <w:tcW w:w="937" w:type="dxa"/>
            <w:noWrap/>
            <w:hideMark/>
          </w:tcPr>
          <w:p w14:paraId="2BB85D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5AEC5C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A0B0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AE98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0C35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72A5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3B60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CEB07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8103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5DFD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E289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BCB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BD3EF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5242A54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DB55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Xanthomonas</w:t>
            </w:r>
          </w:p>
        </w:tc>
        <w:tc>
          <w:tcPr>
            <w:tcW w:w="937" w:type="dxa"/>
            <w:noWrap/>
            <w:hideMark/>
          </w:tcPr>
          <w:p w14:paraId="657E46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5ACA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E237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92F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FF2C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6C60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8A4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8A23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256000</w:t>
            </w:r>
          </w:p>
        </w:tc>
        <w:tc>
          <w:tcPr>
            <w:tcW w:w="937" w:type="dxa"/>
            <w:noWrap/>
            <w:hideMark/>
          </w:tcPr>
          <w:p w14:paraId="7D81B1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895C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9F95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869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7810</w:t>
            </w:r>
          </w:p>
        </w:tc>
        <w:tc>
          <w:tcPr>
            <w:tcW w:w="938" w:type="dxa"/>
            <w:noWrap/>
            <w:hideMark/>
          </w:tcPr>
          <w:p w14:paraId="4F42D7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A343B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1CCAF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Xylella</w:t>
            </w:r>
          </w:p>
        </w:tc>
        <w:tc>
          <w:tcPr>
            <w:tcW w:w="937" w:type="dxa"/>
            <w:noWrap/>
            <w:hideMark/>
          </w:tcPr>
          <w:p w14:paraId="7EDC1D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65A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DB90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53FA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CCB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7D1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A8E1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E0DF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F184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874D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3CA98A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2C62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4BC52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7AFDD9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D6A6C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Yersinia</w:t>
            </w:r>
          </w:p>
        </w:tc>
        <w:tc>
          <w:tcPr>
            <w:tcW w:w="937" w:type="dxa"/>
            <w:noWrap/>
            <w:hideMark/>
          </w:tcPr>
          <w:p w14:paraId="4640AC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3814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685F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2839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409F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334D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3DE9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4310C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E724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800C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6EA4D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B68C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3900</w:t>
            </w:r>
          </w:p>
        </w:tc>
        <w:tc>
          <w:tcPr>
            <w:tcW w:w="938" w:type="dxa"/>
            <w:noWrap/>
            <w:hideMark/>
          </w:tcPr>
          <w:p w14:paraId="712F1E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</w:tbl>
    <w:p w14:paraId="16582AC7" w14:textId="63A94898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4B5EB285" w14:textId="5B4B12DA" w:rsidR="005F47A0" w:rsidRPr="00934A59" w:rsidRDefault="005F47A0" w:rsidP="003A2427">
      <w:pPr>
        <w:pStyle w:val="afffffd"/>
      </w:pPr>
      <w:bookmarkStart w:id="17" w:name="_Toc122136386"/>
      <w:r w:rsidRPr="00934A59">
        <w:lastRenderedPageBreak/>
        <w:t>Table S</w:t>
      </w:r>
      <w:fldSimple w:instr=" SEQ Table \* ARABIC ">
        <w:r w:rsidR="00934A59">
          <w:rPr>
            <w:noProof/>
          </w:rPr>
          <w:t>3</w:t>
        </w:r>
      </w:fldSimple>
      <w:r w:rsidRPr="00934A59">
        <w:t xml:space="preserve"> The goodness of fit of SSD models </w:t>
      </w:r>
      <w:r w:rsidR="00141031" w:rsidRPr="00934A59">
        <w:t>of ecotoxicity data</w:t>
      </w:r>
      <w:bookmarkEnd w:id="17"/>
    </w:p>
    <w:tbl>
      <w:tblPr>
        <w:tblStyle w:val="afffffe"/>
        <w:tblW w:w="5000" w:type="pct"/>
        <w:tblLook w:val="04A0" w:firstRow="1" w:lastRow="0" w:firstColumn="1" w:lastColumn="0" w:noHBand="0" w:noVBand="1"/>
      </w:tblPr>
      <w:tblGrid>
        <w:gridCol w:w="2332"/>
        <w:gridCol w:w="2332"/>
        <w:gridCol w:w="2333"/>
        <w:gridCol w:w="2333"/>
        <w:gridCol w:w="2336"/>
        <w:gridCol w:w="2336"/>
      </w:tblGrid>
      <w:tr w:rsidR="000578FE" w:rsidRPr="00934A59" w14:paraId="38CC56C6" w14:textId="77777777" w:rsidTr="00D637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33" w:type="pct"/>
          </w:tcPr>
          <w:p w14:paraId="7C95A5C9" w14:textId="3AEC542A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bookmarkStart w:id="18" w:name="_Hlk102828265"/>
            <w:r w:rsidRPr="00934A59">
              <w:rPr>
                <w:rFonts w:cs="Times New Roman"/>
              </w:rPr>
              <w:t>Chemicals</w:t>
            </w:r>
          </w:p>
        </w:tc>
        <w:tc>
          <w:tcPr>
            <w:tcW w:w="833" w:type="pct"/>
          </w:tcPr>
          <w:p w14:paraId="14060EBA" w14:textId="3743F61C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Distributions</w:t>
            </w:r>
          </w:p>
        </w:tc>
        <w:tc>
          <w:tcPr>
            <w:tcW w:w="833" w:type="pct"/>
          </w:tcPr>
          <w:p w14:paraId="476FAF0A" w14:textId="45456644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 xml:space="preserve">Anderson-Darling test </w:t>
            </w:r>
          </w:p>
        </w:tc>
        <w:tc>
          <w:tcPr>
            <w:tcW w:w="833" w:type="pct"/>
          </w:tcPr>
          <w:p w14:paraId="229AF8B0" w14:textId="12710D3B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Kolmogorov-Smirnov test</w:t>
            </w:r>
          </w:p>
        </w:tc>
        <w:tc>
          <w:tcPr>
            <w:tcW w:w="834" w:type="pct"/>
          </w:tcPr>
          <w:p w14:paraId="2E433A8D" w14:textId="161551B3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Akaike Information Criterion (AIC)</w:t>
            </w:r>
          </w:p>
        </w:tc>
        <w:tc>
          <w:tcPr>
            <w:tcW w:w="834" w:type="pct"/>
          </w:tcPr>
          <w:p w14:paraId="6429F90E" w14:textId="4AEBFB85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Akaike Information Criterion corrected for small sample size (</w:t>
            </w:r>
            <w:proofErr w:type="spellStart"/>
            <w:r w:rsidRPr="00934A59">
              <w:rPr>
                <w:rFonts w:cs="Times New Roman"/>
              </w:rPr>
              <w:t>AICc</w:t>
            </w:r>
            <w:proofErr w:type="spellEnd"/>
            <w:r w:rsidRPr="00934A59">
              <w:rPr>
                <w:rFonts w:cs="Times New Roman"/>
              </w:rPr>
              <w:t>)</w:t>
            </w:r>
          </w:p>
        </w:tc>
      </w:tr>
      <w:tr w:rsidR="003A7FD6" w:rsidRPr="00934A59" w14:paraId="62BE0C73" w14:textId="77777777" w:rsidTr="00D63792">
        <w:tc>
          <w:tcPr>
            <w:tcW w:w="833" w:type="pct"/>
            <w:vMerge w:val="restart"/>
          </w:tcPr>
          <w:p w14:paraId="1229C93E" w14:textId="6F23B9C1" w:rsidR="003A7FD6" w:rsidRPr="00934A59" w:rsidRDefault="00CA3995" w:rsidP="00CA3995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Amoxicillin</w:t>
            </w:r>
          </w:p>
        </w:tc>
        <w:tc>
          <w:tcPr>
            <w:tcW w:w="833" w:type="pct"/>
          </w:tcPr>
          <w:p w14:paraId="681A04CC" w14:textId="0341ED1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lnorm</w:t>
            </w:r>
            <w:proofErr w:type="spellEnd"/>
          </w:p>
        </w:tc>
        <w:tc>
          <w:tcPr>
            <w:tcW w:w="833" w:type="pct"/>
          </w:tcPr>
          <w:p w14:paraId="4936E591" w14:textId="1331148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5A11D540" w14:textId="5CEC2C1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792ECF77" w14:textId="2EDC9688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118.2927</w:t>
            </w:r>
          </w:p>
        </w:tc>
        <w:tc>
          <w:tcPr>
            <w:tcW w:w="834" w:type="pct"/>
          </w:tcPr>
          <w:p w14:paraId="13D9F28F" w14:textId="5F879A99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122.2927</w:t>
            </w:r>
          </w:p>
        </w:tc>
      </w:tr>
      <w:tr w:rsidR="003A7FD6" w:rsidRPr="00934A59" w14:paraId="1F98A0BB" w14:textId="77777777" w:rsidTr="00D63792">
        <w:tc>
          <w:tcPr>
            <w:tcW w:w="833" w:type="pct"/>
            <w:vMerge/>
          </w:tcPr>
          <w:p w14:paraId="4B25A6E8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7E80EA05" w14:textId="6B6585E3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llogis</w:t>
            </w:r>
            <w:proofErr w:type="spellEnd"/>
          </w:p>
        </w:tc>
        <w:tc>
          <w:tcPr>
            <w:tcW w:w="833" w:type="pct"/>
          </w:tcPr>
          <w:p w14:paraId="329EB68E" w14:textId="30CE537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DCE3F6E" w14:textId="7665F6B1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C640A45" w14:textId="7042CC73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118.876</w:t>
            </w:r>
          </w:p>
        </w:tc>
        <w:tc>
          <w:tcPr>
            <w:tcW w:w="834" w:type="pct"/>
          </w:tcPr>
          <w:p w14:paraId="64EAD274" w14:textId="4DAA550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122.876</w:t>
            </w:r>
          </w:p>
        </w:tc>
      </w:tr>
      <w:tr w:rsidR="003A7FD6" w:rsidRPr="00934A59" w14:paraId="597FE5B4" w14:textId="77777777" w:rsidTr="00D63792">
        <w:tc>
          <w:tcPr>
            <w:tcW w:w="833" w:type="pct"/>
            <w:vMerge/>
          </w:tcPr>
          <w:p w14:paraId="1E8CF5B1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BA4738" w14:textId="40B5D00C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254AE080" w14:textId="19FB3DFE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449347F8" w14:textId="568606C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613CDB25" w14:textId="1A8DEEE7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118.4568</w:t>
            </w:r>
          </w:p>
        </w:tc>
        <w:tc>
          <w:tcPr>
            <w:tcW w:w="834" w:type="pct"/>
          </w:tcPr>
          <w:p w14:paraId="76B0036A" w14:textId="5212CE3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122.4568</w:t>
            </w:r>
          </w:p>
        </w:tc>
      </w:tr>
      <w:tr w:rsidR="003A7FD6" w:rsidRPr="00934A59" w14:paraId="79DF16FD" w14:textId="77777777" w:rsidTr="00D63792">
        <w:tc>
          <w:tcPr>
            <w:tcW w:w="833" w:type="pct"/>
            <w:vMerge/>
          </w:tcPr>
          <w:p w14:paraId="54E0E31D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275B07E" w14:textId="6EBDC68B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weibull</w:t>
            </w:r>
            <w:proofErr w:type="spellEnd"/>
          </w:p>
        </w:tc>
        <w:tc>
          <w:tcPr>
            <w:tcW w:w="833" w:type="pct"/>
          </w:tcPr>
          <w:p w14:paraId="0800AD44" w14:textId="0176B7B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1D03B4DD" w14:textId="427191B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23E4DBD" w14:textId="367DD398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118.152</w:t>
            </w:r>
          </w:p>
        </w:tc>
        <w:tc>
          <w:tcPr>
            <w:tcW w:w="834" w:type="pct"/>
          </w:tcPr>
          <w:p w14:paraId="1B392221" w14:textId="142B503A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122.152</w:t>
            </w:r>
          </w:p>
        </w:tc>
      </w:tr>
      <w:tr w:rsidR="00F01E14" w:rsidRPr="00934A59" w14:paraId="42FA632D" w14:textId="77777777" w:rsidTr="00D63792">
        <w:tc>
          <w:tcPr>
            <w:tcW w:w="833" w:type="pct"/>
            <w:vMerge w:val="restart"/>
          </w:tcPr>
          <w:p w14:paraId="680B55B9" w14:textId="474CC85E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Trimethoprim</w:t>
            </w:r>
          </w:p>
        </w:tc>
        <w:tc>
          <w:tcPr>
            <w:tcW w:w="833" w:type="pct"/>
          </w:tcPr>
          <w:p w14:paraId="15E48655" w14:textId="0F53B8C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lnorm</w:t>
            </w:r>
            <w:proofErr w:type="spellEnd"/>
          </w:p>
        </w:tc>
        <w:tc>
          <w:tcPr>
            <w:tcW w:w="833" w:type="pct"/>
          </w:tcPr>
          <w:p w14:paraId="7B022279" w14:textId="19E48FF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0.49529</w:t>
            </w:r>
          </w:p>
        </w:tc>
        <w:tc>
          <w:tcPr>
            <w:tcW w:w="833" w:type="pct"/>
          </w:tcPr>
          <w:p w14:paraId="1BF1739F" w14:textId="7074099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0.325401</w:t>
            </w:r>
          </w:p>
        </w:tc>
        <w:tc>
          <w:tcPr>
            <w:tcW w:w="834" w:type="pct"/>
          </w:tcPr>
          <w:p w14:paraId="18ED5163" w14:textId="25460BB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282.0081</w:t>
            </w:r>
          </w:p>
        </w:tc>
        <w:tc>
          <w:tcPr>
            <w:tcW w:w="834" w:type="pct"/>
          </w:tcPr>
          <w:p w14:paraId="63580666" w14:textId="0B3BC74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283.2081</w:t>
            </w:r>
          </w:p>
        </w:tc>
      </w:tr>
      <w:tr w:rsidR="00F01E14" w:rsidRPr="00934A59" w14:paraId="3B6C7699" w14:textId="77777777" w:rsidTr="00D63792">
        <w:tc>
          <w:tcPr>
            <w:tcW w:w="833" w:type="pct"/>
            <w:vMerge/>
          </w:tcPr>
          <w:p w14:paraId="152AA6D2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4E8DD9" w14:textId="2EA0C04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llogis</w:t>
            </w:r>
            <w:proofErr w:type="spellEnd"/>
          </w:p>
        </w:tc>
        <w:tc>
          <w:tcPr>
            <w:tcW w:w="833" w:type="pct"/>
          </w:tcPr>
          <w:p w14:paraId="00A48338" w14:textId="67FDE06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0.763763</w:t>
            </w:r>
          </w:p>
        </w:tc>
        <w:tc>
          <w:tcPr>
            <w:tcW w:w="833" w:type="pct"/>
          </w:tcPr>
          <w:p w14:paraId="424AB676" w14:textId="1195A8A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0.663552</w:t>
            </w:r>
          </w:p>
        </w:tc>
        <w:tc>
          <w:tcPr>
            <w:tcW w:w="834" w:type="pct"/>
          </w:tcPr>
          <w:p w14:paraId="4746B2C5" w14:textId="0F5945FE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279.8237</w:t>
            </w:r>
          </w:p>
        </w:tc>
        <w:tc>
          <w:tcPr>
            <w:tcW w:w="834" w:type="pct"/>
          </w:tcPr>
          <w:p w14:paraId="7E451611" w14:textId="6EDEC82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281.0237</w:t>
            </w:r>
          </w:p>
        </w:tc>
      </w:tr>
      <w:tr w:rsidR="00F01E14" w:rsidRPr="00934A59" w14:paraId="53596D51" w14:textId="77777777" w:rsidTr="00D63792">
        <w:tc>
          <w:tcPr>
            <w:tcW w:w="833" w:type="pct"/>
            <w:vMerge/>
          </w:tcPr>
          <w:p w14:paraId="1FBFEB11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A9A9E5" w14:textId="3572F59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27E76AF1" w14:textId="1644782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0.582478</w:t>
            </w:r>
          </w:p>
        </w:tc>
        <w:tc>
          <w:tcPr>
            <w:tcW w:w="833" w:type="pct"/>
          </w:tcPr>
          <w:p w14:paraId="73FE7497" w14:textId="5BC3136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0.568788</w:t>
            </w:r>
          </w:p>
        </w:tc>
        <w:tc>
          <w:tcPr>
            <w:tcW w:w="834" w:type="pct"/>
          </w:tcPr>
          <w:p w14:paraId="03CBCB48" w14:textId="73B1B12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280.0326</w:t>
            </w:r>
          </w:p>
        </w:tc>
        <w:tc>
          <w:tcPr>
            <w:tcW w:w="834" w:type="pct"/>
          </w:tcPr>
          <w:p w14:paraId="3C42378A" w14:textId="02E5DA2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281.2326</w:t>
            </w:r>
          </w:p>
        </w:tc>
      </w:tr>
      <w:tr w:rsidR="00F01E14" w:rsidRPr="00934A59" w14:paraId="4EC72AA1" w14:textId="77777777" w:rsidTr="00D63792">
        <w:tc>
          <w:tcPr>
            <w:tcW w:w="833" w:type="pct"/>
            <w:vMerge/>
          </w:tcPr>
          <w:p w14:paraId="403BF1B0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6B3CDAB" w14:textId="65CCA4C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weibull</w:t>
            </w:r>
            <w:proofErr w:type="spellEnd"/>
          </w:p>
        </w:tc>
        <w:tc>
          <w:tcPr>
            <w:tcW w:w="833" w:type="pct"/>
          </w:tcPr>
          <w:p w14:paraId="4AE60611" w14:textId="76D9FC8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0.812614</w:t>
            </w:r>
          </w:p>
        </w:tc>
        <w:tc>
          <w:tcPr>
            <w:tcW w:w="833" w:type="pct"/>
          </w:tcPr>
          <w:p w14:paraId="7583980F" w14:textId="23BA5EA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0.719961</w:t>
            </w:r>
          </w:p>
        </w:tc>
        <w:tc>
          <w:tcPr>
            <w:tcW w:w="834" w:type="pct"/>
          </w:tcPr>
          <w:p w14:paraId="546D6824" w14:textId="46EE811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278.475</w:t>
            </w:r>
          </w:p>
        </w:tc>
        <w:tc>
          <w:tcPr>
            <w:tcW w:w="834" w:type="pct"/>
          </w:tcPr>
          <w:p w14:paraId="04410E1D" w14:textId="46DB9D1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279.675</w:t>
            </w:r>
          </w:p>
        </w:tc>
      </w:tr>
      <w:tr w:rsidR="00F01E14" w:rsidRPr="00934A59" w14:paraId="3CD082F4" w14:textId="77777777" w:rsidTr="00D63792">
        <w:tc>
          <w:tcPr>
            <w:tcW w:w="833" w:type="pct"/>
            <w:vMerge w:val="restart"/>
          </w:tcPr>
          <w:p w14:paraId="4D285273" w14:textId="51620EE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Pefloxacin</w:t>
            </w:r>
          </w:p>
        </w:tc>
        <w:tc>
          <w:tcPr>
            <w:tcW w:w="833" w:type="pct"/>
          </w:tcPr>
          <w:p w14:paraId="1EEFED68" w14:textId="2939529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lnorm</w:t>
            </w:r>
            <w:proofErr w:type="spellEnd"/>
          </w:p>
        </w:tc>
        <w:tc>
          <w:tcPr>
            <w:tcW w:w="833" w:type="pct"/>
          </w:tcPr>
          <w:p w14:paraId="75736A45" w14:textId="1721564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0.813145</w:t>
            </w:r>
          </w:p>
        </w:tc>
        <w:tc>
          <w:tcPr>
            <w:tcW w:w="833" w:type="pct"/>
          </w:tcPr>
          <w:p w14:paraId="67C0E1CF" w14:textId="74F78D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0.717294</w:t>
            </w:r>
          </w:p>
        </w:tc>
        <w:tc>
          <w:tcPr>
            <w:tcW w:w="834" w:type="pct"/>
          </w:tcPr>
          <w:p w14:paraId="6DA3AF11" w14:textId="21675E2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126.0358</w:t>
            </w:r>
          </w:p>
        </w:tc>
        <w:tc>
          <w:tcPr>
            <w:tcW w:w="834" w:type="pct"/>
          </w:tcPr>
          <w:p w14:paraId="3B801C75" w14:textId="1593E20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127.5358</w:t>
            </w:r>
          </w:p>
        </w:tc>
      </w:tr>
      <w:tr w:rsidR="00F01E14" w:rsidRPr="00934A59" w14:paraId="600E3108" w14:textId="77777777" w:rsidTr="00D63792">
        <w:tc>
          <w:tcPr>
            <w:tcW w:w="833" w:type="pct"/>
            <w:vMerge/>
          </w:tcPr>
          <w:p w14:paraId="25A75A05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354A75" w14:textId="5809B68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llogis</w:t>
            </w:r>
            <w:proofErr w:type="spellEnd"/>
          </w:p>
        </w:tc>
        <w:tc>
          <w:tcPr>
            <w:tcW w:w="833" w:type="pct"/>
          </w:tcPr>
          <w:p w14:paraId="37763FC6" w14:textId="07ACBDF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0.835055</w:t>
            </w:r>
          </w:p>
        </w:tc>
        <w:tc>
          <w:tcPr>
            <w:tcW w:w="833" w:type="pct"/>
          </w:tcPr>
          <w:p w14:paraId="4E795D87" w14:textId="08FFE9C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0.805378</w:t>
            </w:r>
          </w:p>
        </w:tc>
        <w:tc>
          <w:tcPr>
            <w:tcW w:w="834" w:type="pct"/>
          </w:tcPr>
          <w:p w14:paraId="2105F2A4" w14:textId="6553C51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127.14</w:t>
            </w:r>
          </w:p>
        </w:tc>
        <w:tc>
          <w:tcPr>
            <w:tcW w:w="834" w:type="pct"/>
          </w:tcPr>
          <w:p w14:paraId="7C3A34F2" w14:textId="59BC0DC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128.64</w:t>
            </w:r>
          </w:p>
        </w:tc>
      </w:tr>
      <w:tr w:rsidR="00F01E14" w:rsidRPr="00934A59" w14:paraId="3D4A53F6" w14:textId="77777777" w:rsidTr="00D63792">
        <w:tc>
          <w:tcPr>
            <w:tcW w:w="833" w:type="pct"/>
            <w:vMerge/>
          </w:tcPr>
          <w:p w14:paraId="6D4209F9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19857751" w14:textId="5CB70F6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303F1A98" w14:textId="75D6425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0.853675</w:t>
            </w:r>
          </w:p>
        </w:tc>
        <w:tc>
          <w:tcPr>
            <w:tcW w:w="833" w:type="pct"/>
          </w:tcPr>
          <w:p w14:paraId="7FEC0D96" w14:textId="37BC341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0.918927</w:t>
            </w:r>
          </w:p>
        </w:tc>
        <w:tc>
          <w:tcPr>
            <w:tcW w:w="834" w:type="pct"/>
          </w:tcPr>
          <w:p w14:paraId="1DD22190" w14:textId="1E69FED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124.9465</w:t>
            </w:r>
          </w:p>
        </w:tc>
        <w:tc>
          <w:tcPr>
            <w:tcW w:w="834" w:type="pct"/>
          </w:tcPr>
          <w:p w14:paraId="215E64B6" w14:textId="636131C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126.4465</w:t>
            </w:r>
          </w:p>
        </w:tc>
      </w:tr>
      <w:tr w:rsidR="00F01E14" w:rsidRPr="00934A59" w14:paraId="6E9FE56B" w14:textId="77777777" w:rsidTr="00D63792">
        <w:tc>
          <w:tcPr>
            <w:tcW w:w="833" w:type="pct"/>
            <w:vMerge/>
          </w:tcPr>
          <w:p w14:paraId="5D4F61E0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496AA704" w14:textId="4A261AA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weibull</w:t>
            </w:r>
            <w:proofErr w:type="spellEnd"/>
          </w:p>
        </w:tc>
        <w:tc>
          <w:tcPr>
            <w:tcW w:w="833" w:type="pct"/>
          </w:tcPr>
          <w:p w14:paraId="1B9619B9" w14:textId="32D99ED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0.828758</w:t>
            </w:r>
          </w:p>
        </w:tc>
        <w:tc>
          <w:tcPr>
            <w:tcW w:w="833" w:type="pct"/>
          </w:tcPr>
          <w:p w14:paraId="68659CCE" w14:textId="61B0331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0.859297</w:t>
            </w:r>
          </w:p>
        </w:tc>
        <w:tc>
          <w:tcPr>
            <w:tcW w:w="834" w:type="pct"/>
          </w:tcPr>
          <w:p w14:paraId="1D3D796F" w14:textId="22BF6C52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125.1888</w:t>
            </w:r>
          </w:p>
        </w:tc>
        <w:tc>
          <w:tcPr>
            <w:tcW w:w="834" w:type="pct"/>
          </w:tcPr>
          <w:p w14:paraId="5A684EB2" w14:textId="24AB552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126.6888</w:t>
            </w:r>
          </w:p>
        </w:tc>
      </w:tr>
      <w:tr w:rsidR="00F01E14" w:rsidRPr="00934A59" w14:paraId="5FDA7992" w14:textId="77777777" w:rsidTr="00D63792">
        <w:tc>
          <w:tcPr>
            <w:tcW w:w="833" w:type="pct"/>
            <w:vMerge w:val="restart"/>
          </w:tcPr>
          <w:p w14:paraId="5316D649" w14:textId="2D96797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Sulfamethoxazole</w:t>
            </w:r>
          </w:p>
        </w:tc>
        <w:tc>
          <w:tcPr>
            <w:tcW w:w="833" w:type="pct"/>
          </w:tcPr>
          <w:p w14:paraId="2E2784D7" w14:textId="46B115A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lnorm</w:t>
            </w:r>
            <w:proofErr w:type="spellEnd"/>
          </w:p>
        </w:tc>
        <w:tc>
          <w:tcPr>
            <w:tcW w:w="833" w:type="pct"/>
          </w:tcPr>
          <w:p w14:paraId="3D1FE92C" w14:textId="1297FB5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C411840" w14:textId="6B90F18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84C0BDE" w14:textId="2C33258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102.5521</w:t>
            </w:r>
          </w:p>
        </w:tc>
        <w:tc>
          <w:tcPr>
            <w:tcW w:w="834" w:type="pct"/>
          </w:tcPr>
          <w:p w14:paraId="58701B77" w14:textId="4133390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105.5521</w:t>
            </w:r>
          </w:p>
        </w:tc>
      </w:tr>
      <w:tr w:rsidR="00F01E14" w:rsidRPr="00934A59" w14:paraId="3687ACF0" w14:textId="77777777" w:rsidTr="00D63792">
        <w:tc>
          <w:tcPr>
            <w:tcW w:w="833" w:type="pct"/>
            <w:vMerge/>
          </w:tcPr>
          <w:p w14:paraId="2D15AA66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3336C81F" w14:textId="328E63C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llogis</w:t>
            </w:r>
            <w:proofErr w:type="spellEnd"/>
          </w:p>
        </w:tc>
        <w:tc>
          <w:tcPr>
            <w:tcW w:w="833" w:type="pct"/>
          </w:tcPr>
          <w:p w14:paraId="57A82886" w14:textId="1B96382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69277FA8" w14:textId="6CF459B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2B594E36" w14:textId="651EC57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103.1518</w:t>
            </w:r>
          </w:p>
        </w:tc>
        <w:tc>
          <w:tcPr>
            <w:tcW w:w="834" w:type="pct"/>
          </w:tcPr>
          <w:p w14:paraId="1C1A42F7" w14:textId="688A217F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106.1518</w:t>
            </w:r>
          </w:p>
        </w:tc>
      </w:tr>
      <w:tr w:rsidR="00F01E14" w:rsidRPr="00934A59" w14:paraId="1C5D0ABD" w14:textId="77777777" w:rsidTr="00D63792">
        <w:tc>
          <w:tcPr>
            <w:tcW w:w="833" w:type="pct"/>
            <w:vMerge/>
          </w:tcPr>
          <w:p w14:paraId="50B219F4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9A85FF" w14:textId="752210B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5213781A" w14:textId="36E799C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4FF36FEF" w14:textId="6E03B07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491A12A5" w14:textId="1633F8F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105.1489</w:t>
            </w:r>
          </w:p>
        </w:tc>
        <w:tc>
          <w:tcPr>
            <w:tcW w:w="834" w:type="pct"/>
          </w:tcPr>
          <w:p w14:paraId="084A1039" w14:textId="62E3619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108.1489</w:t>
            </w:r>
          </w:p>
        </w:tc>
      </w:tr>
      <w:tr w:rsidR="00F01E14" w:rsidRPr="00934A59" w14:paraId="7F6BE57E" w14:textId="77777777" w:rsidTr="00D63792">
        <w:tc>
          <w:tcPr>
            <w:tcW w:w="833" w:type="pct"/>
            <w:vMerge/>
          </w:tcPr>
          <w:p w14:paraId="792A031D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C65716" w14:textId="1E9606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weibull</w:t>
            </w:r>
            <w:proofErr w:type="spellEnd"/>
          </w:p>
        </w:tc>
        <w:tc>
          <w:tcPr>
            <w:tcW w:w="833" w:type="pct"/>
          </w:tcPr>
          <w:p w14:paraId="6307C207" w14:textId="7C91741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BAB7AFB" w14:textId="731F9E9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C99D35D" w14:textId="4824B93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103.8685</w:t>
            </w:r>
          </w:p>
        </w:tc>
        <w:tc>
          <w:tcPr>
            <w:tcW w:w="834" w:type="pct"/>
          </w:tcPr>
          <w:p w14:paraId="744E6B00" w14:textId="43E29C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106.8685</w:t>
            </w:r>
          </w:p>
        </w:tc>
      </w:tr>
      <w:tr w:rsidR="00F01E14" w:rsidRPr="00934A59" w14:paraId="3384E2A2" w14:textId="77777777" w:rsidTr="00D63792">
        <w:tc>
          <w:tcPr>
            <w:tcW w:w="833" w:type="pct"/>
            <w:vMerge w:val="restart"/>
          </w:tcPr>
          <w:p w14:paraId="0DD865AC" w14:textId="7606ACE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Tetracycline</w:t>
            </w:r>
          </w:p>
        </w:tc>
        <w:tc>
          <w:tcPr>
            <w:tcW w:w="833" w:type="pct"/>
          </w:tcPr>
          <w:p w14:paraId="41C12E42" w14:textId="1FB36CD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lnorm</w:t>
            </w:r>
            <w:proofErr w:type="spellEnd"/>
          </w:p>
        </w:tc>
        <w:tc>
          <w:tcPr>
            <w:tcW w:w="833" w:type="pct"/>
          </w:tcPr>
          <w:p w14:paraId="2B186B5A" w14:textId="4163159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62DB1936" w14:textId="11406F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0A630B55" w14:textId="5BA72E2F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93.3872</w:t>
            </w:r>
          </w:p>
        </w:tc>
        <w:tc>
          <w:tcPr>
            <w:tcW w:w="834" w:type="pct"/>
          </w:tcPr>
          <w:p w14:paraId="14B65FC6" w14:textId="37A39B2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97.3872</w:t>
            </w:r>
          </w:p>
        </w:tc>
      </w:tr>
      <w:tr w:rsidR="00F01E14" w:rsidRPr="00934A59" w14:paraId="146B5257" w14:textId="77777777" w:rsidTr="00D63792">
        <w:tc>
          <w:tcPr>
            <w:tcW w:w="833" w:type="pct"/>
            <w:vMerge/>
          </w:tcPr>
          <w:p w14:paraId="7D3009C8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36F43FBC" w14:textId="700F5C1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llogis</w:t>
            </w:r>
            <w:proofErr w:type="spellEnd"/>
          </w:p>
        </w:tc>
        <w:tc>
          <w:tcPr>
            <w:tcW w:w="833" w:type="pct"/>
          </w:tcPr>
          <w:p w14:paraId="533DCF5C" w14:textId="184D38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548E1E1" w14:textId="658AA9C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580E25F7" w14:textId="1A83744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93.707</w:t>
            </w:r>
          </w:p>
        </w:tc>
        <w:tc>
          <w:tcPr>
            <w:tcW w:w="834" w:type="pct"/>
          </w:tcPr>
          <w:p w14:paraId="31D35B89" w14:textId="40112E4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97.707</w:t>
            </w:r>
          </w:p>
        </w:tc>
      </w:tr>
      <w:tr w:rsidR="00F01E14" w:rsidRPr="00934A59" w14:paraId="4461BB25" w14:textId="77777777" w:rsidTr="00D63792">
        <w:tc>
          <w:tcPr>
            <w:tcW w:w="833" w:type="pct"/>
            <w:vMerge/>
          </w:tcPr>
          <w:p w14:paraId="5FCE2E68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03D7264C" w14:textId="13A04C6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6FE4F544" w14:textId="079FD0B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DA232BB" w14:textId="19174A1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128101AF" w14:textId="6E2902C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92.85292</w:t>
            </w:r>
          </w:p>
        </w:tc>
        <w:tc>
          <w:tcPr>
            <w:tcW w:w="834" w:type="pct"/>
          </w:tcPr>
          <w:p w14:paraId="7A2A5091" w14:textId="365C73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96.85292</w:t>
            </w:r>
          </w:p>
        </w:tc>
      </w:tr>
      <w:tr w:rsidR="00F01E14" w:rsidRPr="00934A59" w14:paraId="2280C18B" w14:textId="77777777" w:rsidTr="00D63792">
        <w:tc>
          <w:tcPr>
            <w:tcW w:w="833" w:type="pct"/>
            <w:vMerge/>
          </w:tcPr>
          <w:p w14:paraId="3A474755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884F83" w14:textId="2D81F1A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proofErr w:type="spellStart"/>
            <w:r w:rsidRPr="00934A59">
              <w:rPr>
                <w:rFonts w:cs="Times New Roman"/>
              </w:rPr>
              <w:t>weibull</w:t>
            </w:r>
            <w:proofErr w:type="spellEnd"/>
          </w:p>
        </w:tc>
        <w:tc>
          <w:tcPr>
            <w:tcW w:w="833" w:type="pct"/>
          </w:tcPr>
          <w:p w14:paraId="175F2C69" w14:textId="6D206E5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9376720" w14:textId="1035847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1D7C0C32" w14:textId="13D50082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93.16428</w:t>
            </w:r>
          </w:p>
        </w:tc>
        <w:tc>
          <w:tcPr>
            <w:tcW w:w="834" w:type="pct"/>
          </w:tcPr>
          <w:p w14:paraId="3AEC9E46" w14:textId="6D81494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97.16428</w:t>
            </w:r>
          </w:p>
        </w:tc>
      </w:tr>
      <w:bookmarkEnd w:id="18"/>
    </w:tbl>
    <w:p w14:paraId="623756B1" w14:textId="00C0E7B2" w:rsidR="00D46D6E" w:rsidRPr="00934A59" w:rsidRDefault="00D46D6E" w:rsidP="005F47A0">
      <w:r w:rsidRPr="00934A59">
        <w:br w:type="page"/>
      </w:r>
    </w:p>
    <w:p w14:paraId="72682ACE" w14:textId="4B1895A2" w:rsidR="00A06194" w:rsidRPr="00934A59" w:rsidRDefault="00A06194" w:rsidP="003A2427">
      <w:pPr>
        <w:pStyle w:val="afffffd"/>
      </w:pPr>
      <w:bookmarkStart w:id="19" w:name="_Toc122136387"/>
      <w:r w:rsidRPr="00934A59">
        <w:lastRenderedPageBreak/>
        <w:t>Table S</w:t>
      </w:r>
      <w:fldSimple w:instr=" SEQ Table \* ARABIC ">
        <w:r w:rsidR="00934A59">
          <w:rPr>
            <w:noProof/>
          </w:rPr>
          <w:t>4</w:t>
        </w:r>
      </w:fldSimple>
      <w:r w:rsidRPr="00934A59">
        <w:t xml:space="preserve"> The goodness of fit of SSD models</w:t>
      </w:r>
      <w:r w:rsidR="005F47A0" w:rsidRPr="00934A59">
        <w:t xml:space="preserve"> of minimal selective concentration data</w:t>
      </w:r>
      <w:bookmarkEnd w:id="19"/>
    </w:p>
    <w:tbl>
      <w:tblPr>
        <w:tblStyle w:val="afffffe"/>
        <w:tblW w:w="5000" w:type="pct"/>
        <w:tblLook w:val="04A0" w:firstRow="1" w:lastRow="0" w:firstColumn="1" w:lastColumn="0" w:noHBand="0" w:noVBand="1"/>
      </w:tblPr>
      <w:tblGrid>
        <w:gridCol w:w="1805"/>
        <w:gridCol w:w="1430"/>
        <w:gridCol w:w="2379"/>
        <w:gridCol w:w="2522"/>
        <w:gridCol w:w="2525"/>
        <w:gridCol w:w="3341"/>
      </w:tblGrid>
      <w:tr w:rsidR="000578FE" w:rsidRPr="00934A59" w14:paraId="576CA36A" w14:textId="77777777" w:rsidTr="003D7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1EE2E769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C</w:t>
            </w:r>
            <w:r w:rsidRPr="00934A59">
              <w:rPr>
                <w:szCs w:val="22"/>
              </w:rPr>
              <w:t>hemicals</w:t>
            </w:r>
          </w:p>
        </w:tc>
        <w:tc>
          <w:tcPr>
            <w:tcW w:w="521" w:type="pct"/>
          </w:tcPr>
          <w:p w14:paraId="01D45933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Distributions</w:t>
            </w:r>
          </w:p>
        </w:tc>
        <w:tc>
          <w:tcPr>
            <w:tcW w:w="860" w:type="pct"/>
          </w:tcPr>
          <w:p w14:paraId="4A6EB9E4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 xml:space="preserve">Anderson-Darling test </w:t>
            </w:r>
          </w:p>
        </w:tc>
        <w:tc>
          <w:tcPr>
            <w:tcW w:w="911" w:type="pct"/>
          </w:tcPr>
          <w:p w14:paraId="14DE3ACC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Kolmogorov-Smirnov test</w:t>
            </w:r>
          </w:p>
        </w:tc>
        <w:tc>
          <w:tcPr>
            <w:tcW w:w="912" w:type="pct"/>
          </w:tcPr>
          <w:p w14:paraId="2C825BDC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Akaike Information Criterion (AIC)</w:t>
            </w:r>
          </w:p>
        </w:tc>
        <w:tc>
          <w:tcPr>
            <w:tcW w:w="1203" w:type="pct"/>
          </w:tcPr>
          <w:p w14:paraId="200ABFCB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Akaike Information Criterion corrected for small sample size (</w:t>
            </w:r>
            <w:proofErr w:type="spellStart"/>
            <w:r w:rsidRPr="00934A59">
              <w:rPr>
                <w:szCs w:val="22"/>
              </w:rPr>
              <w:t>AICc</w:t>
            </w:r>
            <w:proofErr w:type="spellEnd"/>
            <w:r w:rsidRPr="00934A59">
              <w:rPr>
                <w:szCs w:val="22"/>
              </w:rPr>
              <w:t>)</w:t>
            </w:r>
          </w:p>
        </w:tc>
      </w:tr>
      <w:tr w:rsidR="00C60A86" w:rsidRPr="00934A59" w14:paraId="23A6B005" w14:textId="77777777" w:rsidTr="003D7642">
        <w:tc>
          <w:tcPr>
            <w:tcW w:w="593" w:type="pct"/>
            <w:vMerge w:val="restart"/>
          </w:tcPr>
          <w:p w14:paraId="7DC5FD16" w14:textId="5A4AB708" w:rsidR="00C60A86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Amoxicillin</w:t>
            </w:r>
          </w:p>
        </w:tc>
        <w:tc>
          <w:tcPr>
            <w:tcW w:w="521" w:type="pct"/>
          </w:tcPr>
          <w:p w14:paraId="2F8B1E31" w14:textId="6AB01F6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0712188B" w14:textId="01B2ABB0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0.569234</w:t>
            </w:r>
          </w:p>
        </w:tc>
        <w:tc>
          <w:tcPr>
            <w:tcW w:w="911" w:type="pct"/>
          </w:tcPr>
          <w:p w14:paraId="5C443EB2" w14:textId="3E71218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0.268927</w:t>
            </w:r>
          </w:p>
        </w:tc>
        <w:tc>
          <w:tcPr>
            <w:tcW w:w="912" w:type="pct"/>
          </w:tcPr>
          <w:p w14:paraId="41262754" w14:textId="7E2DBDF4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201.6709</w:t>
            </w:r>
          </w:p>
        </w:tc>
        <w:tc>
          <w:tcPr>
            <w:tcW w:w="1203" w:type="pct"/>
          </w:tcPr>
          <w:p w14:paraId="6FBF943C" w14:textId="3BDD3B58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202.1927</w:t>
            </w:r>
          </w:p>
        </w:tc>
      </w:tr>
      <w:tr w:rsidR="00C60A86" w:rsidRPr="00934A59" w14:paraId="2DBD978E" w14:textId="77777777" w:rsidTr="003D7642">
        <w:tc>
          <w:tcPr>
            <w:tcW w:w="593" w:type="pct"/>
            <w:vMerge/>
          </w:tcPr>
          <w:p w14:paraId="0CBD7F80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CD0F756" w14:textId="15211B4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57AD9407" w14:textId="322069B5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0.548771</w:t>
            </w:r>
          </w:p>
        </w:tc>
        <w:tc>
          <w:tcPr>
            <w:tcW w:w="911" w:type="pct"/>
          </w:tcPr>
          <w:p w14:paraId="3914BF10" w14:textId="2084025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0.242126</w:t>
            </w:r>
          </w:p>
        </w:tc>
        <w:tc>
          <w:tcPr>
            <w:tcW w:w="912" w:type="pct"/>
          </w:tcPr>
          <w:p w14:paraId="6BF29F94" w14:textId="313A62A1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203.0601</w:t>
            </w:r>
          </w:p>
        </w:tc>
        <w:tc>
          <w:tcPr>
            <w:tcW w:w="1203" w:type="pct"/>
          </w:tcPr>
          <w:p w14:paraId="55E0D7A4" w14:textId="27E6952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203.5819</w:t>
            </w:r>
          </w:p>
        </w:tc>
      </w:tr>
      <w:tr w:rsidR="00C60A86" w:rsidRPr="00934A59" w14:paraId="09FFC2E7" w14:textId="77777777" w:rsidTr="003D7642">
        <w:tc>
          <w:tcPr>
            <w:tcW w:w="593" w:type="pct"/>
            <w:vMerge/>
          </w:tcPr>
          <w:p w14:paraId="420C09DD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2E3394D" w14:textId="035ACFA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421A2CE5" w14:textId="4DDCD970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0.288868</w:t>
            </w:r>
          </w:p>
        </w:tc>
        <w:tc>
          <w:tcPr>
            <w:tcW w:w="911" w:type="pct"/>
          </w:tcPr>
          <w:p w14:paraId="01391294" w14:textId="2C8E7821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0.054772</w:t>
            </w:r>
          </w:p>
        </w:tc>
        <w:tc>
          <w:tcPr>
            <w:tcW w:w="912" w:type="pct"/>
          </w:tcPr>
          <w:p w14:paraId="058A72E3" w14:textId="53F4CAC4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206.4343</w:t>
            </w:r>
          </w:p>
        </w:tc>
        <w:tc>
          <w:tcPr>
            <w:tcW w:w="1203" w:type="pct"/>
          </w:tcPr>
          <w:p w14:paraId="2B662E02" w14:textId="7113939F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206.956</w:t>
            </w:r>
          </w:p>
        </w:tc>
      </w:tr>
      <w:tr w:rsidR="00C60A86" w:rsidRPr="00934A59" w14:paraId="5FB14FC4" w14:textId="77777777" w:rsidTr="003D7642">
        <w:tc>
          <w:tcPr>
            <w:tcW w:w="593" w:type="pct"/>
            <w:vMerge/>
          </w:tcPr>
          <w:p w14:paraId="3C3B85F3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28E9052" w14:textId="70A346AD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424379D9" w14:textId="42DB5FFF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0.465636</w:t>
            </w:r>
          </w:p>
        </w:tc>
        <w:tc>
          <w:tcPr>
            <w:tcW w:w="911" w:type="pct"/>
          </w:tcPr>
          <w:p w14:paraId="31A64E6D" w14:textId="74FE8AE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0.119689</w:t>
            </w:r>
          </w:p>
        </w:tc>
        <w:tc>
          <w:tcPr>
            <w:tcW w:w="912" w:type="pct"/>
          </w:tcPr>
          <w:p w14:paraId="541B8835" w14:textId="1713337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203.9278</w:t>
            </w:r>
          </w:p>
        </w:tc>
        <w:tc>
          <w:tcPr>
            <w:tcW w:w="1203" w:type="pct"/>
          </w:tcPr>
          <w:p w14:paraId="3F454693" w14:textId="56AA746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204.4496</w:t>
            </w:r>
          </w:p>
        </w:tc>
      </w:tr>
      <w:tr w:rsidR="00D43FDD" w:rsidRPr="00934A59" w14:paraId="2ECD8441" w14:textId="77777777" w:rsidTr="003D7642">
        <w:tc>
          <w:tcPr>
            <w:tcW w:w="593" w:type="pct"/>
            <w:vMerge w:val="restart"/>
          </w:tcPr>
          <w:p w14:paraId="43B16EBE" w14:textId="7E2E3148" w:rsidR="00D43FDD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Cephalexin</w:t>
            </w:r>
          </w:p>
        </w:tc>
        <w:tc>
          <w:tcPr>
            <w:tcW w:w="521" w:type="pct"/>
          </w:tcPr>
          <w:p w14:paraId="08F245F2" w14:textId="2F4F272C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5171FD00" w14:textId="0A9E94E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0.470357</w:t>
            </w:r>
          </w:p>
        </w:tc>
        <w:tc>
          <w:tcPr>
            <w:tcW w:w="911" w:type="pct"/>
          </w:tcPr>
          <w:p w14:paraId="1D03C9A9" w14:textId="00C26A09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0.344595</w:t>
            </w:r>
          </w:p>
        </w:tc>
        <w:tc>
          <w:tcPr>
            <w:tcW w:w="912" w:type="pct"/>
          </w:tcPr>
          <w:p w14:paraId="355C1802" w14:textId="63BECD1E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459.1471</w:t>
            </w:r>
          </w:p>
        </w:tc>
        <w:tc>
          <w:tcPr>
            <w:tcW w:w="1203" w:type="pct"/>
          </w:tcPr>
          <w:p w14:paraId="2911E6BC" w14:textId="29CFF554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459.6087</w:t>
            </w:r>
          </w:p>
        </w:tc>
      </w:tr>
      <w:tr w:rsidR="00D43FDD" w:rsidRPr="00934A59" w14:paraId="19395FF0" w14:textId="77777777" w:rsidTr="003D7642">
        <w:tc>
          <w:tcPr>
            <w:tcW w:w="593" w:type="pct"/>
            <w:vMerge/>
          </w:tcPr>
          <w:p w14:paraId="0A0586AB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10C03C6" w14:textId="3D6A9D2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14F97882" w14:textId="3E1AEE3B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0.456253</w:t>
            </w:r>
          </w:p>
        </w:tc>
        <w:tc>
          <w:tcPr>
            <w:tcW w:w="911" w:type="pct"/>
          </w:tcPr>
          <w:p w14:paraId="4190C1D5" w14:textId="2A321A50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0.316117</w:t>
            </w:r>
          </w:p>
        </w:tc>
        <w:tc>
          <w:tcPr>
            <w:tcW w:w="912" w:type="pct"/>
          </w:tcPr>
          <w:p w14:paraId="6968E177" w14:textId="2A0373E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461.781</w:t>
            </w:r>
          </w:p>
        </w:tc>
        <w:tc>
          <w:tcPr>
            <w:tcW w:w="1203" w:type="pct"/>
          </w:tcPr>
          <w:p w14:paraId="779E914E" w14:textId="61823D55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462.2425</w:t>
            </w:r>
          </w:p>
        </w:tc>
      </w:tr>
      <w:tr w:rsidR="00D43FDD" w:rsidRPr="00934A59" w14:paraId="717DE144" w14:textId="77777777" w:rsidTr="003D7642">
        <w:tc>
          <w:tcPr>
            <w:tcW w:w="593" w:type="pct"/>
            <w:vMerge/>
          </w:tcPr>
          <w:p w14:paraId="62656FD9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880B0D8" w14:textId="5F283079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C0D4695" w14:textId="23D881C1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0.206751</w:t>
            </w:r>
          </w:p>
        </w:tc>
        <w:tc>
          <w:tcPr>
            <w:tcW w:w="911" w:type="pct"/>
          </w:tcPr>
          <w:p w14:paraId="14597C20" w14:textId="43F67CE4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0.223995</w:t>
            </w:r>
          </w:p>
        </w:tc>
        <w:tc>
          <w:tcPr>
            <w:tcW w:w="912" w:type="pct"/>
          </w:tcPr>
          <w:p w14:paraId="47FBA1BB" w14:textId="5C77CC9B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465.88</w:t>
            </w:r>
          </w:p>
        </w:tc>
        <w:tc>
          <w:tcPr>
            <w:tcW w:w="1203" w:type="pct"/>
          </w:tcPr>
          <w:p w14:paraId="1B784F10" w14:textId="7AF13145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466.3415</w:t>
            </w:r>
          </w:p>
        </w:tc>
      </w:tr>
      <w:tr w:rsidR="00D43FDD" w:rsidRPr="00934A59" w14:paraId="5FC0092B" w14:textId="77777777" w:rsidTr="003D7642">
        <w:tc>
          <w:tcPr>
            <w:tcW w:w="593" w:type="pct"/>
            <w:vMerge/>
          </w:tcPr>
          <w:p w14:paraId="1EE01A4A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65D39F7" w14:textId="6221FE0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11856B3C" w14:textId="4D1A81FF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0.351221</w:t>
            </w:r>
          </w:p>
        </w:tc>
        <w:tc>
          <w:tcPr>
            <w:tcW w:w="911" w:type="pct"/>
          </w:tcPr>
          <w:p w14:paraId="466FA09B" w14:textId="0CF9E35D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0.397544</w:t>
            </w:r>
          </w:p>
        </w:tc>
        <w:tc>
          <w:tcPr>
            <w:tcW w:w="912" w:type="pct"/>
          </w:tcPr>
          <w:p w14:paraId="437142E9" w14:textId="11FC118A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462.2967</w:t>
            </w:r>
          </w:p>
        </w:tc>
        <w:tc>
          <w:tcPr>
            <w:tcW w:w="1203" w:type="pct"/>
          </w:tcPr>
          <w:p w14:paraId="6B20ADFF" w14:textId="0E399D26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462.7583</w:t>
            </w:r>
          </w:p>
        </w:tc>
      </w:tr>
      <w:tr w:rsidR="009D67F1" w:rsidRPr="00934A59" w14:paraId="348D1F07" w14:textId="77777777" w:rsidTr="003D7642">
        <w:tc>
          <w:tcPr>
            <w:tcW w:w="593" w:type="pct"/>
            <w:vMerge w:val="restart"/>
          </w:tcPr>
          <w:p w14:paraId="6FC8FEFC" w14:textId="315B5CE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Chloramphenicol</w:t>
            </w:r>
          </w:p>
        </w:tc>
        <w:tc>
          <w:tcPr>
            <w:tcW w:w="521" w:type="pct"/>
          </w:tcPr>
          <w:p w14:paraId="0CEAFA9E" w14:textId="1EA5911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2D9D369F" w14:textId="50BC3AE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0.377034</w:t>
            </w:r>
          </w:p>
        </w:tc>
        <w:tc>
          <w:tcPr>
            <w:tcW w:w="911" w:type="pct"/>
          </w:tcPr>
          <w:p w14:paraId="03454696" w14:textId="602CB36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0.112166</w:t>
            </w:r>
          </w:p>
        </w:tc>
        <w:tc>
          <w:tcPr>
            <w:tcW w:w="912" w:type="pct"/>
          </w:tcPr>
          <w:p w14:paraId="13B18D49" w14:textId="5780F65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821.2785</w:t>
            </w:r>
          </w:p>
        </w:tc>
        <w:tc>
          <w:tcPr>
            <w:tcW w:w="1203" w:type="pct"/>
          </w:tcPr>
          <w:p w14:paraId="1D85E41E" w14:textId="0977B29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821.466</w:t>
            </w:r>
          </w:p>
        </w:tc>
      </w:tr>
      <w:tr w:rsidR="009D67F1" w:rsidRPr="00934A59" w14:paraId="7F677E3D" w14:textId="77777777" w:rsidTr="003D7642">
        <w:tc>
          <w:tcPr>
            <w:tcW w:w="593" w:type="pct"/>
            <w:vMerge/>
          </w:tcPr>
          <w:p w14:paraId="7D81A35D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1651FB7" w14:textId="2DEBE13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4F7EB647" w14:textId="4D2CEB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0.412435</w:t>
            </w:r>
          </w:p>
        </w:tc>
        <w:tc>
          <w:tcPr>
            <w:tcW w:w="911" w:type="pct"/>
          </w:tcPr>
          <w:p w14:paraId="4B2392F1" w14:textId="4F4FAD2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0.196045</w:t>
            </w:r>
          </w:p>
        </w:tc>
        <w:tc>
          <w:tcPr>
            <w:tcW w:w="912" w:type="pct"/>
          </w:tcPr>
          <w:p w14:paraId="2EC8F687" w14:textId="500B00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823.9274</w:t>
            </w:r>
          </w:p>
        </w:tc>
        <w:tc>
          <w:tcPr>
            <w:tcW w:w="1203" w:type="pct"/>
          </w:tcPr>
          <w:p w14:paraId="6EA65DC0" w14:textId="512AB0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824.1149</w:t>
            </w:r>
          </w:p>
        </w:tc>
      </w:tr>
      <w:tr w:rsidR="009D67F1" w:rsidRPr="00934A59" w14:paraId="6775C289" w14:textId="77777777" w:rsidTr="003D7642">
        <w:tc>
          <w:tcPr>
            <w:tcW w:w="593" w:type="pct"/>
            <w:vMerge/>
          </w:tcPr>
          <w:p w14:paraId="58804D2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D1D6368" w14:textId="3EB1953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7B7B5F20" w14:textId="3DB7459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0.282254</w:t>
            </w:r>
          </w:p>
        </w:tc>
        <w:tc>
          <w:tcPr>
            <w:tcW w:w="911" w:type="pct"/>
          </w:tcPr>
          <w:p w14:paraId="46FD405E" w14:textId="3AF572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0.116539</w:t>
            </w:r>
          </w:p>
        </w:tc>
        <w:tc>
          <w:tcPr>
            <w:tcW w:w="912" w:type="pct"/>
          </w:tcPr>
          <w:p w14:paraId="7C9B25CB" w14:textId="6DB9A50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826.1451</w:t>
            </w:r>
          </w:p>
        </w:tc>
        <w:tc>
          <w:tcPr>
            <w:tcW w:w="1203" w:type="pct"/>
          </w:tcPr>
          <w:p w14:paraId="6705E02B" w14:textId="05FBF1F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826.3326</w:t>
            </w:r>
          </w:p>
        </w:tc>
      </w:tr>
      <w:tr w:rsidR="009D67F1" w:rsidRPr="00934A59" w14:paraId="23153BBD" w14:textId="77777777" w:rsidTr="003D7642">
        <w:tc>
          <w:tcPr>
            <w:tcW w:w="593" w:type="pct"/>
            <w:vMerge/>
          </w:tcPr>
          <w:p w14:paraId="61AADEB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32F1FCB" w14:textId="7525E99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71E39E9C" w14:textId="4A7E2F0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0.714653</w:t>
            </w:r>
          </w:p>
        </w:tc>
        <w:tc>
          <w:tcPr>
            <w:tcW w:w="911" w:type="pct"/>
          </w:tcPr>
          <w:p w14:paraId="4448CE38" w14:textId="65DEE0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0.605136</w:t>
            </w:r>
          </w:p>
        </w:tc>
        <w:tc>
          <w:tcPr>
            <w:tcW w:w="912" w:type="pct"/>
          </w:tcPr>
          <w:p w14:paraId="381C0473" w14:textId="2D7DE85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820.285</w:t>
            </w:r>
          </w:p>
        </w:tc>
        <w:tc>
          <w:tcPr>
            <w:tcW w:w="1203" w:type="pct"/>
          </w:tcPr>
          <w:p w14:paraId="25E37BE8" w14:textId="524755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820.4725</w:t>
            </w:r>
          </w:p>
        </w:tc>
      </w:tr>
      <w:tr w:rsidR="009D67F1" w:rsidRPr="00934A59" w14:paraId="140853B0" w14:textId="77777777" w:rsidTr="003D7642">
        <w:tc>
          <w:tcPr>
            <w:tcW w:w="593" w:type="pct"/>
            <w:vMerge w:val="restart"/>
          </w:tcPr>
          <w:p w14:paraId="4C6BC954" w14:textId="438687F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Chlortetracycline</w:t>
            </w:r>
          </w:p>
        </w:tc>
        <w:tc>
          <w:tcPr>
            <w:tcW w:w="521" w:type="pct"/>
          </w:tcPr>
          <w:p w14:paraId="5E178038" w14:textId="61C5A9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69EC2FA" w14:textId="77006AA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0.922819</w:t>
            </w:r>
          </w:p>
        </w:tc>
        <w:tc>
          <w:tcPr>
            <w:tcW w:w="911" w:type="pct"/>
          </w:tcPr>
          <w:p w14:paraId="53AADA78" w14:textId="6609204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0.914437</w:t>
            </w:r>
          </w:p>
        </w:tc>
        <w:tc>
          <w:tcPr>
            <w:tcW w:w="912" w:type="pct"/>
          </w:tcPr>
          <w:p w14:paraId="5C8C0BC7" w14:textId="6B525C8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161.0437</w:t>
            </w:r>
          </w:p>
        </w:tc>
        <w:tc>
          <w:tcPr>
            <w:tcW w:w="1203" w:type="pct"/>
          </w:tcPr>
          <w:p w14:paraId="03ACB780" w14:textId="51B548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162.377</w:t>
            </w:r>
          </w:p>
        </w:tc>
      </w:tr>
      <w:tr w:rsidR="009D67F1" w:rsidRPr="00934A59" w14:paraId="1CA4513F" w14:textId="77777777" w:rsidTr="003D7642">
        <w:tc>
          <w:tcPr>
            <w:tcW w:w="593" w:type="pct"/>
            <w:vMerge/>
          </w:tcPr>
          <w:p w14:paraId="5967B57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AA8E79F" w14:textId="0728FF5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CCABFB7" w14:textId="4AD79BF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0.919085</w:t>
            </w:r>
          </w:p>
        </w:tc>
        <w:tc>
          <w:tcPr>
            <w:tcW w:w="911" w:type="pct"/>
          </w:tcPr>
          <w:p w14:paraId="49299A2F" w14:textId="4C8849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0.893309</w:t>
            </w:r>
          </w:p>
        </w:tc>
        <w:tc>
          <w:tcPr>
            <w:tcW w:w="912" w:type="pct"/>
          </w:tcPr>
          <w:p w14:paraId="5C0CDA95" w14:textId="329998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162.058</w:t>
            </w:r>
          </w:p>
        </w:tc>
        <w:tc>
          <w:tcPr>
            <w:tcW w:w="1203" w:type="pct"/>
          </w:tcPr>
          <w:p w14:paraId="742A7A57" w14:textId="496CE99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163.3913</w:t>
            </w:r>
          </w:p>
        </w:tc>
      </w:tr>
      <w:tr w:rsidR="009D67F1" w:rsidRPr="00934A59" w14:paraId="7AD2F3C5" w14:textId="77777777" w:rsidTr="003D7642">
        <w:tc>
          <w:tcPr>
            <w:tcW w:w="593" w:type="pct"/>
            <w:vMerge/>
          </w:tcPr>
          <w:p w14:paraId="2C8E340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66E5305" w14:textId="2382028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3173D14A" w14:textId="4DA6A1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0.663484</w:t>
            </w:r>
          </w:p>
        </w:tc>
        <w:tc>
          <w:tcPr>
            <w:tcW w:w="911" w:type="pct"/>
          </w:tcPr>
          <w:p w14:paraId="4330E1FE" w14:textId="0C898E2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0.483195</w:t>
            </w:r>
          </w:p>
        </w:tc>
        <w:tc>
          <w:tcPr>
            <w:tcW w:w="912" w:type="pct"/>
          </w:tcPr>
          <w:p w14:paraId="455AAC82" w14:textId="724974D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163.3999</w:t>
            </w:r>
          </w:p>
        </w:tc>
        <w:tc>
          <w:tcPr>
            <w:tcW w:w="1203" w:type="pct"/>
          </w:tcPr>
          <w:p w14:paraId="4298CBE5" w14:textId="0714E83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164.7332</w:t>
            </w:r>
          </w:p>
        </w:tc>
      </w:tr>
      <w:tr w:rsidR="009D67F1" w:rsidRPr="00934A59" w14:paraId="3A4DAC53" w14:textId="77777777" w:rsidTr="003D7642">
        <w:tc>
          <w:tcPr>
            <w:tcW w:w="593" w:type="pct"/>
            <w:vMerge/>
          </w:tcPr>
          <w:p w14:paraId="0489622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2587C6F7" w14:textId="14205E4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64E8C62C" w14:textId="38CE261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0.826583</w:t>
            </w:r>
          </w:p>
        </w:tc>
        <w:tc>
          <w:tcPr>
            <w:tcW w:w="911" w:type="pct"/>
          </w:tcPr>
          <w:p w14:paraId="51077B06" w14:textId="5797CE5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0.709961</w:t>
            </w:r>
          </w:p>
        </w:tc>
        <w:tc>
          <w:tcPr>
            <w:tcW w:w="912" w:type="pct"/>
          </w:tcPr>
          <w:p w14:paraId="27076461" w14:textId="481CC3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162.2708</w:t>
            </w:r>
          </w:p>
        </w:tc>
        <w:tc>
          <w:tcPr>
            <w:tcW w:w="1203" w:type="pct"/>
          </w:tcPr>
          <w:p w14:paraId="61A2B6DA" w14:textId="12745B8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163.6041</w:t>
            </w:r>
          </w:p>
        </w:tc>
      </w:tr>
      <w:tr w:rsidR="009D67F1" w:rsidRPr="00934A59" w14:paraId="5592E5FA" w14:textId="77777777" w:rsidTr="003D7642">
        <w:tc>
          <w:tcPr>
            <w:tcW w:w="593" w:type="pct"/>
            <w:vMerge w:val="restart"/>
          </w:tcPr>
          <w:p w14:paraId="6C468FB5" w14:textId="6EA864D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Ciprofloxacin</w:t>
            </w:r>
          </w:p>
        </w:tc>
        <w:tc>
          <w:tcPr>
            <w:tcW w:w="521" w:type="pct"/>
          </w:tcPr>
          <w:p w14:paraId="6A03FF66" w14:textId="6E37657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3669D495" w14:textId="5E3C4A6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0.042448</w:t>
            </w:r>
          </w:p>
        </w:tc>
        <w:tc>
          <w:tcPr>
            <w:tcW w:w="911" w:type="pct"/>
          </w:tcPr>
          <w:p w14:paraId="150D1A85" w14:textId="49FF4DB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0.001861</w:t>
            </w:r>
          </w:p>
        </w:tc>
        <w:tc>
          <w:tcPr>
            <w:tcW w:w="912" w:type="pct"/>
          </w:tcPr>
          <w:p w14:paraId="32BF113F" w14:textId="12730F6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154.7512</w:t>
            </w:r>
          </w:p>
        </w:tc>
        <w:tc>
          <w:tcPr>
            <w:tcW w:w="1203" w:type="pct"/>
          </w:tcPr>
          <w:p w14:paraId="670568D0" w14:textId="63232E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155.1042</w:t>
            </w:r>
          </w:p>
        </w:tc>
      </w:tr>
      <w:tr w:rsidR="009D67F1" w:rsidRPr="00934A59" w14:paraId="6C73774D" w14:textId="77777777" w:rsidTr="003D7642">
        <w:tc>
          <w:tcPr>
            <w:tcW w:w="593" w:type="pct"/>
            <w:vMerge/>
          </w:tcPr>
          <w:p w14:paraId="4B832BA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22F27E0" w14:textId="625599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66196D4D" w14:textId="08E183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0.06775</w:t>
            </w:r>
          </w:p>
        </w:tc>
        <w:tc>
          <w:tcPr>
            <w:tcW w:w="911" w:type="pct"/>
          </w:tcPr>
          <w:p w14:paraId="78831443" w14:textId="4E7AC12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0.017198</w:t>
            </w:r>
          </w:p>
        </w:tc>
        <w:tc>
          <w:tcPr>
            <w:tcW w:w="912" w:type="pct"/>
          </w:tcPr>
          <w:p w14:paraId="57AD57C2" w14:textId="57B11CF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153.9217</w:t>
            </w:r>
          </w:p>
        </w:tc>
        <w:tc>
          <w:tcPr>
            <w:tcW w:w="1203" w:type="pct"/>
          </w:tcPr>
          <w:p w14:paraId="300C8C69" w14:textId="40B03A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154.2747</w:t>
            </w:r>
          </w:p>
        </w:tc>
      </w:tr>
      <w:tr w:rsidR="009D67F1" w:rsidRPr="00934A59" w14:paraId="46B99AC8" w14:textId="77777777" w:rsidTr="003D7642">
        <w:tc>
          <w:tcPr>
            <w:tcW w:w="593" w:type="pct"/>
            <w:vMerge w:val="restart"/>
          </w:tcPr>
          <w:p w14:paraId="1AE93BA1" w14:textId="276A57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Clarithromycin</w:t>
            </w:r>
          </w:p>
        </w:tc>
        <w:tc>
          <w:tcPr>
            <w:tcW w:w="521" w:type="pct"/>
          </w:tcPr>
          <w:p w14:paraId="00A14CB5" w14:textId="2EA7318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7087E97" w14:textId="5F22E0A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0.087993</w:t>
            </w:r>
          </w:p>
        </w:tc>
        <w:tc>
          <w:tcPr>
            <w:tcW w:w="911" w:type="pct"/>
          </w:tcPr>
          <w:p w14:paraId="2BED4199" w14:textId="581148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0.012474</w:t>
            </w:r>
          </w:p>
        </w:tc>
        <w:tc>
          <w:tcPr>
            <w:tcW w:w="912" w:type="pct"/>
          </w:tcPr>
          <w:p w14:paraId="47FA483F" w14:textId="7A628F0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365.0075</w:t>
            </w:r>
          </w:p>
        </w:tc>
        <w:tc>
          <w:tcPr>
            <w:tcW w:w="1203" w:type="pct"/>
          </w:tcPr>
          <w:p w14:paraId="67B28588" w14:textId="32163EE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365.2802</w:t>
            </w:r>
          </w:p>
        </w:tc>
      </w:tr>
      <w:tr w:rsidR="009D67F1" w:rsidRPr="00934A59" w14:paraId="5CCADFE3" w14:textId="77777777" w:rsidTr="003D7642">
        <w:tc>
          <w:tcPr>
            <w:tcW w:w="593" w:type="pct"/>
            <w:vMerge/>
          </w:tcPr>
          <w:p w14:paraId="2EADD36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92FA91" w14:textId="2A20BEA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6AA36DB5" w14:textId="453FACE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0.150661</w:t>
            </w:r>
          </w:p>
        </w:tc>
        <w:tc>
          <w:tcPr>
            <w:tcW w:w="911" w:type="pct"/>
          </w:tcPr>
          <w:p w14:paraId="1AB49B36" w14:textId="36D984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0.108049</w:t>
            </w:r>
          </w:p>
        </w:tc>
        <w:tc>
          <w:tcPr>
            <w:tcW w:w="912" w:type="pct"/>
          </w:tcPr>
          <w:p w14:paraId="1DB33405" w14:textId="1A78473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363.1288</w:t>
            </w:r>
          </w:p>
        </w:tc>
        <w:tc>
          <w:tcPr>
            <w:tcW w:w="1203" w:type="pct"/>
          </w:tcPr>
          <w:p w14:paraId="7EDF6FA4" w14:textId="134FCE6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363.4015</w:t>
            </w:r>
          </w:p>
        </w:tc>
      </w:tr>
      <w:tr w:rsidR="009D67F1" w:rsidRPr="00934A59" w14:paraId="12381433" w14:textId="77777777" w:rsidTr="003D7642">
        <w:tc>
          <w:tcPr>
            <w:tcW w:w="593" w:type="pct"/>
            <w:vMerge w:val="restart"/>
          </w:tcPr>
          <w:p w14:paraId="0A6CF837" w14:textId="07885EA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Doxycycline</w:t>
            </w:r>
          </w:p>
        </w:tc>
        <w:tc>
          <w:tcPr>
            <w:tcW w:w="521" w:type="pct"/>
          </w:tcPr>
          <w:p w14:paraId="117AFD8C" w14:textId="4120BC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365D93BD" w14:textId="1FF5D3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0.3007</w:t>
            </w:r>
          </w:p>
        </w:tc>
        <w:tc>
          <w:tcPr>
            <w:tcW w:w="911" w:type="pct"/>
          </w:tcPr>
          <w:p w14:paraId="3EF9961F" w14:textId="34CF7A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0.056104</w:t>
            </w:r>
          </w:p>
        </w:tc>
        <w:tc>
          <w:tcPr>
            <w:tcW w:w="912" w:type="pct"/>
          </w:tcPr>
          <w:p w14:paraId="080102A6" w14:textId="69EA96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685.6799</w:t>
            </w:r>
          </w:p>
        </w:tc>
        <w:tc>
          <w:tcPr>
            <w:tcW w:w="1203" w:type="pct"/>
          </w:tcPr>
          <w:p w14:paraId="29CF568C" w14:textId="67AD22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685.8442</w:t>
            </w:r>
          </w:p>
        </w:tc>
      </w:tr>
      <w:tr w:rsidR="009D67F1" w:rsidRPr="00934A59" w14:paraId="3809A174" w14:textId="77777777" w:rsidTr="003D7642">
        <w:tc>
          <w:tcPr>
            <w:tcW w:w="593" w:type="pct"/>
            <w:vMerge/>
          </w:tcPr>
          <w:p w14:paraId="2CCA7DA5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F42FBE1" w14:textId="16974BF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77C5D7E0" w14:textId="454ACD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0.31096</w:t>
            </w:r>
          </w:p>
        </w:tc>
        <w:tc>
          <w:tcPr>
            <w:tcW w:w="911" w:type="pct"/>
          </w:tcPr>
          <w:p w14:paraId="7BF7B75D" w14:textId="61B98D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0.083015</w:t>
            </w:r>
          </w:p>
        </w:tc>
        <w:tc>
          <w:tcPr>
            <w:tcW w:w="912" w:type="pct"/>
          </w:tcPr>
          <w:p w14:paraId="694268E3" w14:textId="78235D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686.6601</w:t>
            </w:r>
          </w:p>
        </w:tc>
        <w:tc>
          <w:tcPr>
            <w:tcW w:w="1203" w:type="pct"/>
          </w:tcPr>
          <w:p w14:paraId="33BEC147" w14:textId="7FBD8CA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686.8244</w:t>
            </w:r>
          </w:p>
        </w:tc>
      </w:tr>
      <w:tr w:rsidR="009D67F1" w:rsidRPr="00934A59" w14:paraId="10B1AE0F" w14:textId="77777777" w:rsidTr="003D7642">
        <w:tc>
          <w:tcPr>
            <w:tcW w:w="593" w:type="pct"/>
            <w:vMerge w:val="restart"/>
          </w:tcPr>
          <w:p w14:paraId="0EDAB634" w14:textId="579C6F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Enrofloxacin</w:t>
            </w:r>
          </w:p>
        </w:tc>
        <w:tc>
          <w:tcPr>
            <w:tcW w:w="521" w:type="pct"/>
          </w:tcPr>
          <w:p w14:paraId="778C94B9" w14:textId="3A1BB0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67327803" w14:textId="5359984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0.622598</w:t>
            </w:r>
          </w:p>
        </w:tc>
        <w:tc>
          <w:tcPr>
            <w:tcW w:w="911" w:type="pct"/>
          </w:tcPr>
          <w:p w14:paraId="16330035" w14:textId="2F34FC9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0.453354</w:t>
            </w:r>
          </w:p>
        </w:tc>
        <w:tc>
          <w:tcPr>
            <w:tcW w:w="912" w:type="pct"/>
          </w:tcPr>
          <w:p w14:paraId="3D9BA10F" w14:textId="46B756C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174.9102</w:t>
            </w:r>
          </w:p>
        </w:tc>
        <w:tc>
          <w:tcPr>
            <w:tcW w:w="1203" w:type="pct"/>
          </w:tcPr>
          <w:p w14:paraId="167E91F2" w14:textId="028A109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175.6602</w:t>
            </w:r>
          </w:p>
        </w:tc>
      </w:tr>
      <w:tr w:rsidR="009D67F1" w:rsidRPr="00934A59" w14:paraId="12FB8B38" w14:textId="77777777" w:rsidTr="003D7642">
        <w:tc>
          <w:tcPr>
            <w:tcW w:w="593" w:type="pct"/>
            <w:vMerge/>
          </w:tcPr>
          <w:p w14:paraId="0A033035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75D1F12" w14:textId="1ECC252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0A7DC9C3" w14:textId="18B9DDE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0.643907</w:t>
            </w:r>
          </w:p>
        </w:tc>
        <w:tc>
          <w:tcPr>
            <w:tcW w:w="911" w:type="pct"/>
          </w:tcPr>
          <w:p w14:paraId="16B1F79D" w14:textId="2D838CA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0.544002</w:t>
            </w:r>
          </w:p>
        </w:tc>
        <w:tc>
          <w:tcPr>
            <w:tcW w:w="912" w:type="pct"/>
          </w:tcPr>
          <w:p w14:paraId="4474F73C" w14:textId="05ABAF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176.5907</w:t>
            </w:r>
          </w:p>
        </w:tc>
        <w:tc>
          <w:tcPr>
            <w:tcW w:w="1203" w:type="pct"/>
          </w:tcPr>
          <w:p w14:paraId="563D9149" w14:textId="268311E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177.3407</w:t>
            </w:r>
          </w:p>
        </w:tc>
      </w:tr>
      <w:tr w:rsidR="009D67F1" w:rsidRPr="00934A59" w14:paraId="7F40821C" w14:textId="77777777" w:rsidTr="003D7642">
        <w:tc>
          <w:tcPr>
            <w:tcW w:w="593" w:type="pct"/>
            <w:vMerge/>
          </w:tcPr>
          <w:p w14:paraId="1C2D64F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4874009" w14:textId="2AB724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3B046C1" w14:textId="4EF69FB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0.734565</w:t>
            </w:r>
          </w:p>
        </w:tc>
        <w:tc>
          <w:tcPr>
            <w:tcW w:w="911" w:type="pct"/>
          </w:tcPr>
          <w:p w14:paraId="3C971768" w14:textId="6659071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0.81674</w:t>
            </w:r>
          </w:p>
        </w:tc>
        <w:tc>
          <w:tcPr>
            <w:tcW w:w="912" w:type="pct"/>
          </w:tcPr>
          <w:p w14:paraId="0B69BA97" w14:textId="0D51B22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174.2041</w:t>
            </w:r>
          </w:p>
        </w:tc>
        <w:tc>
          <w:tcPr>
            <w:tcW w:w="1203" w:type="pct"/>
          </w:tcPr>
          <w:p w14:paraId="7227E31B" w14:textId="122B7EE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174.9541</w:t>
            </w:r>
          </w:p>
        </w:tc>
      </w:tr>
      <w:tr w:rsidR="009D67F1" w:rsidRPr="00934A59" w14:paraId="4AF8B462" w14:textId="77777777" w:rsidTr="003D7642">
        <w:tc>
          <w:tcPr>
            <w:tcW w:w="593" w:type="pct"/>
            <w:vMerge/>
          </w:tcPr>
          <w:p w14:paraId="3EA9326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BFF04E2" w14:textId="0072DE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016B5B26" w14:textId="51C0050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0.737205</w:t>
            </w:r>
          </w:p>
        </w:tc>
        <w:tc>
          <w:tcPr>
            <w:tcW w:w="911" w:type="pct"/>
          </w:tcPr>
          <w:p w14:paraId="0E947CD3" w14:textId="4E8DDF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0.624928</w:t>
            </w:r>
          </w:p>
        </w:tc>
        <w:tc>
          <w:tcPr>
            <w:tcW w:w="912" w:type="pct"/>
          </w:tcPr>
          <w:p w14:paraId="71857115" w14:textId="29B157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174.0799</w:t>
            </w:r>
          </w:p>
        </w:tc>
        <w:tc>
          <w:tcPr>
            <w:tcW w:w="1203" w:type="pct"/>
          </w:tcPr>
          <w:p w14:paraId="27503472" w14:textId="1388D6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174.8299</w:t>
            </w:r>
          </w:p>
        </w:tc>
      </w:tr>
      <w:tr w:rsidR="009D67F1" w:rsidRPr="00934A59" w14:paraId="36449E2E" w14:textId="77777777" w:rsidTr="003D7642">
        <w:tc>
          <w:tcPr>
            <w:tcW w:w="593" w:type="pct"/>
            <w:vMerge w:val="restart"/>
          </w:tcPr>
          <w:p w14:paraId="3D76E2E9" w14:textId="4525108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Fleroxacin</w:t>
            </w:r>
          </w:p>
        </w:tc>
        <w:tc>
          <w:tcPr>
            <w:tcW w:w="521" w:type="pct"/>
          </w:tcPr>
          <w:p w14:paraId="14EBD3C6" w14:textId="08BF6A9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3627FF37" w14:textId="3269758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3776A1DF" w14:textId="12CF99B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5D2CA706" w14:textId="2687798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79.56884</w:t>
            </w:r>
          </w:p>
        </w:tc>
        <w:tc>
          <w:tcPr>
            <w:tcW w:w="1203" w:type="pct"/>
          </w:tcPr>
          <w:p w14:paraId="1510882B" w14:textId="364D50F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83.56884</w:t>
            </w:r>
          </w:p>
        </w:tc>
      </w:tr>
      <w:tr w:rsidR="009D67F1" w:rsidRPr="00934A59" w14:paraId="4B1BDDED" w14:textId="77777777" w:rsidTr="003D7642">
        <w:tc>
          <w:tcPr>
            <w:tcW w:w="593" w:type="pct"/>
            <w:vMerge/>
          </w:tcPr>
          <w:p w14:paraId="6B468B2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C5571D3" w14:textId="4149904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44FC5B88" w14:textId="3E30922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0504CDF" w14:textId="6863383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43A1C008" w14:textId="4F27B3F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79.70559</w:t>
            </w:r>
          </w:p>
        </w:tc>
        <w:tc>
          <w:tcPr>
            <w:tcW w:w="1203" w:type="pct"/>
          </w:tcPr>
          <w:p w14:paraId="2F50D583" w14:textId="412F4F2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83.70559</w:t>
            </w:r>
          </w:p>
        </w:tc>
      </w:tr>
      <w:tr w:rsidR="009D67F1" w:rsidRPr="00934A59" w14:paraId="54C4FC94" w14:textId="77777777" w:rsidTr="003D7642">
        <w:tc>
          <w:tcPr>
            <w:tcW w:w="593" w:type="pct"/>
            <w:vMerge/>
          </w:tcPr>
          <w:p w14:paraId="553CE75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C82FFCB" w14:textId="41702DE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689BE1C4" w14:textId="079D0EC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3F30FFEF" w14:textId="2F4C62F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55D74499" w14:textId="4EFCC89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78.57609</w:t>
            </w:r>
          </w:p>
        </w:tc>
        <w:tc>
          <w:tcPr>
            <w:tcW w:w="1203" w:type="pct"/>
          </w:tcPr>
          <w:p w14:paraId="3E6F7414" w14:textId="52A8038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82.57609</w:t>
            </w:r>
          </w:p>
        </w:tc>
      </w:tr>
      <w:tr w:rsidR="009D67F1" w:rsidRPr="00934A59" w14:paraId="380928F9" w14:textId="77777777" w:rsidTr="003D7642">
        <w:tc>
          <w:tcPr>
            <w:tcW w:w="593" w:type="pct"/>
            <w:vMerge/>
          </w:tcPr>
          <w:p w14:paraId="7CC321C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4F41F84" w14:textId="207DC84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046A02C4" w14:textId="1478C26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71F8DDAF" w14:textId="77C7B4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35D8386" w14:textId="129C0E2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78.67107</w:t>
            </w:r>
          </w:p>
        </w:tc>
        <w:tc>
          <w:tcPr>
            <w:tcW w:w="1203" w:type="pct"/>
          </w:tcPr>
          <w:p w14:paraId="658B9CBF" w14:textId="07D722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82.67107</w:t>
            </w:r>
          </w:p>
        </w:tc>
      </w:tr>
      <w:tr w:rsidR="009D67F1" w:rsidRPr="00934A59" w14:paraId="553EA714" w14:textId="77777777" w:rsidTr="003D7642">
        <w:tc>
          <w:tcPr>
            <w:tcW w:w="593" w:type="pct"/>
            <w:vMerge w:val="restart"/>
          </w:tcPr>
          <w:p w14:paraId="69B875B5" w14:textId="1C5DCCE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Florfenicol</w:t>
            </w:r>
          </w:p>
        </w:tc>
        <w:tc>
          <w:tcPr>
            <w:tcW w:w="521" w:type="pct"/>
          </w:tcPr>
          <w:p w14:paraId="64889724" w14:textId="3786C6C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671B199E" w14:textId="4883FE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0.865913</w:t>
            </w:r>
          </w:p>
        </w:tc>
        <w:tc>
          <w:tcPr>
            <w:tcW w:w="911" w:type="pct"/>
          </w:tcPr>
          <w:p w14:paraId="15B29E90" w14:textId="0AD308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0.671239</w:t>
            </w:r>
          </w:p>
        </w:tc>
        <w:tc>
          <w:tcPr>
            <w:tcW w:w="912" w:type="pct"/>
          </w:tcPr>
          <w:p w14:paraId="0079BDD4" w14:textId="6A9C3D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170.6199</w:t>
            </w:r>
          </w:p>
        </w:tc>
        <w:tc>
          <w:tcPr>
            <w:tcW w:w="1203" w:type="pct"/>
          </w:tcPr>
          <w:p w14:paraId="59741461" w14:textId="06DEA0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171.6199</w:t>
            </w:r>
          </w:p>
        </w:tc>
      </w:tr>
      <w:tr w:rsidR="009D67F1" w:rsidRPr="00934A59" w14:paraId="688FA833" w14:textId="77777777" w:rsidTr="003D7642">
        <w:tc>
          <w:tcPr>
            <w:tcW w:w="593" w:type="pct"/>
            <w:vMerge/>
          </w:tcPr>
          <w:p w14:paraId="1D1896C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35DDDCF" w14:textId="5CEB34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531335E6" w14:textId="463F59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0.846389</w:t>
            </w:r>
          </w:p>
        </w:tc>
        <w:tc>
          <w:tcPr>
            <w:tcW w:w="911" w:type="pct"/>
          </w:tcPr>
          <w:p w14:paraId="2307A162" w14:textId="0769D68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0.687175</w:t>
            </w:r>
          </w:p>
        </w:tc>
        <w:tc>
          <w:tcPr>
            <w:tcW w:w="912" w:type="pct"/>
          </w:tcPr>
          <w:p w14:paraId="76C6E47F" w14:textId="25C9796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171.7585</w:t>
            </w:r>
          </w:p>
        </w:tc>
        <w:tc>
          <w:tcPr>
            <w:tcW w:w="1203" w:type="pct"/>
          </w:tcPr>
          <w:p w14:paraId="4738C94F" w14:textId="3D426EB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172.7585</w:t>
            </w:r>
          </w:p>
        </w:tc>
      </w:tr>
      <w:tr w:rsidR="009D67F1" w:rsidRPr="00934A59" w14:paraId="136976A0" w14:textId="77777777" w:rsidTr="003D7642">
        <w:tc>
          <w:tcPr>
            <w:tcW w:w="593" w:type="pct"/>
            <w:vMerge/>
          </w:tcPr>
          <w:p w14:paraId="6B2E5E1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CDC5738" w14:textId="0257D56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5C0AE877" w14:textId="7EA3B5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0.641538</w:t>
            </w:r>
          </w:p>
        </w:tc>
        <w:tc>
          <w:tcPr>
            <w:tcW w:w="911" w:type="pct"/>
          </w:tcPr>
          <w:p w14:paraId="29851771" w14:textId="69720A9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0.671294</w:t>
            </w:r>
          </w:p>
        </w:tc>
        <w:tc>
          <w:tcPr>
            <w:tcW w:w="912" w:type="pct"/>
          </w:tcPr>
          <w:p w14:paraId="71E10757" w14:textId="389DE1E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173.8466</w:t>
            </w:r>
          </w:p>
        </w:tc>
        <w:tc>
          <w:tcPr>
            <w:tcW w:w="1203" w:type="pct"/>
          </w:tcPr>
          <w:p w14:paraId="60E384C5" w14:textId="1BEF638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174.8466</w:t>
            </w:r>
          </w:p>
        </w:tc>
      </w:tr>
      <w:tr w:rsidR="009D67F1" w:rsidRPr="00934A59" w14:paraId="11D36F8B" w14:textId="77777777" w:rsidTr="003D7642">
        <w:tc>
          <w:tcPr>
            <w:tcW w:w="593" w:type="pct"/>
            <w:vMerge/>
          </w:tcPr>
          <w:p w14:paraId="672DA9C0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D60FE7" w14:textId="570DA7E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782CF2FF" w14:textId="41EF7A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0.795435</w:t>
            </w:r>
          </w:p>
        </w:tc>
        <w:tc>
          <w:tcPr>
            <w:tcW w:w="911" w:type="pct"/>
          </w:tcPr>
          <w:p w14:paraId="6F7317EC" w14:textId="1B2A077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0.769923</w:t>
            </w:r>
          </w:p>
        </w:tc>
        <w:tc>
          <w:tcPr>
            <w:tcW w:w="912" w:type="pct"/>
          </w:tcPr>
          <w:p w14:paraId="2D69992B" w14:textId="49CB313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172.6968</w:t>
            </w:r>
          </w:p>
        </w:tc>
        <w:tc>
          <w:tcPr>
            <w:tcW w:w="1203" w:type="pct"/>
          </w:tcPr>
          <w:p w14:paraId="4725D7C5" w14:textId="132C54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173.6968</w:t>
            </w:r>
          </w:p>
        </w:tc>
      </w:tr>
      <w:tr w:rsidR="009D67F1" w:rsidRPr="00934A59" w14:paraId="454B3996" w14:textId="77777777" w:rsidTr="003D7642">
        <w:tc>
          <w:tcPr>
            <w:tcW w:w="593" w:type="pct"/>
            <w:vMerge w:val="restart"/>
          </w:tcPr>
          <w:p w14:paraId="0FF146BE" w14:textId="4D0906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Lincomycin</w:t>
            </w:r>
          </w:p>
        </w:tc>
        <w:tc>
          <w:tcPr>
            <w:tcW w:w="521" w:type="pct"/>
          </w:tcPr>
          <w:p w14:paraId="3633A2F8" w14:textId="695DF0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75FFC38E" w14:textId="53E5F19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0.10204</w:t>
            </w:r>
          </w:p>
        </w:tc>
        <w:tc>
          <w:tcPr>
            <w:tcW w:w="911" w:type="pct"/>
          </w:tcPr>
          <w:p w14:paraId="6FFE1904" w14:textId="3770F25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0.025414</w:t>
            </w:r>
          </w:p>
        </w:tc>
        <w:tc>
          <w:tcPr>
            <w:tcW w:w="912" w:type="pct"/>
          </w:tcPr>
          <w:p w14:paraId="0212A72B" w14:textId="763D8B5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433.9996</w:t>
            </w:r>
          </w:p>
        </w:tc>
        <w:tc>
          <w:tcPr>
            <w:tcW w:w="1203" w:type="pct"/>
          </w:tcPr>
          <w:p w14:paraId="20A3C1B6" w14:textId="3216F3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434.4134</w:t>
            </w:r>
          </w:p>
        </w:tc>
      </w:tr>
      <w:tr w:rsidR="009D67F1" w:rsidRPr="00934A59" w14:paraId="371A19C3" w14:textId="77777777" w:rsidTr="003D7642">
        <w:tc>
          <w:tcPr>
            <w:tcW w:w="593" w:type="pct"/>
            <w:vMerge/>
          </w:tcPr>
          <w:p w14:paraId="77C5B23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6530D32" w14:textId="030CA81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6B2E24EF" w14:textId="1799BA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0.112037</w:t>
            </w:r>
          </w:p>
        </w:tc>
        <w:tc>
          <w:tcPr>
            <w:tcW w:w="911" w:type="pct"/>
          </w:tcPr>
          <w:p w14:paraId="644BC2B5" w14:textId="7F90A36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0.080989</w:t>
            </w:r>
          </w:p>
        </w:tc>
        <w:tc>
          <w:tcPr>
            <w:tcW w:w="912" w:type="pct"/>
          </w:tcPr>
          <w:p w14:paraId="49798A85" w14:textId="358D205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434.8946</w:t>
            </w:r>
          </w:p>
        </w:tc>
        <w:tc>
          <w:tcPr>
            <w:tcW w:w="1203" w:type="pct"/>
          </w:tcPr>
          <w:p w14:paraId="56C3F851" w14:textId="021F3E1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435.3084</w:t>
            </w:r>
          </w:p>
        </w:tc>
      </w:tr>
      <w:tr w:rsidR="009D67F1" w:rsidRPr="00934A59" w14:paraId="756BBC0B" w14:textId="77777777" w:rsidTr="003D7642">
        <w:tc>
          <w:tcPr>
            <w:tcW w:w="593" w:type="pct"/>
            <w:vMerge w:val="restart"/>
          </w:tcPr>
          <w:p w14:paraId="5636E833" w14:textId="5DDCD9A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Lomefloxacin</w:t>
            </w:r>
          </w:p>
        </w:tc>
        <w:tc>
          <w:tcPr>
            <w:tcW w:w="521" w:type="pct"/>
          </w:tcPr>
          <w:p w14:paraId="1376CF49" w14:textId="2CAF777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FFAE66E" w14:textId="6287FE2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6766EBAA" w14:textId="162F09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26BD390" w14:textId="0BD291C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66.41617</w:t>
            </w:r>
          </w:p>
        </w:tc>
        <w:tc>
          <w:tcPr>
            <w:tcW w:w="1203" w:type="pct"/>
          </w:tcPr>
          <w:p w14:paraId="2DA0305A" w14:textId="282F82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70.41617</w:t>
            </w:r>
          </w:p>
        </w:tc>
      </w:tr>
      <w:tr w:rsidR="009D67F1" w:rsidRPr="00934A59" w14:paraId="4A40CE02" w14:textId="77777777" w:rsidTr="003D7642">
        <w:tc>
          <w:tcPr>
            <w:tcW w:w="593" w:type="pct"/>
            <w:vMerge/>
          </w:tcPr>
          <w:p w14:paraId="0B436072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2D7BEB2" w14:textId="2591DE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19BB7EDE" w14:textId="6802592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48FEDA12" w14:textId="3D22C82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400D30E" w14:textId="419CB86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66.81623</w:t>
            </w:r>
          </w:p>
        </w:tc>
        <w:tc>
          <w:tcPr>
            <w:tcW w:w="1203" w:type="pct"/>
          </w:tcPr>
          <w:p w14:paraId="5EADBD37" w14:textId="345B7AD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70.81623</w:t>
            </w:r>
          </w:p>
        </w:tc>
      </w:tr>
      <w:tr w:rsidR="009D67F1" w:rsidRPr="00934A59" w14:paraId="23F11AED" w14:textId="77777777" w:rsidTr="003D7642">
        <w:tc>
          <w:tcPr>
            <w:tcW w:w="593" w:type="pct"/>
            <w:vMerge/>
          </w:tcPr>
          <w:p w14:paraId="636B058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BBF16B5" w14:textId="7A64F5E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0CD6E65D" w14:textId="0E3A7D2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B5031A3" w14:textId="74E114A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3E8D085E" w14:textId="348597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64.32461</w:t>
            </w:r>
          </w:p>
        </w:tc>
        <w:tc>
          <w:tcPr>
            <w:tcW w:w="1203" w:type="pct"/>
          </w:tcPr>
          <w:p w14:paraId="4386C2EF" w14:textId="042418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68.32461</w:t>
            </w:r>
          </w:p>
        </w:tc>
      </w:tr>
      <w:tr w:rsidR="009D67F1" w:rsidRPr="00934A59" w14:paraId="0D3294C6" w14:textId="77777777" w:rsidTr="003D7642">
        <w:tc>
          <w:tcPr>
            <w:tcW w:w="593" w:type="pct"/>
            <w:vMerge/>
          </w:tcPr>
          <w:p w14:paraId="286A4A1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0A8799F" w14:textId="79E2BE7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2A4E7D83" w14:textId="0AB2774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031DFA3" w14:textId="7B96F6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345D29E9" w14:textId="77DD24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64.88604</w:t>
            </w:r>
          </w:p>
        </w:tc>
        <w:tc>
          <w:tcPr>
            <w:tcW w:w="1203" w:type="pct"/>
          </w:tcPr>
          <w:p w14:paraId="751DA43C" w14:textId="79CA30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68.88604</w:t>
            </w:r>
          </w:p>
        </w:tc>
      </w:tr>
      <w:tr w:rsidR="009D67F1" w:rsidRPr="00934A59" w14:paraId="58953AF9" w14:textId="77777777" w:rsidTr="003D7642">
        <w:tc>
          <w:tcPr>
            <w:tcW w:w="593" w:type="pct"/>
            <w:vMerge w:val="restart"/>
          </w:tcPr>
          <w:p w14:paraId="6B348F78" w14:textId="70855E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Norfloxacin</w:t>
            </w:r>
          </w:p>
        </w:tc>
        <w:tc>
          <w:tcPr>
            <w:tcW w:w="521" w:type="pct"/>
          </w:tcPr>
          <w:p w14:paraId="5A70EBCC" w14:textId="7D76E5E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3912DF08" w14:textId="555F8E7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0.507571</w:t>
            </w:r>
          </w:p>
        </w:tc>
        <w:tc>
          <w:tcPr>
            <w:tcW w:w="911" w:type="pct"/>
          </w:tcPr>
          <w:p w14:paraId="2402FB4B" w14:textId="4DEA1FB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0.41572</w:t>
            </w:r>
          </w:p>
        </w:tc>
        <w:tc>
          <w:tcPr>
            <w:tcW w:w="912" w:type="pct"/>
          </w:tcPr>
          <w:p w14:paraId="216F275E" w14:textId="52F4318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433.7361</w:t>
            </w:r>
          </w:p>
        </w:tc>
        <w:tc>
          <w:tcPr>
            <w:tcW w:w="1203" w:type="pct"/>
          </w:tcPr>
          <w:p w14:paraId="404600B0" w14:textId="7D1DCF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434.079</w:t>
            </w:r>
          </w:p>
        </w:tc>
      </w:tr>
      <w:tr w:rsidR="009D67F1" w:rsidRPr="00934A59" w14:paraId="2984388A" w14:textId="77777777" w:rsidTr="003D7642">
        <w:tc>
          <w:tcPr>
            <w:tcW w:w="593" w:type="pct"/>
            <w:vMerge/>
          </w:tcPr>
          <w:p w14:paraId="5B22C38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FB31F53" w14:textId="29CF5BD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75C5AFD4" w14:textId="13030E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0.500409</w:t>
            </w:r>
          </w:p>
        </w:tc>
        <w:tc>
          <w:tcPr>
            <w:tcW w:w="911" w:type="pct"/>
          </w:tcPr>
          <w:p w14:paraId="3BF761CF" w14:textId="7761D49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0.524196</w:t>
            </w:r>
          </w:p>
        </w:tc>
        <w:tc>
          <w:tcPr>
            <w:tcW w:w="912" w:type="pct"/>
          </w:tcPr>
          <w:p w14:paraId="1C701D8A" w14:textId="7BAA92C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435.5913</w:t>
            </w:r>
          </w:p>
        </w:tc>
        <w:tc>
          <w:tcPr>
            <w:tcW w:w="1203" w:type="pct"/>
          </w:tcPr>
          <w:p w14:paraId="1429FAB9" w14:textId="59CEFAB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435.9342</w:t>
            </w:r>
          </w:p>
        </w:tc>
      </w:tr>
      <w:tr w:rsidR="009D67F1" w:rsidRPr="00934A59" w14:paraId="7835C3DB" w14:textId="77777777" w:rsidTr="003D7642">
        <w:tc>
          <w:tcPr>
            <w:tcW w:w="593" w:type="pct"/>
            <w:vMerge w:val="restart"/>
          </w:tcPr>
          <w:p w14:paraId="1B887854" w14:textId="66A1F6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Ofloxacin</w:t>
            </w:r>
          </w:p>
        </w:tc>
        <w:tc>
          <w:tcPr>
            <w:tcW w:w="521" w:type="pct"/>
          </w:tcPr>
          <w:p w14:paraId="5D7CDD6B" w14:textId="107D29C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1A4746D6" w14:textId="2CB81FD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0.695969</w:t>
            </w:r>
          </w:p>
        </w:tc>
        <w:tc>
          <w:tcPr>
            <w:tcW w:w="911" w:type="pct"/>
          </w:tcPr>
          <w:p w14:paraId="3B7547F9" w14:textId="2EAA5A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0.647916</w:t>
            </w:r>
          </w:p>
        </w:tc>
        <w:tc>
          <w:tcPr>
            <w:tcW w:w="912" w:type="pct"/>
          </w:tcPr>
          <w:p w14:paraId="1D56F932" w14:textId="342F590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519.6567</w:t>
            </w:r>
          </w:p>
        </w:tc>
        <w:tc>
          <w:tcPr>
            <w:tcW w:w="1203" w:type="pct"/>
          </w:tcPr>
          <w:p w14:paraId="2CA2AF8F" w14:textId="1777182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519.871</w:t>
            </w:r>
          </w:p>
        </w:tc>
      </w:tr>
      <w:tr w:rsidR="009D67F1" w:rsidRPr="00934A59" w14:paraId="5C6F51DC" w14:textId="77777777" w:rsidTr="003D7642">
        <w:tc>
          <w:tcPr>
            <w:tcW w:w="593" w:type="pct"/>
            <w:vMerge/>
          </w:tcPr>
          <w:p w14:paraId="7B51B3DE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86E4350" w14:textId="58612FE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09190AB0" w14:textId="2376EEA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0.768208</w:t>
            </w:r>
          </w:p>
        </w:tc>
        <w:tc>
          <w:tcPr>
            <w:tcW w:w="911" w:type="pct"/>
          </w:tcPr>
          <w:p w14:paraId="20BBC560" w14:textId="24AF738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0.588117</w:t>
            </w:r>
          </w:p>
        </w:tc>
        <w:tc>
          <w:tcPr>
            <w:tcW w:w="912" w:type="pct"/>
          </w:tcPr>
          <w:p w14:paraId="5E8FB9A2" w14:textId="4EE6ED0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518.2452</w:t>
            </w:r>
          </w:p>
        </w:tc>
        <w:tc>
          <w:tcPr>
            <w:tcW w:w="1203" w:type="pct"/>
          </w:tcPr>
          <w:p w14:paraId="4AD159D0" w14:textId="0C211E3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518.4595</w:t>
            </w:r>
          </w:p>
        </w:tc>
      </w:tr>
      <w:tr w:rsidR="009D67F1" w:rsidRPr="00934A59" w14:paraId="13B26562" w14:textId="77777777" w:rsidTr="003D7642">
        <w:tc>
          <w:tcPr>
            <w:tcW w:w="593" w:type="pct"/>
            <w:vMerge w:val="restart"/>
          </w:tcPr>
          <w:p w14:paraId="125D98E0" w14:textId="7ADE4F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Oxytetracycline</w:t>
            </w:r>
          </w:p>
        </w:tc>
        <w:tc>
          <w:tcPr>
            <w:tcW w:w="521" w:type="pct"/>
          </w:tcPr>
          <w:p w14:paraId="2BBE86D1" w14:textId="2DCC43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746D7AB" w14:textId="105853B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0.838858</w:t>
            </w:r>
          </w:p>
        </w:tc>
        <w:tc>
          <w:tcPr>
            <w:tcW w:w="911" w:type="pct"/>
          </w:tcPr>
          <w:p w14:paraId="03CC8980" w14:textId="279160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0.79195</w:t>
            </w:r>
          </w:p>
        </w:tc>
        <w:tc>
          <w:tcPr>
            <w:tcW w:w="912" w:type="pct"/>
          </w:tcPr>
          <w:p w14:paraId="58C3A6D3" w14:textId="320889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345.4244</w:t>
            </w:r>
          </w:p>
        </w:tc>
        <w:tc>
          <w:tcPr>
            <w:tcW w:w="1203" w:type="pct"/>
          </w:tcPr>
          <w:p w14:paraId="64E3D6C0" w14:textId="0C9FB1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345.9698</w:t>
            </w:r>
          </w:p>
        </w:tc>
      </w:tr>
      <w:tr w:rsidR="009D67F1" w:rsidRPr="00934A59" w14:paraId="3473E2A6" w14:textId="77777777" w:rsidTr="003D7642">
        <w:tc>
          <w:tcPr>
            <w:tcW w:w="593" w:type="pct"/>
            <w:vMerge/>
          </w:tcPr>
          <w:p w14:paraId="6A95D67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151DED0" w14:textId="0F3FB00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0CDD98E6" w14:textId="1950A6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0.821519</w:t>
            </w:r>
          </w:p>
        </w:tc>
        <w:tc>
          <w:tcPr>
            <w:tcW w:w="911" w:type="pct"/>
          </w:tcPr>
          <w:p w14:paraId="2C3F6009" w14:textId="461BF1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0.840046</w:t>
            </w:r>
          </w:p>
        </w:tc>
        <w:tc>
          <w:tcPr>
            <w:tcW w:w="912" w:type="pct"/>
          </w:tcPr>
          <w:p w14:paraId="165400C1" w14:textId="656EE6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347.0498</w:t>
            </w:r>
          </w:p>
        </w:tc>
        <w:tc>
          <w:tcPr>
            <w:tcW w:w="1203" w:type="pct"/>
          </w:tcPr>
          <w:p w14:paraId="2FADAA88" w14:textId="6A89C0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347.5952</w:t>
            </w:r>
          </w:p>
        </w:tc>
      </w:tr>
      <w:tr w:rsidR="009D67F1" w:rsidRPr="00934A59" w14:paraId="239794AB" w14:textId="77777777" w:rsidTr="003D7642">
        <w:tc>
          <w:tcPr>
            <w:tcW w:w="593" w:type="pct"/>
            <w:vMerge w:val="restart"/>
          </w:tcPr>
          <w:p w14:paraId="121F2D0C" w14:textId="70B9E41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Pefloxacin</w:t>
            </w:r>
          </w:p>
        </w:tc>
        <w:tc>
          <w:tcPr>
            <w:tcW w:w="521" w:type="pct"/>
          </w:tcPr>
          <w:p w14:paraId="510FEAD1" w14:textId="227861C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6AB03C60" w14:textId="7F4C6F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0.462718</w:t>
            </w:r>
          </w:p>
        </w:tc>
        <w:tc>
          <w:tcPr>
            <w:tcW w:w="911" w:type="pct"/>
          </w:tcPr>
          <w:p w14:paraId="060910A9" w14:textId="324F27C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0.295562</w:t>
            </w:r>
          </w:p>
        </w:tc>
        <w:tc>
          <w:tcPr>
            <w:tcW w:w="912" w:type="pct"/>
          </w:tcPr>
          <w:p w14:paraId="24D0D872" w14:textId="633F909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161.3043</w:t>
            </w:r>
          </w:p>
        </w:tc>
        <w:tc>
          <w:tcPr>
            <w:tcW w:w="1203" w:type="pct"/>
          </w:tcPr>
          <w:p w14:paraId="7B0C57F7" w14:textId="189B3AC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163.3043</w:t>
            </w:r>
          </w:p>
        </w:tc>
      </w:tr>
      <w:tr w:rsidR="009D67F1" w:rsidRPr="00934A59" w14:paraId="13C2234D" w14:textId="77777777" w:rsidTr="003D7642">
        <w:tc>
          <w:tcPr>
            <w:tcW w:w="593" w:type="pct"/>
            <w:vMerge/>
          </w:tcPr>
          <w:p w14:paraId="32E4B38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AC8671D" w14:textId="21B6473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45287CEE" w14:textId="68D7438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0.497689</w:t>
            </w:r>
          </w:p>
        </w:tc>
        <w:tc>
          <w:tcPr>
            <w:tcW w:w="911" w:type="pct"/>
          </w:tcPr>
          <w:p w14:paraId="3D4D958C" w14:textId="25475D0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0.467504</w:t>
            </w:r>
          </w:p>
        </w:tc>
        <w:tc>
          <w:tcPr>
            <w:tcW w:w="912" w:type="pct"/>
          </w:tcPr>
          <w:p w14:paraId="646EE297" w14:textId="162B1ED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162.0042</w:t>
            </w:r>
          </w:p>
        </w:tc>
        <w:tc>
          <w:tcPr>
            <w:tcW w:w="1203" w:type="pct"/>
          </w:tcPr>
          <w:p w14:paraId="0CF7A6AE" w14:textId="0F4BE91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164.0042</w:t>
            </w:r>
          </w:p>
        </w:tc>
      </w:tr>
      <w:tr w:rsidR="009D67F1" w:rsidRPr="00934A59" w14:paraId="53C2D3EB" w14:textId="77777777" w:rsidTr="003D7642">
        <w:tc>
          <w:tcPr>
            <w:tcW w:w="593" w:type="pct"/>
            <w:vMerge/>
          </w:tcPr>
          <w:p w14:paraId="236B12B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B93DC2" w14:textId="3DC7AE9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683286D" w14:textId="30822F7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0.344586</w:t>
            </w:r>
          </w:p>
        </w:tc>
        <w:tc>
          <w:tcPr>
            <w:tcW w:w="911" w:type="pct"/>
          </w:tcPr>
          <w:p w14:paraId="10B2951F" w14:textId="0D64138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0.159351</w:t>
            </w:r>
          </w:p>
        </w:tc>
        <w:tc>
          <w:tcPr>
            <w:tcW w:w="912" w:type="pct"/>
          </w:tcPr>
          <w:p w14:paraId="2E0F9098" w14:textId="6E38F06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164.8448</w:t>
            </w:r>
          </w:p>
        </w:tc>
        <w:tc>
          <w:tcPr>
            <w:tcW w:w="1203" w:type="pct"/>
          </w:tcPr>
          <w:p w14:paraId="262AD1E4" w14:textId="196BF8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166.8448</w:t>
            </w:r>
          </w:p>
        </w:tc>
      </w:tr>
      <w:tr w:rsidR="009D67F1" w:rsidRPr="00934A59" w14:paraId="37B37312" w14:textId="77777777" w:rsidTr="003D7642">
        <w:tc>
          <w:tcPr>
            <w:tcW w:w="593" w:type="pct"/>
            <w:vMerge/>
          </w:tcPr>
          <w:p w14:paraId="7A0B41C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CE74C48" w14:textId="534D91A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706629AA" w14:textId="61D8D6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0.432233</w:t>
            </w:r>
          </w:p>
        </w:tc>
        <w:tc>
          <w:tcPr>
            <w:tcW w:w="911" w:type="pct"/>
          </w:tcPr>
          <w:p w14:paraId="1A5951DA" w14:textId="569CA25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0.25495</w:t>
            </w:r>
          </w:p>
        </w:tc>
        <w:tc>
          <w:tcPr>
            <w:tcW w:w="912" w:type="pct"/>
          </w:tcPr>
          <w:p w14:paraId="6FA5CBAB" w14:textId="5E174FE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163.4236</w:t>
            </w:r>
          </w:p>
        </w:tc>
        <w:tc>
          <w:tcPr>
            <w:tcW w:w="1203" w:type="pct"/>
          </w:tcPr>
          <w:p w14:paraId="46835728" w14:textId="3F613A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165.4236</w:t>
            </w:r>
          </w:p>
        </w:tc>
      </w:tr>
      <w:tr w:rsidR="009D67F1" w:rsidRPr="00934A59" w14:paraId="3F78C624" w14:textId="77777777" w:rsidTr="003D7642">
        <w:tc>
          <w:tcPr>
            <w:tcW w:w="593" w:type="pct"/>
            <w:vMerge w:val="restart"/>
          </w:tcPr>
          <w:p w14:paraId="612A55CE" w14:textId="04C7F43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Penicillin</w:t>
            </w:r>
          </w:p>
        </w:tc>
        <w:tc>
          <w:tcPr>
            <w:tcW w:w="521" w:type="pct"/>
          </w:tcPr>
          <w:p w14:paraId="302ABB3E" w14:textId="7C00A3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725E1994" w14:textId="3F8988C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0.000723</w:t>
            </w:r>
          </w:p>
        </w:tc>
        <w:tc>
          <w:tcPr>
            <w:tcW w:w="911" w:type="pct"/>
          </w:tcPr>
          <w:p w14:paraId="1F083DBA" w14:textId="1A51E6F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6.37E-06</w:t>
            </w:r>
          </w:p>
        </w:tc>
        <w:tc>
          <w:tcPr>
            <w:tcW w:w="912" w:type="pct"/>
          </w:tcPr>
          <w:p w14:paraId="1A34BEE5" w14:textId="26B2F37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707.6438</w:t>
            </w:r>
          </w:p>
        </w:tc>
        <w:tc>
          <w:tcPr>
            <w:tcW w:w="1203" w:type="pct"/>
          </w:tcPr>
          <w:p w14:paraId="748C251D" w14:textId="3A327C8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707.8105</w:t>
            </w:r>
          </w:p>
        </w:tc>
      </w:tr>
      <w:tr w:rsidR="009D67F1" w:rsidRPr="00934A59" w14:paraId="11622A5D" w14:textId="77777777" w:rsidTr="003D7642">
        <w:tc>
          <w:tcPr>
            <w:tcW w:w="593" w:type="pct"/>
            <w:vMerge/>
          </w:tcPr>
          <w:p w14:paraId="2B7D47C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0380281" w14:textId="5317021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7FC4B479" w14:textId="34B86D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0.002789</w:t>
            </w:r>
          </w:p>
        </w:tc>
        <w:tc>
          <w:tcPr>
            <w:tcW w:w="911" w:type="pct"/>
          </w:tcPr>
          <w:p w14:paraId="384C8D34" w14:textId="225CCAD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0.000725</w:t>
            </w:r>
          </w:p>
        </w:tc>
        <w:tc>
          <w:tcPr>
            <w:tcW w:w="912" w:type="pct"/>
          </w:tcPr>
          <w:p w14:paraId="6BD1E6DE" w14:textId="3DE073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699.0471</w:t>
            </w:r>
          </w:p>
        </w:tc>
        <w:tc>
          <w:tcPr>
            <w:tcW w:w="1203" w:type="pct"/>
          </w:tcPr>
          <w:p w14:paraId="6E92D0D3" w14:textId="66CE205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699.2137</w:t>
            </w:r>
          </w:p>
        </w:tc>
      </w:tr>
      <w:tr w:rsidR="009D67F1" w:rsidRPr="00934A59" w14:paraId="5C32BA77" w14:textId="77777777" w:rsidTr="003D7642">
        <w:tc>
          <w:tcPr>
            <w:tcW w:w="593" w:type="pct"/>
            <w:vMerge w:val="restart"/>
          </w:tcPr>
          <w:p w14:paraId="7D0141F4" w14:textId="3B3A70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Roxithromycin</w:t>
            </w:r>
          </w:p>
        </w:tc>
        <w:tc>
          <w:tcPr>
            <w:tcW w:w="521" w:type="pct"/>
          </w:tcPr>
          <w:p w14:paraId="344C2CF2" w14:textId="4959E7F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69650AC4" w14:textId="192457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0.022608</w:t>
            </w:r>
          </w:p>
        </w:tc>
        <w:tc>
          <w:tcPr>
            <w:tcW w:w="911" w:type="pct"/>
          </w:tcPr>
          <w:p w14:paraId="645AECA6" w14:textId="22351E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0.004693</w:t>
            </w:r>
          </w:p>
        </w:tc>
        <w:tc>
          <w:tcPr>
            <w:tcW w:w="912" w:type="pct"/>
          </w:tcPr>
          <w:p w14:paraId="0F358848" w14:textId="2952BA2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297.2379</w:t>
            </w:r>
          </w:p>
        </w:tc>
        <w:tc>
          <w:tcPr>
            <w:tcW w:w="1203" w:type="pct"/>
          </w:tcPr>
          <w:p w14:paraId="13B9DBD2" w14:textId="65BB5A0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297.6129</w:t>
            </w:r>
          </w:p>
        </w:tc>
      </w:tr>
      <w:tr w:rsidR="009D67F1" w:rsidRPr="00934A59" w14:paraId="7ECE61AA" w14:textId="77777777" w:rsidTr="003D7642">
        <w:tc>
          <w:tcPr>
            <w:tcW w:w="593" w:type="pct"/>
            <w:vMerge/>
          </w:tcPr>
          <w:p w14:paraId="5F6E754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2B962AFE" w14:textId="6AD666D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AFC11F7" w14:textId="3E3383D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0.04748</w:t>
            </w:r>
          </w:p>
        </w:tc>
        <w:tc>
          <w:tcPr>
            <w:tcW w:w="911" w:type="pct"/>
          </w:tcPr>
          <w:p w14:paraId="7349F357" w14:textId="5956C5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0.025803</w:t>
            </w:r>
          </w:p>
        </w:tc>
        <w:tc>
          <w:tcPr>
            <w:tcW w:w="912" w:type="pct"/>
          </w:tcPr>
          <w:p w14:paraId="77093CCD" w14:textId="5F78C6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292.6792</w:t>
            </w:r>
          </w:p>
        </w:tc>
        <w:tc>
          <w:tcPr>
            <w:tcW w:w="1203" w:type="pct"/>
          </w:tcPr>
          <w:p w14:paraId="386E6967" w14:textId="375BA3E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293.0542</w:t>
            </w:r>
          </w:p>
        </w:tc>
      </w:tr>
      <w:tr w:rsidR="009D67F1" w:rsidRPr="00934A59" w14:paraId="6696E636" w14:textId="77777777" w:rsidTr="003D7642">
        <w:tc>
          <w:tcPr>
            <w:tcW w:w="593" w:type="pct"/>
            <w:vMerge w:val="restart"/>
          </w:tcPr>
          <w:p w14:paraId="72B4F8D3" w14:textId="725ECCB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Sulfadiazine</w:t>
            </w:r>
          </w:p>
        </w:tc>
        <w:tc>
          <w:tcPr>
            <w:tcW w:w="521" w:type="pct"/>
          </w:tcPr>
          <w:p w14:paraId="23BAB97B" w14:textId="4629673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D6A5CDA" w14:textId="3D6A29A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0.936091</w:t>
            </w:r>
          </w:p>
        </w:tc>
        <w:tc>
          <w:tcPr>
            <w:tcW w:w="911" w:type="pct"/>
          </w:tcPr>
          <w:p w14:paraId="047907BE" w14:textId="2CCE03F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0.914923</w:t>
            </w:r>
          </w:p>
        </w:tc>
        <w:tc>
          <w:tcPr>
            <w:tcW w:w="912" w:type="pct"/>
          </w:tcPr>
          <w:p w14:paraId="322AB0C2" w14:textId="43C360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191.6516</w:t>
            </w:r>
          </w:p>
        </w:tc>
        <w:tc>
          <w:tcPr>
            <w:tcW w:w="1203" w:type="pct"/>
          </w:tcPr>
          <w:p w14:paraId="2ACBC6D0" w14:textId="3950B6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193.1516</w:t>
            </w:r>
          </w:p>
        </w:tc>
      </w:tr>
      <w:tr w:rsidR="009D67F1" w:rsidRPr="00934A59" w14:paraId="21634960" w14:textId="77777777" w:rsidTr="003D7642">
        <w:tc>
          <w:tcPr>
            <w:tcW w:w="593" w:type="pct"/>
            <w:vMerge/>
          </w:tcPr>
          <w:p w14:paraId="61289F1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E6C4DC2" w14:textId="767A78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4BEFF6D9" w14:textId="53648D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0.937129</w:t>
            </w:r>
          </w:p>
        </w:tc>
        <w:tc>
          <w:tcPr>
            <w:tcW w:w="911" w:type="pct"/>
          </w:tcPr>
          <w:p w14:paraId="4FDDC7E9" w14:textId="538C24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0.938097</w:t>
            </w:r>
          </w:p>
        </w:tc>
        <w:tc>
          <w:tcPr>
            <w:tcW w:w="912" w:type="pct"/>
          </w:tcPr>
          <w:p w14:paraId="0A4B10C3" w14:textId="6874E2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192.5154</w:t>
            </w:r>
          </w:p>
        </w:tc>
        <w:tc>
          <w:tcPr>
            <w:tcW w:w="1203" w:type="pct"/>
          </w:tcPr>
          <w:p w14:paraId="7CCEB784" w14:textId="6710D8F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194.0154</w:t>
            </w:r>
          </w:p>
        </w:tc>
      </w:tr>
      <w:tr w:rsidR="009D67F1" w:rsidRPr="00934A59" w14:paraId="32C8D75A" w14:textId="77777777" w:rsidTr="003D7642">
        <w:tc>
          <w:tcPr>
            <w:tcW w:w="593" w:type="pct"/>
            <w:vMerge/>
          </w:tcPr>
          <w:p w14:paraId="6C63C507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A8A9953" w14:textId="427331E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4228E1B0" w14:textId="584F709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0.910029</w:t>
            </w:r>
          </w:p>
        </w:tc>
        <w:tc>
          <w:tcPr>
            <w:tcW w:w="911" w:type="pct"/>
          </w:tcPr>
          <w:p w14:paraId="3567034A" w14:textId="7AA0529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0.962342</w:t>
            </w:r>
          </w:p>
        </w:tc>
        <w:tc>
          <w:tcPr>
            <w:tcW w:w="912" w:type="pct"/>
          </w:tcPr>
          <w:p w14:paraId="4BF60C5E" w14:textId="0C61AB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192.1978</w:t>
            </w:r>
          </w:p>
        </w:tc>
        <w:tc>
          <w:tcPr>
            <w:tcW w:w="1203" w:type="pct"/>
          </w:tcPr>
          <w:p w14:paraId="39454DDD" w14:textId="19F905B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193.6978</w:t>
            </w:r>
          </w:p>
        </w:tc>
      </w:tr>
      <w:tr w:rsidR="009D67F1" w:rsidRPr="00934A59" w14:paraId="5B0275E0" w14:textId="77777777" w:rsidTr="003D7642">
        <w:tc>
          <w:tcPr>
            <w:tcW w:w="593" w:type="pct"/>
            <w:vMerge/>
          </w:tcPr>
          <w:p w14:paraId="4B24F0B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333417E" w14:textId="738D21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406474A3" w14:textId="084FEEF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0.952888</w:t>
            </w:r>
          </w:p>
        </w:tc>
        <w:tc>
          <w:tcPr>
            <w:tcW w:w="911" w:type="pct"/>
          </w:tcPr>
          <w:p w14:paraId="68DB6056" w14:textId="7D8E31B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0.972394</w:t>
            </w:r>
          </w:p>
        </w:tc>
        <w:tc>
          <w:tcPr>
            <w:tcW w:w="912" w:type="pct"/>
          </w:tcPr>
          <w:p w14:paraId="430BBC40" w14:textId="015D87B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191.7539</w:t>
            </w:r>
          </w:p>
        </w:tc>
        <w:tc>
          <w:tcPr>
            <w:tcW w:w="1203" w:type="pct"/>
          </w:tcPr>
          <w:p w14:paraId="3441CA81" w14:textId="7C2C34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193.2539</w:t>
            </w:r>
          </w:p>
        </w:tc>
      </w:tr>
      <w:tr w:rsidR="009D67F1" w:rsidRPr="00934A59" w14:paraId="0E9FD8EB" w14:textId="77777777" w:rsidTr="003D7642">
        <w:tc>
          <w:tcPr>
            <w:tcW w:w="593" w:type="pct"/>
            <w:vMerge w:val="restart"/>
          </w:tcPr>
          <w:p w14:paraId="7F3A68AC" w14:textId="6C5B157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Sulfamethoxazole</w:t>
            </w:r>
          </w:p>
        </w:tc>
        <w:tc>
          <w:tcPr>
            <w:tcW w:w="521" w:type="pct"/>
          </w:tcPr>
          <w:p w14:paraId="7ECE80BF" w14:textId="1E3C0E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532E1FBD" w14:textId="0114F23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0.942551</w:t>
            </w:r>
          </w:p>
        </w:tc>
        <w:tc>
          <w:tcPr>
            <w:tcW w:w="911" w:type="pct"/>
          </w:tcPr>
          <w:p w14:paraId="2B847558" w14:textId="1B9DCFB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0.884529</w:t>
            </w:r>
          </w:p>
        </w:tc>
        <w:tc>
          <w:tcPr>
            <w:tcW w:w="912" w:type="pct"/>
          </w:tcPr>
          <w:p w14:paraId="13968916" w14:textId="2D33E10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205.627</w:t>
            </w:r>
          </w:p>
        </w:tc>
        <w:tc>
          <w:tcPr>
            <w:tcW w:w="1203" w:type="pct"/>
          </w:tcPr>
          <w:p w14:paraId="1115DBD9" w14:textId="3A4DC6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206.827</w:t>
            </w:r>
          </w:p>
        </w:tc>
      </w:tr>
      <w:tr w:rsidR="009D67F1" w:rsidRPr="00934A59" w14:paraId="0B17C56D" w14:textId="77777777" w:rsidTr="003D7642">
        <w:tc>
          <w:tcPr>
            <w:tcW w:w="593" w:type="pct"/>
            <w:vMerge/>
          </w:tcPr>
          <w:p w14:paraId="3D0D4D0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250FA0F" w14:textId="1036C39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795D63C" w14:textId="1FF9BB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0.968057</w:t>
            </w:r>
          </w:p>
        </w:tc>
        <w:tc>
          <w:tcPr>
            <w:tcW w:w="911" w:type="pct"/>
          </w:tcPr>
          <w:p w14:paraId="0A488BE6" w14:textId="4AA67E0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0.984363</w:t>
            </w:r>
          </w:p>
        </w:tc>
        <w:tc>
          <w:tcPr>
            <w:tcW w:w="912" w:type="pct"/>
          </w:tcPr>
          <w:p w14:paraId="1C2BB0B4" w14:textId="54C141F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205.8843</w:t>
            </w:r>
          </w:p>
        </w:tc>
        <w:tc>
          <w:tcPr>
            <w:tcW w:w="1203" w:type="pct"/>
          </w:tcPr>
          <w:p w14:paraId="53269B11" w14:textId="150CBE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207.0843</w:t>
            </w:r>
          </w:p>
        </w:tc>
      </w:tr>
      <w:tr w:rsidR="009D67F1" w:rsidRPr="00934A59" w14:paraId="29572FC5" w14:textId="77777777" w:rsidTr="003D7642">
        <w:tc>
          <w:tcPr>
            <w:tcW w:w="593" w:type="pct"/>
            <w:vMerge w:val="restart"/>
          </w:tcPr>
          <w:p w14:paraId="1F51EB87" w14:textId="41B19C0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Tetracycline</w:t>
            </w:r>
          </w:p>
        </w:tc>
        <w:tc>
          <w:tcPr>
            <w:tcW w:w="521" w:type="pct"/>
          </w:tcPr>
          <w:p w14:paraId="24C569D8" w14:textId="0A91687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447A481A" w14:textId="0760C1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0.390848</w:t>
            </w:r>
          </w:p>
        </w:tc>
        <w:tc>
          <w:tcPr>
            <w:tcW w:w="911" w:type="pct"/>
          </w:tcPr>
          <w:p w14:paraId="222CF5F9" w14:textId="25E9F8B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0.263762</w:t>
            </w:r>
          </w:p>
        </w:tc>
        <w:tc>
          <w:tcPr>
            <w:tcW w:w="912" w:type="pct"/>
          </w:tcPr>
          <w:p w14:paraId="31E513D8" w14:textId="4F621F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725.4135</w:t>
            </w:r>
          </w:p>
        </w:tc>
        <w:tc>
          <w:tcPr>
            <w:tcW w:w="1203" w:type="pct"/>
          </w:tcPr>
          <w:p w14:paraId="3C371CC3" w14:textId="0261EAE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725.5756</w:t>
            </w:r>
          </w:p>
        </w:tc>
      </w:tr>
      <w:tr w:rsidR="009D67F1" w:rsidRPr="00934A59" w14:paraId="55CFA2D9" w14:textId="77777777" w:rsidTr="003D7642">
        <w:tc>
          <w:tcPr>
            <w:tcW w:w="593" w:type="pct"/>
            <w:vMerge/>
          </w:tcPr>
          <w:p w14:paraId="380EF5B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0F497FD" w14:textId="1BF6AD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2779516" w14:textId="615933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0.66648</w:t>
            </w:r>
          </w:p>
        </w:tc>
        <w:tc>
          <w:tcPr>
            <w:tcW w:w="911" w:type="pct"/>
          </w:tcPr>
          <w:p w14:paraId="309F2E1B" w14:textId="36177BF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0.675696</w:t>
            </w:r>
          </w:p>
        </w:tc>
        <w:tc>
          <w:tcPr>
            <w:tcW w:w="912" w:type="pct"/>
          </w:tcPr>
          <w:p w14:paraId="65B895BA" w14:textId="017E332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722.3472</w:t>
            </w:r>
          </w:p>
        </w:tc>
        <w:tc>
          <w:tcPr>
            <w:tcW w:w="1203" w:type="pct"/>
          </w:tcPr>
          <w:p w14:paraId="7554EB31" w14:textId="617C593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722.5094</w:t>
            </w:r>
          </w:p>
        </w:tc>
      </w:tr>
      <w:tr w:rsidR="009D67F1" w:rsidRPr="00934A59" w14:paraId="66CAAD02" w14:textId="77777777" w:rsidTr="003D7642">
        <w:tc>
          <w:tcPr>
            <w:tcW w:w="593" w:type="pct"/>
            <w:vMerge w:val="restart"/>
          </w:tcPr>
          <w:p w14:paraId="7D021768" w14:textId="2692116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Trimethoprim</w:t>
            </w:r>
          </w:p>
        </w:tc>
        <w:tc>
          <w:tcPr>
            <w:tcW w:w="521" w:type="pct"/>
          </w:tcPr>
          <w:p w14:paraId="5448F1CF" w14:textId="298E086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0D7163F3" w14:textId="48E5B80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0.487335</w:t>
            </w:r>
          </w:p>
        </w:tc>
        <w:tc>
          <w:tcPr>
            <w:tcW w:w="911" w:type="pct"/>
          </w:tcPr>
          <w:p w14:paraId="52141B45" w14:textId="2FD2B9F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0.097151</w:t>
            </w:r>
          </w:p>
        </w:tc>
        <w:tc>
          <w:tcPr>
            <w:tcW w:w="912" w:type="pct"/>
          </w:tcPr>
          <w:p w14:paraId="68671688" w14:textId="270E96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392.5712</w:t>
            </w:r>
          </w:p>
        </w:tc>
        <w:tc>
          <w:tcPr>
            <w:tcW w:w="1203" w:type="pct"/>
          </w:tcPr>
          <w:p w14:paraId="55D851E5" w14:textId="75A5D32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392.9998</w:t>
            </w:r>
          </w:p>
        </w:tc>
      </w:tr>
      <w:tr w:rsidR="009D67F1" w:rsidRPr="00934A59" w14:paraId="5864173F" w14:textId="77777777" w:rsidTr="003D7642">
        <w:tc>
          <w:tcPr>
            <w:tcW w:w="593" w:type="pct"/>
            <w:vMerge/>
          </w:tcPr>
          <w:p w14:paraId="6F16C13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7000DE3" w14:textId="423614F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821974E" w14:textId="2FD05EA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0.513212</w:t>
            </w:r>
          </w:p>
        </w:tc>
        <w:tc>
          <w:tcPr>
            <w:tcW w:w="911" w:type="pct"/>
          </w:tcPr>
          <w:p w14:paraId="7BB65D01" w14:textId="67CC8C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0.139604</w:t>
            </w:r>
          </w:p>
        </w:tc>
        <w:tc>
          <w:tcPr>
            <w:tcW w:w="912" w:type="pct"/>
          </w:tcPr>
          <w:p w14:paraId="1E1AEF1E" w14:textId="75A3A1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393.2073</w:t>
            </w:r>
          </w:p>
        </w:tc>
        <w:tc>
          <w:tcPr>
            <w:tcW w:w="1203" w:type="pct"/>
          </w:tcPr>
          <w:p w14:paraId="0A542034" w14:textId="2165FD4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393.6358</w:t>
            </w:r>
          </w:p>
        </w:tc>
      </w:tr>
      <w:tr w:rsidR="009D67F1" w:rsidRPr="00934A59" w14:paraId="6B7D0712" w14:textId="77777777" w:rsidTr="003D7642">
        <w:tc>
          <w:tcPr>
            <w:tcW w:w="593" w:type="pct"/>
            <w:vMerge w:val="restart"/>
          </w:tcPr>
          <w:p w14:paraId="66EAF989" w14:textId="76D84D5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szCs w:val="22"/>
              </w:rPr>
              <w:t>Tylosin</w:t>
            </w:r>
            <w:proofErr w:type="spellEnd"/>
          </w:p>
        </w:tc>
        <w:tc>
          <w:tcPr>
            <w:tcW w:w="521" w:type="pct"/>
          </w:tcPr>
          <w:p w14:paraId="5F73EAEA" w14:textId="54F33B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lnorm</w:t>
            </w:r>
            <w:proofErr w:type="spellEnd"/>
          </w:p>
        </w:tc>
        <w:tc>
          <w:tcPr>
            <w:tcW w:w="860" w:type="pct"/>
          </w:tcPr>
          <w:p w14:paraId="7D07ED4B" w14:textId="123D8CE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0.587032</w:t>
            </w:r>
          </w:p>
        </w:tc>
        <w:tc>
          <w:tcPr>
            <w:tcW w:w="911" w:type="pct"/>
          </w:tcPr>
          <w:p w14:paraId="342751BB" w14:textId="5E52CAF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0.558393</w:t>
            </w:r>
          </w:p>
        </w:tc>
        <w:tc>
          <w:tcPr>
            <w:tcW w:w="912" w:type="pct"/>
          </w:tcPr>
          <w:p w14:paraId="63773398" w14:textId="5141B07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265.9628</w:t>
            </w:r>
          </w:p>
        </w:tc>
        <w:tc>
          <w:tcPr>
            <w:tcW w:w="1203" w:type="pct"/>
          </w:tcPr>
          <w:p w14:paraId="6F03450D" w14:textId="601C39F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266.6687</w:t>
            </w:r>
          </w:p>
        </w:tc>
      </w:tr>
      <w:tr w:rsidR="009D67F1" w:rsidRPr="00934A59" w14:paraId="57C860F1" w14:textId="77777777" w:rsidTr="003D7642">
        <w:tc>
          <w:tcPr>
            <w:tcW w:w="593" w:type="pct"/>
            <w:vMerge/>
          </w:tcPr>
          <w:p w14:paraId="6BDB7BC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E27EC89" w14:textId="2940374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llogis</w:t>
            </w:r>
            <w:proofErr w:type="spellEnd"/>
          </w:p>
        </w:tc>
        <w:tc>
          <w:tcPr>
            <w:tcW w:w="860" w:type="pct"/>
          </w:tcPr>
          <w:p w14:paraId="3CAA37FC" w14:textId="1F963DD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0.592703</w:t>
            </w:r>
          </w:p>
        </w:tc>
        <w:tc>
          <w:tcPr>
            <w:tcW w:w="911" w:type="pct"/>
          </w:tcPr>
          <w:p w14:paraId="69328DD2" w14:textId="61CF5C2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0.675632</w:t>
            </w:r>
          </w:p>
        </w:tc>
        <w:tc>
          <w:tcPr>
            <w:tcW w:w="912" w:type="pct"/>
          </w:tcPr>
          <w:p w14:paraId="537791DF" w14:textId="35E7DB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266.8234</w:t>
            </w:r>
          </w:p>
        </w:tc>
        <w:tc>
          <w:tcPr>
            <w:tcW w:w="1203" w:type="pct"/>
          </w:tcPr>
          <w:p w14:paraId="2D23F706" w14:textId="1AEBB80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267.5293</w:t>
            </w:r>
          </w:p>
        </w:tc>
      </w:tr>
      <w:tr w:rsidR="009D67F1" w:rsidRPr="00934A59" w14:paraId="790925A0" w14:textId="77777777" w:rsidTr="003D7642">
        <w:tc>
          <w:tcPr>
            <w:tcW w:w="593" w:type="pct"/>
            <w:vMerge/>
          </w:tcPr>
          <w:p w14:paraId="5132A9C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FA82DE8" w14:textId="6B0E8E4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11F5E55E" w14:textId="2875BC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0.217101</w:t>
            </w:r>
          </w:p>
        </w:tc>
        <w:tc>
          <w:tcPr>
            <w:tcW w:w="911" w:type="pct"/>
          </w:tcPr>
          <w:p w14:paraId="216CF096" w14:textId="47CB3C2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0.130604</w:t>
            </w:r>
          </w:p>
        </w:tc>
        <w:tc>
          <w:tcPr>
            <w:tcW w:w="912" w:type="pct"/>
          </w:tcPr>
          <w:p w14:paraId="6B566F20" w14:textId="5FFEFA1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270.992</w:t>
            </w:r>
          </w:p>
        </w:tc>
        <w:tc>
          <w:tcPr>
            <w:tcW w:w="1203" w:type="pct"/>
          </w:tcPr>
          <w:p w14:paraId="6DF20726" w14:textId="53CC5A1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271.6979</w:t>
            </w:r>
          </w:p>
        </w:tc>
      </w:tr>
      <w:tr w:rsidR="009D67F1" w:rsidRPr="00934A59" w14:paraId="25DBB5FF" w14:textId="77777777" w:rsidTr="003D7642">
        <w:tc>
          <w:tcPr>
            <w:tcW w:w="593" w:type="pct"/>
            <w:vMerge/>
          </w:tcPr>
          <w:p w14:paraId="62F4F88F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AF077FD" w14:textId="5ACF7CB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proofErr w:type="spellStart"/>
            <w:r w:rsidRPr="00934A59">
              <w:rPr>
                <w:rFonts w:hint="eastAsia"/>
                <w:szCs w:val="22"/>
              </w:rPr>
              <w:t>weibull</w:t>
            </w:r>
            <w:proofErr w:type="spellEnd"/>
          </w:p>
        </w:tc>
        <w:tc>
          <w:tcPr>
            <w:tcW w:w="860" w:type="pct"/>
          </w:tcPr>
          <w:p w14:paraId="26381049" w14:textId="64F1069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0.376277</w:t>
            </w:r>
          </w:p>
        </w:tc>
        <w:tc>
          <w:tcPr>
            <w:tcW w:w="911" w:type="pct"/>
          </w:tcPr>
          <w:p w14:paraId="4FD57F3C" w14:textId="0D96EE4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0.294493</w:t>
            </w:r>
          </w:p>
        </w:tc>
        <w:tc>
          <w:tcPr>
            <w:tcW w:w="912" w:type="pct"/>
          </w:tcPr>
          <w:p w14:paraId="4C7EFBE9" w14:textId="61A9A8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268.565</w:t>
            </w:r>
          </w:p>
        </w:tc>
        <w:tc>
          <w:tcPr>
            <w:tcW w:w="1203" w:type="pct"/>
          </w:tcPr>
          <w:p w14:paraId="3E92EEB0" w14:textId="44A9B04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269.2709</w:t>
            </w:r>
          </w:p>
        </w:tc>
      </w:tr>
    </w:tbl>
    <w:p w14:paraId="67B268C9" w14:textId="01427A92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72057633" w14:textId="5625B63C" w:rsidR="003A2427" w:rsidRPr="00934A59" w:rsidRDefault="003A2427" w:rsidP="003A2427">
      <w:pPr>
        <w:rPr>
          <w:rFonts w:cs="Times New Roman"/>
        </w:rPr>
      </w:pPr>
    </w:p>
    <w:p w14:paraId="6C32DD0B" w14:textId="528968EE" w:rsidR="00BA4B34" w:rsidRPr="00934A59" w:rsidRDefault="00BA4B34" w:rsidP="003A2427">
      <w:pPr>
        <w:pStyle w:val="afffffd"/>
      </w:pPr>
      <w:bookmarkStart w:id="20" w:name="_Toc122136388"/>
      <w:r w:rsidRPr="00934A59">
        <w:t xml:space="preserve">Table </w:t>
      </w:r>
      <w:r w:rsidR="006730A5" w:rsidRPr="00934A59">
        <w:t>S</w:t>
      </w:r>
      <w:fldSimple w:instr=" SEQ Table \* ARABIC ">
        <w:r w:rsidR="00934A59">
          <w:rPr>
            <w:noProof/>
          </w:rPr>
          <w:t>5</w:t>
        </w:r>
      </w:fldSimple>
      <w:r w:rsidRPr="00934A59">
        <w:t xml:space="preserve"> </w:t>
      </w:r>
      <w:r w:rsidR="00602AE6" w:rsidRPr="00934A59">
        <w:t xml:space="preserve">Ecological risk quotients of antibiotics in </w:t>
      </w:r>
      <w:r w:rsidR="00244D2E" w:rsidRPr="00934A59">
        <w:t xml:space="preserve">the fresh </w:t>
      </w:r>
      <w:r w:rsidR="00602AE6" w:rsidRPr="00934A59">
        <w:t>surface waters of China</w:t>
      </w:r>
      <w:r w:rsidR="00091BB1" w:rsidRPr="00934A59">
        <w:t>*</w:t>
      </w:r>
      <w:bookmarkEnd w:id="20"/>
    </w:p>
    <w:tbl>
      <w:tblPr>
        <w:tblW w:w="13958" w:type="dxa"/>
        <w:tblLayout w:type="fixed"/>
        <w:tblLook w:val="04A0" w:firstRow="1" w:lastRow="0" w:firstColumn="1" w:lastColumn="0" w:noHBand="0" w:noVBand="1"/>
      </w:tblPr>
      <w:tblGrid>
        <w:gridCol w:w="377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</w:tblGrid>
      <w:tr w:rsidR="00CB4640" w:rsidRPr="00934A59" w14:paraId="55BF2877" w14:textId="77777777" w:rsidTr="002B3020">
        <w:trPr>
          <w:trHeight w:val="57"/>
        </w:trPr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EB0286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bookmarkStart w:id="21" w:name="OLE_LINK15"/>
            <w:bookmarkStart w:id="22" w:name="OLE_LINK16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Locations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CCA52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Sulfadiazine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E86DC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Sulfamethazine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C9713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Sulfamethoxazole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095514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Sulfathiazole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118AA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Sulfachlorpyridazine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01E158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Sulfameter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2EC64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Sulfamonomethoxine</w:t>
            </w:r>
            <w:proofErr w:type="spellEnd"/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79A5C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Sulfaquinoxaline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D9932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Sulfaguanidine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FA438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Trimethoprim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C031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Ormetoprim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0324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Oxytetracycline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E6616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2A2E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Chlortetracycline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12C0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Doxycycline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2B86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Methacycline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09E3B3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Norfloxacin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71030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Ciprofloxacin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8EC5F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Ofloxacin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4D701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Lomefloxacin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1261F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Enrofloxacin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B06D5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Fleroxacin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5EB896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Pefloxacin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DC052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Difloxacin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E2E30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Leucomycin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FEC7C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Clarithromycin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43A73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Roxithromycin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72B51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Tylosin</w:t>
            </w:r>
            <w:proofErr w:type="spellEnd"/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ABBA1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Erythromycin-H2O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CDBC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Cephalexin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27C49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Amoxicillin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ADE59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Penicillin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EB58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Cephazolin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97697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Florfenicol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B6D201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Chloramphenicol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331E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Lincomycin</w:t>
            </w:r>
          </w:p>
        </w:tc>
      </w:tr>
      <w:tr w:rsidR="008927C2" w:rsidRPr="00934A59" w14:paraId="2B9D6F0E" w14:textId="77777777" w:rsidTr="00B32846">
        <w:trPr>
          <w:trHeight w:val="57"/>
        </w:trPr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02F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8C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B0F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89C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120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0FA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2F9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ABF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60F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77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7F957D51" w14:textId="79D8AF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57BC5" w14:textId="28841F8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A0B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48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419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1FB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5116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DD7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E98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F4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4E32C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5.833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84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6AE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996E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3.451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23F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B197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913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0.097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CFF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FC2E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82AF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0.312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064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33F9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2.482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EBC1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81.429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6125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E24E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0.368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6EB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C076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0.380</w:t>
            </w:r>
          </w:p>
        </w:tc>
      </w:tr>
      <w:tr w:rsidR="008927C2" w:rsidRPr="00934A59" w14:paraId="5BC596E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BA33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086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1D8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DB0F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DBFC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36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E1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C27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F2F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74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16A69F4" w14:textId="3432A74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F9DCA" w14:textId="593199F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3A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A804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4.076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3F7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039E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E80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418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F9F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826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2643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E64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B57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7926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6A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0B5F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4F88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EF5A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9400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DD9A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89FB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7E7B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64E28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77.713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6EA8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37FD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98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10159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0.344</w:t>
            </w:r>
          </w:p>
        </w:tc>
      </w:tr>
      <w:tr w:rsidR="008927C2" w:rsidRPr="00934A59" w14:paraId="3FA113C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B6A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29A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CA9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7395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3EA5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1D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EEA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55F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9C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FCC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D874F" w14:textId="416153F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C934D" w14:textId="2F49C32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BD4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AA8E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A78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2A2B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B72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2CF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5BA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25F4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142E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40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265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E9F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FA7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71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2BD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FEC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7731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596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A9C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9EDE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D0BF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18.902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1B7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D724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CA2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E0C9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0.084</w:t>
            </w:r>
          </w:p>
        </w:tc>
      </w:tr>
      <w:tr w:rsidR="008927C2" w:rsidRPr="00934A59" w14:paraId="61D615E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041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ADE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0D4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14D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50F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EB2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05D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D29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5DE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409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C8614" w14:textId="3F96DCF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069E3" w14:textId="54B8FA0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ADA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7D3E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BC8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65E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0EF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06D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B27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B6F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04D93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491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6E9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18F0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9A2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C76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818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DAC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2E8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274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4C5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18A0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DF7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5.995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8C4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20E5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11A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3705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</w:tr>
      <w:tr w:rsidR="008927C2" w:rsidRPr="00934A59" w14:paraId="5BD9748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249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982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59E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7B9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153B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EA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565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01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A82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C9F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1EF80BA5" w14:textId="2BE697C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37C74" w14:textId="51C414D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A3A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52130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DFD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2E8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BBD6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F2F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A4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6754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1FBA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8BB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C39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7ED5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24C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A76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8E6C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06C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7D8D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AF64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AE9A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6715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4C2CB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23.292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834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0473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9F3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662D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0.175</w:t>
            </w:r>
          </w:p>
        </w:tc>
      </w:tr>
      <w:tr w:rsidR="008927C2" w:rsidRPr="00934A59" w14:paraId="5C6D1DB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922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7F4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6F3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D1F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B1F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0F6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517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762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45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2F0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5CDF0" w14:textId="1FCD9BC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A69A6" w14:textId="280C106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3C9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5B65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75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8695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9AB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E8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15D6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98C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DDD8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834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D06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DEE4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2A8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18C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A92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BAF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6A4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82AD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352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89C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6250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B5F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5990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5A7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FD31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</w:tr>
      <w:tr w:rsidR="008927C2" w:rsidRPr="00934A59" w14:paraId="706CF8E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96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27E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9AB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A103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50B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09F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514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22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CF2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9C7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91DED3F" w14:textId="780773B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33B30" w14:textId="24FD91F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28E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D3665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D000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8B16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AC7B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6D1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7D52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C9CB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9B59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DA7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DE32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42BC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2.349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589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989E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1834F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A9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2220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3B0A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18D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3CECF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003B3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109.994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FD2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A88B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4F0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9021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0.656</w:t>
            </w:r>
          </w:p>
        </w:tc>
      </w:tr>
      <w:tr w:rsidR="008927C2" w:rsidRPr="00934A59" w14:paraId="6994B5A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6A5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FF8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F1A1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BD73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03E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63C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40D1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B640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0F3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39D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3A8B5C7A" w14:textId="50B07A8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79428" w14:textId="0E86E75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AB82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5AF87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14.654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9E71A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F52A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7395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3A46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B38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6694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49FC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7155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03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0A942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4.814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0C9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1A66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85B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5EE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BEDFF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70D1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10FF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21FC2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10.675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778A7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315.859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B108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493F9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D1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780F7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1.912</w:t>
            </w:r>
          </w:p>
        </w:tc>
      </w:tr>
      <w:tr w:rsidR="008927C2" w:rsidRPr="00934A59" w14:paraId="58A9EB8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8AD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F0E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FC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F9CF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9BC4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DC3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9B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134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CFA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01A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99AEE2D" w14:textId="1212B36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02410" w14:textId="107633D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473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A9E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43D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C7AF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A148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B26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B934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E87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537E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31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3CC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CBA1B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1.850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A6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A8EE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CA9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66C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2B3E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09ED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D7CD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FF5F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4.201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B11FB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133.277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EDE7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0C8F9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41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2D4CC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0.846</w:t>
            </w:r>
          </w:p>
        </w:tc>
      </w:tr>
      <w:tr w:rsidR="008927C2" w:rsidRPr="00934A59" w14:paraId="4997551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EA7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23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EC6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6F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109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C9C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9AD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61A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E2D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CB5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D58D5" w14:textId="6CCF9C7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8C71" w14:textId="7AD5557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993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412F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5B9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A1A4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1D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35E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703E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9A6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3BFF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6B7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64A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F45D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112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B84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E6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7DD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F33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69D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AD1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4DBA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207BE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13.573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2AEA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7BF9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911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865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0.119</w:t>
            </w:r>
          </w:p>
        </w:tc>
      </w:tr>
      <w:tr w:rsidR="008927C2" w:rsidRPr="00934A59" w14:paraId="1D9102A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86C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FB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43B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FAF8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14AF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293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214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3D11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F32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9E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C170984" w14:textId="4DCEDF5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4E6B7" w14:textId="6C02A77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3EB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903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6.197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BE5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85F9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D2C0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2599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7657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F60C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E486E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8.434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BA31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A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2DAA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31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DA23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93E1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6F6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8C26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BF1A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68CC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66A40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6.379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52D1C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128.572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BA64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AF08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E3E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10F93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1.535</w:t>
            </w:r>
          </w:p>
        </w:tc>
      </w:tr>
      <w:tr w:rsidR="008927C2" w:rsidRPr="00934A59" w14:paraId="70E0EBB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F7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23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1A5F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C3D4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AB5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82A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CE6C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22A3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218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3A5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8446D46" w14:textId="11F1121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0BA9F" w14:textId="44DC9F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435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49EFA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5.916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F683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29DD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2FEF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1500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7F3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87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D01651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12.841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149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C5C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5440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8.492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9CF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9AF2F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C99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CE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514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D0DF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93B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D137A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11.424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511B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211.260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A2C5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08592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881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9868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2.090</w:t>
            </w:r>
          </w:p>
        </w:tc>
      </w:tr>
      <w:tr w:rsidR="008927C2" w:rsidRPr="00934A59" w14:paraId="2AD0FD6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0EC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DB8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0AC1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AEAA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C986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4D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506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1C13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C51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EAF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4EF110D" w14:textId="0E23EF9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DFB48" w14:textId="45F7812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4DF8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A3052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95.761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D9AF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3FCF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F5F9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2ED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409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E524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AFE9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C59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221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EF6C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2.284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3EA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2A7E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54C2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16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99DC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DAD9D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72BB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49F8B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12.233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7C4D2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224.631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BE35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06E1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FB0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FBED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1.892</w:t>
            </w:r>
          </w:p>
        </w:tc>
      </w:tr>
      <w:tr w:rsidR="008927C2" w:rsidRPr="00934A59" w14:paraId="1194C2E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5AA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90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0EBF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D436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326F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B8F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CDCB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0B45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3D2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847C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22A5F934" w14:textId="2524B43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0.243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5FBAF" w14:textId="3439C6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A540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A6F1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86.134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8D32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E83D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9A19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DEC6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C7F0F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867D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8B9F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17.954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60C5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D80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8967B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095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47A9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2F56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0A4D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544A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C5CA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FD17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27C77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31.855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F6B6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628.336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B4DF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FF32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3.330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302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FF63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5.767</w:t>
            </w:r>
          </w:p>
        </w:tc>
      </w:tr>
      <w:tr w:rsidR="008927C2" w:rsidRPr="00934A59" w14:paraId="25267E4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5EE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B7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F8E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28DA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49AB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2C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91BC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F81A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9D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8A0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5FB73719" w14:textId="5FAD709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0.236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9A888" w14:textId="08DE073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5312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706AD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32.395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2BA6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3B16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2.585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DD15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98A4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CF5E5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76C6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7A055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35.541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0857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0F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34F02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21.979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112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5E67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C5BC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E869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327D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0D5F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51938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388A2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BD820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559.607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5821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1607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8D1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CFAC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3.849</w:t>
            </w:r>
          </w:p>
        </w:tc>
      </w:tr>
      <w:tr w:rsidR="008927C2" w:rsidRPr="00934A59" w14:paraId="02E9FF5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789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36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B96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DABB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4A76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4A4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33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9F07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9B4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566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77DCCEC" w14:textId="149A258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B6E3F" w14:textId="6BEC03B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152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824F3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5.122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93D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E20D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DBC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7C2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35B5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84EE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C338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11.632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B98A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5A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7379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7.273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1AAD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899C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3A93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D94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B5E3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F0AA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DC16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5A28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7.767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4CD5A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167.830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2235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C6002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E16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854D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1.937</w:t>
            </w:r>
          </w:p>
        </w:tc>
      </w:tr>
      <w:tr w:rsidR="008927C2" w:rsidRPr="00934A59" w14:paraId="1EF66BF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533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CE4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9C3A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86A3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2A18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F38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CE4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3BD6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24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8B45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401ED1D" w14:textId="201B9DD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6659" w14:textId="6C08A9E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D44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D5C83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24.912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3C7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A654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1453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CB7C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6492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54A3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0685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5.522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BC2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CDD2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1012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E8D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A735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AB0D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13F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54D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0D82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671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E6B8F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9.335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F5D6A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210.685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D456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F696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1.267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515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257B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2.036</w:t>
            </w:r>
          </w:p>
        </w:tc>
      </w:tr>
      <w:tr w:rsidR="008927C2" w:rsidRPr="00934A59" w14:paraId="7DDF57A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9C1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8EBD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C31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07BB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9E22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6D7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DA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D31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04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2D6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86D88" w14:textId="4E71433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EF01F" w14:textId="2A191D3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96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B174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08E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EFF4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7D9B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A0F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B79D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F1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7E36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59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B38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F1E9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204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FF8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797A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C06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3F1A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E0D7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ADFB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AA0D9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7B5DC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65.223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D9A0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EFBA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247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46F9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0.632</w:t>
            </w:r>
          </w:p>
        </w:tc>
      </w:tr>
      <w:tr w:rsidR="008927C2" w:rsidRPr="00934A59" w14:paraId="4969254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338B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lastRenderedPageBreak/>
              <w:t>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7886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F95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89D04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CFE1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688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D7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E01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C71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119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705FA3E" w14:textId="3478F45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DFBFB" w14:textId="32BDABE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B5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081AA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18.145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7E3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68F4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70EF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0F2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3BF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8D7F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6ABF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AB1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18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C6A18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7F4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8D10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BC12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17B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5FC1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867D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917C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5FE6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4.927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911E2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92.821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2DDE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B99D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E16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3DC9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0.553</w:t>
            </w:r>
          </w:p>
        </w:tc>
      </w:tr>
      <w:tr w:rsidR="008927C2" w:rsidRPr="00934A59" w14:paraId="0A5BA17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B1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298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08EB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4C3E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FE9D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A46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AB7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B80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BFA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49AE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0FBECEFC" w14:textId="13941E4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74C93" w14:textId="7104D70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E171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1D0F9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35.787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F68B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528E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32D9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DFA0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1F5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2BA1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CFE6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D2E1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068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14A9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3.679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905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1F53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CC5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D317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3C6C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0CB5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9DEF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010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9.219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F804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258.171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C243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AEAC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5B6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C930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1.929</w:t>
            </w:r>
          </w:p>
        </w:tc>
      </w:tr>
      <w:tr w:rsidR="008927C2" w:rsidRPr="00934A59" w14:paraId="731B47C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E8B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77C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A84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BF8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74B9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3D6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E21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F48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BC0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0C8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E5F2A20" w14:textId="4025DE7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FFDF2" w14:textId="578DF8C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DEB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D13B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4B5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1D8A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590A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581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A047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F0DD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A6A40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4.443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52C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E7D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E31A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8A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A370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1E13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F4A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640E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B79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8DFA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C377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0C48E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96.230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A07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3B7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32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09EE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1.072</w:t>
            </w:r>
          </w:p>
        </w:tc>
      </w:tr>
      <w:tr w:rsidR="008927C2" w:rsidRPr="00934A59" w14:paraId="558A228B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D69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97D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320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3023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C77E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CC2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CC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D0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ED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DB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186874EA" w14:textId="522EDE6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A01CE" w14:textId="6C01F05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44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8B71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58A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15A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9F96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5130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C0D3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8202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C9671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5.081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CDD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4BE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3D69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2.927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D94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2E31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BD1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F56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8327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72E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CDDC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9949E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5.127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58F2C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106.021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9C57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CD63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FAE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5832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1.191</w:t>
            </w:r>
          </w:p>
        </w:tc>
      </w:tr>
      <w:tr w:rsidR="008927C2" w:rsidRPr="00934A59" w14:paraId="59A2405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C16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63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7E6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E70C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D9D4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824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A73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5AF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0FE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00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DDCC22D" w14:textId="10021DD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22FB5" w14:textId="5A2019D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D1A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6A13D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8.647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C086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F1EF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7AC4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CA5F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C13F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AC0F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E2EF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9.731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0CD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F10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BCC3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6.174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6EF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47CE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BC118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E6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D763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1FAC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33C8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B1D6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8.194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78B8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189.002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431C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AEA2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B17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E1AEA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1.730</w:t>
            </w:r>
          </w:p>
        </w:tc>
      </w:tr>
      <w:tr w:rsidR="008927C2" w:rsidRPr="00934A59" w14:paraId="40FA6A5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AD9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7BC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8C4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1CA5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15CF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11A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BC6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89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9A7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9C5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BB750" w14:textId="209786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4405F" w14:textId="68549B4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63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6C9B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2FD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A40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CA43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613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7D1E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222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DF93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FCC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78A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B908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0.921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822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6D57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B596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D99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FA32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7912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13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FCCC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E3FC4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25.256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661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FE7FD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FA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0EFC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0.251</w:t>
            </w:r>
          </w:p>
        </w:tc>
      </w:tr>
      <w:tr w:rsidR="008927C2" w:rsidRPr="00934A59" w14:paraId="4C68263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E2D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497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4DC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820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69A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BE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5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05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40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D01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6526A" w14:textId="794B442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475A2" w14:textId="453BF6A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1D2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F280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D65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AE9B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8179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3BF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ABEB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99C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A0D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8BE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0D9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CFC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855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D3D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CABE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21F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817E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E1AE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23B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09B0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0.946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BC4C2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21.282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810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3FC6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61B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5203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</w:tr>
      <w:tr w:rsidR="008927C2" w:rsidRPr="00934A59" w14:paraId="1F7B3B3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F45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CE5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A5F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D919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C35F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DCE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8A1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6B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E75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D5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8997" w14:textId="615987E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F3FEA" w14:textId="28276D4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400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B537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5A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10DD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FBBD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9F8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B35E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3A48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03D1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300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324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851A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89F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E599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4C4A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EE8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93E9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7BB9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92DC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18CF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5DA87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32.664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93D4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3C1A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05C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7BDA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0.362</w:t>
            </w:r>
          </w:p>
        </w:tc>
      </w:tr>
      <w:tr w:rsidR="008927C2" w:rsidRPr="00934A59" w14:paraId="38D3A0CB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AB2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C67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01B8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72D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69E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FBF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41C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6C4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AE4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E6F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7B1C6" w14:textId="0CAAE9B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BEEF1" w14:textId="087A7F3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A70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7F01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70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4F7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F06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DE7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3D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F0E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489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076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00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7437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FF4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E9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64E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0F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692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CA3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B16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EF2E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D97C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9F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5303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E4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3CC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</w:tr>
      <w:tr w:rsidR="008927C2" w:rsidRPr="00934A59" w14:paraId="2536C7B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C62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81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329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F20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44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2C0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5CE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97B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2E7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63D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DD324" w14:textId="752914A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9D49C" w14:textId="3291C3B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E3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F404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2F2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FDFA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ED8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568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FE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0B9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8887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C60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F5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B9D1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81E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A1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EF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E27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7C1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C882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52F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314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D3C2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7.420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B55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2C71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D72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AFA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</w:tr>
      <w:tr w:rsidR="008927C2" w:rsidRPr="00934A59" w14:paraId="339C1E7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89F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270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F1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B86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776B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B52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975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00A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C4F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E8A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6669C" w14:textId="3D6E73A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B5F36" w14:textId="3D23843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094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0347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2.185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D79F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0529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1F79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59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CAFC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34FD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F001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44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663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840C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A85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351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88B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CDD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CEE2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D4E6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303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EA66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8622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22.041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D4E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AF13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AE6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8F39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0.126</w:t>
            </w:r>
          </w:p>
        </w:tc>
      </w:tr>
      <w:tr w:rsidR="008927C2" w:rsidRPr="00934A59" w14:paraId="02621BA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970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24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033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D7B1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C505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41E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36B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8F9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DBB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5D7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5787E" w14:textId="26E3ED1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C26CF" w14:textId="5CCB563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98D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5C4C1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143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C41E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D63B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97E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122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1F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C6D8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323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E64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73EF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A2E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048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AA89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553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50ED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ABC2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5EA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639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EB7A3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15.815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34C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6CCB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6F8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108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</w:tr>
      <w:tr w:rsidR="008927C2" w:rsidRPr="00934A59" w14:paraId="4BD1D6B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CB0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F68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CC7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EB94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BE7E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ACC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507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03B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18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FB0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B15A0" w14:textId="210ECC3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4FA7" w14:textId="03FBB54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179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1AC0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E7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4937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EC3A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A2B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DEFB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436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CD7A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0.973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AC3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CF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CC23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0.539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17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A03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E14F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733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618B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63E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EA2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7AF3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1.157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3DCCB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18.868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71D8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81A4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63F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4D69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</w:tr>
      <w:tr w:rsidR="008927C2" w:rsidRPr="00934A59" w14:paraId="214930F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6B7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58B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D25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9319D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7001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70A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271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8D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A29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468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60B44" w14:textId="649F1BB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AECFF" w14:textId="0A11C07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2BC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5411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A6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8D7E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3E4B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2AB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252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2AC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E7E3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234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0F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D3AF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DC7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FD09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732A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2D8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6A6A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928A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0D3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4968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1.254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0364A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28.864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C29A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DAEF8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FF6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2743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0.255</w:t>
            </w:r>
          </w:p>
        </w:tc>
      </w:tr>
      <w:tr w:rsidR="008927C2" w:rsidRPr="00934A59" w14:paraId="4B7FEA1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8A4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0D5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8E3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DB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85D3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118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FB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658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A11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3C5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E5FDC" w14:textId="6571EB8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01FC9" w14:textId="1161712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049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C1A0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EBC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12D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8DA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A121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24BD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B7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139F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CF8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4B7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524B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B78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ADAA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7639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04F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71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B0F2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5D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6669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9EB8F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0D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880C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55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ADCC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0.096</w:t>
            </w:r>
          </w:p>
        </w:tc>
      </w:tr>
      <w:tr w:rsidR="008927C2" w:rsidRPr="00934A59" w14:paraId="371CD6B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450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642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C0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DC4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C4FA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1F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74F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016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FE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C72A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3AC7BC53" w14:textId="7C93ED9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08A74" w14:textId="05D44BB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C56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13D24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05A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B666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7D19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A76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A7D7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F60C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3DC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AF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5FE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D427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0.876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46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D571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76F1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905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EBE8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93E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0E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8F0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1.572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30AB1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36.663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5205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A2C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04A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7135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0.418</w:t>
            </w:r>
          </w:p>
        </w:tc>
      </w:tr>
      <w:tr w:rsidR="008927C2" w:rsidRPr="00934A59" w14:paraId="77606A1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71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85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017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6F30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B17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96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31C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788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C44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754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973DEB7" w14:textId="447AB33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F30F" w14:textId="733A267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08B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00DD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3B1B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98F2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A97A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D4A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A2A9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425D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1B0B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B2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2A8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3A1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0.771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C0D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709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AEEC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C9F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7AE3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7374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41D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103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3.306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45964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74.688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636E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8A72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21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D27F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0.461</w:t>
            </w:r>
          </w:p>
        </w:tc>
      </w:tr>
      <w:tr w:rsidR="008927C2" w:rsidRPr="00934A59" w14:paraId="7FBBA993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3BF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F45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350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6E8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C455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371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97F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CF8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AF0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0CA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A767A" w14:textId="5A0C4E0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0070D" w14:textId="1D4BDD0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B6A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51800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17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255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842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66A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EFC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0B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F73C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643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D8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8902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0E3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F23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CDCD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6AF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1A7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D770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A0E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1120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0.540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525C1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12.540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9C7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AD7E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D9A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719D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0.144</w:t>
            </w:r>
          </w:p>
        </w:tc>
      </w:tr>
      <w:tr w:rsidR="008927C2" w:rsidRPr="00934A59" w14:paraId="757B5DE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56C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44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4D21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8DC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00A6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E2B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5D6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AAB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99D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8C2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BA031" w14:textId="4B409D1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D47E5" w14:textId="33ECCE2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C23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49F4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339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F93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FF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FAD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3AB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4C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26D2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B8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1BD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F5D0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A15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A69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AB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83E0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217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536C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C6A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1D31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0592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50E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8FF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5A9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DF8E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</w:tr>
      <w:tr w:rsidR="008927C2" w:rsidRPr="00934A59" w14:paraId="15D4153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D9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325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A7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4099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4997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535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261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DF4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959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EA6E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D57F" w14:textId="19ADF8E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C19FE" w14:textId="0CB55A3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DE9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9972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3.079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DC7B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8323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FD6C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4BE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8003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B56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C111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63C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9BA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5E1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637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F6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D7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2F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ED6B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4D85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33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B44F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D5432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27.664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932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A58E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130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BED3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0.186</w:t>
            </w:r>
          </w:p>
        </w:tc>
      </w:tr>
      <w:tr w:rsidR="008927C2" w:rsidRPr="00934A59" w14:paraId="10881D0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FB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565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39B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56A1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73B5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655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DC8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1CC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019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CE6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0787419" w14:textId="07B8FFE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AB31A" w14:textId="49C0A75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5EC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5C8EE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4.361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241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309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AAC2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587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5AB2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81A3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35C91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799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F54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494D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CC4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AD72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1135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FF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19ED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BD2A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0CA1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A9855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1.947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122E5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42.700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D07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CBA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4CB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0FF0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0.341</w:t>
            </w:r>
          </w:p>
        </w:tc>
      </w:tr>
      <w:tr w:rsidR="008927C2" w:rsidRPr="00934A59" w14:paraId="3BEA602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D96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6A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239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CFBC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8C88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914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93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955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A96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624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2D3A" w14:textId="667D7C6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7F045" w14:textId="50443A9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97D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72C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D048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7958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C7F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34A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1B7D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B38E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786C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334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6F4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8C2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996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5E7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E3C6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AE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8F7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5052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6FF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A231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94837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37.135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9154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728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319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E395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0.217</w:t>
            </w:r>
          </w:p>
        </w:tc>
      </w:tr>
      <w:tr w:rsidR="008927C2" w:rsidRPr="00934A59" w14:paraId="6E49B3E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7BB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1A0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0D1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036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64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CC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010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AD4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0D6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50F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A1DBA" w14:textId="45F7460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326FD" w14:textId="0F3810E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B77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56D2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E5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1DC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FE4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FB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037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CE6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099B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835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BA5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1B4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77CB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44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E09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73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0D9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721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5AE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8558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0.357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BA73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37F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E8BB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6719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39B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</w:tr>
      <w:tr w:rsidR="008927C2" w:rsidRPr="00934A59" w14:paraId="5B29600C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CA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lastRenderedPageBreak/>
              <w:t>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2A1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5F8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CCE7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D707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6CD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658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CFC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F1B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9A6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9730E46" w14:textId="46CE00E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6960" w14:textId="1764F1F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248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1F2C6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28.121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BEFB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BF87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CB32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6BB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454F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FF707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E11E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186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3A8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E69F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0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7C43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4692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87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4AC5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7F17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BA1F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E4446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3.055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C62AD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67.885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9763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C6D5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328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396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0.712</w:t>
            </w:r>
          </w:p>
        </w:tc>
      </w:tr>
      <w:tr w:rsidR="008927C2" w:rsidRPr="00934A59" w14:paraId="37A6392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68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5CA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83F4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5499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9087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3E3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8CC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187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6CD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DA32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5C4197B" w14:textId="2FB94F2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24672" w14:textId="5FA58CB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557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28E82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11.044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3B40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3075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1672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41D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7227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522B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C6D8C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A2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A7D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A5C66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4.088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B77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B7F3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16F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C1A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B204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5DFF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80EC0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906AC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10.708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01FD6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255.591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7185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1047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4B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8EA0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2.087</w:t>
            </w:r>
          </w:p>
        </w:tc>
      </w:tr>
      <w:tr w:rsidR="008927C2" w:rsidRPr="00934A59" w14:paraId="1AEEE4E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A48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9D7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53B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838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11A0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668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51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7AF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521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FE2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338ED" w14:textId="50EFDB8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9843" w14:textId="69D8B0F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D3D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4ECC9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F3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3A41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025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18F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816C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240C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F4FF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7B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AB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CE22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11CA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3D3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83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6B8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934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45B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EAD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AC5E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9AEB5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12.097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18F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A1AB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29F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2073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0.078</w:t>
            </w:r>
          </w:p>
        </w:tc>
      </w:tr>
      <w:tr w:rsidR="008927C2" w:rsidRPr="00934A59" w14:paraId="045897D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05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C8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EB6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FCAA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4A4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79A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92A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298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68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8E8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7C740" w14:textId="555A535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3BF50" w14:textId="10775E5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F2A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50CFF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858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624B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137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25D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1BBF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11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F72C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D38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EB0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5EF7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529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5E2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AF49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BF2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A3B5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6B32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8220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3162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893A6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55B7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70A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4E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264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0.189</w:t>
            </w:r>
          </w:p>
        </w:tc>
      </w:tr>
      <w:tr w:rsidR="008927C2" w:rsidRPr="00934A59" w14:paraId="4FFBF4B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50D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92D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C4F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5CE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5B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11C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2FE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4F5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8CC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21A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851BF" w14:textId="50325CF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4C854" w14:textId="1F4FCFC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624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2D18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2E9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CC57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DC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FE4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2A1F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13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5670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2F4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5D4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1CF5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94A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172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F0E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CC2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24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326E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58A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8847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A207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8.587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33D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A2F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1A7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A0D4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</w:tr>
      <w:tr w:rsidR="008927C2" w:rsidRPr="00934A59" w14:paraId="7E13100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70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8E2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F06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3DC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D54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16E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A39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681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666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83F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497DA" w14:textId="60274CF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41E" w14:textId="4A60EF3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D68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E673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F1A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CAB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ACE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7C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4D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08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9835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63E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3D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8FE6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F1B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08A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2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A1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CF5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4EC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57B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3D44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8BB1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5.202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88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D015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D98A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A0C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</w:tr>
      <w:tr w:rsidR="008927C2" w:rsidRPr="00934A59" w14:paraId="356558C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AE1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F4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958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B94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45D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DC7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397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6FC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74A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C11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814D3" w14:textId="3CB0E6D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39467" w14:textId="5E14A1E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4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4746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39D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F16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EE4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65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11E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9CE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5E99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259C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AD0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43A84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A80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9A2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5CD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897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A29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6FF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DD5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0D46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96270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04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D323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4D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2667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</w:tr>
      <w:tr w:rsidR="008927C2" w:rsidRPr="00934A59" w14:paraId="1B7EF91C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AC1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765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D72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FAA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C6A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EC2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F9C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173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7F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4E6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07545" w14:textId="216B9E5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F8EC3" w14:textId="65699AD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4BF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E785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4E5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24BE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DC5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F96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81D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3E2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412C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46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0D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CB7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EEA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724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B1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839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B69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CC9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E8F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E83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E5D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7B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9A5B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1F2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506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</w:tr>
      <w:tr w:rsidR="008927C2" w:rsidRPr="00934A59" w14:paraId="2365F94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771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59C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F17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55F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879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BDA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89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5D3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F6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7A3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A5F9F" w14:textId="52F87A2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12DB" w14:textId="6595CCC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728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5B31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B1E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EF4E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749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3E9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385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7E7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FA67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920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C00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48C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76D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553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0BD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DD2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3CF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B9B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85D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A07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E716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ED0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977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77D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838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</w:tr>
      <w:tr w:rsidR="008927C2" w:rsidRPr="00934A59" w14:paraId="7824FD1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928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2B25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AD1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ED9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BEF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2AD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9C8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3B7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8C3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2E2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B85AE" w14:textId="6DB295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4458C" w14:textId="29837BF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CB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6D3B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2EE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653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315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696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53D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D6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16EF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A86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9C6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09D0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2D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9BC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E8A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531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16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E89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2FEF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1027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370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A79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423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C22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C67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</w:tr>
      <w:tr w:rsidR="008927C2" w:rsidRPr="00934A59" w14:paraId="4FCC956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EAB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1E4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EC3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AA1A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C13C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953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594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9FA1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526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757E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16363" w14:textId="5D758BD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EA3BB" w14:textId="7F1817A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C23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A6A5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5.262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895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4E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D1D2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8256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CCC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AA59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3AFA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540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7A5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F81D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11.642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C06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A322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68FF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39A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F5B5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4407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E247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9D808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FD3E1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128.746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751C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D838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F5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AFBFA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5.767</w:t>
            </w:r>
          </w:p>
        </w:tc>
      </w:tr>
      <w:tr w:rsidR="008927C2" w:rsidRPr="00934A59" w14:paraId="325ACA0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BEF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82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7E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29A2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3C59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EA4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272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DC6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7AA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A6C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F64EB" w14:textId="5180D9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F686F" w14:textId="7079769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634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71AB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2.141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FDE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2D6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418C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11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130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94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BE828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60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77E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E83C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51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7302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4358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F6D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17EF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4B6D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BA27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88E6F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B4ED3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44.452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12BD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FD49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A41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B9DC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0.462</w:t>
            </w:r>
          </w:p>
        </w:tc>
      </w:tr>
      <w:tr w:rsidR="008927C2" w:rsidRPr="00934A59" w14:paraId="6801A4E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61E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55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FA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CA8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5B3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819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BB2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9BA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F2C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48E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7915" w14:textId="66C15F6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12F7" w14:textId="19AE5B2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F5C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E730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8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2F3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749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D0D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A5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FB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4854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4EC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C16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055C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2C1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FEA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304E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5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70F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DB83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7C2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BAED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33E7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0F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A016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AE4A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733D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</w:tr>
      <w:tr w:rsidR="008927C2" w:rsidRPr="00934A59" w14:paraId="48171AC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F23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14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53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B81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2822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CDA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02F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057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43E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964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41B5D" w14:textId="50BF14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A878A" w14:textId="4F1B672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EA1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62E33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7C8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379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5D2A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32C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7CF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ECA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456C8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E7E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4B3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302B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1.065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45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2AC7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350A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3C6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B7C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6043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BF5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171E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8ECA4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25.380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EC0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9E85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A6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F5E9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0.281</w:t>
            </w:r>
          </w:p>
        </w:tc>
      </w:tr>
      <w:tr w:rsidR="008927C2" w:rsidRPr="00934A59" w14:paraId="2CF772A3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A9B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F32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146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1B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905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2FA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E8B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FD66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931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C76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D7E40" w14:textId="70F67E2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12D0C" w14:textId="40B961C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A10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F25B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04B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EAD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23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C94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2F2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76C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E24A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154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764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DE72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309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BAB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30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E31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D9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44B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5CE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3C35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E651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EE9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9F24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69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4465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0.052</w:t>
            </w:r>
          </w:p>
        </w:tc>
      </w:tr>
      <w:tr w:rsidR="008927C2" w:rsidRPr="00934A59" w14:paraId="0DDC43D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5B0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38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297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41F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FC2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90F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CB1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D9E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9BF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1B4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E6B89" w14:textId="4B8C6F9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009EA" w14:textId="0B03DB5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910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347F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FAA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1AE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D78B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826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284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BBE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E96D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610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D9C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7495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835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E0E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4063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4AE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781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392D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C64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C0EA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BEFA0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5.533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90D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7F1B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7C4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2B8D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</w:tr>
      <w:tr w:rsidR="008927C2" w:rsidRPr="00934A59" w14:paraId="1368A09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237B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58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40FD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545D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A66A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454F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F620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378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4AA2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45A6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1E09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14DB3" w14:textId="368199C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E9FF3" w14:textId="03D000B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7AF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14:paraId="4F9100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D928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0394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6FE5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D44E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DCED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977B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459E8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0.067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37D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7948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01DDE0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092E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40FA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DDD3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1363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FBA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0C6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AAF6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ABC15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14:paraId="0C8B0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0.591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23B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D149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0742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1F943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</w:tr>
    </w:tbl>
    <w:bookmarkEnd w:id="21"/>
    <w:bookmarkEnd w:id="22"/>
    <w:p w14:paraId="4C4517BB" w14:textId="77777777" w:rsidR="00F84B88" w:rsidRPr="00934A59" w:rsidRDefault="00091BB1" w:rsidP="00091BB1">
      <w:r w:rsidRPr="00934A59">
        <w:rPr>
          <w:rFonts w:hint="eastAsia"/>
        </w:rPr>
        <w:t>*</w:t>
      </w:r>
      <w:r w:rsidRPr="00934A59">
        <w:t xml:space="preserve"> </w:t>
      </w:r>
      <w:r w:rsidR="00C16947" w:rsidRPr="00934A59">
        <w:t xml:space="preserve">The color </w:t>
      </w:r>
      <w:r w:rsidR="007B34DF" w:rsidRPr="00934A59">
        <w:t xml:space="preserve">reflects the level of </w:t>
      </w:r>
      <w:r w:rsidR="001A6223" w:rsidRPr="00934A59">
        <w:t>risk quotients</w:t>
      </w:r>
      <w:r w:rsidR="00C16947" w:rsidRPr="00934A59">
        <w:t xml:space="preserve"> (RQs)</w:t>
      </w:r>
      <w:r w:rsidR="001A6223" w:rsidRPr="00934A59">
        <w:rPr>
          <w:rFonts w:hint="eastAsia"/>
        </w:rPr>
        <w:t>:</w:t>
      </w:r>
      <w:r w:rsidR="001A6223" w:rsidRPr="00934A59">
        <w:t xml:space="preserve"> </w:t>
      </w:r>
    </w:p>
    <w:tbl>
      <w:tblPr>
        <w:tblStyle w:val="affff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134"/>
      </w:tblGrid>
      <w:tr w:rsidR="00F84B88" w:rsidRPr="00934A59" w14:paraId="7D68259C" w14:textId="77777777" w:rsidTr="00F84B88">
        <w:tc>
          <w:tcPr>
            <w:tcW w:w="2127" w:type="dxa"/>
          </w:tcPr>
          <w:p w14:paraId="10C2D6C8" w14:textId="3FDDBD47" w:rsidR="00F84B88" w:rsidRPr="00934A59" w:rsidRDefault="00F84B88" w:rsidP="00A01A8F">
            <w:pPr>
              <w:pStyle w:val="affffff"/>
            </w:pPr>
            <w:r w:rsidRPr="00934A59">
              <w:t>RQs &lt; 0.01</w:t>
            </w:r>
          </w:p>
        </w:tc>
        <w:tc>
          <w:tcPr>
            <w:tcW w:w="1134" w:type="dxa"/>
          </w:tcPr>
          <w:p w14:paraId="1DB68063" w14:textId="613B5A6E" w:rsidR="00F84B88" w:rsidRPr="00934A59" w:rsidRDefault="00F84B88" w:rsidP="00A01A8F">
            <w:pPr>
              <w:pStyle w:val="affffff"/>
            </w:pPr>
            <w:r w:rsidRPr="00934A59">
              <w:t>(</w:t>
            </w:r>
            <w:proofErr w:type="gramStart"/>
            <w:r w:rsidRPr="00934A59">
              <w:t>no</w:t>
            </w:r>
            <w:proofErr w:type="gramEnd"/>
            <w:r w:rsidRPr="00934A59">
              <w:t xml:space="preserve"> color)</w:t>
            </w:r>
          </w:p>
        </w:tc>
      </w:tr>
      <w:tr w:rsidR="00F84B88" w:rsidRPr="00934A59" w14:paraId="7CD43EC9" w14:textId="77777777" w:rsidTr="00673856">
        <w:tc>
          <w:tcPr>
            <w:tcW w:w="2127" w:type="dxa"/>
            <w:shd w:val="clear" w:color="auto" w:fill="E2EFD9" w:themeFill="accent6" w:themeFillTint="33"/>
          </w:tcPr>
          <w:p w14:paraId="1F77D519" w14:textId="3EAB9C25" w:rsidR="00F84B88" w:rsidRPr="00934A59" w:rsidRDefault="00F84B88" w:rsidP="00A01A8F">
            <w:pPr>
              <w:pStyle w:val="affffff"/>
            </w:pPr>
            <w:r w:rsidRPr="00934A59">
              <w:t xml:space="preserve">0.01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0.1</w:t>
            </w:r>
          </w:p>
        </w:tc>
        <w:tc>
          <w:tcPr>
            <w:tcW w:w="1134" w:type="dxa"/>
          </w:tcPr>
          <w:p w14:paraId="5336EAA3" w14:textId="4D3DC82F" w:rsidR="00F84B88" w:rsidRPr="00934A59" w:rsidRDefault="00F84B88" w:rsidP="00A01A8F">
            <w:pPr>
              <w:pStyle w:val="affffff"/>
            </w:pPr>
            <w:r w:rsidRPr="00934A59">
              <w:rPr>
                <w:rFonts w:hint="eastAsia"/>
              </w:rPr>
              <w:t>(</w:t>
            </w:r>
            <w:r w:rsidRPr="00934A59">
              <w:t>green)</w:t>
            </w:r>
          </w:p>
        </w:tc>
      </w:tr>
      <w:tr w:rsidR="00F84B88" w:rsidRPr="00934A59" w14:paraId="3A1B8D0A" w14:textId="77777777" w:rsidTr="00673856">
        <w:tc>
          <w:tcPr>
            <w:tcW w:w="2127" w:type="dxa"/>
            <w:shd w:val="clear" w:color="auto" w:fill="FFF2CC" w:themeFill="accent4" w:themeFillTint="33"/>
          </w:tcPr>
          <w:p w14:paraId="7579A179" w14:textId="46B502DD" w:rsidR="00F84B88" w:rsidRPr="00934A59" w:rsidRDefault="00F84B88" w:rsidP="00A01A8F">
            <w:pPr>
              <w:pStyle w:val="affffff"/>
            </w:pPr>
            <w:r w:rsidRPr="00934A59">
              <w:t xml:space="preserve">0.1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 &lt; 1</w:t>
            </w:r>
          </w:p>
        </w:tc>
        <w:tc>
          <w:tcPr>
            <w:tcW w:w="1134" w:type="dxa"/>
          </w:tcPr>
          <w:p w14:paraId="563493EB" w14:textId="36C88C24" w:rsidR="00F84B88" w:rsidRPr="00934A59" w:rsidRDefault="00F84B88" w:rsidP="00A01A8F">
            <w:pPr>
              <w:pStyle w:val="affffff"/>
            </w:pPr>
            <w:r w:rsidRPr="00934A59">
              <w:t>(yellow)</w:t>
            </w:r>
          </w:p>
        </w:tc>
      </w:tr>
      <w:tr w:rsidR="00F84B88" w:rsidRPr="00934A59" w14:paraId="53B741C5" w14:textId="77777777" w:rsidTr="00673856">
        <w:tc>
          <w:tcPr>
            <w:tcW w:w="2127" w:type="dxa"/>
            <w:shd w:val="clear" w:color="auto" w:fill="FBE4D5" w:themeFill="accent2" w:themeFillTint="33"/>
          </w:tcPr>
          <w:p w14:paraId="580F0370" w14:textId="12BA1182" w:rsidR="00F84B88" w:rsidRPr="00934A59" w:rsidRDefault="00F84B88" w:rsidP="00A01A8F">
            <w:pPr>
              <w:pStyle w:val="affffff"/>
            </w:pPr>
            <w:r w:rsidRPr="00934A59">
              <w:t xml:space="preserve">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 10</w:t>
            </w:r>
          </w:p>
        </w:tc>
        <w:tc>
          <w:tcPr>
            <w:tcW w:w="1134" w:type="dxa"/>
          </w:tcPr>
          <w:p w14:paraId="5303CC08" w14:textId="55E0FCB1" w:rsidR="00F84B88" w:rsidRPr="00934A59" w:rsidRDefault="00F84B88" w:rsidP="00A01A8F">
            <w:pPr>
              <w:pStyle w:val="affffff"/>
            </w:pPr>
            <w:r w:rsidRPr="00934A59">
              <w:t>(</w:t>
            </w:r>
            <w:r w:rsidR="00163B0E" w:rsidRPr="00934A59">
              <w:t>reddish</w:t>
            </w:r>
            <w:r w:rsidRPr="00934A59">
              <w:t>)</w:t>
            </w:r>
          </w:p>
        </w:tc>
      </w:tr>
      <w:tr w:rsidR="00F84B88" w:rsidRPr="00934A59" w14:paraId="2001DD07" w14:textId="77777777" w:rsidTr="00B066C8">
        <w:tc>
          <w:tcPr>
            <w:tcW w:w="2127" w:type="dxa"/>
            <w:shd w:val="clear" w:color="auto" w:fill="FF7C80"/>
          </w:tcPr>
          <w:p w14:paraId="4DFE9D56" w14:textId="666275DE" w:rsidR="00F84B88" w:rsidRPr="00934A59" w:rsidRDefault="00F84B88" w:rsidP="00A01A8F">
            <w:pPr>
              <w:pStyle w:val="affffff"/>
            </w:pPr>
            <w:r w:rsidRPr="00934A59">
              <w:t xml:space="preserve">RQs </w:t>
            </w:r>
            <w:r w:rsidRPr="00934A59">
              <w:rPr>
                <w:rFonts w:hint="eastAsia"/>
              </w:rPr>
              <w:t>≥</w:t>
            </w:r>
            <w:r w:rsidRPr="00934A59">
              <w:t xml:space="preserve"> 10</w:t>
            </w:r>
          </w:p>
        </w:tc>
        <w:tc>
          <w:tcPr>
            <w:tcW w:w="1134" w:type="dxa"/>
          </w:tcPr>
          <w:p w14:paraId="3BE6CAE1" w14:textId="375B9286" w:rsidR="00F84B88" w:rsidRPr="00934A59" w:rsidRDefault="00F84B88" w:rsidP="00A01A8F">
            <w:pPr>
              <w:pStyle w:val="affffff"/>
            </w:pPr>
            <w:r w:rsidRPr="00934A59">
              <w:t>(red)</w:t>
            </w:r>
          </w:p>
        </w:tc>
      </w:tr>
    </w:tbl>
    <w:p w14:paraId="540F0E36" w14:textId="578B326C" w:rsidR="00D46D6E" w:rsidRPr="00934A59" w:rsidRDefault="00D46D6E" w:rsidP="00C8738A">
      <w:r w:rsidRPr="00934A59">
        <w:br w:type="page"/>
      </w:r>
    </w:p>
    <w:p w14:paraId="64DEA0F5" w14:textId="54B17B47" w:rsidR="00C8738A" w:rsidRPr="00934A59" w:rsidRDefault="00C8738A" w:rsidP="003A2427">
      <w:pPr>
        <w:pStyle w:val="afffffd"/>
      </w:pPr>
      <w:bookmarkStart w:id="23" w:name="_Toc122136389"/>
      <w:r w:rsidRPr="00934A59">
        <w:lastRenderedPageBreak/>
        <w:t xml:space="preserve">Table </w:t>
      </w:r>
      <w:r w:rsidR="00602AE6" w:rsidRPr="00934A59">
        <w:t>S</w:t>
      </w:r>
      <w:r w:rsidR="00934A59" w:rsidRPr="00934A59">
        <w:fldChar w:fldCharType="begin"/>
      </w:r>
      <w:r w:rsidR="00934A59" w:rsidRPr="00934A59">
        <w:instrText xml:space="preserve"> SEQ Table \* ARABIC </w:instrText>
      </w:r>
      <w:r w:rsidR="00934A59" w:rsidRPr="00934A59">
        <w:fldChar w:fldCharType="separate"/>
      </w:r>
      <w:r w:rsidR="00934A59">
        <w:rPr>
          <w:noProof/>
        </w:rPr>
        <w:t>6</w:t>
      </w:r>
      <w:r w:rsidR="00934A59" w:rsidRPr="00934A59">
        <w:rPr>
          <w:noProof/>
        </w:rPr>
        <w:fldChar w:fldCharType="end"/>
      </w:r>
      <w:r w:rsidRPr="00934A59">
        <w:t xml:space="preserve"> </w:t>
      </w:r>
      <w:r w:rsidR="00602AE6" w:rsidRPr="00934A59">
        <w:t xml:space="preserve">Resistance development risk quotients </w:t>
      </w:r>
      <w:bookmarkStart w:id="24" w:name="OLE_LINK9"/>
      <w:bookmarkStart w:id="25" w:name="OLE_LINK12"/>
      <w:r w:rsidR="00602AE6" w:rsidRPr="00934A59">
        <w:t>of antibiotics</w:t>
      </w:r>
      <w:bookmarkEnd w:id="24"/>
      <w:bookmarkEnd w:id="25"/>
      <w:r w:rsidR="00602AE6" w:rsidRPr="00934A59">
        <w:t xml:space="preserve"> in </w:t>
      </w:r>
      <w:r w:rsidR="00244D2E" w:rsidRPr="00934A59">
        <w:t xml:space="preserve">the fresh </w:t>
      </w:r>
      <w:r w:rsidR="00602AE6" w:rsidRPr="00934A59">
        <w:t>surface waters of China</w:t>
      </w:r>
      <w:r w:rsidR="00163B0E" w:rsidRPr="00934A59">
        <w:t>*</w:t>
      </w:r>
      <w:bookmarkEnd w:id="23"/>
    </w:p>
    <w:tbl>
      <w:tblPr>
        <w:tblW w:w="13958" w:type="dxa"/>
        <w:tblLayout w:type="fixed"/>
        <w:tblLook w:val="04A0" w:firstRow="1" w:lastRow="0" w:firstColumn="1" w:lastColumn="0" w:noHBand="0" w:noVBand="1"/>
      </w:tblPr>
      <w:tblGrid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</w:tblGrid>
      <w:tr w:rsidR="003D5848" w:rsidRPr="00934A59" w14:paraId="3B6243CF" w14:textId="77777777" w:rsidTr="00C8738A">
        <w:trPr>
          <w:trHeight w:val="113"/>
        </w:trPr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AE32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Locations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ACF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Sulfadiazine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5F9A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Sulfamethoxazole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B777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Sulfathiazole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6395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Trimethoprim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7774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Ormetoprim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AB09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Oxytetracycline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8945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Tetracycline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0C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Chlortetracycline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E27F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Doxycycline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F89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Methacycline</w:t>
            </w:r>
            <w:proofErr w:type="spellEnd"/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67C7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Norfloxacin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C6F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Ciprofloxacin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B4A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6513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Lomefloxacin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A3CE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Enrofloxacin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2442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Fleroxacin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965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Pefloxacin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4B37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Difloxacin</w:t>
            </w:r>
            <w:proofErr w:type="spellEnd"/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3525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Clarithromycin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F37B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Roxithromycin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D2B7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proofErr w:type="spellStart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Tylosin</w:t>
            </w:r>
            <w:proofErr w:type="spellEnd"/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E23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Cephalexin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FFC9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Amoxicillin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D1EE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Penicillin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C0A6C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Florfenicol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AB2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Chloramphenicol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3A37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Lincomycin</w:t>
            </w:r>
          </w:p>
        </w:tc>
      </w:tr>
      <w:tr w:rsidR="003D5848" w:rsidRPr="00934A59" w14:paraId="56F67714" w14:textId="77777777" w:rsidTr="00C8738A">
        <w:trPr>
          <w:trHeight w:val="113"/>
        </w:trPr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02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5A1E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624F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231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48A7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0.127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3B4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39C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F6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6932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902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FFE1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6F11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1.064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FB9F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8EC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4562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1.135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F79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2097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5DDD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0.148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17C9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0.209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8DBB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2.096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68D7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1A2A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EEA0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8731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3.137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805C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11.362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60A0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0.275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0B7A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795D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0.396</w:t>
            </w:r>
          </w:p>
        </w:tc>
      </w:tr>
      <w:tr w:rsidR="003D5848" w:rsidRPr="00934A59" w14:paraId="5B3734CA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32E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F74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3437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FBE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B35A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659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504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BAA3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EA2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2FD9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C7D8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CC4E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F8E3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2FE5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8DDD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7C2C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B1DE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AE42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2BB9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7C9C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96F8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BD87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0665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7180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3.185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86418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10.844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FEFC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225D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72B2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0.359</w:t>
            </w:r>
          </w:p>
        </w:tc>
      </w:tr>
      <w:tr w:rsidR="003D5848" w:rsidRPr="00934A59" w14:paraId="079CBE5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104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7F1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520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B5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1ACB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B90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59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CA8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B29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56AF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6AF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165E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12F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FBDC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4D6F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C10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8AF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8A2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F129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D3E4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E4F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F47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D747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E577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194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9489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7624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653B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</w:tr>
      <w:tr w:rsidR="003D5848" w:rsidRPr="00934A59" w14:paraId="3A74D21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DD2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8E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48F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296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FC9B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135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B74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A3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671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A9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C8C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367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73BA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27A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F48A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EE8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E7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7D0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392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218B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689A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ADE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F34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211A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EFDD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05CD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847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9E78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</w:tr>
      <w:tr w:rsidR="003D5848" w:rsidRPr="00934A59" w14:paraId="2F25876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C15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34B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32D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34E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248E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CFA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389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4F20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026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04EE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4A63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E378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9F30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086C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9407D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1D83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754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574F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18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FA24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4C28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D0F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30BA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60CC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9C5A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37F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FF2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B57A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0.183</w:t>
            </w:r>
          </w:p>
        </w:tc>
      </w:tr>
      <w:tr w:rsidR="003D5848" w:rsidRPr="00934A59" w14:paraId="44725D1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846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590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BCE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0AC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31E6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3E8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547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938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9A9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787C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49C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40BC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891B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0AF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C038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4140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240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562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80AF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69C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39D6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D5D1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F2D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CE05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C761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EA6E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188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2863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</w:tr>
      <w:tr w:rsidR="003D5848" w:rsidRPr="00934A59" w14:paraId="7325E03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12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D15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FF74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13E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4161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BFC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55CC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8F5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449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2719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FF2F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C061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7A9A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80E1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96A78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A3A5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0CB7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E5E9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39CF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2DDEC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D76A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11735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8332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2A3E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4.974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0B60C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15.348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070EF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0D690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65B6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0.684</w:t>
            </w:r>
          </w:p>
        </w:tc>
      </w:tr>
      <w:tr w:rsidR="003D5848" w:rsidRPr="00934A59" w14:paraId="3971D73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71E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A1F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8B7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59A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541F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969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59E6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EE63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69F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2E35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BB8D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1DA1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D23D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10.269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80E0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92504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C2985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02B0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3EF5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6836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FBD6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515E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9A20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E691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F6702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13.493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DC7AB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44.073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0C5A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F4B4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AB5BF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1.995</w:t>
            </w:r>
          </w:p>
        </w:tc>
      </w:tr>
      <w:tr w:rsidR="003D5848" w:rsidRPr="00934A59" w14:paraId="221C780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B03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04B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3F88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C5F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9579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866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2CCD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DBBE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85A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524B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2B80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EDE5C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9E12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985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E31F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4F1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49B3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84DA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C8F9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055B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1.366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9429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1916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75B0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CF05A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5.310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BD001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18.597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CC45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8D26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F97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0.882</w:t>
            </w:r>
          </w:p>
        </w:tc>
      </w:tr>
      <w:tr w:rsidR="003D5848" w:rsidRPr="00934A59" w14:paraId="0D95E3F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78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AC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AFE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66D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7893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CEE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E23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3ED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145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11DE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8AC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45BD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8535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586A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0469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4294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56D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A40D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9AE9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F789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6693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B71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A02D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06DC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38F5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2D0D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6ACC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417E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</w:tr>
      <w:tr w:rsidR="003D5848" w:rsidRPr="00934A59" w14:paraId="7E9DDA7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6B4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0A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CD0A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561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26AA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127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3D71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2888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6D2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79991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734A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FF4D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B4178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C3C0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B787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DCD4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C3FA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67C6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380A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FE5C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3.552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2B8E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15B8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61CF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68EE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8.063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D821A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17.940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56B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270C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A1B91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1.601</w:t>
            </w:r>
          </w:p>
        </w:tc>
      </w:tr>
      <w:tr w:rsidR="003D5848" w:rsidRPr="00934A59" w14:paraId="2A2A71C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212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C45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B2E9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8C5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BB40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B80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951F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D7E7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130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02CA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1B9B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388F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5.734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4D8F2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CCEA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D4636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B665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5882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F811E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7F24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A366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5.290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9DE8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F2FB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B4A1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AB6CE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14.440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20DDD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29.478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8EF46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8029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B920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2.181</w:t>
            </w:r>
          </w:p>
        </w:tc>
      </w:tr>
      <w:tr w:rsidR="003D5848" w:rsidRPr="00934A59" w14:paraId="1A5AF6A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C3E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518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DD59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BA3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70D3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FD5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8D90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E776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C599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AAF7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D5F3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FDC7D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8C742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11.792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4C79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D6B5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0095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65EC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3B52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E003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EC7B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53F3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BBE5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5768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86206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15.462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3AB95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31.344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9CD8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2189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5AAF3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1.974</w:t>
            </w:r>
          </w:p>
        </w:tc>
      </w:tr>
      <w:tr w:rsidR="003D5848" w:rsidRPr="00934A59" w14:paraId="6CD9605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423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C5B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ACB7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406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B49F3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F6C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C77B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E1CE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B93F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C907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51E7C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DACF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12.772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F1EA5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11.571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BF0D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6608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E4F5B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8642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C44D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D882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80FD4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6.820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25D00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DD8A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2898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A5FA8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40.265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C8C5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87.675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B4DA1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36E2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94F0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6.017</w:t>
            </w:r>
          </w:p>
        </w:tc>
      </w:tr>
      <w:tr w:rsidR="003D5848" w:rsidRPr="00934A59" w14:paraId="0441D02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2C1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E592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326C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72A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6D54D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392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054D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77AA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D6FB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82F4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E59B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E7956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13.387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F84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29.047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19A4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C850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6.915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B72A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5.520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F1DD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C6A3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6B5C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4.946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AC6C9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7349F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DDE2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5096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5B403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39.414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5FD6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78.085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9625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2061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4522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4.016</w:t>
            </w:r>
          </w:p>
        </w:tc>
      </w:tr>
      <w:tr w:rsidR="003D5848" w:rsidRPr="00934A59" w14:paraId="3AC1F8D8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BE6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87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3932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2D2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6B2A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281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766C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2FED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C5F6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9EDD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AA3D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0C6F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2.956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0F62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4.310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43E1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235CE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302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829F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2D67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9E9C6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2.355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87278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9.297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91DE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06BA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22F9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BDC6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9.817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561F7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23.418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4F43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D5C6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D387A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2.021</w:t>
            </w:r>
          </w:p>
        </w:tc>
      </w:tr>
      <w:tr w:rsidR="003D5848" w:rsidRPr="00934A59" w14:paraId="1880B5A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41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0EF1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4D19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50E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B749F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DE1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D532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1C6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1AF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884B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C51E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121A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092B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CD92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7B92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BE4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B2F5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705F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1BC2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6FE17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D49B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5B18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D76F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E108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321B1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29.398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91A7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C620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D84F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2.124</w:t>
            </w:r>
          </w:p>
        </w:tc>
      </w:tr>
      <w:tr w:rsidR="003D5848" w:rsidRPr="00934A59" w14:paraId="09B5B69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E2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699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8732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583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8742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7BC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4C4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40D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83E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A706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C117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AC70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7668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8D4B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A8EA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93A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57E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14A8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9F46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5164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2.266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899B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2DD9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020B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7EAD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CBFB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7C60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7F8F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C13F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0.659</w:t>
            </w:r>
          </w:p>
        </w:tc>
      </w:tr>
      <w:tr w:rsidR="003D5848" w:rsidRPr="00934A59" w14:paraId="778DCC9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B26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F41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3673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406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824C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84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E2B5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67A4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1F55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2DC7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3AB1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B6F7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B3ED8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5.162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FA1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A08CB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6F2E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5855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D3BC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F087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90D4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2C94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3915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02B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B2D65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6.228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7A146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12.952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28FA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29AA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8703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0.577</w:t>
            </w:r>
          </w:p>
        </w:tc>
      </w:tr>
      <w:tr w:rsidR="003D5848" w:rsidRPr="00934A59" w14:paraId="506D455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E8A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EF0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7C84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16C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EF0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75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BFA7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88BF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3986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E31A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7521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9B3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73C00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7.944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E946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31C6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9166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42146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8B0A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1C77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1AA9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D377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A573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54F6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371BC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11.653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D5B52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36.024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6B6F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B60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C87C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2.013</w:t>
            </w:r>
          </w:p>
        </w:tc>
      </w:tr>
      <w:tr w:rsidR="003D5848" w:rsidRPr="00934A59" w14:paraId="6F8C788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B2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90F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6AEA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ACCF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A3BD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715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94B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96D7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C6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B0E3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0BF0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0B2F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1.571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17E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D2C9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9AD1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636A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EDEC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944A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0F035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A4B57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3.784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68B0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530B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C46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F8BA0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5.256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AA21C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13.427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282F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AA6F7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8201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1.119</w:t>
            </w:r>
          </w:p>
        </w:tc>
      </w:tr>
      <w:tr w:rsidR="003D5848" w:rsidRPr="00934A59" w14:paraId="61B9A6F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7D4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0E0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A3EB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98D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0285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5E97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967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B260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196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5F8F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1568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47A7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E656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4BF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B2C8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BAD3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57FD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593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384E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3384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60E3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09FB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066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285B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6.481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75159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14.794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D629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04DC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27F1E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1.242</w:t>
            </w:r>
          </w:p>
        </w:tc>
      </w:tr>
      <w:tr w:rsidR="003D5848" w:rsidRPr="00934A59" w14:paraId="1655DEE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83B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53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98DC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21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E54D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C74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92D5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92288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D99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912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C0A6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ADBA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DD57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6FDF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0DDB8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E96A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97B8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C980A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E6EF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7622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157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0A9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6061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69715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10.357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D2694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26.372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2028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EB0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C4536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1.805</w:t>
            </w:r>
          </w:p>
        </w:tc>
      </w:tr>
      <w:tr w:rsidR="003D5848" w:rsidRPr="00934A59" w14:paraId="3233917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5F7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4B5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2A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2CD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D76E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77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7D1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B6E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8BB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3E2A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DEE1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6F64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663D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6084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CA0E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A213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E57E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28E6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15AA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3D78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543C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98CA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96D9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A1932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BFF3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E442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C60D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1192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0.262</w:t>
            </w:r>
          </w:p>
        </w:tc>
      </w:tr>
      <w:tr w:rsidR="003D5848" w:rsidRPr="00934A59" w14:paraId="3FC2E94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168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0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E99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BAE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9EB5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BBA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895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533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83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EE29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84C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4C9E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609D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89E8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A721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B55E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8E9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15D4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97C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ADA9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5223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858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DC4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E5EB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A7881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0597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83A8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DA82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0.131</w:t>
            </w:r>
          </w:p>
        </w:tc>
      </w:tr>
      <w:tr w:rsidR="003D5848" w:rsidRPr="00934A59" w14:paraId="5BBB4903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B11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EC9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00E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8D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621E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9D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0D7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D8E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035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ED9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B652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973A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B16D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C01C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1551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DBDF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244D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565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13F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06C0E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733F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59BB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8178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05DB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6C744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4.558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A8E3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2853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2230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0.378</w:t>
            </w:r>
          </w:p>
        </w:tc>
      </w:tr>
      <w:tr w:rsidR="003D5848" w:rsidRPr="00934A59" w14:paraId="43DA63D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CE7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1A4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7F9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E8F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238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472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B3E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5AB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646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90C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C06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A7D2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5E7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7B2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1E6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CC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E34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39C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150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408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AEB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B2B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D3C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E02C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19BC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4ED8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066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FCAF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</w:tr>
      <w:tr w:rsidR="003D5848" w:rsidRPr="00934A59" w14:paraId="3B8A9B4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5E6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5FF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FF1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78F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B0D1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F84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D30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3B9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D57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D747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FAD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02AA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4D27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B11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1477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3541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71C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CCF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41EC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D9A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C469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3B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116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02905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0CF2C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F11D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5A7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DAC3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</w:tr>
      <w:tr w:rsidR="003D5848" w:rsidRPr="00934A59" w14:paraId="47D8A18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4D3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A8E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818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4C2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5D4D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5DB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D6C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DEE1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DA1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870B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E74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14FA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DF5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4CCC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49B0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F4DF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99C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553B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DC4D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5F7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3469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D32A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054E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A226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1A228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14E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5A32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3E9B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0.132</w:t>
            </w:r>
          </w:p>
        </w:tc>
      </w:tr>
      <w:tr w:rsidR="003D5848" w:rsidRPr="00934A59" w14:paraId="3560318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A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2F5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EDA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DA4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63E0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C1A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BFFF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F5D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3A2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6AC1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6F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2CCC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AC2F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B06F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AAD0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13CE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5A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9D63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037C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D81E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0ED7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B66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8E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2BA8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E2A9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8765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5713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94CB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0.097</w:t>
            </w:r>
          </w:p>
        </w:tc>
      </w:tr>
      <w:tr w:rsidR="003D5848" w:rsidRPr="00934A59" w14:paraId="1A35417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971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C35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3740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7D9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93BE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9B0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3AF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329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DDF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4735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F03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5C8E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C0C1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D80F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CF9C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A320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77B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C94E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DCCD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B9AC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2B89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4568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D09B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F383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20941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81C46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D02A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06A6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0.155</w:t>
            </w:r>
          </w:p>
        </w:tc>
      </w:tr>
      <w:tr w:rsidR="003D5848" w:rsidRPr="00934A59" w14:paraId="5B81943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E68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323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F5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4FB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45BE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A84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6A7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A8A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F0C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2528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99F8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E474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0.472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6108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8679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CE2E1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F88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F207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35D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C32F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F8AD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2E70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9039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ECF8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1127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82A72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6EF4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A1AD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B56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</w:tr>
      <w:tr w:rsidR="003D5848" w:rsidRPr="00934A59" w14:paraId="2AE91CC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09C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D8B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5A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F69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D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1AD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4CD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45E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983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E18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FFD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B9DC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87D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FEF4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408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404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F8B4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EA8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319A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0A70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39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372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57E0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5747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6F1E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FE42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430A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</w:tr>
      <w:tr w:rsidR="003D5848" w:rsidRPr="00934A59" w14:paraId="0BC537A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221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423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08A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2AB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0594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AAA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FDB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EAB8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BDF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168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B4A2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D6E3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EEDC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8C67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638C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14C5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EBD6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9DD2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9E2F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29D5E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1.088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3DA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3680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ED1B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394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378D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4AEA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1B89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8852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0.436</w:t>
            </w:r>
          </w:p>
        </w:tc>
      </w:tr>
      <w:tr w:rsidR="003D5848" w:rsidRPr="00934A59" w14:paraId="200D73A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3E6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122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FBB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CEE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EEA8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647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A65F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9832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5E4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73EE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8A17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A528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0D7B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5142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71FD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1124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A04B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8CC6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AD66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4AF6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D288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BCBF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FBA72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4950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4.179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6A8C2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10.422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731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5170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43E7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0.481</w:t>
            </w:r>
          </w:p>
        </w:tc>
      </w:tr>
      <w:tr w:rsidR="003D5848" w:rsidRPr="00934A59" w14:paraId="2D98928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B93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A80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C69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0540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7741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A06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A2A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279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64A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71D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C6E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E21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6B17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8045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E682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111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A79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758E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E152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27D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0FF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F8C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6706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6D6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0.683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ACD24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FBA0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4910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6CB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0.150</w:t>
            </w:r>
          </w:p>
        </w:tc>
      </w:tr>
      <w:tr w:rsidR="003D5848" w:rsidRPr="00934A59" w14:paraId="173CD43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9B4A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38D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B1D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226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8B81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5EA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151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89E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803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0FE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F78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1B0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7A38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145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414C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4A7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1A2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42B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24F5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E857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5F67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C4A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306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F22D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8BBA5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C952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795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C204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</w:tr>
      <w:tr w:rsidR="003D5848" w:rsidRPr="00934A59" w14:paraId="4654812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587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959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6F3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A4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9BB8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AE2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5AD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8AC2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EB9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1C69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F704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63F3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6FB1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09D5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5041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E9E5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0C5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6A1A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7488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A3C0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0F75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1122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7253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4065E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359C7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3786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1DE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6B74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0.194</w:t>
            </w:r>
          </w:p>
        </w:tc>
      </w:tr>
      <w:tr w:rsidR="003D5848" w:rsidRPr="00934A59" w14:paraId="6BAF08B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B35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DC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388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253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1DB7B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0EF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B626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DD25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BB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C46D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A3EB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9C52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207F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D397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61C3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9484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A8F5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CE01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1905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F47F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C38B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43C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25DE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6D886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BA0E9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5.958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17B8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DE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78E3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0.355</w:t>
            </w:r>
          </w:p>
        </w:tc>
      </w:tr>
      <w:tr w:rsidR="003D5848" w:rsidRPr="00934A59" w14:paraId="6A3E686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E1B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3F2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071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069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200F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AFE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849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2D1B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6F6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84EE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C555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64D3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06CF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47AD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D99B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2C1D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B28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EE06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80DC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A372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6E49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F4D8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32E3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42F2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86FE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E25D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232F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E95A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0.226</w:t>
            </w:r>
          </w:p>
        </w:tc>
      </w:tr>
      <w:tr w:rsidR="003D5848" w:rsidRPr="00934A59" w14:paraId="379C8CC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908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38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92B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7D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DA7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273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803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BDE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774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BEA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7C4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13A6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E987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691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2B0B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C31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8A9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945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8F2B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71C1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843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F33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3D9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2358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D0338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9DE1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88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0ABA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</w:tr>
      <w:tr w:rsidR="003D5848" w:rsidRPr="00934A59" w14:paraId="2E7C547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186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FD5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83F4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CAE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D29F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D8B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60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4591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49B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F420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517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A922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0.778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A704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5FD4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778F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D030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AF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63A3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7DA6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6A81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E995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1A26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64B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BD8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750E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9.472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BA6E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3156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DA9B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0.743</w:t>
            </w:r>
          </w:p>
        </w:tc>
      </w:tr>
      <w:tr w:rsidR="003D5848" w:rsidRPr="00934A59" w14:paraId="3158CC5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118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5D8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994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8D4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DEEC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EF8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CD6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447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E5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E17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E88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322F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5EA0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72D3C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7AAB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13FE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1119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05C7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D252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C2BF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2F22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48DA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F953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FF887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13.535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C70C6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35.664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755B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3320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727E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2.178</w:t>
            </w:r>
          </w:p>
        </w:tc>
      </w:tr>
      <w:tr w:rsidR="003D5848" w:rsidRPr="00934A59" w14:paraId="1784D9B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43F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67A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F6B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207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3311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246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A1E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C526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C26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4D43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839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647B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5F281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6195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B068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A7AD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5F4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4C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AAD9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5AF8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FE2B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A14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4596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B56D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26D2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5F21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50E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C3C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</w:tr>
      <w:tr w:rsidR="003D5848" w:rsidRPr="00934A59" w14:paraId="2AF2174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D7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B26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1F0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90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D7A3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69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6D3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C02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9B6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00D0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80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2176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DD6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7C76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EC46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606B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757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A9F8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BD9B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F1D4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732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560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745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67635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ED76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4.328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526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4185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CA1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0.197</w:t>
            </w:r>
          </w:p>
        </w:tc>
      </w:tr>
      <w:tr w:rsidR="003D5848" w:rsidRPr="00934A59" w14:paraId="0091DC8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4C6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F7A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39C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11C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F0D0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698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674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104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F50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B848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9AF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8F7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0CCC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22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4776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92CD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E8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A48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54DF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1BED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745D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816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E9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7442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1B98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ACE2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45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A1F7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</w:tr>
      <w:tr w:rsidR="003D5848" w:rsidRPr="00934A59" w14:paraId="499B75F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58A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4BB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76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61C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821C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C93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3D9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E14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D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BB4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03DF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9536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4CE8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B2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9028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70CC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6F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EDE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FC42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5BA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4FF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6C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AB0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41B5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CFA9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887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973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BE1E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</w:tr>
      <w:tr w:rsidR="003D5848" w:rsidRPr="00934A59" w14:paraId="2A52F3E8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929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353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5FA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E25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C90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5C9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6E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573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8A7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09B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AB6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3890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08CF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E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EE42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2B8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BB9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6A2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CD7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8FB7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D34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9AB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6C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33A9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F91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B785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80B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EC53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</w:tr>
      <w:tr w:rsidR="003D5848" w:rsidRPr="00934A59" w14:paraId="343701CA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3DF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070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B60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FF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6F2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58B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C0D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D41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02F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AB3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65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291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967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2C2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7F0B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E52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C3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99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634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67D4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91C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B73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009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8647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646A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07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95A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099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</w:tr>
      <w:tr w:rsidR="003D5848" w:rsidRPr="00934A59" w14:paraId="7D282CB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6E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CE0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FD1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9A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356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FF2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E1C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8A4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A20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D77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255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4C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86D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017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822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5E5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70F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5F4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CF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A14D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30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3B3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E8F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BCA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20E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924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F38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4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</w:tr>
      <w:tr w:rsidR="003D5848" w:rsidRPr="00934A59" w14:paraId="40640A3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746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7E8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6AE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A071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E82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ED9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E1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401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4F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262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87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450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B4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E4F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87C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E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C3A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BA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0BE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B872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CFE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3AD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7D5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B825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7882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5DD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AE33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CF5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</w:tr>
      <w:tr w:rsidR="003D5848" w:rsidRPr="00934A59" w14:paraId="7F291F3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7E4F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70E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FF59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4DC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6169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5B3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956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692F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099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5B8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5323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955D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8.255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3149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DB98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8833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3C7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EDCC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C099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D621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C2B1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5.365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30CC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1C91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FA6E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6FC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4.757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20DA3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17.965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03B0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4D7E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FD86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6.017</w:t>
            </w:r>
          </w:p>
        </w:tc>
      </w:tr>
      <w:tr w:rsidR="003D5848" w:rsidRPr="00934A59" w14:paraId="34F0B41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87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48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783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2E26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97BA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78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A93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AF4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31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2EE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4528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367D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0.696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7CF6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0F34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626F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B3D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5427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83FF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DC8D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3444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47BC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9DA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C36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1877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3B6BB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6.203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3DFA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BE2C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2ABD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0.482</w:t>
            </w:r>
          </w:p>
        </w:tc>
      </w:tr>
      <w:tr w:rsidR="003D5848" w:rsidRPr="00934A59" w14:paraId="112AA6A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A3A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F10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C07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653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5BD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6C4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D77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6E1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5B0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2F0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FAA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9E64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9256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73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52FB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75D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EB16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D950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E8FF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A706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AFEE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2F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3B9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200B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59D8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D46D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362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8BE0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</w:tr>
      <w:tr w:rsidR="003D5848" w:rsidRPr="00934A59" w14:paraId="73072D5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812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85E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FA5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A97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2CC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F9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52F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A7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B87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7E8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569D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DC71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FB2B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016C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667D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879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7AB4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746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6391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D322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E0E5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23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95BA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226A8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0AFA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362E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AD0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439D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0.293</w:t>
            </w:r>
          </w:p>
        </w:tc>
      </w:tr>
      <w:tr w:rsidR="003D5848" w:rsidRPr="00934A59" w14:paraId="733323C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2EF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1F8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20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B12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5D99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D02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0DA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56C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C14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529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78E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C144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6D6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FEF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482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F86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F81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BE5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EA4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7F6A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FC1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73B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557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D55C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584F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F254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C53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1BA2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</w:tr>
      <w:tr w:rsidR="003D5848" w:rsidRPr="00934A59" w14:paraId="012BDD2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1B1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57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03F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FF1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008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DE91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3D9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3CE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28C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35B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DB7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494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A08E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8A3B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2FD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7285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33E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3D9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5D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1512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79C2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0.244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2956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92C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2BFE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CB13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B6FE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0.772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494E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C52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0F9D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0.066</w:t>
            </w:r>
          </w:p>
        </w:tc>
      </w:tr>
      <w:tr w:rsidR="003D5848" w:rsidRPr="00934A59" w14:paraId="1CACEDCA" w14:textId="77777777" w:rsidTr="00C8738A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CF11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58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CC41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F15E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F85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71C2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57B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C504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414D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56E0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5D3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AAC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9B396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B490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128C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15AED3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5290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4BE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0DFC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A0D6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593F66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4BC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182E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9A3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6025A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434812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F5F9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3B5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75280D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</w:tr>
    </w:tbl>
    <w:p w14:paraId="23E09BF7" w14:textId="77777777" w:rsidR="00163B0E" w:rsidRPr="00934A59" w:rsidRDefault="00163B0E" w:rsidP="00163B0E">
      <w:r w:rsidRPr="00934A59">
        <w:rPr>
          <w:rFonts w:hint="eastAsia"/>
        </w:rPr>
        <w:t>*</w:t>
      </w:r>
      <w:r w:rsidRPr="00934A59">
        <w:t xml:space="preserve"> The color reflects the level of risk quotients (RQs)</w:t>
      </w:r>
      <w:r w:rsidRPr="00934A59">
        <w:rPr>
          <w:rFonts w:hint="eastAsia"/>
        </w:rPr>
        <w:t>:</w:t>
      </w:r>
      <w:r w:rsidRPr="00934A59">
        <w:t xml:space="preserve"> </w:t>
      </w:r>
    </w:p>
    <w:tbl>
      <w:tblPr>
        <w:tblStyle w:val="affff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134"/>
      </w:tblGrid>
      <w:tr w:rsidR="00163B0E" w:rsidRPr="00934A59" w14:paraId="3392B768" w14:textId="77777777" w:rsidTr="00AD26BF">
        <w:tc>
          <w:tcPr>
            <w:tcW w:w="2127" w:type="dxa"/>
          </w:tcPr>
          <w:p w14:paraId="7ACC2B5E" w14:textId="77777777" w:rsidR="00163B0E" w:rsidRPr="00934A59" w:rsidRDefault="00163B0E" w:rsidP="00AD26BF">
            <w:pPr>
              <w:pStyle w:val="affffff"/>
            </w:pPr>
            <w:r w:rsidRPr="00934A59">
              <w:t>RQs &lt; 0.01</w:t>
            </w:r>
          </w:p>
        </w:tc>
        <w:tc>
          <w:tcPr>
            <w:tcW w:w="1134" w:type="dxa"/>
          </w:tcPr>
          <w:p w14:paraId="05A8B0C9" w14:textId="77777777" w:rsidR="00163B0E" w:rsidRPr="00934A59" w:rsidRDefault="00163B0E" w:rsidP="00AD26BF">
            <w:pPr>
              <w:pStyle w:val="affffff"/>
            </w:pPr>
            <w:r w:rsidRPr="00934A59">
              <w:t>(</w:t>
            </w:r>
            <w:proofErr w:type="gramStart"/>
            <w:r w:rsidRPr="00934A59">
              <w:t>no</w:t>
            </w:r>
            <w:proofErr w:type="gramEnd"/>
            <w:r w:rsidRPr="00934A59">
              <w:t xml:space="preserve"> color)</w:t>
            </w:r>
          </w:p>
        </w:tc>
      </w:tr>
      <w:tr w:rsidR="00163B0E" w:rsidRPr="00934A59" w14:paraId="5A8CE212" w14:textId="77777777" w:rsidTr="00AD26BF">
        <w:tc>
          <w:tcPr>
            <w:tcW w:w="2127" w:type="dxa"/>
            <w:shd w:val="clear" w:color="auto" w:fill="E2EFD9" w:themeFill="accent6" w:themeFillTint="33"/>
          </w:tcPr>
          <w:p w14:paraId="1E92E6F3" w14:textId="77777777" w:rsidR="00163B0E" w:rsidRPr="00934A59" w:rsidRDefault="00163B0E" w:rsidP="00AD26BF">
            <w:pPr>
              <w:pStyle w:val="affffff"/>
            </w:pPr>
            <w:r w:rsidRPr="00934A59">
              <w:t xml:space="preserve">0.01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0.1</w:t>
            </w:r>
          </w:p>
        </w:tc>
        <w:tc>
          <w:tcPr>
            <w:tcW w:w="1134" w:type="dxa"/>
          </w:tcPr>
          <w:p w14:paraId="04B2CDC6" w14:textId="77777777" w:rsidR="00163B0E" w:rsidRPr="00934A59" w:rsidRDefault="00163B0E" w:rsidP="00AD26BF">
            <w:pPr>
              <w:pStyle w:val="affffff"/>
            </w:pPr>
            <w:r w:rsidRPr="00934A59">
              <w:rPr>
                <w:rFonts w:hint="eastAsia"/>
              </w:rPr>
              <w:t>(</w:t>
            </w:r>
            <w:r w:rsidRPr="00934A59">
              <w:t>green)</w:t>
            </w:r>
          </w:p>
        </w:tc>
      </w:tr>
      <w:tr w:rsidR="00163B0E" w:rsidRPr="00934A59" w14:paraId="0B2B1FCB" w14:textId="77777777" w:rsidTr="00AD26BF">
        <w:tc>
          <w:tcPr>
            <w:tcW w:w="2127" w:type="dxa"/>
            <w:shd w:val="clear" w:color="auto" w:fill="FFF2CC" w:themeFill="accent4" w:themeFillTint="33"/>
          </w:tcPr>
          <w:p w14:paraId="69C9AEC5" w14:textId="77777777" w:rsidR="00163B0E" w:rsidRPr="00934A59" w:rsidRDefault="00163B0E" w:rsidP="00AD26BF">
            <w:pPr>
              <w:pStyle w:val="affffff"/>
            </w:pPr>
            <w:r w:rsidRPr="00934A59">
              <w:t xml:space="preserve">0.1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 &lt; 1</w:t>
            </w:r>
          </w:p>
        </w:tc>
        <w:tc>
          <w:tcPr>
            <w:tcW w:w="1134" w:type="dxa"/>
          </w:tcPr>
          <w:p w14:paraId="79429A6C" w14:textId="77777777" w:rsidR="00163B0E" w:rsidRPr="00934A59" w:rsidRDefault="00163B0E" w:rsidP="00AD26BF">
            <w:pPr>
              <w:pStyle w:val="affffff"/>
            </w:pPr>
            <w:r w:rsidRPr="00934A59">
              <w:t>(yellow)</w:t>
            </w:r>
          </w:p>
        </w:tc>
      </w:tr>
      <w:tr w:rsidR="00163B0E" w:rsidRPr="00934A59" w14:paraId="352BE838" w14:textId="77777777" w:rsidTr="00AD26BF">
        <w:tc>
          <w:tcPr>
            <w:tcW w:w="2127" w:type="dxa"/>
            <w:shd w:val="clear" w:color="auto" w:fill="FBE4D5" w:themeFill="accent2" w:themeFillTint="33"/>
          </w:tcPr>
          <w:p w14:paraId="106F5A48" w14:textId="77777777" w:rsidR="00163B0E" w:rsidRPr="00934A59" w:rsidRDefault="00163B0E" w:rsidP="00AD26BF">
            <w:pPr>
              <w:pStyle w:val="affffff"/>
            </w:pPr>
            <w:r w:rsidRPr="00934A59">
              <w:lastRenderedPageBreak/>
              <w:t xml:space="preserve">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 10</w:t>
            </w:r>
          </w:p>
        </w:tc>
        <w:tc>
          <w:tcPr>
            <w:tcW w:w="1134" w:type="dxa"/>
          </w:tcPr>
          <w:p w14:paraId="1AE74417" w14:textId="77777777" w:rsidR="00163B0E" w:rsidRPr="00934A59" w:rsidRDefault="00163B0E" w:rsidP="00AD26BF">
            <w:pPr>
              <w:pStyle w:val="affffff"/>
            </w:pPr>
            <w:r w:rsidRPr="00934A59">
              <w:t>(reddish)</w:t>
            </w:r>
          </w:p>
        </w:tc>
      </w:tr>
      <w:tr w:rsidR="00163B0E" w:rsidRPr="00934A59" w14:paraId="22020BC5" w14:textId="77777777" w:rsidTr="00AD26BF">
        <w:tc>
          <w:tcPr>
            <w:tcW w:w="2127" w:type="dxa"/>
            <w:shd w:val="clear" w:color="auto" w:fill="FF7C80"/>
          </w:tcPr>
          <w:p w14:paraId="70787938" w14:textId="77777777" w:rsidR="00163B0E" w:rsidRPr="00934A59" w:rsidRDefault="00163B0E" w:rsidP="00AD26BF">
            <w:pPr>
              <w:pStyle w:val="affffff"/>
            </w:pPr>
            <w:r w:rsidRPr="00934A59">
              <w:t xml:space="preserve">RQs </w:t>
            </w:r>
            <w:r w:rsidRPr="00934A59">
              <w:rPr>
                <w:rFonts w:hint="eastAsia"/>
              </w:rPr>
              <w:t>≥</w:t>
            </w:r>
            <w:r w:rsidRPr="00934A59">
              <w:t xml:space="preserve"> 10</w:t>
            </w:r>
          </w:p>
        </w:tc>
        <w:tc>
          <w:tcPr>
            <w:tcW w:w="1134" w:type="dxa"/>
          </w:tcPr>
          <w:p w14:paraId="58CF411E" w14:textId="77777777" w:rsidR="00163B0E" w:rsidRPr="00934A59" w:rsidRDefault="00163B0E" w:rsidP="00AD26BF">
            <w:pPr>
              <w:pStyle w:val="affffff"/>
            </w:pPr>
            <w:r w:rsidRPr="00934A59">
              <w:t>(red)</w:t>
            </w:r>
          </w:p>
        </w:tc>
      </w:tr>
    </w:tbl>
    <w:p w14:paraId="6ADC85A6" w14:textId="77777777" w:rsidR="00163B0E" w:rsidRPr="00934A59" w:rsidRDefault="00163B0E" w:rsidP="00363D3E">
      <w:pPr>
        <w:rPr>
          <w:rFonts w:cs="Times New Roman"/>
        </w:rPr>
      </w:pPr>
    </w:p>
    <w:p w14:paraId="3187AACA" w14:textId="77777777" w:rsidR="00E53BF3" w:rsidRPr="00934A59" w:rsidRDefault="00E53BF3" w:rsidP="00363D3E">
      <w:pPr>
        <w:rPr>
          <w:rFonts w:cs="Times New Roman"/>
        </w:rPr>
        <w:sectPr w:rsidR="00E53BF3" w:rsidRPr="00934A59" w:rsidSect="003A2427">
          <w:pgSz w:w="16838" w:h="11906" w:orient="landscape"/>
          <w:pgMar w:top="567" w:right="1418" w:bottom="567" w:left="1418" w:header="0" w:footer="0" w:gutter="0"/>
          <w:lnNumType w:countBy="1" w:restart="continuous"/>
          <w:cols w:space="425"/>
          <w:docGrid w:type="linesAndChars" w:linePitch="312"/>
        </w:sectPr>
      </w:pPr>
    </w:p>
    <w:p w14:paraId="77733F68" w14:textId="02B95DD0" w:rsidR="00437788" w:rsidRPr="00934A59" w:rsidRDefault="001B6C3E" w:rsidP="001754FF">
      <w:pPr>
        <w:pStyle w:val="Abstract"/>
      </w:pPr>
      <w:r w:rsidRPr="00934A59">
        <w:rPr>
          <w:rFonts w:hint="eastAsia"/>
        </w:rPr>
        <w:lastRenderedPageBreak/>
        <w:t>R</w:t>
      </w:r>
      <w:r w:rsidRPr="00934A59">
        <w:t>eferences:</w:t>
      </w:r>
    </w:p>
    <w:p w14:paraId="3228E5ED" w14:textId="5BD1CC38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Ambili, T. R., et al., 2013. Toxicological Effects of the Antibiotic Oxytetracycline to an Indian Major Carp Labeo rohita. Archives of Environmental Contamination and Toxicology. 64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494-503.</w:t>
      </w:r>
    </w:p>
    <w:p w14:paraId="1A81FC0D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Ando, T., et al., 2007. A novel method using cyanobacteria for ecotoxicity test of veterinary antimicrobial agents. Environmental Toxicology and Chemistry. 26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601-606.</w:t>
      </w:r>
    </w:p>
    <w:p w14:paraId="6A15B8A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Bengtsson-Palme, J., Larsson, D. J., 2016. Concentrations of antibiotics predicted to select for resistant bacteria: Proposed limits for environmental regulation. Environment International. 86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140-149.</w:t>
      </w:r>
    </w:p>
    <w:p w14:paraId="0F4200E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2004a. Microcosm evaluation of the effects of an eight pharmaceutical mixture to the aquatic macrophytes Lemna gibba and Myriophyllum sibiricum. Aquatic Toxicology. 70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23-40.</w:t>
      </w:r>
    </w:p>
    <w:p w14:paraId="4457E95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2004b. Effects of 25 pharmaceutical compounds to Lemna gibba using a seven-day static-renewal test. Environmental Toxicology and Chemistry. 23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371-382.</w:t>
      </w:r>
    </w:p>
    <w:p w14:paraId="37BEF98B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2008. Herbicidal Effects of Sulfamethoxazole in Lemna gibba: Using p-Aminobenzoic Acid As a Biomarker of Effect. Environmental Science &amp; Technology. 42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8965-8970.</w:t>
      </w:r>
    </w:p>
    <w:p w14:paraId="002CC93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Christensen, A. M., et al., 2006. Ecotoxicity of mixtures of antibiotics used in aquacultures. Environmental Toxicology and Chemistry. 25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2208-2215.</w:t>
      </w:r>
    </w:p>
    <w:p w14:paraId="7D927B0A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De Liguoro, M., et al., 2012. Sublethal effects of trimethoprim on four freshwater organisms. Ecotoxicology and Environmental Safety. 82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114-121.</w:t>
      </w:r>
    </w:p>
    <w:p w14:paraId="4D3AD3B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De Liguoro, M., et al., 2009. The toxicity of sulfamethazine to Daphnia magna and its additivity to other veterinary sulfonamides and trimethoprim. Chemosphere. 75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1519-1524.</w:t>
      </w:r>
    </w:p>
    <w:p w14:paraId="7137FD7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Freitas, E. C., et al., 2018. Effects of florfenicol and oxytetracycline on the tropical cladoceran Ceriodaphnia silvestrii: A mixture toxicity approach to predict the potential risks of antimicrobials for zooplankton. Ecotoxicology and Environmental Safety. 162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663-672.</w:t>
      </w:r>
    </w:p>
    <w:p w14:paraId="034F20D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Garcia, R. J., et al., 2008. Localization of oxytetracycline in chlamydomonas reinhardtii (chlorophyceae). Journal of Phycology. 44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1282-1289.</w:t>
      </w:r>
    </w:p>
    <w:p w14:paraId="1D3174D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González-Pleiter, M., et al., 2013. Toxicity of five antibiotics and their mixtures towards photosynthetic aquatic organisms: Implications for environmental risk assessment. Water Research. 47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2050-2064.</w:t>
      </w:r>
    </w:p>
    <w:p w14:paraId="75BD56FB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Guo, R. X., Chen, J. Q., 2012. Phytoplankton toxicity of the antibiotic chlortetracycline and its UV light degradation products. Chemosphere. 87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1254-1259.</w:t>
      </w:r>
    </w:p>
    <w:p w14:paraId="6374BC66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Halling-Sørensen, B., 2000. Algal toxicity of antibacterial agents used in intensive farming. Chemosphere. 40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731-739.</w:t>
      </w:r>
    </w:p>
    <w:p w14:paraId="2537F562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Hu, Y., et al., 2018. Antibiotics in surface water and sediments from Hanjiang River, Central China: Occurrence, behavior and risk assessment. Ecotoxicology and Environmental Safety. 157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150-158.</w:t>
      </w:r>
    </w:p>
    <w:p w14:paraId="4F95040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Isidori, M., et al., 2005. Toxic and genotoxic evaluation of six antibiotics on non-target organisms. Science of The Total Environment. 346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87-98.</w:t>
      </w:r>
    </w:p>
    <w:p w14:paraId="52A3F5A6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Ji, K., et al., 2012. Risk assessment of chlortetracycline, oxytetracycline, sulfamethazine, sulfathiazole, and erythromycin in aquatic environment: are the current environmental concentrations safe? Ecotoxicology. 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2031-2050.</w:t>
      </w:r>
    </w:p>
    <w:p w14:paraId="4A02577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Kim, H. Y., et al., 2014. </w:t>
      </w:r>
      <w:bookmarkStart w:id="26" w:name="OLE_LINK13"/>
      <w:r w:rsidRPr="00934A59">
        <w:rPr>
          <w:sz w:val="22"/>
          <w:szCs w:val="22"/>
        </w:rPr>
        <w:t>Relationship between trans-generational effects of tetracycline on Daphnia magna at the physiological and whole organism level</w:t>
      </w:r>
      <w:bookmarkEnd w:id="26"/>
      <w:r w:rsidRPr="00934A59">
        <w:rPr>
          <w:sz w:val="22"/>
          <w:szCs w:val="22"/>
        </w:rPr>
        <w:t>. Environmental Pollution. 191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111-118.</w:t>
      </w:r>
    </w:p>
    <w:p w14:paraId="4C1EC63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Kim, Y., et al., 2007. Aquatic toxicity of acetaminophen, carbamazepine, cimetidine, diltiazem and six </w:t>
      </w:r>
      <w:r w:rsidRPr="00934A59">
        <w:rPr>
          <w:sz w:val="22"/>
          <w:szCs w:val="22"/>
        </w:rPr>
        <w:lastRenderedPageBreak/>
        <w:t>major sulfonamides, and their potential ecological risks in Korea. Environment International. 33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370-375.</w:t>
      </w:r>
    </w:p>
    <w:p w14:paraId="667E70E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Laville, N., et al., 2004. Effects of human pharmaceuticals on cytotoxicity, EROD activity and ROS production in fish hepatocytes. Toxicology. 196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41-55.</w:t>
      </w:r>
    </w:p>
    <w:p w14:paraId="7667951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Li, Z., et al., 2020. Antibiotics in aquatic environments of China: A review and meta-analysis. Ecotoxicology and Environmental Safety. 199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110668.</w:t>
      </w:r>
    </w:p>
    <w:p w14:paraId="281BCAA2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Li, Z., et al., 2012. Single and combined effects of selected pharmaceuticals at sublethal concentrations on multiple biomarkers in Carassius auratus. Ecotoxicology. 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353-361.</w:t>
      </w:r>
    </w:p>
    <w:p w14:paraId="7B081DEF" w14:textId="1486A8C4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Liu, B.</w:t>
      </w:r>
      <w:r w:rsidR="0059517B" w:rsidRPr="00934A59">
        <w:rPr>
          <w:sz w:val="22"/>
          <w:szCs w:val="22"/>
        </w:rPr>
        <w:t xml:space="preserve"> Y</w:t>
      </w:r>
      <w:r w:rsidRPr="00934A59">
        <w:rPr>
          <w:sz w:val="22"/>
          <w:szCs w:val="22"/>
        </w:rPr>
        <w:t>., et al., 2011. Toxic effects of erythromycin, ciprofloxacin and sulfamethoxazole on photosynthetic apparatus in Selenastrum capricornutum. Ecotoxicology and Environmental Safety. 74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1027-1035.</w:t>
      </w:r>
    </w:p>
    <w:p w14:paraId="618975B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Liu, J., et al., 2014. A multi-biomarker assessment of single and combined effects of norfloxacin and sulfamethoxazole on male goldfish (Carassius auratus). Ecotoxicology and Environmental Safety. 102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12-17.</w:t>
      </w:r>
    </w:p>
    <w:p w14:paraId="7F0536B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Lu, G., et al., 2013. Effects of selected pharmaceuticals on growth, reproduction and feeding of Daphnia Magna. Fresenius Environmental Bulletin. 22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2583-2589.</w:t>
      </w:r>
    </w:p>
    <w:p w14:paraId="53B6CF4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Lu, J., et al., 2018. Occurrence, distribution, and ecological-health risks of selected antibiotics in coastal waters along the coastline of China. Science of The Total Environment. 644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1469-1476.</w:t>
      </w:r>
    </w:p>
    <w:p w14:paraId="4119814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Lundén, T., Bylund, G., 2000. The influence of in vitro and in vivo exposure to antibiotics on mitogen-induced proliferation of lymphoid cells in rainbow trout (Oncorhynchus mykiss). Fish &amp; Shellfish Immunology. 10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395-404.</w:t>
      </w:r>
    </w:p>
    <w:p w14:paraId="7183A261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Lützhøft, H. C. H., et al., 1999. Algal Toxicity of Antibacterial Agents Applied in Danish Fish Farming. Archives of Environmental Contamination and Toxicology. 36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1-6.</w:t>
      </w:r>
    </w:p>
    <w:p w14:paraId="49850BB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Madureira, T. V., et al., 2012. The toxicity potential of pharmaceuticals found in the Douro River estuary (Portugal): Evaluation of impacts on fish liver, by histopathology, stereology, vitellogenin and CYP1A immunohistochemistry, after sub-acute exposures of the zebrafish model. Environmental Toxicology and Pharmacology. 34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34-45.</w:t>
      </w:r>
    </w:p>
    <w:p w14:paraId="6F2646C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Melvin, S. D., et al., 2014. Individual and Mixture Toxicity of Pharmaceuticals Naproxen, Carbamazepine, and Sulfamethoxazole to Australian Striped Marsh Frog Tadpoles (Limnodynastes peronii). Journal of Toxicology and Environmental Health, Part A. 77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337-345.</w:t>
      </w:r>
    </w:p>
    <w:p w14:paraId="1205F26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Mirzaei, R., et al., 2019. Antibiotics in urban wastewater and rivers of Tehran, Iran: Consumption, mass load, occurrence, and ecological risk. Chemosphere. 221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55-66.</w:t>
      </w:r>
    </w:p>
    <w:p w14:paraId="566A7515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Nagpure, H., Zambare, S., 2008. Tetracycline &amp; Chloramphenicol induced alterations in the glycogen content of various tissues of the freshwater bivalve, Lamellidens corrianus (Lea). Journal of Aquatic Biology. 23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113-118.</w:t>
      </w:r>
    </w:p>
    <w:p w14:paraId="6AD13F9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Nandurkar, H., Zambare, S., 2010. Study of tetracycline and chloramphenicol activity on the rate of oxygen consumption in (the experimental animal) freshwater bivalve Lamellidens corrianus (Lea). National Journal of Life Sciences. 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45-48.</w:t>
      </w:r>
    </w:p>
    <w:p w14:paraId="0B95612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Nandurkar, H., Zambare, S., 2012. Effect of tetracycline and chloramphenicol on protein contents in different tissues of freshwater bivalve, Parreysia cylindrica (Annandale &amp; Prashad). Flora and Fauna: An International Research Journal of Biological Sciences. 18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259-264.</w:t>
      </w:r>
    </w:p>
    <w:p w14:paraId="08BBD9B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Nguyen Dang Giang, C., et al., 2015. </w:t>
      </w:r>
      <w:bookmarkStart w:id="27" w:name="OLE_LINK14"/>
      <w:r w:rsidRPr="00934A59">
        <w:rPr>
          <w:sz w:val="22"/>
          <w:szCs w:val="22"/>
        </w:rPr>
        <w:t>Occurrence and Dissipation of the Antibiotics Sulfamethoxazole, Sulfadiazine, Trimethoprim, and Enrofloxacin in the Mekong Delta, Vietnam</w:t>
      </w:r>
      <w:bookmarkEnd w:id="27"/>
      <w:r w:rsidRPr="00934A59">
        <w:rPr>
          <w:sz w:val="22"/>
          <w:szCs w:val="22"/>
        </w:rPr>
        <w:t>. PLOS ONE. 10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e0131855.</w:t>
      </w:r>
    </w:p>
    <w:p w14:paraId="31540735" w14:textId="654FC92E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lastRenderedPageBreak/>
        <w:t>Nie, X.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P., et al., 2013. Toxic effects of erythromycin, ciprofloxacin and sulfamethoxazole exposure to the antioxidant system in Pseudokirchneriella subcapitata. Environmental Pollution. 172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23-32.</w:t>
      </w:r>
    </w:p>
    <w:p w14:paraId="2A7179BD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Nunes, B., et al., 2015. </w:t>
      </w:r>
      <w:bookmarkStart w:id="28" w:name="OLE_LINK92"/>
      <w:r w:rsidRPr="00934A59">
        <w:rPr>
          <w:sz w:val="22"/>
          <w:szCs w:val="22"/>
        </w:rPr>
        <w:t>Acute Effects of Tetracycline Exposure in the Freshwater Fish Gambusia holbrooki: Antioxidant Effects, Neurotoxicity and Histological Alterations.</w:t>
      </w:r>
      <w:bookmarkEnd w:id="28"/>
      <w:r w:rsidRPr="00934A59">
        <w:rPr>
          <w:sz w:val="22"/>
          <w:szCs w:val="22"/>
        </w:rPr>
        <w:t xml:space="preserve"> Archives of Environmental Contamination and Toxicology. 68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371-381.</w:t>
      </w:r>
    </w:p>
    <w:p w14:paraId="107BDDA8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Oliveira, R., et al., 2013. Effects of oxytetracycline and amoxicillin on development and biomarkers activities of zebrafish (Danio rerio). Environmental Toxicology and Pharmacology. 36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903-912.</w:t>
      </w:r>
    </w:p>
    <w:p w14:paraId="7248EAE7" w14:textId="573014DE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Park, K., Kwak, I.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S., 2012. Gene expression of ribosomal protein mRNA in Chironomus riparius: Effects of endocrine disruptor chemicals and antibiotics. Comparative Biochemistry and Physiology Part C: Toxicology &amp; Pharmacology. 156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113-120.</w:t>
      </w:r>
    </w:p>
    <w:p w14:paraId="30B44F8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Park, S., Choi, K., 2008. Hazard assessment of commonly used agricultural antibiotics on aquatic ecosystems. Ecotoxicology. 17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526-538.</w:t>
      </w:r>
    </w:p>
    <w:p w14:paraId="2BAB8A9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Parolini, M., et al., 2013. Application of a Biomarker Response Index for Ranking the Toxicity of Five Pharmaceutical and Personal Care Products (PPCPs) to the Bivalve Dreissena polymorpha. Archives of Environmental Contamination and Toxicology. 64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439-447.</w:t>
      </w:r>
    </w:p>
    <w:p w14:paraId="606BF9C5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Pascoe, D., et al., 2003. Do pharmaceuticals affect freshwater invertebrates? A study with the cnidarian Hydra vulgaris. Chemosphere. 51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521-528.</w:t>
      </w:r>
    </w:p>
    <w:p w14:paraId="35B0E73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Quinn, B., et al., 2008. An investigation into the acute and chronic toxicity of eleven pharmaceuticals (and their solvents) found in wastewater effluent on the cnidarian, Hydra attenuata. Science of The Total Environment. 389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306-314.</w:t>
      </w:r>
    </w:p>
    <w:p w14:paraId="50A7E22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Saejung, C., et al., 2014. Bath efficacy of sodium hypochlorite, oxytetracycline dihydrate and chloramphenicol against bacterial black disease in fairy shrimp Branchinella thailandensis. Aquaculture Research. 45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1697-1705.</w:t>
      </w:r>
    </w:p>
    <w:p w14:paraId="2302D4A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Selderslaghs, I. W. T., et al., 2012. Feasibility study of the zebrafish assay as an alternative method to screen for developmental toxicity and embryotoxicity using a training set of 27 compounds. Reproductive Toxicology. 33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142-154.</w:t>
      </w:r>
    </w:p>
    <w:p w14:paraId="7B577CD8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Turkdogan, F. I., Yetilmezsoy, K., 2009. Appraisal of potential environmental risks associated with human antibiotic consumption in Turkey. Journal of Hazardous Materials. 166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297-308.</w:t>
      </w:r>
    </w:p>
    <w:p w14:paraId="36D28933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Villa, S., et al., 2018. Comparison of the behavioural effects of pharmaceuticals and pesticides on Diamesa zernyi larvae (Chironomidae). Environmental Pollution. 238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130-139.</w:t>
      </w:r>
    </w:p>
    <w:p w14:paraId="507DD7A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Wollenberger, L., et al., 2000. Acute and chronic toxicity of veterinary antibiotics to Daphnia magna. Chemosphere. 40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723-730.</w:t>
      </w:r>
    </w:p>
    <w:p w14:paraId="412C2071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Xu, M., et al., 2019. Occurrence and ecological risk of pharmaceuticals and personal care products (PPCPs) and pesticides in typical surface watersheds, China. Ecotoxicology and Environmental Safety. 175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289-298.</w:t>
      </w:r>
    </w:p>
    <w:p w14:paraId="619DB61D" w14:textId="61088911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Yang, L.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H., et al., 2008. Growth-inhibiting effects of 12 antibacterial agents and their mixtures on the freshwater microalga Pseudokirchneriella subcapitata. Environmental Toxicology and Chemistry. 27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1201-1208.</w:t>
      </w:r>
    </w:p>
    <w:p w14:paraId="4BD7268A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Yang, W., et al., 2013. Toxicity studies of tetracycline on Microcystis aeruginosa and Selenastrum capricornutum. Environmental Toxicology and Pharmacology. 35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320-324.</w:t>
      </w:r>
    </w:p>
    <w:p w14:paraId="618CAB9F" w14:textId="77777777" w:rsidR="00D52BD5" w:rsidRPr="00357CE2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Zhang, S. X., et al., 2020. Emission and fate of antibiotics in the Dongjiang River Basin, China: Implication for antibiotic resistance risk. Science of the Total Environment. 712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11.</w:t>
      </w:r>
    </w:p>
    <w:p w14:paraId="18EC6DEC" w14:textId="5039FDFE" w:rsidR="001B6C3E" w:rsidRPr="00357CE2" w:rsidRDefault="001B6C3E" w:rsidP="00363D3E">
      <w:pPr>
        <w:rPr>
          <w:rFonts w:cs="Times New Roman"/>
          <w:szCs w:val="22"/>
        </w:rPr>
      </w:pPr>
    </w:p>
    <w:sectPr w:rsidR="001B6C3E" w:rsidRPr="00357CE2" w:rsidSect="00FA581C">
      <w:pgSz w:w="11906" w:h="16838"/>
      <w:pgMar w:top="1418" w:right="1418" w:bottom="1418" w:left="1418" w:header="851" w:footer="992" w:gutter="0"/>
      <w:lnNumType w:countBy="1" w:restart="continuous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AF4F92" w14:textId="77777777" w:rsidR="007665EA" w:rsidRDefault="007665EA" w:rsidP="00AA6B0A">
      <w:pPr>
        <w:spacing w:line="240" w:lineRule="auto"/>
      </w:pPr>
      <w:r>
        <w:separator/>
      </w:r>
    </w:p>
  </w:endnote>
  <w:endnote w:type="continuationSeparator" w:id="0">
    <w:p w14:paraId="245E1C17" w14:textId="77777777" w:rsidR="007665EA" w:rsidRDefault="007665EA" w:rsidP="00AA6B0A">
      <w:pPr>
        <w:spacing w:line="240" w:lineRule="auto"/>
      </w:pPr>
      <w:r>
        <w:continuationSeparator/>
      </w:r>
    </w:p>
  </w:endnote>
  <w:endnote w:type="continuationNotice" w:id="1">
    <w:p w14:paraId="47426E90" w14:textId="77777777" w:rsidR="007665EA" w:rsidRDefault="007665E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7900532"/>
      <w:docPartObj>
        <w:docPartGallery w:val="Page Numbers (Bottom of Page)"/>
        <w:docPartUnique/>
      </w:docPartObj>
    </w:sdtPr>
    <w:sdtEndPr/>
    <w:sdtContent>
      <w:p w14:paraId="200C4329" w14:textId="75B2CC49" w:rsidR="001E75F1" w:rsidRDefault="001E75F1">
        <w:pPr>
          <w:pStyle w:val="aff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7E41A04" w14:textId="77777777" w:rsidR="001E75F1" w:rsidRDefault="001E75F1">
    <w:pPr>
      <w:pStyle w:val="aff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31E2D" w14:textId="77777777" w:rsidR="007665EA" w:rsidRDefault="007665EA" w:rsidP="00AA6B0A">
      <w:pPr>
        <w:spacing w:line="240" w:lineRule="auto"/>
      </w:pPr>
      <w:r>
        <w:separator/>
      </w:r>
    </w:p>
  </w:footnote>
  <w:footnote w:type="continuationSeparator" w:id="0">
    <w:p w14:paraId="1A4A88CC" w14:textId="77777777" w:rsidR="007665EA" w:rsidRDefault="007665EA" w:rsidP="00AA6B0A">
      <w:pPr>
        <w:spacing w:line="240" w:lineRule="auto"/>
      </w:pPr>
      <w:r>
        <w:continuationSeparator/>
      </w:r>
    </w:p>
  </w:footnote>
  <w:footnote w:type="continuationNotice" w:id="1">
    <w:p w14:paraId="0ACC50BC" w14:textId="77777777" w:rsidR="007665EA" w:rsidRDefault="007665EA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07655C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E54E6D80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DC62E10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C13EFB18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108C0DF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BA01CF8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2DECB4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DB24A46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6A34D1D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244E3106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86108AA"/>
    <w:multiLevelType w:val="multilevel"/>
    <w:tmpl w:val="DE526F3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19A74435"/>
    <w:multiLevelType w:val="hybridMultilevel"/>
    <w:tmpl w:val="CD723CBC"/>
    <w:lvl w:ilvl="0" w:tplc="E59424C4"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A1B0C86"/>
    <w:multiLevelType w:val="multilevel"/>
    <w:tmpl w:val="9500A04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suff w:val="space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1"/>
      <w:suff w:val="space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1"/>
      <w:suff w:val="space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3" w15:restartNumberingAfterBreak="0">
    <w:nsid w:val="400F4A9F"/>
    <w:multiLevelType w:val="multilevel"/>
    <w:tmpl w:val="9DF0A8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6A9B15AB"/>
    <w:multiLevelType w:val="hybridMultilevel"/>
    <w:tmpl w:val="1DBC068E"/>
    <w:lvl w:ilvl="0" w:tplc="EF669A54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E032E53"/>
    <w:multiLevelType w:val="hybridMultilevel"/>
    <w:tmpl w:val="00EC9880"/>
    <w:lvl w:ilvl="0" w:tplc="3FA4CCD8"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015760916">
    <w:abstractNumId w:val="14"/>
  </w:num>
  <w:num w:numId="2" w16cid:durableId="1883441087">
    <w:abstractNumId w:val="10"/>
  </w:num>
  <w:num w:numId="3" w16cid:durableId="1500463843">
    <w:abstractNumId w:val="13"/>
  </w:num>
  <w:num w:numId="4" w16cid:durableId="792598590">
    <w:abstractNumId w:val="0"/>
  </w:num>
  <w:num w:numId="5" w16cid:durableId="371617551">
    <w:abstractNumId w:val="1"/>
  </w:num>
  <w:num w:numId="6" w16cid:durableId="449670755">
    <w:abstractNumId w:val="2"/>
  </w:num>
  <w:num w:numId="7" w16cid:durableId="1274442803">
    <w:abstractNumId w:val="3"/>
  </w:num>
  <w:num w:numId="8" w16cid:durableId="1218472057">
    <w:abstractNumId w:val="4"/>
  </w:num>
  <w:num w:numId="9" w16cid:durableId="1786924656">
    <w:abstractNumId w:val="5"/>
  </w:num>
  <w:num w:numId="10" w16cid:durableId="1041788821">
    <w:abstractNumId w:val="6"/>
  </w:num>
  <w:num w:numId="11" w16cid:durableId="1685206770">
    <w:abstractNumId w:val="7"/>
  </w:num>
  <w:num w:numId="12" w16cid:durableId="1370909431">
    <w:abstractNumId w:val="8"/>
  </w:num>
  <w:num w:numId="13" w16cid:durableId="188229602">
    <w:abstractNumId w:val="9"/>
  </w:num>
  <w:num w:numId="14" w16cid:durableId="449203830">
    <w:abstractNumId w:val="11"/>
  </w:num>
  <w:num w:numId="15" w16cid:durableId="1641687772">
    <w:abstractNumId w:val="12"/>
  </w:num>
  <w:num w:numId="16" w16cid:durableId="95682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linkStyl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3MTS3NDAyMTWwtLRQ0lEKTi0uzszPAykwMqwFAL+DfuMtAAAA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Ecotox and Enviro Safet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tvesfdz4z9rv0es5w05zfxnza02ad92dswf&quot;&gt;PhD&lt;record-ids&gt;&lt;item&gt;589&lt;/item&gt;&lt;item&gt;621&lt;/item&gt;&lt;item&gt;3607&lt;/item&gt;&lt;item&gt;3708&lt;/item&gt;&lt;item&gt;3709&lt;/item&gt;&lt;item&gt;3710&lt;/item&gt;&lt;item&gt;3711&lt;/item&gt;&lt;item&gt;3712&lt;/item&gt;&lt;item&gt;3713&lt;/item&gt;&lt;item&gt;3714&lt;/item&gt;&lt;item&gt;3715&lt;/item&gt;&lt;item&gt;3716&lt;/item&gt;&lt;item&gt;3717&lt;/item&gt;&lt;item&gt;3718&lt;/item&gt;&lt;item&gt;3719&lt;/item&gt;&lt;item&gt;3720&lt;/item&gt;&lt;item&gt;3721&lt;/item&gt;&lt;item&gt;3722&lt;/item&gt;&lt;item&gt;3723&lt;/item&gt;&lt;item&gt;3724&lt;/item&gt;&lt;item&gt;3725&lt;/item&gt;&lt;item&gt;3726&lt;/item&gt;&lt;item&gt;3727&lt;/item&gt;&lt;item&gt;3728&lt;/item&gt;&lt;item&gt;3729&lt;/item&gt;&lt;item&gt;3730&lt;/item&gt;&lt;item&gt;3731&lt;/item&gt;&lt;item&gt;3732&lt;/item&gt;&lt;item&gt;3733&lt;/item&gt;&lt;item&gt;3734&lt;/item&gt;&lt;item&gt;3736&lt;/item&gt;&lt;item&gt;3737&lt;/item&gt;&lt;item&gt;3738&lt;/item&gt;&lt;item&gt;3739&lt;/item&gt;&lt;item&gt;3740&lt;/item&gt;&lt;item&gt;3741&lt;/item&gt;&lt;item&gt;3742&lt;/item&gt;&lt;item&gt;3743&lt;/item&gt;&lt;item&gt;3744&lt;/item&gt;&lt;item&gt;3745&lt;/item&gt;&lt;item&gt;3746&lt;/item&gt;&lt;item&gt;3747&lt;/item&gt;&lt;item&gt;3748&lt;/item&gt;&lt;item&gt;3749&lt;/item&gt;&lt;item&gt;3751&lt;/item&gt;&lt;item&gt;3752&lt;/item&gt;&lt;item&gt;3753&lt;/item&gt;&lt;item&gt;3754&lt;/item&gt;&lt;item&gt;3755&lt;/item&gt;&lt;item&gt;3756&lt;/item&gt;&lt;item&gt;3848&lt;/item&gt;&lt;item&gt;3853&lt;/item&gt;&lt;/record-ids&gt;&lt;/item&gt;&lt;/Libraries&gt;"/>
  </w:docVars>
  <w:rsids>
    <w:rsidRoot w:val="007163B7"/>
    <w:rsid w:val="00001DC6"/>
    <w:rsid w:val="000027B4"/>
    <w:rsid w:val="0000351F"/>
    <w:rsid w:val="00004019"/>
    <w:rsid w:val="000041A4"/>
    <w:rsid w:val="000068B0"/>
    <w:rsid w:val="00007C0E"/>
    <w:rsid w:val="00011ED0"/>
    <w:rsid w:val="00012299"/>
    <w:rsid w:val="00012E0C"/>
    <w:rsid w:val="00013137"/>
    <w:rsid w:val="0001333C"/>
    <w:rsid w:val="00014692"/>
    <w:rsid w:val="000152C4"/>
    <w:rsid w:val="00015ADA"/>
    <w:rsid w:val="000162CE"/>
    <w:rsid w:val="000167B3"/>
    <w:rsid w:val="00016C74"/>
    <w:rsid w:val="00022679"/>
    <w:rsid w:val="00024F5E"/>
    <w:rsid w:val="00025E34"/>
    <w:rsid w:val="0002655C"/>
    <w:rsid w:val="00026EBC"/>
    <w:rsid w:val="000273BB"/>
    <w:rsid w:val="0003026B"/>
    <w:rsid w:val="0003031C"/>
    <w:rsid w:val="00030FAA"/>
    <w:rsid w:val="00031390"/>
    <w:rsid w:val="00031422"/>
    <w:rsid w:val="00031C73"/>
    <w:rsid w:val="0003308C"/>
    <w:rsid w:val="0003346A"/>
    <w:rsid w:val="000343E7"/>
    <w:rsid w:val="00035B71"/>
    <w:rsid w:val="00036539"/>
    <w:rsid w:val="00036AD4"/>
    <w:rsid w:val="00036AEE"/>
    <w:rsid w:val="000377F9"/>
    <w:rsid w:val="00040A69"/>
    <w:rsid w:val="000412F5"/>
    <w:rsid w:val="00043438"/>
    <w:rsid w:val="00044710"/>
    <w:rsid w:val="000506BD"/>
    <w:rsid w:val="00051080"/>
    <w:rsid w:val="00051BD8"/>
    <w:rsid w:val="00051CA0"/>
    <w:rsid w:val="00053361"/>
    <w:rsid w:val="00053D26"/>
    <w:rsid w:val="00053DBB"/>
    <w:rsid w:val="00054C08"/>
    <w:rsid w:val="00054DF4"/>
    <w:rsid w:val="000555E3"/>
    <w:rsid w:val="00055785"/>
    <w:rsid w:val="000563BD"/>
    <w:rsid w:val="000578FE"/>
    <w:rsid w:val="00062817"/>
    <w:rsid w:val="00062CA0"/>
    <w:rsid w:val="00063153"/>
    <w:rsid w:val="000638E6"/>
    <w:rsid w:val="00063E53"/>
    <w:rsid w:val="00063F3F"/>
    <w:rsid w:val="000653FD"/>
    <w:rsid w:val="00066233"/>
    <w:rsid w:val="000664EC"/>
    <w:rsid w:val="00067392"/>
    <w:rsid w:val="000714B4"/>
    <w:rsid w:val="00072799"/>
    <w:rsid w:val="00072BB8"/>
    <w:rsid w:val="000736AD"/>
    <w:rsid w:val="00073798"/>
    <w:rsid w:val="00073A07"/>
    <w:rsid w:val="0007492D"/>
    <w:rsid w:val="00074B8D"/>
    <w:rsid w:val="00075803"/>
    <w:rsid w:val="000767D7"/>
    <w:rsid w:val="00076D0F"/>
    <w:rsid w:val="00077599"/>
    <w:rsid w:val="000825A4"/>
    <w:rsid w:val="00083088"/>
    <w:rsid w:val="00083389"/>
    <w:rsid w:val="00083417"/>
    <w:rsid w:val="00085CAA"/>
    <w:rsid w:val="000868B7"/>
    <w:rsid w:val="000874A7"/>
    <w:rsid w:val="00087580"/>
    <w:rsid w:val="00090328"/>
    <w:rsid w:val="00090A79"/>
    <w:rsid w:val="00091BB1"/>
    <w:rsid w:val="00091F20"/>
    <w:rsid w:val="00092565"/>
    <w:rsid w:val="000925B6"/>
    <w:rsid w:val="0009282D"/>
    <w:rsid w:val="000935AA"/>
    <w:rsid w:val="00093873"/>
    <w:rsid w:val="00095482"/>
    <w:rsid w:val="00095944"/>
    <w:rsid w:val="00095ABB"/>
    <w:rsid w:val="000977BE"/>
    <w:rsid w:val="000A0758"/>
    <w:rsid w:val="000A1046"/>
    <w:rsid w:val="000A12DA"/>
    <w:rsid w:val="000A2124"/>
    <w:rsid w:val="000A2E90"/>
    <w:rsid w:val="000A2FBA"/>
    <w:rsid w:val="000A69CB"/>
    <w:rsid w:val="000B1976"/>
    <w:rsid w:val="000B3153"/>
    <w:rsid w:val="000B48B1"/>
    <w:rsid w:val="000B4C6E"/>
    <w:rsid w:val="000B4F4C"/>
    <w:rsid w:val="000B5698"/>
    <w:rsid w:val="000B5C1F"/>
    <w:rsid w:val="000B6C30"/>
    <w:rsid w:val="000B7F82"/>
    <w:rsid w:val="000C05BB"/>
    <w:rsid w:val="000C14FB"/>
    <w:rsid w:val="000C2680"/>
    <w:rsid w:val="000C3532"/>
    <w:rsid w:val="000C3B65"/>
    <w:rsid w:val="000C617E"/>
    <w:rsid w:val="000C668A"/>
    <w:rsid w:val="000C67D2"/>
    <w:rsid w:val="000C6C5D"/>
    <w:rsid w:val="000C7838"/>
    <w:rsid w:val="000C7AA7"/>
    <w:rsid w:val="000C7AF4"/>
    <w:rsid w:val="000C7BA8"/>
    <w:rsid w:val="000C7FDB"/>
    <w:rsid w:val="000D0DD0"/>
    <w:rsid w:val="000D197E"/>
    <w:rsid w:val="000D19A5"/>
    <w:rsid w:val="000D217B"/>
    <w:rsid w:val="000D22CB"/>
    <w:rsid w:val="000D34D3"/>
    <w:rsid w:val="000D69CE"/>
    <w:rsid w:val="000E0564"/>
    <w:rsid w:val="000E3B94"/>
    <w:rsid w:val="000E41D5"/>
    <w:rsid w:val="000E52FB"/>
    <w:rsid w:val="000E5BCD"/>
    <w:rsid w:val="000E5E70"/>
    <w:rsid w:val="000E5EF7"/>
    <w:rsid w:val="000E68F2"/>
    <w:rsid w:val="000E6A0C"/>
    <w:rsid w:val="000E6D88"/>
    <w:rsid w:val="000E76A5"/>
    <w:rsid w:val="000F2487"/>
    <w:rsid w:val="000F301A"/>
    <w:rsid w:val="000F3329"/>
    <w:rsid w:val="000F348B"/>
    <w:rsid w:val="000F3703"/>
    <w:rsid w:val="000F437F"/>
    <w:rsid w:val="000F564C"/>
    <w:rsid w:val="000F705C"/>
    <w:rsid w:val="000F7E62"/>
    <w:rsid w:val="00100A07"/>
    <w:rsid w:val="00100D3B"/>
    <w:rsid w:val="00101713"/>
    <w:rsid w:val="00104CF4"/>
    <w:rsid w:val="00105339"/>
    <w:rsid w:val="00107778"/>
    <w:rsid w:val="001079DE"/>
    <w:rsid w:val="00107E24"/>
    <w:rsid w:val="0011158A"/>
    <w:rsid w:val="00113761"/>
    <w:rsid w:val="00113896"/>
    <w:rsid w:val="00114FCD"/>
    <w:rsid w:val="001171DB"/>
    <w:rsid w:val="0012044A"/>
    <w:rsid w:val="00121590"/>
    <w:rsid w:val="001223E1"/>
    <w:rsid w:val="00123979"/>
    <w:rsid w:val="001260A8"/>
    <w:rsid w:val="00127E24"/>
    <w:rsid w:val="00130AA2"/>
    <w:rsid w:val="00131415"/>
    <w:rsid w:val="00132387"/>
    <w:rsid w:val="001331CB"/>
    <w:rsid w:val="001335AE"/>
    <w:rsid w:val="001336E2"/>
    <w:rsid w:val="00135C06"/>
    <w:rsid w:val="00135D9E"/>
    <w:rsid w:val="00136475"/>
    <w:rsid w:val="00137C04"/>
    <w:rsid w:val="001400D6"/>
    <w:rsid w:val="00140ECE"/>
    <w:rsid w:val="00141031"/>
    <w:rsid w:val="0014120E"/>
    <w:rsid w:val="001431B4"/>
    <w:rsid w:val="001436D2"/>
    <w:rsid w:val="00143F23"/>
    <w:rsid w:val="00144F12"/>
    <w:rsid w:val="001461A1"/>
    <w:rsid w:val="00146467"/>
    <w:rsid w:val="00147835"/>
    <w:rsid w:val="00150D03"/>
    <w:rsid w:val="00151C74"/>
    <w:rsid w:val="00151E95"/>
    <w:rsid w:val="0015268D"/>
    <w:rsid w:val="00152849"/>
    <w:rsid w:val="00153300"/>
    <w:rsid w:val="0015380D"/>
    <w:rsid w:val="001560ED"/>
    <w:rsid w:val="0015797F"/>
    <w:rsid w:val="00162948"/>
    <w:rsid w:val="00163B0E"/>
    <w:rsid w:val="00166005"/>
    <w:rsid w:val="00166B75"/>
    <w:rsid w:val="00167A9F"/>
    <w:rsid w:val="001716DB"/>
    <w:rsid w:val="00172C61"/>
    <w:rsid w:val="00174A24"/>
    <w:rsid w:val="00175208"/>
    <w:rsid w:val="001754FF"/>
    <w:rsid w:val="0017587F"/>
    <w:rsid w:val="00175C2D"/>
    <w:rsid w:val="001766F0"/>
    <w:rsid w:val="001769FC"/>
    <w:rsid w:val="00177616"/>
    <w:rsid w:val="00177A45"/>
    <w:rsid w:val="0018017C"/>
    <w:rsid w:val="00181DC2"/>
    <w:rsid w:val="00182856"/>
    <w:rsid w:val="001833CF"/>
    <w:rsid w:val="0018394F"/>
    <w:rsid w:val="00184AD9"/>
    <w:rsid w:val="00184ED7"/>
    <w:rsid w:val="001850A8"/>
    <w:rsid w:val="001851BA"/>
    <w:rsid w:val="00185A93"/>
    <w:rsid w:val="0018641F"/>
    <w:rsid w:val="001870A8"/>
    <w:rsid w:val="00187767"/>
    <w:rsid w:val="00190564"/>
    <w:rsid w:val="00190D0B"/>
    <w:rsid w:val="0019275D"/>
    <w:rsid w:val="001928A1"/>
    <w:rsid w:val="00192D14"/>
    <w:rsid w:val="00193D5B"/>
    <w:rsid w:val="00195264"/>
    <w:rsid w:val="00195629"/>
    <w:rsid w:val="00195BD3"/>
    <w:rsid w:val="001A1C91"/>
    <w:rsid w:val="001A2DC2"/>
    <w:rsid w:val="001A3C71"/>
    <w:rsid w:val="001A5AAD"/>
    <w:rsid w:val="001A5F56"/>
    <w:rsid w:val="001A6223"/>
    <w:rsid w:val="001A629E"/>
    <w:rsid w:val="001A6A18"/>
    <w:rsid w:val="001A7573"/>
    <w:rsid w:val="001A7855"/>
    <w:rsid w:val="001A7F87"/>
    <w:rsid w:val="001B0B2A"/>
    <w:rsid w:val="001B1AA0"/>
    <w:rsid w:val="001B1C69"/>
    <w:rsid w:val="001B251E"/>
    <w:rsid w:val="001B39CE"/>
    <w:rsid w:val="001B40ED"/>
    <w:rsid w:val="001B4A1C"/>
    <w:rsid w:val="001B4AF0"/>
    <w:rsid w:val="001B5C0A"/>
    <w:rsid w:val="001B6C3E"/>
    <w:rsid w:val="001B722A"/>
    <w:rsid w:val="001B7675"/>
    <w:rsid w:val="001B7C2F"/>
    <w:rsid w:val="001C2196"/>
    <w:rsid w:val="001C27C2"/>
    <w:rsid w:val="001C5CFD"/>
    <w:rsid w:val="001C6311"/>
    <w:rsid w:val="001D25EF"/>
    <w:rsid w:val="001D68A1"/>
    <w:rsid w:val="001D6DCD"/>
    <w:rsid w:val="001E03A8"/>
    <w:rsid w:val="001E11A8"/>
    <w:rsid w:val="001E1401"/>
    <w:rsid w:val="001E16DE"/>
    <w:rsid w:val="001E18F7"/>
    <w:rsid w:val="001E272A"/>
    <w:rsid w:val="001E3850"/>
    <w:rsid w:val="001E538D"/>
    <w:rsid w:val="001E5F06"/>
    <w:rsid w:val="001E65B0"/>
    <w:rsid w:val="001E68B9"/>
    <w:rsid w:val="001E695B"/>
    <w:rsid w:val="001E75F1"/>
    <w:rsid w:val="001F06E9"/>
    <w:rsid w:val="001F0E18"/>
    <w:rsid w:val="001F1C45"/>
    <w:rsid w:val="001F2C90"/>
    <w:rsid w:val="001F3406"/>
    <w:rsid w:val="001F35CD"/>
    <w:rsid w:val="001F3D25"/>
    <w:rsid w:val="001F3EBA"/>
    <w:rsid w:val="001F435C"/>
    <w:rsid w:val="001F5094"/>
    <w:rsid w:val="001F6829"/>
    <w:rsid w:val="001F68B9"/>
    <w:rsid w:val="001F7EDA"/>
    <w:rsid w:val="0020031C"/>
    <w:rsid w:val="002005F8"/>
    <w:rsid w:val="00200740"/>
    <w:rsid w:val="00202DB4"/>
    <w:rsid w:val="00203734"/>
    <w:rsid w:val="00204968"/>
    <w:rsid w:val="00205095"/>
    <w:rsid w:val="0020638A"/>
    <w:rsid w:val="00211097"/>
    <w:rsid w:val="00212004"/>
    <w:rsid w:val="00212A05"/>
    <w:rsid w:val="002142E1"/>
    <w:rsid w:val="00214637"/>
    <w:rsid w:val="0021489E"/>
    <w:rsid w:val="00215881"/>
    <w:rsid w:val="002159BC"/>
    <w:rsid w:val="00215D31"/>
    <w:rsid w:val="00217E7F"/>
    <w:rsid w:val="00221434"/>
    <w:rsid w:val="00227A8B"/>
    <w:rsid w:val="00227BC6"/>
    <w:rsid w:val="002301CA"/>
    <w:rsid w:val="0023047F"/>
    <w:rsid w:val="00230B11"/>
    <w:rsid w:val="002313E3"/>
    <w:rsid w:val="0023329F"/>
    <w:rsid w:val="00233B50"/>
    <w:rsid w:val="00233FC4"/>
    <w:rsid w:val="00235308"/>
    <w:rsid w:val="00236171"/>
    <w:rsid w:val="0023749A"/>
    <w:rsid w:val="00237CE5"/>
    <w:rsid w:val="00237FA3"/>
    <w:rsid w:val="00242323"/>
    <w:rsid w:val="00242AE9"/>
    <w:rsid w:val="00243DA8"/>
    <w:rsid w:val="0024442C"/>
    <w:rsid w:val="00244D2E"/>
    <w:rsid w:val="00244F7E"/>
    <w:rsid w:val="00246309"/>
    <w:rsid w:val="002468AB"/>
    <w:rsid w:val="002475A4"/>
    <w:rsid w:val="00247BD4"/>
    <w:rsid w:val="00250586"/>
    <w:rsid w:val="00250873"/>
    <w:rsid w:val="002510D6"/>
    <w:rsid w:val="00251AFA"/>
    <w:rsid w:val="002537E1"/>
    <w:rsid w:val="00253AAD"/>
    <w:rsid w:val="002563EF"/>
    <w:rsid w:val="00256565"/>
    <w:rsid w:val="00260ABB"/>
    <w:rsid w:val="00260F8F"/>
    <w:rsid w:val="002621D2"/>
    <w:rsid w:val="002621FF"/>
    <w:rsid w:val="002626E3"/>
    <w:rsid w:val="00262701"/>
    <w:rsid w:val="00262B95"/>
    <w:rsid w:val="00262FD3"/>
    <w:rsid w:val="00264283"/>
    <w:rsid w:val="00264313"/>
    <w:rsid w:val="0026514E"/>
    <w:rsid w:val="002654EC"/>
    <w:rsid w:val="002670ED"/>
    <w:rsid w:val="00267C79"/>
    <w:rsid w:val="00270686"/>
    <w:rsid w:val="00270CDA"/>
    <w:rsid w:val="00270D9B"/>
    <w:rsid w:val="00271292"/>
    <w:rsid w:val="00271585"/>
    <w:rsid w:val="00274D44"/>
    <w:rsid w:val="002753C0"/>
    <w:rsid w:val="0027540B"/>
    <w:rsid w:val="00275DD8"/>
    <w:rsid w:val="002803ED"/>
    <w:rsid w:val="00280466"/>
    <w:rsid w:val="00280978"/>
    <w:rsid w:val="0028313D"/>
    <w:rsid w:val="00283708"/>
    <w:rsid w:val="00283E24"/>
    <w:rsid w:val="0028403F"/>
    <w:rsid w:val="0029029D"/>
    <w:rsid w:val="002902A5"/>
    <w:rsid w:val="00291161"/>
    <w:rsid w:val="00291FCC"/>
    <w:rsid w:val="002927C9"/>
    <w:rsid w:val="00293F66"/>
    <w:rsid w:val="00295A3D"/>
    <w:rsid w:val="00295D18"/>
    <w:rsid w:val="00297CF9"/>
    <w:rsid w:val="002A176F"/>
    <w:rsid w:val="002A1EA8"/>
    <w:rsid w:val="002A3C46"/>
    <w:rsid w:val="002A4DE1"/>
    <w:rsid w:val="002A6857"/>
    <w:rsid w:val="002A6DFC"/>
    <w:rsid w:val="002B0A20"/>
    <w:rsid w:val="002B0D6F"/>
    <w:rsid w:val="002B1A36"/>
    <w:rsid w:val="002B3020"/>
    <w:rsid w:val="002B3C82"/>
    <w:rsid w:val="002B4426"/>
    <w:rsid w:val="002B72D1"/>
    <w:rsid w:val="002B7710"/>
    <w:rsid w:val="002C088A"/>
    <w:rsid w:val="002C2C13"/>
    <w:rsid w:val="002C315A"/>
    <w:rsid w:val="002C38CB"/>
    <w:rsid w:val="002C5223"/>
    <w:rsid w:val="002C5FDF"/>
    <w:rsid w:val="002C64C0"/>
    <w:rsid w:val="002C7FF2"/>
    <w:rsid w:val="002D19FD"/>
    <w:rsid w:val="002D3635"/>
    <w:rsid w:val="002D4300"/>
    <w:rsid w:val="002D5181"/>
    <w:rsid w:val="002D5703"/>
    <w:rsid w:val="002D60D4"/>
    <w:rsid w:val="002D628B"/>
    <w:rsid w:val="002E16B7"/>
    <w:rsid w:val="002E54AA"/>
    <w:rsid w:val="002E54BB"/>
    <w:rsid w:val="002E71B0"/>
    <w:rsid w:val="002F048C"/>
    <w:rsid w:val="002F0784"/>
    <w:rsid w:val="002F08B8"/>
    <w:rsid w:val="002F1497"/>
    <w:rsid w:val="002F1F1B"/>
    <w:rsid w:val="002F24CD"/>
    <w:rsid w:val="002F3A82"/>
    <w:rsid w:val="002F4D0B"/>
    <w:rsid w:val="002F518E"/>
    <w:rsid w:val="002F7576"/>
    <w:rsid w:val="00300057"/>
    <w:rsid w:val="003003D8"/>
    <w:rsid w:val="00303CBE"/>
    <w:rsid w:val="00304BC8"/>
    <w:rsid w:val="00304EFE"/>
    <w:rsid w:val="003054DA"/>
    <w:rsid w:val="003057A9"/>
    <w:rsid w:val="003057CC"/>
    <w:rsid w:val="00306997"/>
    <w:rsid w:val="0031113D"/>
    <w:rsid w:val="003127D7"/>
    <w:rsid w:val="00313D72"/>
    <w:rsid w:val="00313DF8"/>
    <w:rsid w:val="003150F3"/>
    <w:rsid w:val="003164B5"/>
    <w:rsid w:val="00317AFB"/>
    <w:rsid w:val="00320893"/>
    <w:rsid w:val="00320946"/>
    <w:rsid w:val="003214A3"/>
    <w:rsid w:val="003260B3"/>
    <w:rsid w:val="00326469"/>
    <w:rsid w:val="003266AB"/>
    <w:rsid w:val="0032697B"/>
    <w:rsid w:val="003269D1"/>
    <w:rsid w:val="0032724B"/>
    <w:rsid w:val="0032739A"/>
    <w:rsid w:val="00330FEA"/>
    <w:rsid w:val="0033308C"/>
    <w:rsid w:val="003340E4"/>
    <w:rsid w:val="00335C8A"/>
    <w:rsid w:val="00337217"/>
    <w:rsid w:val="0033744B"/>
    <w:rsid w:val="00337C30"/>
    <w:rsid w:val="00340C1E"/>
    <w:rsid w:val="003425A0"/>
    <w:rsid w:val="00342F33"/>
    <w:rsid w:val="00342FBA"/>
    <w:rsid w:val="0034397E"/>
    <w:rsid w:val="003440D0"/>
    <w:rsid w:val="003456F9"/>
    <w:rsid w:val="00345E6F"/>
    <w:rsid w:val="00347839"/>
    <w:rsid w:val="00351345"/>
    <w:rsid w:val="0035309E"/>
    <w:rsid w:val="003532E1"/>
    <w:rsid w:val="003544CD"/>
    <w:rsid w:val="00355685"/>
    <w:rsid w:val="00355A11"/>
    <w:rsid w:val="0035620A"/>
    <w:rsid w:val="00356254"/>
    <w:rsid w:val="003562A2"/>
    <w:rsid w:val="00356ECA"/>
    <w:rsid w:val="00357A70"/>
    <w:rsid w:val="00357CE2"/>
    <w:rsid w:val="0036044D"/>
    <w:rsid w:val="00361758"/>
    <w:rsid w:val="00361FB4"/>
    <w:rsid w:val="00362842"/>
    <w:rsid w:val="00363D3E"/>
    <w:rsid w:val="0036630A"/>
    <w:rsid w:val="00367811"/>
    <w:rsid w:val="00367B3D"/>
    <w:rsid w:val="0037128F"/>
    <w:rsid w:val="00371417"/>
    <w:rsid w:val="00371480"/>
    <w:rsid w:val="00373A41"/>
    <w:rsid w:val="003740B2"/>
    <w:rsid w:val="00375905"/>
    <w:rsid w:val="003808B3"/>
    <w:rsid w:val="0038106D"/>
    <w:rsid w:val="003818CC"/>
    <w:rsid w:val="00382733"/>
    <w:rsid w:val="00382A9A"/>
    <w:rsid w:val="00383EA5"/>
    <w:rsid w:val="0038614B"/>
    <w:rsid w:val="00386795"/>
    <w:rsid w:val="0039099D"/>
    <w:rsid w:val="00391D0F"/>
    <w:rsid w:val="00393E27"/>
    <w:rsid w:val="00395B35"/>
    <w:rsid w:val="003963F8"/>
    <w:rsid w:val="00396C67"/>
    <w:rsid w:val="00396E27"/>
    <w:rsid w:val="003976B9"/>
    <w:rsid w:val="003A1295"/>
    <w:rsid w:val="003A2256"/>
    <w:rsid w:val="003A2427"/>
    <w:rsid w:val="003A382E"/>
    <w:rsid w:val="003A5DA3"/>
    <w:rsid w:val="003A7113"/>
    <w:rsid w:val="003A7945"/>
    <w:rsid w:val="003A7E39"/>
    <w:rsid w:val="003A7FD6"/>
    <w:rsid w:val="003B1F46"/>
    <w:rsid w:val="003B2E9A"/>
    <w:rsid w:val="003B2E9B"/>
    <w:rsid w:val="003B3822"/>
    <w:rsid w:val="003B456E"/>
    <w:rsid w:val="003B4FF5"/>
    <w:rsid w:val="003B5ED1"/>
    <w:rsid w:val="003B6ED7"/>
    <w:rsid w:val="003B70EC"/>
    <w:rsid w:val="003B720A"/>
    <w:rsid w:val="003B7FD0"/>
    <w:rsid w:val="003C11C4"/>
    <w:rsid w:val="003C16FE"/>
    <w:rsid w:val="003C186E"/>
    <w:rsid w:val="003C19BC"/>
    <w:rsid w:val="003C24EB"/>
    <w:rsid w:val="003C285A"/>
    <w:rsid w:val="003C2FD8"/>
    <w:rsid w:val="003C3437"/>
    <w:rsid w:val="003C5062"/>
    <w:rsid w:val="003C6890"/>
    <w:rsid w:val="003C71A9"/>
    <w:rsid w:val="003D268B"/>
    <w:rsid w:val="003D3279"/>
    <w:rsid w:val="003D3F84"/>
    <w:rsid w:val="003D545E"/>
    <w:rsid w:val="003D5848"/>
    <w:rsid w:val="003D597D"/>
    <w:rsid w:val="003D63C5"/>
    <w:rsid w:val="003D66BF"/>
    <w:rsid w:val="003D67F2"/>
    <w:rsid w:val="003D71D5"/>
    <w:rsid w:val="003D7642"/>
    <w:rsid w:val="003E0CF3"/>
    <w:rsid w:val="003E162A"/>
    <w:rsid w:val="003E1967"/>
    <w:rsid w:val="003E1D56"/>
    <w:rsid w:val="003E2610"/>
    <w:rsid w:val="003E490F"/>
    <w:rsid w:val="003F01F7"/>
    <w:rsid w:val="003F022B"/>
    <w:rsid w:val="003F0645"/>
    <w:rsid w:val="003F078A"/>
    <w:rsid w:val="003F1CCE"/>
    <w:rsid w:val="003F3072"/>
    <w:rsid w:val="003F3A30"/>
    <w:rsid w:val="003F47FD"/>
    <w:rsid w:val="003F50DA"/>
    <w:rsid w:val="003F6DB9"/>
    <w:rsid w:val="00400470"/>
    <w:rsid w:val="00400E8E"/>
    <w:rsid w:val="00400FFB"/>
    <w:rsid w:val="00401F91"/>
    <w:rsid w:val="004025A2"/>
    <w:rsid w:val="004037D2"/>
    <w:rsid w:val="00403A08"/>
    <w:rsid w:val="004063A0"/>
    <w:rsid w:val="00406416"/>
    <w:rsid w:val="00406B6B"/>
    <w:rsid w:val="00412A7B"/>
    <w:rsid w:val="00412AD0"/>
    <w:rsid w:val="00413A68"/>
    <w:rsid w:val="004161D9"/>
    <w:rsid w:val="00416D31"/>
    <w:rsid w:val="00420149"/>
    <w:rsid w:val="00421331"/>
    <w:rsid w:val="00421F72"/>
    <w:rsid w:val="00422BF3"/>
    <w:rsid w:val="00422EEB"/>
    <w:rsid w:val="0042313B"/>
    <w:rsid w:val="00423AD5"/>
    <w:rsid w:val="004243C2"/>
    <w:rsid w:val="00425D32"/>
    <w:rsid w:val="00426BBB"/>
    <w:rsid w:val="00426FC3"/>
    <w:rsid w:val="004273DD"/>
    <w:rsid w:val="00430860"/>
    <w:rsid w:val="004308E8"/>
    <w:rsid w:val="004320DC"/>
    <w:rsid w:val="00433449"/>
    <w:rsid w:val="00433963"/>
    <w:rsid w:val="004339AE"/>
    <w:rsid w:val="0043411B"/>
    <w:rsid w:val="004355BD"/>
    <w:rsid w:val="00435A33"/>
    <w:rsid w:val="00435B96"/>
    <w:rsid w:val="00436F41"/>
    <w:rsid w:val="0043709A"/>
    <w:rsid w:val="0043737D"/>
    <w:rsid w:val="00437788"/>
    <w:rsid w:val="0044045C"/>
    <w:rsid w:val="004407C7"/>
    <w:rsid w:val="00444DD9"/>
    <w:rsid w:val="00445F42"/>
    <w:rsid w:val="004468A6"/>
    <w:rsid w:val="004543F8"/>
    <w:rsid w:val="00454CF9"/>
    <w:rsid w:val="00456F7F"/>
    <w:rsid w:val="0045707A"/>
    <w:rsid w:val="004575FF"/>
    <w:rsid w:val="00460270"/>
    <w:rsid w:val="00460CB0"/>
    <w:rsid w:val="004613A5"/>
    <w:rsid w:val="00462955"/>
    <w:rsid w:val="00462B0A"/>
    <w:rsid w:val="00463524"/>
    <w:rsid w:val="0046588A"/>
    <w:rsid w:val="004675C4"/>
    <w:rsid w:val="00470A76"/>
    <w:rsid w:val="0047143F"/>
    <w:rsid w:val="004719F5"/>
    <w:rsid w:val="00471E60"/>
    <w:rsid w:val="004775DD"/>
    <w:rsid w:val="00480484"/>
    <w:rsid w:val="00480B0C"/>
    <w:rsid w:val="00480B96"/>
    <w:rsid w:val="004817C4"/>
    <w:rsid w:val="00481EF4"/>
    <w:rsid w:val="004826B6"/>
    <w:rsid w:val="00483006"/>
    <w:rsid w:val="00483548"/>
    <w:rsid w:val="00483833"/>
    <w:rsid w:val="00486113"/>
    <w:rsid w:val="004866F8"/>
    <w:rsid w:val="00486C97"/>
    <w:rsid w:val="00486DC6"/>
    <w:rsid w:val="00487783"/>
    <w:rsid w:val="0049166E"/>
    <w:rsid w:val="00492E31"/>
    <w:rsid w:val="00494077"/>
    <w:rsid w:val="00494D52"/>
    <w:rsid w:val="0049773C"/>
    <w:rsid w:val="004A0184"/>
    <w:rsid w:val="004A0A98"/>
    <w:rsid w:val="004A0F8F"/>
    <w:rsid w:val="004A17C6"/>
    <w:rsid w:val="004A1D53"/>
    <w:rsid w:val="004A1FC9"/>
    <w:rsid w:val="004A27EE"/>
    <w:rsid w:val="004A2AC1"/>
    <w:rsid w:val="004A431C"/>
    <w:rsid w:val="004A4BB9"/>
    <w:rsid w:val="004A63EC"/>
    <w:rsid w:val="004A7469"/>
    <w:rsid w:val="004A7FA2"/>
    <w:rsid w:val="004B100F"/>
    <w:rsid w:val="004B126A"/>
    <w:rsid w:val="004B1DE2"/>
    <w:rsid w:val="004B24FE"/>
    <w:rsid w:val="004B294F"/>
    <w:rsid w:val="004B2968"/>
    <w:rsid w:val="004B2A12"/>
    <w:rsid w:val="004B3658"/>
    <w:rsid w:val="004B43B2"/>
    <w:rsid w:val="004B5C49"/>
    <w:rsid w:val="004B5EC5"/>
    <w:rsid w:val="004B6125"/>
    <w:rsid w:val="004C0C06"/>
    <w:rsid w:val="004C24C0"/>
    <w:rsid w:val="004C24FC"/>
    <w:rsid w:val="004C26F3"/>
    <w:rsid w:val="004C3266"/>
    <w:rsid w:val="004C336D"/>
    <w:rsid w:val="004C4E63"/>
    <w:rsid w:val="004C5EFD"/>
    <w:rsid w:val="004D0C26"/>
    <w:rsid w:val="004D0DE7"/>
    <w:rsid w:val="004D12A7"/>
    <w:rsid w:val="004D18FA"/>
    <w:rsid w:val="004D2136"/>
    <w:rsid w:val="004D2DEE"/>
    <w:rsid w:val="004D36D2"/>
    <w:rsid w:val="004D3BBE"/>
    <w:rsid w:val="004D3E04"/>
    <w:rsid w:val="004D5144"/>
    <w:rsid w:val="004D532E"/>
    <w:rsid w:val="004D56DB"/>
    <w:rsid w:val="004D75B7"/>
    <w:rsid w:val="004E13EA"/>
    <w:rsid w:val="004E1645"/>
    <w:rsid w:val="004E27ED"/>
    <w:rsid w:val="004E3D33"/>
    <w:rsid w:val="004E4358"/>
    <w:rsid w:val="004E4485"/>
    <w:rsid w:val="004E46C5"/>
    <w:rsid w:val="004E4A51"/>
    <w:rsid w:val="004E4ACC"/>
    <w:rsid w:val="004E4B56"/>
    <w:rsid w:val="004E5719"/>
    <w:rsid w:val="004E58A1"/>
    <w:rsid w:val="004E67E4"/>
    <w:rsid w:val="004E708B"/>
    <w:rsid w:val="004E785E"/>
    <w:rsid w:val="004F217C"/>
    <w:rsid w:val="004F3BE1"/>
    <w:rsid w:val="004F4493"/>
    <w:rsid w:val="004F4CBA"/>
    <w:rsid w:val="004F5192"/>
    <w:rsid w:val="004F6A78"/>
    <w:rsid w:val="004F7A45"/>
    <w:rsid w:val="00500D88"/>
    <w:rsid w:val="00502436"/>
    <w:rsid w:val="00502C6E"/>
    <w:rsid w:val="00502F04"/>
    <w:rsid w:val="005031F7"/>
    <w:rsid w:val="00503430"/>
    <w:rsid w:val="005050D4"/>
    <w:rsid w:val="005056F9"/>
    <w:rsid w:val="00505810"/>
    <w:rsid w:val="00505970"/>
    <w:rsid w:val="00505D93"/>
    <w:rsid w:val="00505FA6"/>
    <w:rsid w:val="00505FDC"/>
    <w:rsid w:val="0050645A"/>
    <w:rsid w:val="00506D9D"/>
    <w:rsid w:val="00510DDA"/>
    <w:rsid w:val="0051169E"/>
    <w:rsid w:val="00511E86"/>
    <w:rsid w:val="00512083"/>
    <w:rsid w:val="00514B6C"/>
    <w:rsid w:val="00514BD9"/>
    <w:rsid w:val="0051536B"/>
    <w:rsid w:val="00515646"/>
    <w:rsid w:val="00515D02"/>
    <w:rsid w:val="005166AE"/>
    <w:rsid w:val="00516F91"/>
    <w:rsid w:val="00520536"/>
    <w:rsid w:val="00522D7E"/>
    <w:rsid w:val="005233B2"/>
    <w:rsid w:val="00523466"/>
    <w:rsid w:val="00523AD2"/>
    <w:rsid w:val="00525D84"/>
    <w:rsid w:val="0052617E"/>
    <w:rsid w:val="00532555"/>
    <w:rsid w:val="00533170"/>
    <w:rsid w:val="00533995"/>
    <w:rsid w:val="005339E1"/>
    <w:rsid w:val="00533DC5"/>
    <w:rsid w:val="0053573F"/>
    <w:rsid w:val="005367EE"/>
    <w:rsid w:val="005375CC"/>
    <w:rsid w:val="00537E1A"/>
    <w:rsid w:val="00540055"/>
    <w:rsid w:val="005407A4"/>
    <w:rsid w:val="00540FB5"/>
    <w:rsid w:val="005431F4"/>
    <w:rsid w:val="00546828"/>
    <w:rsid w:val="0054743D"/>
    <w:rsid w:val="00550712"/>
    <w:rsid w:val="00551E10"/>
    <w:rsid w:val="0055235C"/>
    <w:rsid w:val="00553115"/>
    <w:rsid w:val="005533A1"/>
    <w:rsid w:val="00553EB7"/>
    <w:rsid w:val="0055451B"/>
    <w:rsid w:val="005554CA"/>
    <w:rsid w:val="005558C2"/>
    <w:rsid w:val="0055726D"/>
    <w:rsid w:val="005608FA"/>
    <w:rsid w:val="00560DEE"/>
    <w:rsid w:val="00561282"/>
    <w:rsid w:val="005616B4"/>
    <w:rsid w:val="00561F21"/>
    <w:rsid w:val="005623AE"/>
    <w:rsid w:val="00562C36"/>
    <w:rsid w:val="00564D64"/>
    <w:rsid w:val="00566425"/>
    <w:rsid w:val="0056715C"/>
    <w:rsid w:val="00570253"/>
    <w:rsid w:val="00570259"/>
    <w:rsid w:val="00570687"/>
    <w:rsid w:val="00571F49"/>
    <w:rsid w:val="005739F7"/>
    <w:rsid w:val="00574481"/>
    <w:rsid w:val="00576535"/>
    <w:rsid w:val="00577599"/>
    <w:rsid w:val="00577EF9"/>
    <w:rsid w:val="00580AEF"/>
    <w:rsid w:val="00581E12"/>
    <w:rsid w:val="00582A01"/>
    <w:rsid w:val="00586229"/>
    <w:rsid w:val="005916D6"/>
    <w:rsid w:val="0059257A"/>
    <w:rsid w:val="005929D0"/>
    <w:rsid w:val="00592D97"/>
    <w:rsid w:val="00593B3F"/>
    <w:rsid w:val="0059517B"/>
    <w:rsid w:val="005951B1"/>
    <w:rsid w:val="005956E9"/>
    <w:rsid w:val="00595B57"/>
    <w:rsid w:val="00595F0D"/>
    <w:rsid w:val="00596636"/>
    <w:rsid w:val="00597962"/>
    <w:rsid w:val="005A0058"/>
    <w:rsid w:val="005A1821"/>
    <w:rsid w:val="005A2889"/>
    <w:rsid w:val="005A2B9E"/>
    <w:rsid w:val="005A318D"/>
    <w:rsid w:val="005A3B64"/>
    <w:rsid w:val="005A3D95"/>
    <w:rsid w:val="005A4973"/>
    <w:rsid w:val="005A4C4D"/>
    <w:rsid w:val="005A4D8C"/>
    <w:rsid w:val="005A5B96"/>
    <w:rsid w:val="005A5E03"/>
    <w:rsid w:val="005A61D4"/>
    <w:rsid w:val="005A6B89"/>
    <w:rsid w:val="005A73E3"/>
    <w:rsid w:val="005B0F3C"/>
    <w:rsid w:val="005B3377"/>
    <w:rsid w:val="005B3B80"/>
    <w:rsid w:val="005B4343"/>
    <w:rsid w:val="005B5B68"/>
    <w:rsid w:val="005B7B6C"/>
    <w:rsid w:val="005C0240"/>
    <w:rsid w:val="005C0268"/>
    <w:rsid w:val="005C0B36"/>
    <w:rsid w:val="005C1582"/>
    <w:rsid w:val="005C38DF"/>
    <w:rsid w:val="005C3DDA"/>
    <w:rsid w:val="005C42FB"/>
    <w:rsid w:val="005C4923"/>
    <w:rsid w:val="005C5D9D"/>
    <w:rsid w:val="005C7D12"/>
    <w:rsid w:val="005D0589"/>
    <w:rsid w:val="005D1A8F"/>
    <w:rsid w:val="005D2AC9"/>
    <w:rsid w:val="005D2C4A"/>
    <w:rsid w:val="005D4CF3"/>
    <w:rsid w:val="005D4E95"/>
    <w:rsid w:val="005D52BE"/>
    <w:rsid w:val="005D61F1"/>
    <w:rsid w:val="005E01FA"/>
    <w:rsid w:val="005E08BB"/>
    <w:rsid w:val="005E137C"/>
    <w:rsid w:val="005E3614"/>
    <w:rsid w:val="005E3CCB"/>
    <w:rsid w:val="005E4038"/>
    <w:rsid w:val="005E4191"/>
    <w:rsid w:val="005E4AF1"/>
    <w:rsid w:val="005E4EF5"/>
    <w:rsid w:val="005E6D16"/>
    <w:rsid w:val="005E7287"/>
    <w:rsid w:val="005F352D"/>
    <w:rsid w:val="005F3602"/>
    <w:rsid w:val="005F3674"/>
    <w:rsid w:val="005F416E"/>
    <w:rsid w:val="005F47A0"/>
    <w:rsid w:val="005F6C6E"/>
    <w:rsid w:val="005F79E3"/>
    <w:rsid w:val="005F7DC0"/>
    <w:rsid w:val="00601431"/>
    <w:rsid w:val="00601A1C"/>
    <w:rsid w:val="0060270A"/>
    <w:rsid w:val="00602AE6"/>
    <w:rsid w:val="00603AB1"/>
    <w:rsid w:val="00604361"/>
    <w:rsid w:val="00604425"/>
    <w:rsid w:val="00606A9E"/>
    <w:rsid w:val="00607D57"/>
    <w:rsid w:val="00610619"/>
    <w:rsid w:val="006110BA"/>
    <w:rsid w:val="00612A63"/>
    <w:rsid w:val="00614B0D"/>
    <w:rsid w:val="00614F73"/>
    <w:rsid w:val="006151CA"/>
    <w:rsid w:val="00615C32"/>
    <w:rsid w:val="00615C96"/>
    <w:rsid w:val="00615FFF"/>
    <w:rsid w:val="00620A84"/>
    <w:rsid w:val="00620EAC"/>
    <w:rsid w:val="0062288A"/>
    <w:rsid w:val="00623D6B"/>
    <w:rsid w:val="00623F66"/>
    <w:rsid w:val="00626ABF"/>
    <w:rsid w:val="00627980"/>
    <w:rsid w:val="0063122F"/>
    <w:rsid w:val="00632A51"/>
    <w:rsid w:val="00633D23"/>
    <w:rsid w:val="006340C9"/>
    <w:rsid w:val="0063461E"/>
    <w:rsid w:val="00635CB8"/>
    <w:rsid w:val="006376DA"/>
    <w:rsid w:val="00640E67"/>
    <w:rsid w:val="00643823"/>
    <w:rsid w:val="00646C63"/>
    <w:rsid w:val="00646D7A"/>
    <w:rsid w:val="00647905"/>
    <w:rsid w:val="006515C1"/>
    <w:rsid w:val="00651B98"/>
    <w:rsid w:val="006533F6"/>
    <w:rsid w:val="00653811"/>
    <w:rsid w:val="00653A76"/>
    <w:rsid w:val="00654934"/>
    <w:rsid w:val="00656F51"/>
    <w:rsid w:val="00657BB5"/>
    <w:rsid w:val="00661287"/>
    <w:rsid w:val="00661432"/>
    <w:rsid w:val="00661AC6"/>
    <w:rsid w:val="00662D8F"/>
    <w:rsid w:val="0066412B"/>
    <w:rsid w:val="00665762"/>
    <w:rsid w:val="00665E60"/>
    <w:rsid w:val="00667ED1"/>
    <w:rsid w:val="00667FC6"/>
    <w:rsid w:val="006703B2"/>
    <w:rsid w:val="00670FA0"/>
    <w:rsid w:val="00671960"/>
    <w:rsid w:val="00672A1D"/>
    <w:rsid w:val="006730A5"/>
    <w:rsid w:val="00673856"/>
    <w:rsid w:val="006742BB"/>
    <w:rsid w:val="00674DDA"/>
    <w:rsid w:val="00674F52"/>
    <w:rsid w:val="006776B8"/>
    <w:rsid w:val="00680186"/>
    <w:rsid w:val="00680945"/>
    <w:rsid w:val="006815C2"/>
    <w:rsid w:val="006817EF"/>
    <w:rsid w:val="00681998"/>
    <w:rsid w:val="00683DCB"/>
    <w:rsid w:val="0068583E"/>
    <w:rsid w:val="006858D9"/>
    <w:rsid w:val="00686950"/>
    <w:rsid w:val="00690BA9"/>
    <w:rsid w:val="00694227"/>
    <w:rsid w:val="006944F9"/>
    <w:rsid w:val="0069547D"/>
    <w:rsid w:val="006A1328"/>
    <w:rsid w:val="006A1481"/>
    <w:rsid w:val="006A1C60"/>
    <w:rsid w:val="006A25E2"/>
    <w:rsid w:val="006A7651"/>
    <w:rsid w:val="006A7A17"/>
    <w:rsid w:val="006B0AC5"/>
    <w:rsid w:val="006B1877"/>
    <w:rsid w:val="006B5BA2"/>
    <w:rsid w:val="006B652D"/>
    <w:rsid w:val="006B6AFC"/>
    <w:rsid w:val="006B782D"/>
    <w:rsid w:val="006B7BFC"/>
    <w:rsid w:val="006C0377"/>
    <w:rsid w:val="006C081A"/>
    <w:rsid w:val="006C096F"/>
    <w:rsid w:val="006C0D66"/>
    <w:rsid w:val="006C1663"/>
    <w:rsid w:val="006C23B2"/>
    <w:rsid w:val="006C38D4"/>
    <w:rsid w:val="006C3B1A"/>
    <w:rsid w:val="006C5CB8"/>
    <w:rsid w:val="006C6F8C"/>
    <w:rsid w:val="006C7D7B"/>
    <w:rsid w:val="006D2616"/>
    <w:rsid w:val="006D2EA6"/>
    <w:rsid w:val="006D383B"/>
    <w:rsid w:val="006D3972"/>
    <w:rsid w:val="006D516F"/>
    <w:rsid w:val="006D5D41"/>
    <w:rsid w:val="006D72AC"/>
    <w:rsid w:val="006D7D7A"/>
    <w:rsid w:val="006E084E"/>
    <w:rsid w:val="006E0FC7"/>
    <w:rsid w:val="006E40D4"/>
    <w:rsid w:val="006E56DE"/>
    <w:rsid w:val="006F099F"/>
    <w:rsid w:val="006F0ADE"/>
    <w:rsid w:val="006F0BB9"/>
    <w:rsid w:val="006F1563"/>
    <w:rsid w:val="006F1FCB"/>
    <w:rsid w:val="006F2A37"/>
    <w:rsid w:val="006F2D6C"/>
    <w:rsid w:val="006F47A2"/>
    <w:rsid w:val="006F62A8"/>
    <w:rsid w:val="007005F5"/>
    <w:rsid w:val="00704CA3"/>
    <w:rsid w:val="0070520B"/>
    <w:rsid w:val="00706214"/>
    <w:rsid w:val="00707311"/>
    <w:rsid w:val="0070765C"/>
    <w:rsid w:val="00710C80"/>
    <w:rsid w:val="00710CEA"/>
    <w:rsid w:val="007123A2"/>
    <w:rsid w:val="00712C25"/>
    <w:rsid w:val="0071410E"/>
    <w:rsid w:val="0071499C"/>
    <w:rsid w:val="00715C2F"/>
    <w:rsid w:val="007160ED"/>
    <w:rsid w:val="007163B7"/>
    <w:rsid w:val="007165DA"/>
    <w:rsid w:val="007171F9"/>
    <w:rsid w:val="007177A1"/>
    <w:rsid w:val="0072049C"/>
    <w:rsid w:val="007204D0"/>
    <w:rsid w:val="00721C6A"/>
    <w:rsid w:val="00722CFF"/>
    <w:rsid w:val="007231A6"/>
    <w:rsid w:val="00724231"/>
    <w:rsid w:val="00730F92"/>
    <w:rsid w:val="0073145D"/>
    <w:rsid w:val="007315FA"/>
    <w:rsid w:val="007331F4"/>
    <w:rsid w:val="00733204"/>
    <w:rsid w:val="00734838"/>
    <w:rsid w:val="007351F6"/>
    <w:rsid w:val="007359B2"/>
    <w:rsid w:val="00735F2A"/>
    <w:rsid w:val="00736095"/>
    <w:rsid w:val="007374ED"/>
    <w:rsid w:val="007406AF"/>
    <w:rsid w:val="007408FC"/>
    <w:rsid w:val="00741963"/>
    <w:rsid w:val="00741FB6"/>
    <w:rsid w:val="00742D02"/>
    <w:rsid w:val="007447BA"/>
    <w:rsid w:val="007450F4"/>
    <w:rsid w:val="00745FEB"/>
    <w:rsid w:val="00746D5C"/>
    <w:rsid w:val="007478E2"/>
    <w:rsid w:val="00747CEF"/>
    <w:rsid w:val="00750266"/>
    <w:rsid w:val="00755206"/>
    <w:rsid w:val="00756547"/>
    <w:rsid w:val="00756BB4"/>
    <w:rsid w:val="00757FFD"/>
    <w:rsid w:val="007620A0"/>
    <w:rsid w:val="00762172"/>
    <w:rsid w:val="0076266F"/>
    <w:rsid w:val="00763636"/>
    <w:rsid w:val="00766229"/>
    <w:rsid w:val="007665EA"/>
    <w:rsid w:val="00767F83"/>
    <w:rsid w:val="00770958"/>
    <w:rsid w:val="0077151B"/>
    <w:rsid w:val="00772626"/>
    <w:rsid w:val="007726E6"/>
    <w:rsid w:val="00773466"/>
    <w:rsid w:val="00773B4E"/>
    <w:rsid w:val="007741B3"/>
    <w:rsid w:val="007745FE"/>
    <w:rsid w:val="00775751"/>
    <w:rsid w:val="00775E3A"/>
    <w:rsid w:val="00776719"/>
    <w:rsid w:val="00776A80"/>
    <w:rsid w:val="00777775"/>
    <w:rsid w:val="007810CD"/>
    <w:rsid w:val="00781183"/>
    <w:rsid w:val="00782C54"/>
    <w:rsid w:val="00782EF7"/>
    <w:rsid w:val="00783F75"/>
    <w:rsid w:val="00784B93"/>
    <w:rsid w:val="0078567C"/>
    <w:rsid w:val="00786420"/>
    <w:rsid w:val="007865B0"/>
    <w:rsid w:val="00787216"/>
    <w:rsid w:val="00787971"/>
    <w:rsid w:val="00793BBC"/>
    <w:rsid w:val="00793C1D"/>
    <w:rsid w:val="00795320"/>
    <w:rsid w:val="007A0602"/>
    <w:rsid w:val="007A39E9"/>
    <w:rsid w:val="007A4062"/>
    <w:rsid w:val="007A55B8"/>
    <w:rsid w:val="007A5A74"/>
    <w:rsid w:val="007B0B5C"/>
    <w:rsid w:val="007B0E20"/>
    <w:rsid w:val="007B2E3D"/>
    <w:rsid w:val="007B3319"/>
    <w:rsid w:val="007B3378"/>
    <w:rsid w:val="007B34DF"/>
    <w:rsid w:val="007B35C1"/>
    <w:rsid w:val="007B5944"/>
    <w:rsid w:val="007B5A50"/>
    <w:rsid w:val="007B5EFE"/>
    <w:rsid w:val="007B618C"/>
    <w:rsid w:val="007B63CF"/>
    <w:rsid w:val="007B6C2F"/>
    <w:rsid w:val="007B75E6"/>
    <w:rsid w:val="007C0071"/>
    <w:rsid w:val="007C0261"/>
    <w:rsid w:val="007C03CF"/>
    <w:rsid w:val="007C058B"/>
    <w:rsid w:val="007C08DB"/>
    <w:rsid w:val="007C28F4"/>
    <w:rsid w:val="007C2903"/>
    <w:rsid w:val="007C291E"/>
    <w:rsid w:val="007C2BB6"/>
    <w:rsid w:val="007C32C7"/>
    <w:rsid w:val="007C3855"/>
    <w:rsid w:val="007C3C70"/>
    <w:rsid w:val="007C3F99"/>
    <w:rsid w:val="007C42F1"/>
    <w:rsid w:val="007C43C6"/>
    <w:rsid w:val="007C451D"/>
    <w:rsid w:val="007C5874"/>
    <w:rsid w:val="007C5D36"/>
    <w:rsid w:val="007C616E"/>
    <w:rsid w:val="007C649B"/>
    <w:rsid w:val="007C7BAE"/>
    <w:rsid w:val="007C7D1E"/>
    <w:rsid w:val="007D099C"/>
    <w:rsid w:val="007D0ED0"/>
    <w:rsid w:val="007D1070"/>
    <w:rsid w:val="007D1814"/>
    <w:rsid w:val="007D1A3F"/>
    <w:rsid w:val="007D3886"/>
    <w:rsid w:val="007D3ED7"/>
    <w:rsid w:val="007D3F9F"/>
    <w:rsid w:val="007D4C5E"/>
    <w:rsid w:val="007D59AB"/>
    <w:rsid w:val="007D5A1A"/>
    <w:rsid w:val="007D5D7F"/>
    <w:rsid w:val="007D6D0D"/>
    <w:rsid w:val="007D7269"/>
    <w:rsid w:val="007E1878"/>
    <w:rsid w:val="007E24B9"/>
    <w:rsid w:val="007E3154"/>
    <w:rsid w:val="007E3948"/>
    <w:rsid w:val="007E4FDF"/>
    <w:rsid w:val="007E5C7B"/>
    <w:rsid w:val="007E67BB"/>
    <w:rsid w:val="007E6EEE"/>
    <w:rsid w:val="007E7D6C"/>
    <w:rsid w:val="007F0180"/>
    <w:rsid w:val="007F0622"/>
    <w:rsid w:val="007F1070"/>
    <w:rsid w:val="007F2154"/>
    <w:rsid w:val="007F21FA"/>
    <w:rsid w:val="007F2C83"/>
    <w:rsid w:val="007F5082"/>
    <w:rsid w:val="00800759"/>
    <w:rsid w:val="0080079C"/>
    <w:rsid w:val="00800820"/>
    <w:rsid w:val="0080180B"/>
    <w:rsid w:val="0080225A"/>
    <w:rsid w:val="00802A61"/>
    <w:rsid w:val="00803642"/>
    <w:rsid w:val="008037D7"/>
    <w:rsid w:val="00803A2B"/>
    <w:rsid w:val="00805751"/>
    <w:rsid w:val="008061D4"/>
    <w:rsid w:val="0080637E"/>
    <w:rsid w:val="00807234"/>
    <w:rsid w:val="008112B5"/>
    <w:rsid w:val="00813203"/>
    <w:rsid w:val="008136A8"/>
    <w:rsid w:val="00813D90"/>
    <w:rsid w:val="008148B7"/>
    <w:rsid w:val="00815A7E"/>
    <w:rsid w:val="00815C7D"/>
    <w:rsid w:val="008169D7"/>
    <w:rsid w:val="00822622"/>
    <w:rsid w:val="0082495B"/>
    <w:rsid w:val="00825796"/>
    <w:rsid w:val="00825D2A"/>
    <w:rsid w:val="00825FF3"/>
    <w:rsid w:val="008307D7"/>
    <w:rsid w:val="008308B9"/>
    <w:rsid w:val="008312AC"/>
    <w:rsid w:val="00831886"/>
    <w:rsid w:val="0083191E"/>
    <w:rsid w:val="008344D0"/>
    <w:rsid w:val="008419A8"/>
    <w:rsid w:val="00841F8E"/>
    <w:rsid w:val="008420E2"/>
    <w:rsid w:val="008421A1"/>
    <w:rsid w:val="00844779"/>
    <w:rsid w:val="00844B44"/>
    <w:rsid w:val="00844D5E"/>
    <w:rsid w:val="00845195"/>
    <w:rsid w:val="00845AE5"/>
    <w:rsid w:val="0084638D"/>
    <w:rsid w:val="00846800"/>
    <w:rsid w:val="00846FCD"/>
    <w:rsid w:val="008477F0"/>
    <w:rsid w:val="00847EA9"/>
    <w:rsid w:val="008509DF"/>
    <w:rsid w:val="00850C7D"/>
    <w:rsid w:val="00851105"/>
    <w:rsid w:val="00851472"/>
    <w:rsid w:val="008534D3"/>
    <w:rsid w:val="00854178"/>
    <w:rsid w:val="00854B9B"/>
    <w:rsid w:val="00855900"/>
    <w:rsid w:val="00857448"/>
    <w:rsid w:val="008574A0"/>
    <w:rsid w:val="00861E19"/>
    <w:rsid w:val="00862292"/>
    <w:rsid w:val="008625AE"/>
    <w:rsid w:val="008648EE"/>
    <w:rsid w:val="008653BA"/>
    <w:rsid w:val="008667CC"/>
    <w:rsid w:val="00867718"/>
    <w:rsid w:val="008701C6"/>
    <w:rsid w:val="00870351"/>
    <w:rsid w:val="00870F58"/>
    <w:rsid w:val="008711D3"/>
    <w:rsid w:val="00872289"/>
    <w:rsid w:val="00873B56"/>
    <w:rsid w:val="00874938"/>
    <w:rsid w:val="0087500A"/>
    <w:rsid w:val="0087544C"/>
    <w:rsid w:val="00875BF8"/>
    <w:rsid w:val="0087635D"/>
    <w:rsid w:val="0087756F"/>
    <w:rsid w:val="008776C1"/>
    <w:rsid w:val="00880614"/>
    <w:rsid w:val="0088113C"/>
    <w:rsid w:val="00881944"/>
    <w:rsid w:val="008837BC"/>
    <w:rsid w:val="00883CA2"/>
    <w:rsid w:val="00883E64"/>
    <w:rsid w:val="008845B6"/>
    <w:rsid w:val="008857BF"/>
    <w:rsid w:val="00885E1B"/>
    <w:rsid w:val="00886597"/>
    <w:rsid w:val="00886605"/>
    <w:rsid w:val="008877E3"/>
    <w:rsid w:val="008900EE"/>
    <w:rsid w:val="008901BB"/>
    <w:rsid w:val="00890577"/>
    <w:rsid w:val="008909D0"/>
    <w:rsid w:val="008927C2"/>
    <w:rsid w:val="00893638"/>
    <w:rsid w:val="00893C90"/>
    <w:rsid w:val="008942A4"/>
    <w:rsid w:val="00895EFC"/>
    <w:rsid w:val="0089665C"/>
    <w:rsid w:val="008979F9"/>
    <w:rsid w:val="008A00EB"/>
    <w:rsid w:val="008A013F"/>
    <w:rsid w:val="008A075F"/>
    <w:rsid w:val="008A237E"/>
    <w:rsid w:val="008A32F5"/>
    <w:rsid w:val="008A3A49"/>
    <w:rsid w:val="008A45D3"/>
    <w:rsid w:val="008A56E8"/>
    <w:rsid w:val="008A67FC"/>
    <w:rsid w:val="008A6DCD"/>
    <w:rsid w:val="008A6F81"/>
    <w:rsid w:val="008A776D"/>
    <w:rsid w:val="008B0412"/>
    <w:rsid w:val="008B1C08"/>
    <w:rsid w:val="008B1E5B"/>
    <w:rsid w:val="008B26F4"/>
    <w:rsid w:val="008B37D4"/>
    <w:rsid w:val="008B4F90"/>
    <w:rsid w:val="008B5917"/>
    <w:rsid w:val="008B5E15"/>
    <w:rsid w:val="008B610D"/>
    <w:rsid w:val="008B61A0"/>
    <w:rsid w:val="008B7311"/>
    <w:rsid w:val="008C08B6"/>
    <w:rsid w:val="008C0D85"/>
    <w:rsid w:val="008C302C"/>
    <w:rsid w:val="008C5623"/>
    <w:rsid w:val="008C5AC0"/>
    <w:rsid w:val="008C6CFF"/>
    <w:rsid w:val="008C7D57"/>
    <w:rsid w:val="008D02E9"/>
    <w:rsid w:val="008D0D4A"/>
    <w:rsid w:val="008D12B0"/>
    <w:rsid w:val="008D16CB"/>
    <w:rsid w:val="008D267B"/>
    <w:rsid w:val="008D301B"/>
    <w:rsid w:val="008D329C"/>
    <w:rsid w:val="008D4224"/>
    <w:rsid w:val="008D4D79"/>
    <w:rsid w:val="008D5457"/>
    <w:rsid w:val="008D5A0C"/>
    <w:rsid w:val="008D746D"/>
    <w:rsid w:val="008D7F33"/>
    <w:rsid w:val="008D7FDC"/>
    <w:rsid w:val="008E0C95"/>
    <w:rsid w:val="008E2698"/>
    <w:rsid w:val="008E2B07"/>
    <w:rsid w:val="008E2D39"/>
    <w:rsid w:val="008E372D"/>
    <w:rsid w:val="008E3DD3"/>
    <w:rsid w:val="008E4184"/>
    <w:rsid w:val="008E4BE0"/>
    <w:rsid w:val="008E5096"/>
    <w:rsid w:val="008E5490"/>
    <w:rsid w:val="008F20F1"/>
    <w:rsid w:val="008F3364"/>
    <w:rsid w:val="008F3938"/>
    <w:rsid w:val="008F4D4E"/>
    <w:rsid w:val="008F532E"/>
    <w:rsid w:val="008F61EB"/>
    <w:rsid w:val="0090239A"/>
    <w:rsid w:val="00904BE5"/>
    <w:rsid w:val="009053C7"/>
    <w:rsid w:val="00907A26"/>
    <w:rsid w:val="00911812"/>
    <w:rsid w:val="009135D3"/>
    <w:rsid w:val="009138FB"/>
    <w:rsid w:val="0091411C"/>
    <w:rsid w:val="0091437E"/>
    <w:rsid w:val="009144E6"/>
    <w:rsid w:val="00915033"/>
    <w:rsid w:val="00915499"/>
    <w:rsid w:val="009170B9"/>
    <w:rsid w:val="00920595"/>
    <w:rsid w:val="00922636"/>
    <w:rsid w:val="009241D5"/>
    <w:rsid w:val="009246D2"/>
    <w:rsid w:val="0092693E"/>
    <w:rsid w:val="00927B93"/>
    <w:rsid w:val="00930096"/>
    <w:rsid w:val="00931041"/>
    <w:rsid w:val="00932891"/>
    <w:rsid w:val="00932BDA"/>
    <w:rsid w:val="00934A59"/>
    <w:rsid w:val="0093686B"/>
    <w:rsid w:val="009370AF"/>
    <w:rsid w:val="00937214"/>
    <w:rsid w:val="0094017C"/>
    <w:rsid w:val="009413C2"/>
    <w:rsid w:val="009426D8"/>
    <w:rsid w:val="00942903"/>
    <w:rsid w:val="009434D2"/>
    <w:rsid w:val="00943BCE"/>
    <w:rsid w:val="009449AE"/>
    <w:rsid w:val="00944EEE"/>
    <w:rsid w:val="00945DCD"/>
    <w:rsid w:val="009510CD"/>
    <w:rsid w:val="009519B7"/>
    <w:rsid w:val="009520F1"/>
    <w:rsid w:val="00952B49"/>
    <w:rsid w:val="00952BE8"/>
    <w:rsid w:val="00952FF6"/>
    <w:rsid w:val="009530F2"/>
    <w:rsid w:val="009536FF"/>
    <w:rsid w:val="00953ADE"/>
    <w:rsid w:val="00955CF3"/>
    <w:rsid w:val="0095751F"/>
    <w:rsid w:val="00957D94"/>
    <w:rsid w:val="0096095D"/>
    <w:rsid w:val="0096176D"/>
    <w:rsid w:val="00961C5F"/>
    <w:rsid w:val="00961D02"/>
    <w:rsid w:val="009623AD"/>
    <w:rsid w:val="00962488"/>
    <w:rsid w:val="00962668"/>
    <w:rsid w:val="00962971"/>
    <w:rsid w:val="00962CB4"/>
    <w:rsid w:val="00963D3E"/>
    <w:rsid w:val="009660D5"/>
    <w:rsid w:val="00966144"/>
    <w:rsid w:val="0096752D"/>
    <w:rsid w:val="00970313"/>
    <w:rsid w:val="00970424"/>
    <w:rsid w:val="00971123"/>
    <w:rsid w:val="00971F5F"/>
    <w:rsid w:val="00972295"/>
    <w:rsid w:val="0097295A"/>
    <w:rsid w:val="0097316E"/>
    <w:rsid w:val="0097430B"/>
    <w:rsid w:val="0097709F"/>
    <w:rsid w:val="00980F98"/>
    <w:rsid w:val="00981AA7"/>
    <w:rsid w:val="009829DA"/>
    <w:rsid w:val="009844D6"/>
    <w:rsid w:val="009851D3"/>
    <w:rsid w:val="009857E7"/>
    <w:rsid w:val="009860EA"/>
    <w:rsid w:val="009868F4"/>
    <w:rsid w:val="00987206"/>
    <w:rsid w:val="00987B8C"/>
    <w:rsid w:val="009911B7"/>
    <w:rsid w:val="0099174A"/>
    <w:rsid w:val="00992506"/>
    <w:rsid w:val="00992D85"/>
    <w:rsid w:val="00993548"/>
    <w:rsid w:val="009939DB"/>
    <w:rsid w:val="0099610B"/>
    <w:rsid w:val="0099619B"/>
    <w:rsid w:val="00996339"/>
    <w:rsid w:val="00996870"/>
    <w:rsid w:val="0099740D"/>
    <w:rsid w:val="009979F4"/>
    <w:rsid w:val="00997C9C"/>
    <w:rsid w:val="009A151B"/>
    <w:rsid w:val="009A1BA6"/>
    <w:rsid w:val="009A2506"/>
    <w:rsid w:val="009A268E"/>
    <w:rsid w:val="009A3167"/>
    <w:rsid w:val="009A3AE7"/>
    <w:rsid w:val="009A59D4"/>
    <w:rsid w:val="009A5B7B"/>
    <w:rsid w:val="009A5D39"/>
    <w:rsid w:val="009A68DC"/>
    <w:rsid w:val="009B1FBE"/>
    <w:rsid w:val="009B21B0"/>
    <w:rsid w:val="009B45DB"/>
    <w:rsid w:val="009B66B6"/>
    <w:rsid w:val="009B7B41"/>
    <w:rsid w:val="009C0232"/>
    <w:rsid w:val="009C0CF2"/>
    <w:rsid w:val="009C1206"/>
    <w:rsid w:val="009C186A"/>
    <w:rsid w:val="009C1AD2"/>
    <w:rsid w:val="009C1F2E"/>
    <w:rsid w:val="009C3328"/>
    <w:rsid w:val="009C3766"/>
    <w:rsid w:val="009C7316"/>
    <w:rsid w:val="009C75FD"/>
    <w:rsid w:val="009D12BF"/>
    <w:rsid w:val="009D13A9"/>
    <w:rsid w:val="009D2F54"/>
    <w:rsid w:val="009D3348"/>
    <w:rsid w:val="009D3684"/>
    <w:rsid w:val="009D3AB0"/>
    <w:rsid w:val="009D3CAA"/>
    <w:rsid w:val="009D3E21"/>
    <w:rsid w:val="009D3E82"/>
    <w:rsid w:val="009D4B70"/>
    <w:rsid w:val="009D64D1"/>
    <w:rsid w:val="009D67F1"/>
    <w:rsid w:val="009D6B6A"/>
    <w:rsid w:val="009D7CED"/>
    <w:rsid w:val="009E014B"/>
    <w:rsid w:val="009E1871"/>
    <w:rsid w:val="009E19D5"/>
    <w:rsid w:val="009E1E1F"/>
    <w:rsid w:val="009E2DC5"/>
    <w:rsid w:val="009E3632"/>
    <w:rsid w:val="009E3D95"/>
    <w:rsid w:val="009E42BF"/>
    <w:rsid w:val="009E528B"/>
    <w:rsid w:val="009E5884"/>
    <w:rsid w:val="009E6633"/>
    <w:rsid w:val="009E695B"/>
    <w:rsid w:val="009E6A35"/>
    <w:rsid w:val="009E7875"/>
    <w:rsid w:val="009F0BE5"/>
    <w:rsid w:val="009F1D4E"/>
    <w:rsid w:val="009F2118"/>
    <w:rsid w:val="009F222D"/>
    <w:rsid w:val="009F2F4D"/>
    <w:rsid w:val="009F370D"/>
    <w:rsid w:val="009F3DFA"/>
    <w:rsid w:val="009F60FB"/>
    <w:rsid w:val="009F62FA"/>
    <w:rsid w:val="009F6683"/>
    <w:rsid w:val="009F69A4"/>
    <w:rsid w:val="009F787D"/>
    <w:rsid w:val="009F7952"/>
    <w:rsid w:val="00A00497"/>
    <w:rsid w:val="00A004B4"/>
    <w:rsid w:val="00A00872"/>
    <w:rsid w:val="00A00951"/>
    <w:rsid w:val="00A01A8F"/>
    <w:rsid w:val="00A01D7B"/>
    <w:rsid w:val="00A038BC"/>
    <w:rsid w:val="00A03976"/>
    <w:rsid w:val="00A046E7"/>
    <w:rsid w:val="00A049C4"/>
    <w:rsid w:val="00A04F16"/>
    <w:rsid w:val="00A04FC9"/>
    <w:rsid w:val="00A05407"/>
    <w:rsid w:val="00A06194"/>
    <w:rsid w:val="00A0698A"/>
    <w:rsid w:val="00A10243"/>
    <w:rsid w:val="00A10448"/>
    <w:rsid w:val="00A1074C"/>
    <w:rsid w:val="00A11001"/>
    <w:rsid w:val="00A12308"/>
    <w:rsid w:val="00A12674"/>
    <w:rsid w:val="00A12AC8"/>
    <w:rsid w:val="00A13212"/>
    <w:rsid w:val="00A137D7"/>
    <w:rsid w:val="00A13E3F"/>
    <w:rsid w:val="00A16A09"/>
    <w:rsid w:val="00A1703A"/>
    <w:rsid w:val="00A200C1"/>
    <w:rsid w:val="00A2109B"/>
    <w:rsid w:val="00A22EE9"/>
    <w:rsid w:val="00A2353A"/>
    <w:rsid w:val="00A2420A"/>
    <w:rsid w:val="00A25C28"/>
    <w:rsid w:val="00A26F19"/>
    <w:rsid w:val="00A2775F"/>
    <w:rsid w:val="00A27B6F"/>
    <w:rsid w:val="00A30D67"/>
    <w:rsid w:val="00A31F14"/>
    <w:rsid w:val="00A3384A"/>
    <w:rsid w:val="00A34CDD"/>
    <w:rsid w:val="00A40E48"/>
    <w:rsid w:val="00A42404"/>
    <w:rsid w:val="00A424ED"/>
    <w:rsid w:val="00A4268D"/>
    <w:rsid w:val="00A43328"/>
    <w:rsid w:val="00A468D7"/>
    <w:rsid w:val="00A47EED"/>
    <w:rsid w:val="00A50134"/>
    <w:rsid w:val="00A501DB"/>
    <w:rsid w:val="00A50F71"/>
    <w:rsid w:val="00A51478"/>
    <w:rsid w:val="00A54BD8"/>
    <w:rsid w:val="00A60AFB"/>
    <w:rsid w:val="00A60F88"/>
    <w:rsid w:val="00A616DD"/>
    <w:rsid w:val="00A62266"/>
    <w:rsid w:val="00A64984"/>
    <w:rsid w:val="00A6560D"/>
    <w:rsid w:val="00A66616"/>
    <w:rsid w:val="00A66A5B"/>
    <w:rsid w:val="00A66E39"/>
    <w:rsid w:val="00A67051"/>
    <w:rsid w:val="00A678EE"/>
    <w:rsid w:val="00A71253"/>
    <w:rsid w:val="00A73207"/>
    <w:rsid w:val="00A74B1F"/>
    <w:rsid w:val="00A76173"/>
    <w:rsid w:val="00A76ABE"/>
    <w:rsid w:val="00A808A9"/>
    <w:rsid w:val="00A817D4"/>
    <w:rsid w:val="00A8230A"/>
    <w:rsid w:val="00A82C29"/>
    <w:rsid w:val="00A82DBB"/>
    <w:rsid w:val="00A83247"/>
    <w:rsid w:val="00A83728"/>
    <w:rsid w:val="00A8386D"/>
    <w:rsid w:val="00A86248"/>
    <w:rsid w:val="00A87659"/>
    <w:rsid w:val="00A87F35"/>
    <w:rsid w:val="00A90F38"/>
    <w:rsid w:val="00A91367"/>
    <w:rsid w:val="00A92214"/>
    <w:rsid w:val="00A93E9A"/>
    <w:rsid w:val="00A93FDF"/>
    <w:rsid w:val="00A94C20"/>
    <w:rsid w:val="00A957AC"/>
    <w:rsid w:val="00A97F1B"/>
    <w:rsid w:val="00AA05D8"/>
    <w:rsid w:val="00AA070D"/>
    <w:rsid w:val="00AA1AAC"/>
    <w:rsid w:val="00AA1ABC"/>
    <w:rsid w:val="00AA1B82"/>
    <w:rsid w:val="00AA4AB3"/>
    <w:rsid w:val="00AA5090"/>
    <w:rsid w:val="00AA57A0"/>
    <w:rsid w:val="00AA60F2"/>
    <w:rsid w:val="00AA6B0A"/>
    <w:rsid w:val="00AA7B8F"/>
    <w:rsid w:val="00AA7D26"/>
    <w:rsid w:val="00AA7F3B"/>
    <w:rsid w:val="00AB23EE"/>
    <w:rsid w:val="00AB2C10"/>
    <w:rsid w:val="00AB3DDC"/>
    <w:rsid w:val="00AB468E"/>
    <w:rsid w:val="00AB46A9"/>
    <w:rsid w:val="00AB49C8"/>
    <w:rsid w:val="00AB5182"/>
    <w:rsid w:val="00AB5C8F"/>
    <w:rsid w:val="00AB6593"/>
    <w:rsid w:val="00AB79E5"/>
    <w:rsid w:val="00AB7EF1"/>
    <w:rsid w:val="00AC188F"/>
    <w:rsid w:val="00AC191D"/>
    <w:rsid w:val="00AC260C"/>
    <w:rsid w:val="00AC542B"/>
    <w:rsid w:val="00AC563F"/>
    <w:rsid w:val="00AC571C"/>
    <w:rsid w:val="00AC5FB7"/>
    <w:rsid w:val="00AC711A"/>
    <w:rsid w:val="00AC71F8"/>
    <w:rsid w:val="00AC7AB5"/>
    <w:rsid w:val="00AD352A"/>
    <w:rsid w:val="00AD3DBA"/>
    <w:rsid w:val="00AD7259"/>
    <w:rsid w:val="00AD7262"/>
    <w:rsid w:val="00AD74A7"/>
    <w:rsid w:val="00AD758C"/>
    <w:rsid w:val="00AD79DE"/>
    <w:rsid w:val="00AE0BCB"/>
    <w:rsid w:val="00AE1578"/>
    <w:rsid w:val="00AE4FF9"/>
    <w:rsid w:val="00AE616D"/>
    <w:rsid w:val="00AE6964"/>
    <w:rsid w:val="00AE7731"/>
    <w:rsid w:val="00AE7BFC"/>
    <w:rsid w:val="00AF196E"/>
    <w:rsid w:val="00AF2778"/>
    <w:rsid w:val="00AF4455"/>
    <w:rsid w:val="00AF4F86"/>
    <w:rsid w:val="00AF5708"/>
    <w:rsid w:val="00AF5D1E"/>
    <w:rsid w:val="00AF67C8"/>
    <w:rsid w:val="00AF70C9"/>
    <w:rsid w:val="00AF7F81"/>
    <w:rsid w:val="00B00320"/>
    <w:rsid w:val="00B02EBF"/>
    <w:rsid w:val="00B0315E"/>
    <w:rsid w:val="00B038EF"/>
    <w:rsid w:val="00B04240"/>
    <w:rsid w:val="00B04506"/>
    <w:rsid w:val="00B04F8C"/>
    <w:rsid w:val="00B062CD"/>
    <w:rsid w:val="00B066C8"/>
    <w:rsid w:val="00B07C4E"/>
    <w:rsid w:val="00B07F63"/>
    <w:rsid w:val="00B115B1"/>
    <w:rsid w:val="00B121FF"/>
    <w:rsid w:val="00B12F2E"/>
    <w:rsid w:val="00B144C8"/>
    <w:rsid w:val="00B151D4"/>
    <w:rsid w:val="00B1694E"/>
    <w:rsid w:val="00B17BA2"/>
    <w:rsid w:val="00B20EFE"/>
    <w:rsid w:val="00B217D5"/>
    <w:rsid w:val="00B22190"/>
    <w:rsid w:val="00B22255"/>
    <w:rsid w:val="00B23B90"/>
    <w:rsid w:val="00B24A02"/>
    <w:rsid w:val="00B25C58"/>
    <w:rsid w:val="00B269F1"/>
    <w:rsid w:val="00B3026C"/>
    <w:rsid w:val="00B30337"/>
    <w:rsid w:val="00B30687"/>
    <w:rsid w:val="00B317E3"/>
    <w:rsid w:val="00B32C82"/>
    <w:rsid w:val="00B36E4B"/>
    <w:rsid w:val="00B37507"/>
    <w:rsid w:val="00B402E9"/>
    <w:rsid w:val="00B403B3"/>
    <w:rsid w:val="00B40D76"/>
    <w:rsid w:val="00B41BA8"/>
    <w:rsid w:val="00B4247C"/>
    <w:rsid w:val="00B427E7"/>
    <w:rsid w:val="00B44BBC"/>
    <w:rsid w:val="00B45067"/>
    <w:rsid w:val="00B469F7"/>
    <w:rsid w:val="00B51865"/>
    <w:rsid w:val="00B528BE"/>
    <w:rsid w:val="00B52EFF"/>
    <w:rsid w:val="00B5337A"/>
    <w:rsid w:val="00B55208"/>
    <w:rsid w:val="00B555E3"/>
    <w:rsid w:val="00B55B2A"/>
    <w:rsid w:val="00B565E1"/>
    <w:rsid w:val="00B569B8"/>
    <w:rsid w:val="00B57289"/>
    <w:rsid w:val="00B60EBF"/>
    <w:rsid w:val="00B63F75"/>
    <w:rsid w:val="00B64C60"/>
    <w:rsid w:val="00B663A1"/>
    <w:rsid w:val="00B66681"/>
    <w:rsid w:val="00B67858"/>
    <w:rsid w:val="00B67BE0"/>
    <w:rsid w:val="00B70484"/>
    <w:rsid w:val="00B72EA1"/>
    <w:rsid w:val="00B74FFA"/>
    <w:rsid w:val="00B756B1"/>
    <w:rsid w:val="00B76A19"/>
    <w:rsid w:val="00B800EB"/>
    <w:rsid w:val="00B802AF"/>
    <w:rsid w:val="00B81E86"/>
    <w:rsid w:val="00B82580"/>
    <w:rsid w:val="00B82D20"/>
    <w:rsid w:val="00B83FAC"/>
    <w:rsid w:val="00B85119"/>
    <w:rsid w:val="00B85873"/>
    <w:rsid w:val="00B8611A"/>
    <w:rsid w:val="00B86C84"/>
    <w:rsid w:val="00B90FC5"/>
    <w:rsid w:val="00B9124C"/>
    <w:rsid w:val="00B94C9C"/>
    <w:rsid w:val="00B96AD6"/>
    <w:rsid w:val="00B96CA3"/>
    <w:rsid w:val="00B96DA7"/>
    <w:rsid w:val="00B97A32"/>
    <w:rsid w:val="00BA1F59"/>
    <w:rsid w:val="00BA357D"/>
    <w:rsid w:val="00BA4B34"/>
    <w:rsid w:val="00BA50F4"/>
    <w:rsid w:val="00BA6A33"/>
    <w:rsid w:val="00BA7F42"/>
    <w:rsid w:val="00BB0045"/>
    <w:rsid w:val="00BB040A"/>
    <w:rsid w:val="00BB0A0E"/>
    <w:rsid w:val="00BB0DE6"/>
    <w:rsid w:val="00BB103A"/>
    <w:rsid w:val="00BB1DC1"/>
    <w:rsid w:val="00BB279E"/>
    <w:rsid w:val="00BB4237"/>
    <w:rsid w:val="00BB7318"/>
    <w:rsid w:val="00BB7ADD"/>
    <w:rsid w:val="00BC05C9"/>
    <w:rsid w:val="00BC2C12"/>
    <w:rsid w:val="00BC2E00"/>
    <w:rsid w:val="00BC47D3"/>
    <w:rsid w:val="00BC5B66"/>
    <w:rsid w:val="00BC5D88"/>
    <w:rsid w:val="00BC656A"/>
    <w:rsid w:val="00BC77FF"/>
    <w:rsid w:val="00BD0D71"/>
    <w:rsid w:val="00BD366F"/>
    <w:rsid w:val="00BD4704"/>
    <w:rsid w:val="00BD57DF"/>
    <w:rsid w:val="00BD6AB3"/>
    <w:rsid w:val="00BE2022"/>
    <w:rsid w:val="00BE23CD"/>
    <w:rsid w:val="00BE3B75"/>
    <w:rsid w:val="00BE3D0A"/>
    <w:rsid w:val="00BE3FAF"/>
    <w:rsid w:val="00BE5338"/>
    <w:rsid w:val="00BE56FB"/>
    <w:rsid w:val="00BE5739"/>
    <w:rsid w:val="00BE5FF5"/>
    <w:rsid w:val="00BE78F9"/>
    <w:rsid w:val="00BE7A65"/>
    <w:rsid w:val="00BF145F"/>
    <w:rsid w:val="00BF1949"/>
    <w:rsid w:val="00BF6675"/>
    <w:rsid w:val="00BF6C3B"/>
    <w:rsid w:val="00BF751C"/>
    <w:rsid w:val="00C01240"/>
    <w:rsid w:val="00C01415"/>
    <w:rsid w:val="00C01536"/>
    <w:rsid w:val="00C03002"/>
    <w:rsid w:val="00C03232"/>
    <w:rsid w:val="00C03FBF"/>
    <w:rsid w:val="00C04663"/>
    <w:rsid w:val="00C048C8"/>
    <w:rsid w:val="00C04BDA"/>
    <w:rsid w:val="00C0547B"/>
    <w:rsid w:val="00C056DE"/>
    <w:rsid w:val="00C0799F"/>
    <w:rsid w:val="00C10908"/>
    <w:rsid w:val="00C10E1D"/>
    <w:rsid w:val="00C11934"/>
    <w:rsid w:val="00C11A92"/>
    <w:rsid w:val="00C1412A"/>
    <w:rsid w:val="00C14B2F"/>
    <w:rsid w:val="00C14FFA"/>
    <w:rsid w:val="00C15144"/>
    <w:rsid w:val="00C15472"/>
    <w:rsid w:val="00C15B13"/>
    <w:rsid w:val="00C1624A"/>
    <w:rsid w:val="00C16947"/>
    <w:rsid w:val="00C1797F"/>
    <w:rsid w:val="00C21F45"/>
    <w:rsid w:val="00C224E1"/>
    <w:rsid w:val="00C22537"/>
    <w:rsid w:val="00C23F24"/>
    <w:rsid w:val="00C24F46"/>
    <w:rsid w:val="00C2533B"/>
    <w:rsid w:val="00C2653C"/>
    <w:rsid w:val="00C269D9"/>
    <w:rsid w:val="00C26A13"/>
    <w:rsid w:val="00C30C15"/>
    <w:rsid w:val="00C30F8F"/>
    <w:rsid w:val="00C32187"/>
    <w:rsid w:val="00C322B0"/>
    <w:rsid w:val="00C33A77"/>
    <w:rsid w:val="00C33BFE"/>
    <w:rsid w:val="00C33C1C"/>
    <w:rsid w:val="00C34307"/>
    <w:rsid w:val="00C37E45"/>
    <w:rsid w:val="00C409C0"/>
    <w:rsid w:val="00C41B2A"/>
    <w:rsid w:val="00C4262C"/>
    <w:rsid w:val="00C43BBB"/>
    <w:rsid w:val="00C444C1"/>
    <w:rsid w:val="00C45F66"/>
    <w:rsid w:val="00C50843"/>
    <w:rsid w:val="00C50D12"/>
    <w:rsid w:val="00C52DD7"/>
    <w:rsid w:val="00C53076"/>
    <w:rsid w:val="00C53109"/>
    <w:rsid w:val="00C53C89"/>
    <w:rsid w:val="00C54528"/>
    <w:rsid w:val="00C556F9"/>
    <w:rsid w:val="00C55A46"/>
    <w:rsid w:val="00C5674C"/>
    <w:rsid w:val="00C56B11"/>
    <w:rsid w:val="00C56E9D"/>
    <w:rsid w:val="00C5723C"/>
    <w:rsid w:val="00C5739C"/>
    <w:rsid w:val="00C60177"/>
    <w:rsid w:val="00C604ED"/>
    <w:rsid w:val="00C60744"/>
    <w:rsid w:val="00C60A86"/>
    <w:rsid w:val="00C61E3A"/>
    <w:rsid w:val="00C6384F"/>
    <w:rsid w:val="00C63AAA"/>
    <w:rsid w:val="00C63D25"/>
    <w:rsid w:val="00C63FFE"/>
    <w:rsid w:val="00C64457"/>
    <w:rsid w:val="00C64D2C"/>
    <w:rsid w:val="00C64E0A"/>
    <w:rsid w:val="00C65358"/>
    <w:rsid w:val="00C65404"/>
    <w:rsid w:val="00C678D4"/>
    <w:rsid w:val="00C67943"/>
    <w:rsid w:val="00C70110"/>
    <w:rsid w:val="00C70588"/>
    <w:rsid w:val="00C7216F"/>
    <w:rsid w:val="00C72914"/>
    <w:rsid w:val="00C7437F"/>
    <w:rsid w:val="00C743DC"/>
    <w:rsid w:val="00C74B2F"/>
    <w:rsid w:val="00C76166"/>
    <w:rsid w:val="00C77DF7"/>
    <w:rsid w:val="00C8276E"/>
    <w:rsid w:val="00C82CCD"/>
    <w:rsid w:val="00C83F56"/>
    <w:rsid w:val="00C85356"/>
    <w:rsid w:val="00C85428"/>
    <w:rsid w:val="00C858D5"/>
    <w:rsid w:val="00C865A4"/>
    <w:rsid w:val="00C8708C"/>
    <w:rsid w:val="00C8738A"/>
    <w:rsid w:val="00C905CE"/>
    <w:rsid w:val="00C91D5C"/>
    <w:rsid w:val="00C926DC"/>
    <w:rsid w:val="00C92CFA"/>
    <w:rsid w:val="00C933AF"/>
    <w:rsid w:val="00C93FCD"/>
    <w:rsid w:val="00C94CFA"/>
    <w:rsid w:val="00C95663"/>
    <w:rsid w:val="00C9719B"/>
    <w:rsid w:val="00C97D74"/>
    <w:rsid w:val="00C97FC5"/>
    <w:rsid w:val="00CA043B"/>
    <w:rsid w:val="00CA1F4F"/>
    <w:rsid w:val="00CA216C"/>
    <w:rsid w:val="00CA3995"/>
    <w:rsid w:val="00CA39C1"/>
    <w:rsid w:val="00CA3E15"/>
    <w:rsid w:val="00CA4782"/>
    <w:rsid w:val="00CA4C46"/>
    <w:rsid w:val="00CA719F"/>
    <w:rsid w:val="00CA7E4C"/>
    <w:rsid w:val="00CB1BAC"/>
    <w:rsid w:val="00CB2135"/>
    <w:rsid w:val="00CB22F5"/>
    <w:rsid w:val="00CB3307"/>
    <w:rsid w:val="00CB4640"/>
    <w:rsid w:val="00CB4643"/>
    <w:rsid w:val="00CB7761"/>
    <w:rsid w:val="00CC1791"/>
    <w:rsid w:val="00CC2530"/>
    <w:rsid w:val="00CC2ADB"/>
    <w:rsid w:val="00CC2F0E"/>
    <w:rsid w:val="00CC4099"/>
    <w:rsid w:val="00CC4891"/>
    <w:rsid w:val="00CC550D"/>
    <w:rsid w:val="00CC55EB"/>
    <w:rsid w:val="00CC6D16"/>
    <w:rsid w:val="00CC756A"/>
    <w:rsid w:val="00CC7929"/>
    <w:rsid w:val="00CC7D5C"/>
    <w:rsid w:val="00CD0513"/>
    <w:rsid w:val="00CD13D6"/>
    <w:rsid w:val="00CD1C2D"/>
    <w:rsid w:val="00CD1CF4"/>
    <w:rsid w:val="00CD35CA"/>
    <w:rsid w:val="00CE0742"/>
    <w:rsid w:val="00CE0D17"/>
    <w:rsid w:val="00CE2717"/>
    <w:rsid w:val="00CE3A05"/>
    <w:rsid w:val="00CE3EB2"/>
    <w:rsid w:val="00CE452E"/>
    <w:rsid w:val="00CE4740"/>
    <w:rsid w:val="00CE6077"/>
    <w:rsid w:val="00CE616F"/>
    <w:rsid w:val="00CF04CB"/>
    <w:rsid w:val="00CF0DE7"/>
    <w:rsid w:val="00CF1AFA"/>
    <w:rsid w:val="00CF28DC"/>
    <w:rsid w:val="00CF31DA"/>
    <w:rsid w:val="00CF33A1"/>
    <w:rsid w:val="00CF706C"/>
    <w:rsid w:val="00CF737D"/>
    <w:rsid w:val="00CF757D"/>
    <w:rsid w:val="00D00A1F"/>
    <w:rsid w:val="00D01AB9"/>
    <w:rsid w:val="00D06120"/>
    <w:rsid w:val="00D10837"/>
    <w:rsid w:val="00D10D58"/>
    <w:rsid w:val="00D11AFF"/>
    <w:rsid w:val="00D11D7A"/>
    <w:rsid w:val="00D11F30"/>
    <w:rsid w:val="00D12114"/>
    <w:rsid w:val="00D12191"/>
    <w:rsid w:val="00D121C1"/>
    <w:rsid w:val="00D1230B"/>
    <w:rsid w:val="00D1255B"/>
    <w:rsid w:val="00D12703"/>
    <w:rsid w:val="00D12EEC"/>
    <w:rsid w:val="00D139F7"/>
    <w:rsid w:val="00D141A9"/>
    <w:rsid w:val="00D1449D"/>
    <w:rsid w:val="00D146DB"/>
    <w:rsid w:val="00D15A31"/>
    <w:rsid w:val="00D16F68"/>
    <w:rsid w:val="00D20962"/>
    <w:rsid w:val="00D22306"/>
    <w:rsid w:val="00D23478"/>
    <w:rsid w:val="00D240C2"/>
    <w:rsid w:val="00D242F1"/>
    <w:rsid w:val="00D24934"/>
    <w:rsid w:val="00D24F9C"/>
    <w:rsid w:val="00D25A25"/>
    <w:rsid w:val="00D2645A"/>
    <w:rsid w:val="00D2649F"/>
    <w:rsid w:val="00D26D06"/>
    <w:rsid w:val="00D27BC3"/>
    <w:rsid w:val="00D27CD9"/>
    <w:rsid w:val="00D322EC"/>
    <w:rsid w:val="00D32AD2"/>
    <w:rsid w:val="00D3416E"/>
    <w:rsid w:val="00D34D57"/>
    <w:rsid w:val="00D350A5"/>
    <w:rsid w:val="00D370F4"/>
    <w:rsid w:val="00D4061B"/>
    <w:rsid w:val="00D4085F"/>
    <w:rsid w:val="00D40B82"/>
    <w:rsid w:val="00D4143F"/>
    <w:rsid w:val="00D427EB"/>
    <w:rsid w:val="00D42A86"/>
    <w:rsid w:val="00D43FDD"/>
    <w:rsid w:val="00D443AA"/>
    <w:rsid w:val="00D46C1F"/>
    <w:rsid w:val="00D46D6E"/>
    <w:rsid w:val="00D46D9A"/>
    <w:rsid w:val="00D5026B"/>
    <w:rsid w:val="00D50971"/>
    <w:rsid w:val="00D509EF"/>
    <w:rsid w:val="00D5204B"/>
    <w:rsid w:val="00D52631"/>
    <w:rsid w:val="00D52BD5"/>
    <w:rsid w:val="00D536F4"/>
    <w:rsid w:val="00D53CFF"/>
    <w:rsid w:val="00D5490A"/>
    <w:rsid w:val="00D54940"/>
    <w:rsid w:val="00D54F4D"/>
    <w:rsid w:val="00D56A1F"/>
    <w:rsid w:val="00D60347"/>
    <w:rsid w:val="00D60E5D"/>
    <w:rsid w:val="00D610CB"/>
    <w:rsid w:val="00D61698"/>
    <w:rsid w:val="00D620DF"/>
    <w:rsid w:val="00D62C70"/>
    <w:rsid w:val="00D63525"/>
    <w:rsid w:val="00D63792"/>
    <w:rsid w:val="00D63A29"/>
    <w:rsid w:val="00D656B8"/>
    <w:rsid w:val="00D65A8E"/>
    <w:rsid w:val="00D65BCA"/>
    <w:rsid w:val="00D66946"/>
    <w:rsid w:val="00D66E6A"/>
    <w:rsid w:val="00D715BB"/>
    <w:rsid w:val="00D727BA"/>
    <w:rsid w:val="00D74302"/>
    <w:rsid w:val="00D74D15"/>
    <w:rsid w:val="00D76474"/>
    <w:rsid w:val="00D77B5F"/>
    <w:rsid w:val="00D80307"/>
    <w:rsid w:val="00D808B0"/>
    <w:rsid w:val="00D80A8E"/>
    <w:rsid w:val="00D810A1"/>
    <w:rsid w:val="00D8133A"/>
    <w:rsid w:val="00D8339A"/>
    <w:rsid w:val="00D85117"/>
    <w:rsid w:val="00D85135"/>
    <w:rsid w:val="00D8596E"/>
    <w:rsid w:val="00D865F1"/>
    <w:rsid w:val="00D90D46"/>
    <w:rsid w:val="00D91DEA"/>
    <w:rsid w:val="00D92808"/>
    <w:rsid w:val="00D9577C"/>
    <w:rsid w:val="00D96503"/>
    <w:rsid w:val="00D978DA"/>
    <w:rsid w:val="00DA0998"/>
    <w:rsid w:val="00DA4580"/>
    <w:rsid w:val="00DA4857"/>
    <w:rsid w:val="00DA48D6"/>
    <w:rsid w:val="00DA55CF"/>
    <w:rsid w:val="00DA755C"/>
    <w:rsid w:val="00DA7D9B"/>
    <w:rsid w:val="00DB2FCA"/>
    <w:rsid w:val="00DB46F0"/>
    <w:rsid w:val="00DB4B2C"/>
    <w:rsid w:val="00DB5015"/>
    <w:rsid w:val="00DB6EF7"/>
    <w:rsid w:val="00DC230E"/>
    <w:rsid w:val="00DC2706"/>
    <w:rsid w:val="00DC4235"/>
    <w:rsid w:val="00DC6212"/>
    <w:rsid w:val="00DC6A8A"/>
    <w:rsid w:val="00DC6DE6"/>
    <w:rsid w:val="00DD141F"/>
    <w:rsid w:val="00DD191E"/>
    <w:rsid w:val="00DD1DE7"/>
    <w:rsid w:val="00DD2594"/>
    <w:rsid w:val="00DD2910"/>
    <w:rsid w:val="00DD2B80"/>
    <w:rsid w:val="00DD2D11"/>
    <w:rsid w:val="00DD3476"/>
    <w:rsid w:val="00DD5314"/>
    <w:rsid w:val="00DD5BE7"/>
    <w:rsid w:val="00DD6A8E"/>
    <w:rsid w:val="00DD7232"/>
    <w:rsid w:val="00DE030A"/>
    <w:rsid w:val="00DE031C"/>
    <w:rsid w:val="00DE0A1D"/>
    <w:rsid w:val="00DE11B6"/>
    <w:rsid w:val="00DE1644"/>
    <w:rsid w:val="00DE2A7E"/>
    <w:rsid w:val="00DE4AA1"/>
    <w:rsid w:val="00DE52A0"/>
    <w:rsid w:val="00DE59C9"/>
    <w:rsid w:val="00DE5ACF"/>
    <w:rsid w:val="00DF058F"/>
    <w:rsid w:val="00DF0B64"/>
    <w:rsid w:val="00DF186E"/>
    <w:rsid w:val="00DF3CC7"/>
    <w:rsid w:val="00DF5F7F"/>
    <w:rsid w:val="00DF7735"/>
    <w:rsid w:val="00DF7841"/>
    <w:rsid w:val="00E00D9B"/>
    <w:rsid w:val="00E0409B"/>
    <w:rsid w:val="00E04F00"/>
    <w:rsid w:val="00E055BB"/>
    <w:rsid w:val="00E07241"/>
    <w:rsid w:val="00E11421"/>
    <w:rsid w:val="00E1157B"/>
    <w:rsid w:val="00E11A65"/>
    <w:rsid w:val="00E12CE1"/>
    <w:rsid w:val="00E13CF7"/>
    <w:rsid w:val="00E13F6F"/>
    <w:rsid w:val="00E13F8F"/>
    <w:rsid w:val="00E14DD5"/>
    <w:rsid w:val="00E153EE"/>
    <w:rsid w:val="00E15A42"/>
    <w:rsid w:val="00E15A7D"/>
    <w:rsid w:val="00E15AEF"/>
    <w:rsid w:val="00E173B9"/>
    <w:rsid w:val="00E17B3A"/>
    <w:rsid w:val="00E21984"/>
    <w:rsid w:val="00E23089"/>
    <w:rsid w:val="00E2380A"/>
    <w:rsid w:val="00E239EE"/>
    <w:rsid w:val="00E23EB5"/>
    <w:rsid w:val="00E23FC6"/>
    <w:rsid w:val="00E25ADA"/>
    <w:rsid w:val="00E26C75"/>
    <w:rsid w:val="00E26DAD"/>
    <w:rsid w:val="00E30D2C"/>
    <w:rsid w:val="00E345D7"/>
    <w:rsid w:val="00E358CB"/>
    <w:rsid w:val="00E360C7"/>
    <w:rsid w:val="00E3687B"/>
    <w:rsid w:val="00E37BB1"/>
    <w:rsid w:val="00E42A87"/>
    <w:rsid w:val="00E43649"/>
    <w:rsid w:val="00E43758"/>
    <w:rsid w:val="00E44871"/>
    <w:rsid w:val="00E454D7"/>
    <w:rsid w:val="00E45E77"/>
    <w:rsid w:val="00E476C9"/>
    <w:rsid w:val="00E51B1B"/>
    <w:rsid w:val="00E52592"/>
    <w:rsid w:val="00E5346D"/>
    <w:rsid w:val="00E53BF3"/>
    <w:rsid w:val="00E53FF6"/>
    <w:rsid w:val="00E5442B"/>
    <w:rsid w:val="00E549AC"/>
    <w:rsid w:val="00E5511E"/>
    <w:rsid w:val="00E56709"/>
    <w:rsid w:val="00E5743E"/>
    <w:rsid w:val="00E6035A"/>
    <w:rsid w:val="00E60496"/>
    <w:rsid w:val="00E626B2"/>
    <w:rsid w:val="00E62C1C"/>
    <w:rsid w:val="00E62CB9"/>
    <w:rsid w:val="00E63242"/>
    <w:rsid w:val="00E63543"/>
    <w:rsid w:val="00E635F8"/>
    <w:rsid w:val="00E639C5"/>
    <w:rsid w:val="00E65656"/>
    <w:rsid w:val="00E6681F"/>
    <w:rsid w:val="00E675F2"/>
    <w:rsid w:val="00E7092A"/>
    <w:rsid w:val="00E714FC"/>
    <w:rsid w:val="00E71D2E"/>
    <w:rsid w:val="00E71E09"/>
    <w:rsid w:val="00E72BC5"/>
    <w:rsid w:val="00E73331"/>
    <w:rsid w:val="00E73DF1"/>
    <w:rsid w:val="00E74CDB"/>
    <w:rsid w:val="00E75221"/>
    <w:rsid w:val="00E7550A"/>
    <w:rsid w:val="00E75EAA"/>
    <w:rsid w:val="00E77C06"/>
    <w:rsid w:val="00E77D95"/>
    <w:rsid w:val="00E847B3"/>
    <w:rsid w:val="00E86B1F"/>
    <w:rsid w:val="00E87E5D"/>
    <w:rsid w:val="00E912D5"/>
    <w:rsid w:val="00E9342E"/>
    <w:rsid w:val="00E94C16"/>
    <w:rsid w:val="00E9501D"/>
    <w:rsid w:val="00E95727"/>
    <w:rsid w:val="00E959F8"/>
    <w:rsid w:val="00E9678C"/>
    <w:rsid w:val="00E96802"/>
    <w:rsid w:val="00E96BFE"/>
    <w:rsid w:val="00E977A3"/>
    <w:rsid w:val="00E977C8"/>
    <w:rsid w:val="00EA0DEF"/>
    <w:rsid w:val="00EA12A2"/>
    <w:rsid w:val="00EA13C5"/>
    <w:rsid w:val="00EA2AB3"/>
    <w:rsid w:val="00EA2AD6"/>
    <w:rsid w:val="00EA4BF3"/>
    <w:rsid w:val="00EA4DD6"/>
    <w:rsid w:val="00EA5A5E"/>
    <w:rsid w:val="00EA6DA3"/>
    <w:rsid w:val="00EA7DF2"/>
    <w:rsid w:val="00EB02B0"/>
    <w:rsid w:val="00EB0434"/>
    <w:rsid w:val="00EB19C2"/>
    <w:rsid w:val="00EB23AF"/>
    <w:rsid w:val="00EB2CF1"/>
    <w:rsid w:val="00EB3299"/>
    <w:rsid w:val="00EB35DB"/>
    <w:rsid w:val="00EB3876"/>
    <w:rsid w:val="00EB39A2"/>
    <w:rsid w:val="00EB39E3"/>
    <w:rsid w:val="00EB41A2"/>
    <w:rsid w:val="00EB4321"/>
    <w:rsid w:val="00EB51D9"/>
    <w:rsid w:val="00EB6490"/>
    <w:rsid w:val="00EB6DF8"/>
    <w:rsid w:val="00EB7BA4"/>
    <w:rsid w:val="00EC1D10"/>
    <w:rsid w:val="00EC2C49"/>
    <w:rsid w:val="00EC2F72"/>
    <w:rsid w:val="00EC396A"/>
    <w:rsid w:val="00EC3A79"/>
    <w:rsid w:val="00EC3F79"/>
    <w:rsid w:val="00EC603B"/>
    <w:rsid w:val="00EC60C8"/>
    <w:rsid w:val="00ED2EB5"/>
    <w:rsid w:val="00ED3EC9"/>
    <w:rsid w:val="00ED4EAB"/>
    <w:rsid w:val="00ED53A7"/>
    <w:rsid w:val="00ED64D8"/>
    <w:rsid w:val="00ED7168"/>
    <w:rsid w:val="00ED76B6"/>
    <w:rsid w:val="00ED77FB"/>
    <w:rsid w:val="00ED7FD7"/>
    <w:rsid w:val="00EE2160"/>
    <w:rsid w:val="00EE2AC5"/>
    <w:rsid w:val="00EE57DD"/>
    <w:rsid w:val="00EE70F0"/>
    <w:rsid w:val="00EF115C"/>
    <w:rsid w:val="00EF1262"/>
    <w:rsid w:val="00EF5670"/>
    <w:rsid w:val="00EF6323"/>
    <w:rsid w:val="00EF75FD"/>
    <w:rsid w:val="00EF7956"/>
    <w:rsid w:val="00F01512"/>
    <w:rsid w:val="00F01D90"/>
    <w:rsid w:val="00F01E14"/>
    <w:rsid w:val="00F0293D"/>
    <w:rsid w:val="00F04285"/>
    <w:rsid w:val="00F05394"/>
    <w:rsid w:val="00F0764B"/>
    <w:rsid w:val="00F11118"/>
    <w:rsid w:val="00F13D2A"/>
    <w:rsid w:val="00F140B9"/>
    <w:rsid w:val="00F14285"/>
    <w:rsid w:val="00F14819"/>
    <w:rsid w:val="00F1767E"/>
    <w:rsid w:val="00F205D9"/>
    <w:rsid w:val="00F205F6"/>
    <w:rsid w:val="00F20EF5"/>
    <w:rsid w:val="00F220B3"/>
    <w:rsid w:val="00F22A7E"/>
    <w:rsid w:val="00F23EA2"/>
    <w:rsid w:val="00F25438"/>
    <w:rsid w:val="00F27CD8"/>
    <w:rsid w:val="00F32478"/>
    <w:rsid w:val="00F337F8"/>
    <w:rsid w:val="00F34E82"/>
    <w:rsid w:val="00F40857"/>
    <w:rsid w:val="00F4185D"/>
    <w:rsid w:val="00F41879"/>
    <w:rsid w:val="00F42D2A"/>
    <w:rsid w:val="00F4308A"/>
    <w:rsid w:val="00F434C0"/>
    <w:rsid w:val="00F435D0"/>
    <w:rsid w:val="00F43F0C"/>
    <w:rsid w:val="00F4511E"/>
    <w:rsid w:val="00F47651"/>
    <w:rsid w:val="00F5381F"/>
    <w:rsid w:val="00F5479A"/>
    <w:rsid w:val="00F54E14"/>
    <w:rsid w:val="00F57EDD"/>
    <w:rsid w:val="00F60A60"/>
    <w:rsid w:val="00F61E65"/>
    <w:rsid w:val="00F63DD4"/>
    <w:rsid w:val="00F64CA4"/>
    <w:rsid w:val="00F65065"/>
    <w:rsid w:val="00F65122"/>
    <w:rsid w:val="00F65818"/>
    <w:rsid w:val="00F65CB9"/>
    <w:rsid w:val="00F65E79"/>
    <w:rsid w:val="00F66C88"/>
    <w:rsid w:val="00F6758B"/>
    <w:rsid w:val="00F70BFC"/>
    <w:rsid w:val="00F70E02"/>
    <w:rsid w:val="00F731F4"/>
    <w:rsid w:val="00F744BB"/>
    <w:rsid w:val="00F7699A"/>
    <w:rsid w:val="00F76AFA"/>
    <w:rsid w:val="00F811E6"/>
    <w:rsid w:val="00F83CCC"/>
    <w:rsid w:val="00F84B88"/>
    <w:rsid w:val="00F8506B"/>
    <w:rsid w:val="00F85584"/>
    <w:rsid w:val="00F85714"/>
    <w:rsid w:val="00F85783"/>
    <w:rsid w:val="00F85C1D"/>
    <w:rsid w:val="00F86673"/>
    <w:rsid w:val="00F91CA5"/>
    <w:rsid w:val="00F91F36"/>
    <w:rsid w:val="00F92E11"/>
    <w:rsid w:val="00F93400"/>
    <w:rsid w:val="00F9342D"/>
    <w:rsid w:val="00F9351C"/>
    <w:rsid w:val="00F941F1"/>
    <w:rsid w:val="00F95398"/>
    <w:rsid w:val="00F95644"/>
    <w:rsid w:val="00F96FDF"/>
    <w:rsid w:val="00FA20A1"/>
    <w:rsid w:val="00FA251E"/>
    <w:rsid w:val="00FA2FF8"/>
    <w:rsid w:val="00FA30D6"/>
    <w:rsid w:val="00FA4B0B"/>
    <w:rsid w:val="00FA5379"/>
    <w:rsid w:val="00FA5636"/>
    <w:rsid w:val="00FA581C"/>
    <w:rsid w:val="00FA5C53"/>
    <w:rsid w:val="00FB0F84"/>
    <w:rsid w:val="00FB3B5E"/>
    <w:rsid w:val="00FB44CC"/>
    <w:rsid w:val="00FB4C5D"/>
    <w:rsid w:val="00FB6321"/>
    <w:rsid w:val="00FB6CEB"/>
    <w:rsid w:val="00FC1415"/>
    <w:rsid w:val="00FC17BB"/>
    <w:rsid w:val="00FC18BB"/>
    <w:rsid w:val="00FC633A"/>
    <w:rsid w:val="00FD1CA3"/>
    <w:rsid w:val="00FD1EF2"/>
    <w:rsid w:val="00FD1FA2"/>
    <w:rsid w:val="00FD47E0"/>
    <w:rsid w:val="00FD6A2E"/>
    <w:rsid w:val="00FD7420"/>
    <w:rsid w:val="00FE0AE7"/>
    <w:rsid w:val="00FE143A"/>
    <w:rsid w:val="00FE4C1B"/>
    <w:rsid w:val="00FE5409"/>
    <w:rsid w:val="00FE5EC8"/>
    <w:rsid w:val="00FE76AB"/>
    <w:rsid w:val="00FF0974"/>
    <w:rsid w:val="00FF25BB"/>
    <w:rsid w:val="00FF3B3E"/>
    <w:rsid w:val="00FF7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A9379"/>
  <w14:defaultImageDpi w14:val="330"/>
  <w15:chartTrackingRefBased/>
  <w15:docId w15:val="{D79FDA4D-30CA-459E-91A8-08267B10B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A2427"/>
    <w:pPr>
      <w:widowControl w:val="0"/>
      <w:spacing w:line="360" w:lineRule="auto"/>
      <w:jc w:val="both"/>
    </w:pPr>
    <w:rPr>
      <w:rFonts w:ascii="Times New Roman" w:eastAsia="仿宋" w:hAnsi="Times New Roman"/>
      <w:sz w:val="22"/>
      <w:szCs w:val="21"/>
    </w:rPr>
  </w:style>
  <w:style w:type="paragraph" w:styleId="1">
    <w:name w:val="heading 1"/>
    <w:basedOn w:val="a1"/>
    <w:next w:val="a1"/>
    <w:link w:val="10"/>
    <w:uiPriority w:val="9"/>
    <w:qFormat/>
    <w:rsid w:val="00A76ABE"/>
    <w:pPr>
      <w:keepNext/>
      <w:keepLines/>
      <w:numPr>
        <w:numId w:val="15"/>
      </w:numPr>
      <w:outlineLvl w:val="0"/>
    </w:pPr>
    <w:rPr>
      <w:b/>
      <w:bCs/>
      <w:kern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A76ABE"/>
    <w:pPr>
      <w:keepNext/>
      <w:keepLines/>
      <w:numPr>
        <w:ilvl w:val="1"/>
        <w:numId w:val="15"/>
      </w:numPr>
      <w:ind w:left="0" w:firstLine="0"/>
      <w:outlineLvl w:val="1"/>
    </w:pPr>
    <w:rPr>
      <w:rFonts w:cstheme="majorBidi"/>
      <w:b/>
      <w:bCs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A76ABE"/>
    <w:pPr>
      <w:keepNext/>
      <w:keepLines/>
      <w:numPr>
        <w:ilvl w:val="2"/>
        <w:numId w:val="15"/>
      </w:numPr>
      <w:adjustRightInd w:val="0"/>
      <w:ind w:left="0" w:firstLine="0"/>
      <w:outlineLvl w:val="2"/>
    </w:pPr>
    <w:rPr>
      <w:b/>
      <w:bCs/>
      <w:szCs w:val="32"/>
    </w:rPr>
  </w:style>
  <w:style w:type="paragraph" w:styleId="41">
    <w:name w:val="heading 4"/>
    <w:basedOn w:val="a1"/>
    <w:next w:val="a1"/>
    <w:link w:val="42"/>
    <w:uiPriority w:val="9"/>
    <w:unhideWhenUsed/>
    <w:qFormat/>
    <w:rsid w:val="00A76ABE"/>
    <w:pPr>
      <w:keepNext/>
      <w:keepLines/>
      <w:numPr>
        <w:ilvl w:val="3"/>
        <w:numId w:val="15"/>
      </w:numPr>
      <w:ind w:left="0" w:firstLine="0"/>
      <w:outlineLvl w:val="3"/>
    </w:pPr>
    <w:rPr>
      <w:rFonts w:cstheme="majorBidi"/>
      <w:b/>
      <w:bCs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13647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76ABE"/>
    <w:rPr>
      <w:rFonts w:ascii="Times New Roman" w:eastAsia="仿宋" w:hAnsi="Times New Roman"/>
      <w:b/>
      <w:bCs/>
      <w:kern w:val="44"/>
      <w:szCs w:val="44"/>
    </w:rPr>
  </w:style>
  <w:style w:type="character" w:customStyle="1" w:styleId="22">
    <w:name w:val="标题 2 字符"/>
    <w:basedOn w:val="a2"/>
    <w:link w:val="21"/>
    <w:uiPriority w:val="9"/>
    <w:rsid w:val="00A76ABE"/>
    <w:rPr>
      <w:rFonts w:ascii="Times New Roman" w:eastAsia="仿宋" w:hAnsi="Times New Roman" w:cstheme="majorBidi"/>
      <w:b/>
      <w:bCs/>
      <w:szCs w:val="32"/>
    </w:rPr>
  </w:style>
  <w:style w:type="character" w:customStyle="1" w:styleId="32">
    <w:name w:val="标题 3 字符"/>
    <w:basedOn w:val="a2"/>
    <w:link w:val="31"/>
    <w:uiPriority w:val="9"/>
    <w:rsid w:val="00A76ABE"/>
    <w:rPr>
      <w:rFonts w:ascii="Times New Roman" w:eastAsia="仿宋" w:hAnsi="Times New Roman"/>
      <w:b/>
      <w:bCs/>
      <w:szCs w:val="32"/>
    </w:rPr>
  </w:style>
  <w:style w:type="character" w:customStyle="1" w:styleId="42">
    <w:name w:val="标题 4 字符"/>
    <w:basedOn w:val="a2"/>
    <w:link w:val="41"/>
    <w:uiPriority w:val="9"/>
    <w:rsid w:val="00A76ABE"/>
    <w:rPr>
      <w:rFonts w:ascii="Times New Roman" w:eastAsia="仿宋" w:hAnsi="Times New Roman" w:cstheme="majorBidi"/>
      <w:b/>
      <w:bCs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136475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13647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136475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13647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136475"/>
    <w:rPr>
      <w:rFonts w:asciiTheme="majorHAnsi" w:eastAsiaTheme="majorEastAsia" w:hAnsiTheme="majorHAnsi" w:cstheme="majorBidi"/>
      <w:szCs w:val="21"/>
    </w:rPr>
  </w:style>
  <w:style w:type="character" w:styleId="a5">
    <w:name w:val="line number"/>
    <w:basedOn w:val="a2"/>
    <w:uiPriority w:val="99"/>
    <w:semiHidden/>
    <w:unhideWhenUsed/>
    <w:rsid w:val="00A76ABE"/>
  </w:style>
  <w:style w:type="paragraph" w:styleId="a6">
    <w:name w:val="List Paragraph"/>
    <w:basedOn w:val="a1"/>
    <w:uiPriority w:val="34"/>
    <w:qFormat/>
    <w:rsid w:val="00996339"/>
    <w:pPr>
      <w:ind w:firstLineChars="200" w:firstLine="420"/>
    </w:pPr>
  </w:style>
  <w:style w:type="paragraph" w:styleId="a7">
    <w:name w:val="caption"/>
    <w:basedOn w:val="a1"/>
    <w:next w:val="a1"/>
    <w:uiPriority w:val="35"/>
    <w:unhideWhenUsed/>
    <w:qFormat/>
    <w:rsid w:val="00A76ABE"/>
    <w:rPr>
      <w:rFonts w:eastAsia="黑体" w:cstheme="majorBidi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136475"/>
    <w:pPr>
      <w:numPr>
        <w:numId w:val="0"/>
      </w:numPr>
      <w:spacing w:before="340" w:after="330" w:line="578" w:lineRule="auto"/>
      <w:outlineLvl w:val="9"/>
    </w:pPr>
    <w:rPr>
      <w:sz w:val="44"/>
    </w:rPr>
  </w:style>
  <w:style w:type="paragraph" w:styleId="a8">
    <w:name w:val="Bibliography"/>
    <w:basedOn w:val="a1"/>
    <w:next w:val="a1"/>
    <w:uiPriority w:val="37"/>
    <w:semiHidden/>
    <w:unhideWhenUsed/>
    <w:rsid w:val="00136475"/>
  </w:style>
  <w:style w:type="character" w:styleId="a9">
    <w:name w:val="Book Title"/>
    <w:basedOn w:val="a2"/>
    <w:uiPriority w:val="33"/>
    <w:qFormat/>
    <w:rsid w:val="00136475"/>
    <w:rPr>
      <w:b/>
      <w:bCs/>
      <w:i/>
      <w:iCs/>
      <w:spacing w:val="5"/>
    </w:rPr>
  </w:style>
  <w:style w:type="character" w:styleId="aa">
    <w:name w:val="Intense Reference"/>
    <w:basedOn w:val="a2"/>
    <w:uiPriority w:val="32"/>
    <w:qFormat/>
    <w:rsid w:val="00136475"/>
    <w:rPr>
      <w:b/>
      <w:bCs/>
      <w:smallCaps/>
      <w:color w:val="4472C4" w:themeColor="accent1"/>
      <w:spacing w:val="5"/>
    </w:rPr>
  </w:style>
  <w:style w:type="character" w:styleId="ab">
    <w:name w:val="Subtle Reference"/>
    <w:basedOn w:val="a2"/>
    <w:uiPriority w:val="31"/>
    <w:qFormat/>
    <w:rsid w:val="00136475"/>
    <w:rPr>
      <w:smallCaps/>
      <w:color w:val="5A5A5A" w:themeColor="text1" w:themeTint="A5"/>
    </w:rPr>
  </w:style>
  <w:style w:type="character" w:styleId="ac">
    <w:name w:val="Intense Emphasis"/>
    <w:basedOn w:val="a2"/>
    <w:uiPriority w:val="21"/>
    <w:qFormat/>
    <w:rsid w:val="00136475"/>
    <w:rPr>
      <w:i/>
      <w:iCs/>
      <w:color w:val="4472C4" w:themeColor="accent1"/>
    </w:rPr>
  </w:style>
  <w:style w:type="character" w:styleId="ad">
    <w:name w:val="Subtle Emphasis"/>
    <w:basedOn w:val="a2"/>
    <w:uiPriority w:val="19"/>
    <w:qFormat/>
    <w:rsid w:val="00136475"/>
    <w:rPr>
      <w:i/>
      <w:iCs/>
      <w:color w:val="404040" w:themeColor="text1" w:themeTint="BF"/>
    </w:rPr>
  </w:style>
  <w:style w:type="paragraph" w:styleId="ae">
    <w:name w:val="Intense Quote"/>
    <w:basedOn w:val="a1"/>
    <w:next w:val="a1"/>
    <w:link w:val="af"/>
    <w:uiPriority w:val="30"/>
    <w:qFormat/>
    <w:rsid w:val="0013647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">
    <w:name w:val="明显引用 字符"/>
    <w:basedOn w:val="a2"/>
    <w:link w:val="ae"/>
    <w:uiPriority w:val="30"/>
    <w:rsid w:val="00136475"/>
    <w:rPr>
      <w:rFonts w:ascii="Times New Roman" w:eastAsia="仿宋" w:hAnsi="Times New Roman"/>
      <w:i/>
      <w:iCs/>
      <w:color w:val="4472C4" w:themeColor="accent1"/>
      <w:sz w:val="20"/>
    </w:rPr>
  </w:style>
  <w:style w:type="paragraph" w:styleId="af0">
    <w:name w:val="Quote"/>
    <w:basedOn w:val="a1"/>
    <w:next w:val="a1"/>
    <w:link w:val="af1"/>
    <w:uiPriority w:val="29"/>
    <w:qFormat/>
    <w:rsid w:val="001364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2"/>
    <w:link w:val="af0"/>
    <w:uiPriority w:val="29"/>
    <w:rsid w:val="00136475"/>
    <w:rPr>
      <w:rFonts w:ascii="Times New Roman" w:eastAsia="仿宋" w:hAnsi="Times New Roman"/>
      <w:i/>
      <w:iCs/>
      <w:color w:val="404040" w:themeColor="text1" w:themeTint="BF"/>
      <w:sz w:val="20"/>
    </w:rPr>
  </w:style>
  <w:style w:type="table" w:styleId="1-1">
    <w:name w:val="Medium List 1 Accent 1"/>
    <w:basedOn w:val="a3"/>
    <w:uiPriority w:val="65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3"/>
    <w:uiPriority w:val="64"/>
    <w:semiHidden/>
    <w:unhideWhenUsed/>
    <w:rsid w:val="001364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3"/>
    <w:uiPriority w:val="63"/>
    <w:semiHidden/>
    <w:unhideWhenUsed/>
    <w:rsid w:val="0013647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3"/>
    <w:uiPriority w:val="62"/>
    <w:semiHidden/>
    <w:unhideWhenUsed/>
    <w:rsid w:val="0013647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3"/>
    <w:uiPriority w:val="61"/>
    <w:semiHidden/>
    <w:unhideWhenUsed/>
    <w:rsid w:val="0013647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3"/>
    <w:uiPriority w:val="60"/>
    <w:semiHidden/>
    <w:unhideWhenUsed/>
    <w:rsid w:val="0013647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2">
    <w:name w:val="Colorful Grid"/>
    <w:basedOn w:val="a3"/>
    <w:uiPriority w:val="73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3">
    <w:name w:val="Colorful List"/>
    <w:basedOn w:val="a3"/>
    <w:uiPriority w:val="72"/>
    <w:semiHidden/>
    <w:unhideWhenUsed/>
    <w:rsid w:val="0013647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4">
    <w:name w:val="Colorful Shading"/>
    <w:basedOn w:val="a3"/>
    <w:uiPriority w:val="71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5">
    <w:name w:val="Dark List"/>
    <w:basedOn w:val="a3"/>
    <w:uiPriority w:val="70"/>
    <w:semiHidden/>
    <w:unhideWhenUsed/>
    <w:rsid w:val="0013647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3">
    <w:name w:val="Medium Grid 3"/>
    <w:basedOn w:val="a3"/>
    <w:uiPriority w:val="69"/>
    <w:semiHidden/>
    <w:unhideWhenUsed/>
    <w:rsid w:val="0013647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3">
    <w:name w:val="Medium Grid 2"/>
    <w:basedOn w:val="a3"/>
    <w:uiPriority w:val="68"/>
    <w:semiHidden/>
    <w:unhideWhenUsed/>
    <w:rsid w:val="0013647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1">
    <w:name w:val="Medium Grid 1"/>
    <w:basedOn w:val="a3"/>
    <w:uiPriority w:val="67"/>
    <w:semiHidden/>
    <w:unhideWhenUsed/>
    <w:rsid w:val="0013647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4">
    <w:name w:val="Medium List 2"/>
    <w:basedOn w:val="a3"/>
    <w:uiPriority w:val="66"/>
    <w:semiHidden/>
    <w:unhideWhenUsed/>
    <w:rsid w:val="0013647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List 1"/>
    <w:basedOn w:val="a3"/>
    <w:uiPriority w:val="65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5">
    <w:name w:val="Medium Shading 2"/>
    <w:basedOn w:val="a3"/>
    <w:uiPriority w:val="64"/>
    <w:semiHidden/>
    <w:unhideWhenUsed/>
    <w:rsid w:val="001364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3">
    <w:name w:val="Medium Shading 1"/>
    <w:basedOn w:val="a3"/>
    <w:uiPriority w:val="63"/>
    <w:semiHidden/>
    <w:unhideWhenUsed/>
    <w:rsid w:val="0013647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6">
    <w:name w:val="Light Grid"/>
    <w:basedOn w:val="a3"/>
    <w:uiPriority w:val="62"/>
    <w:semiHidden/>
    <w:unhideWhenUsed/>
    <w:rsid w:val="0013647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7">
    <w:name w:val="Light List"/>
    <w:basedOn w:val="a3"/>
    <w:uiPriority w:val="61"/>
    <w:semiHidden/>
    <w:unhideWhenUsed/>
    <w:rsid w:val="0013647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8">
    <w:name w:val="Light Shading"/>
    <w:basedOn w:val="a3"/>
    <w:uiPriority w:val="60"/>
    <w:semiHidden/>
    <w:unhideWhenUsed/>
    <w:rsid w:val="0013647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9">
    <w:name w:val="No Spacing"/>
    <w:uiPriority w:val="1"/>
    <w:qFormat/>
    <w:rsid w:val="00136475"/>
    <w:pPr>
      <w:widowControl w:val="0"/>
      <w:jc w:val="both"/>
    </w:pPr>
    <w:rPr>
      <w:rFonts w:ascii="Times New Roman" w:eastAsia="仿宋" w:hAnsi="Times New Roman"/>
      <w:sz w:val="20"/>
    </w:rPr>
  </w:style>
  <w:style w:type="character" w:styleId="HTML">
    <w:name w:val="HTML Variable"/>
    <w:basedOn w:val="a2"/>
    <w:uiPriority w:val="99"/>
    <w:semiHidden/>
    <w:unhideWhenUsed/>
    <w:rsid w:val="00136475"/>
    <w:rPr>
      <w:i/>
      <w:iCs/>
    </w:rPr>
  </w:style>
  <w:style w:type="character" w:styleId="HTML0">
    <w:name w:val="HTML Typewriter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1">
    <w:name w:val="HTML Sample"/>
    <w:basedOn w:val="a2"/>
    <w:uiPriority w:val="99"/>
    <w:semiHidden/>
    <w:unhideWhenUsed/>
    <w:rsid w:val="00136475"/>
    <w:rPr>
      <w:rFonts w:ascii="Courier New" w:hAnsi="Courier New" w:cs="Courier New"/>
    </w:rPr>
  </w:style>
  <w:style w:type="paragraph" w:styleId="HTML2">
    <w:name w:val="HTML Preformatted"/>
    <w:basedOn w:val="a1"/>
    <w:link w:val="HTML3"/>
    <w:uiPriority w:val="99"/>
    <w:semiHidden/>
    <w:unhideWhenUsed/>
    <w:rsid w:val="00136475"/>
    <w:rPr>
      <w:rFonts w:ascii="Courier New" w:hAnsi="Courier New" w:cs="Courier New"/>
      <w:szCs w:val="20"/>
    </w:rPr>
  </w:style>
  <w:style w:type="character" w:customStyle="1" w:styleId="HTML3">
    <w:name w:val="HTML 预设格式 字符"/>
    <w:basedOn w:val="a2"/>
    <w:link w:val="HTML2"/>
    <w:uiPriority w:val="99"/>
    <w:semiHidden/>
    <w:rsid w:val="00136475"/>
    <w:rPr>
      <w:rFonts w:ascii="Courier New" w:eastAsia="仿宋" w:hAnsi="Courier New" w:cs="Courier New"/>
      <w:sz w:val="20"/>
      <w:szCs w:val="20"/>
    </w:rPr>
  </w:style>
  <w:style w:type="character" w:styleId="HTML4">
    <w:name w:val="HTML Keyboard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5">
    <w:name w:val="HTML Definition"/>
    <w:basedOn w:val="a2"/>
    <w:uiPriority w:val="99"/>
    <w:semiHidden/>
    <w:unhideWhenUsed/>
    <w:rsid w:val="00136475"/>
    <w:rPr>
      <w:i/>
      <w:iCs/>
    </w:rPr>
  </w:style>
  <w:style w:type="character" w:styleId="HTML6">
    <w:name w:val="HTML Code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7">
    <w:name w:val="HTML Cite"/>
    <w:basedOn w:val="a2"/>
    <w:uiPriority w:val="99"/>
    <w:semiHidden/>
    <w:unhideWhenUsed/>
    <w:rsid w:val="00136475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136475"/>
    <w:rPr>
      <w:i/>
      <w:iCs/>
    </w:rPr>
  </w:style>
  <w:style w:type="character" w:customStyle="1" w:styleId="HTML9">
    <w:name w:val="HTML 地址 字符"/>
    <w:basedOn w:val="a2"/>
    <w:link w:val="HTML8"/>
    <w:uiPriority w:val="99"/>
    <w:semiHidden/>
    <w:rsid w:val="00136475"/>
    <w:rPr>
      <w:rFonts w:ascii="Times New Roman" w:eastAsia="仿宋" w:hAnsi="Times New Roman"/>
      <w:i/>
      <w:iCs/>
      <w:sz w:val="20"/>
    </w:rPr>
  </w:style>
  <w:style w:type="character" w:styleId="HTMLa">
    <w:name w:val="HTML Acronym"/>
    <w:basedOn w:val="a2"/>
    <w:uiPriority w:val="99"/>
    <w:semiHidden/>
    <w:unhideWhenUsed/>
    <w:rsid w:val="00136475"/>
  </w:style>
  <w:style w:type="paragraph" w:styleId="afa">
    <w:name w:val="Normal (Web)"/>
    <w:basedOn w:val="a1"/>
    <w:uiPriority w:val="99"/>
    <w:semiHidden/>
    <w:unhideWhenUsed/>
    <w:rsid w:val="00136475"/>
    <w:rPr>
      <w:rFonts w:cs="Times New Roman"/>
      <w:sz w:val="24"/>
      <w:szCs w:val="24"/>
    </w:rPr>
  </w:style>
  <w:style w:type="paragraph" w:styleId="afb">
    <w:name w:val="Plain Text"/>
    <w:basedOn w:val="a1"/>
    <w:link w:val="afc"/>
    <w:uiPriority w:val="99"/>
    <w:semiHidden/>
    <w:unhideWhenUsed/>
    <w:rsid w:val="00136475"/>
    <w:rPr>
      <w:rFonts w:asciiTheme="minorEastAsia" w:eastAsiaTheme="minorEastAsia" w:hAnsi="Courier New" w:cs="Courier New"/>
    </w:rPr>
  </w:style>
  <w:style w:type="character" w:customStyle="1" w:styleId="afc">
    <w:name w:val="纯文本 字符"/>
    <w:basedOn w:val="a2"/>
    <w:link w:val="afb"/>
    <w:uiPriority w:val="99"/>
    <w:semiHidden/>
    <w:rsid w:val="00136475"/>
    <w:rPr>
      <w:rFonts w:asciiTheme="minorEastAsia" w:hAnsi="Courier New" w:cs="Courier New"/>
      <w:sz w:val="20"/>
    </w:rPr>
  </w:style>
  <w:style w:type="paragraph" w:styleId="afd">
    <w:name w:val="Document Map"/>
    <w:basedOn w:val="a1"/>
    <w:link w:val="afe"/>
    <w:uiPriority w:val="99"/>
    <w:semiHidden/>
    <w:unhideWhenUsed/>
    <w:rsid w:val="00136475"/>
    <w:rPr>
      <w:rFonts w:ascii="Microsoft YaHei UI" w:eastAsia="Microsoft YaHei UI"/>
      <w:sz w:val="18"/>
      <w:szCs w:val="18"/>
    </w:rPr>
  </w:style>
  <w:style w:type="character" w:customStyle="1" w:styleId="afe">
    <w:name w:val="文档结构图 字符"/>
    <w:basedOn w:val="a2"/>
    <w:link w:val="afd"/>
    <w:uiPriority w:val="99"/>
    <w:semiHidden/>
    <w:rsid w:val="00136475"/>
    <w:rPr>
      <w:rFonts w:ascii="Microsoft YaHei UI" w:eastAsia="Microsoft YaHei UI" w:hAnsi="Times New Roman"/>
      <w:sz w:val="18"/>
      <w:szCs w:val="18"/>
    </w:rPr>
  </w:style>
  <w:style w:type="character" w:styleId="aff">
    <w:name w:val="Emphasis"/>
    <w:basedOn w:val="a2"/>
    <w:uiPriority w:val="20"/>
    <w:qFormat/>
    <w:rsid w:val="00136475"/>
    <w:rPr>
      <w:i/>
      <w:iCs/>
    </w:rPr>
  </w:style>
  <w:style w:type="character" w:styleId="aff0">
    <w:name w:val="Strong"/>
    <w:basedOn w:val="a2"/>
    <w:uiPriority w:val="22"/>
    <w:qFormat/>
    <w:rsid w:val="00136475"/>
    <w:rPr>
      <w:b/>
      <w:bCs/>
    </w:rPr>
  </w:style>
  <w:style w:type="character" w:styleId="aff1">
    <w:name w:val="FollowedHyperlink"/>
    <w:basedOn w:val="a2"/>
    <w:uiPriority w:val="99"/>
    <w:semiHidden/>
    <w:unhideWhenUsed/>
    <w:rsid w:val="00136475"/>
    <w:rPr>
      <w:color w:val="954F72" w:themeColor="followedHyperlink"/>
      <w:u w:val="single"/>
    </w:rPr>
  </w:style>
  <w:style w:type="character" w:styleId="aff2">
    <w:name w:val="Hyperlink"/>
    <w:basedOn w:val="a2"/>
    <w:uiPriority w:val="99"/>
    <w:unhideWhenUsed/>
    <w:rsid w:val="00136475"/>
    <w:rPr>
      <w:color w:val="0563C1" w:themeColor="hyperlink"/>
      <w:u w:val="single"/>
    </w:rPr>
  </w:style>
  <w:style w:type="paragraph" w:styleId="aff3">
    <w:name w:val="Block Text"/>
    <w:basedOn w:val="a1"/>
    <w:uiPriority w:val="99"/>
    <w:semiHidden/>
    <w:unhideWhenUsed/>
    <w:rsid w:val="00136475"/>
    <w:pPr>
      <w:spacing w:after="120"/>
      <w:ind w:leftChars="700" w:left="1440" w:rightChars="700" w:right="1440"/>
    </w:pPr>
  </w:style>
  <w:style w:type="paragraph" w:styleId="34">
    <w:name w:val="Body Text Indent 3"/>
    <w:basedOn w:val="a1"/>
    <w:link w:val="35"/>
    <w:uiPriority w:val="99"/>
    <w:semiHidden/>
    <w:unhideWhenUsed/>
    <w:rsid w:val="00136475"/>
    <w:pPr>
      <w:spacing w:after="120"/>
      <w:ind w:leftChars="200" w:left="420"/>
    </w:pPr>
    <w:rPr>
      <w:sz w:val="16"/>
      <w:szCs w:val="16"/>
    </w:rPr>
  </w:style>
  <w:style w:type="character" w:customStyle="1" w:styleId="35">
    <w:name w:val="正文文本缩进 3 字符"/>
    <w:basedOn w:val="a2"/>
    <w:link w:val="34"/>
    <w:uiPriority w:val="99"/>
    <w:semiHidden/>
    <w:rsid w:val="00136475"/>
    <w:rPr>
      <w:rFonts w:ascii="Times New Roman" w:eastAsia="仿宋" w:hAnsi="Times New Roman"/>
      <w:sz w:val="16"/>
      <w:szCs w:val="16"/>
    </w:rPr>
  </w:style>
  <w:style w:type="paragraph" w:styleId="26">
    <w:name w:val="Body Text Indent 2"/>
    <w:basedOn w:val="a1"/>
    <w:link w:val="27"/>
    <w:uiPriority w:val="99"/>
    <w:semiHidden/>
    <w:unhideWhenUsed/>
    <w:rsid w:val="00136475"/>
    <w:pPr>
      <w:spacing w:after="120" w:line="480" w:lineRule="auto"/>
      <w:ind w:leftChars="200" w:left="420"/>
    </w:pPr>
  </w:style>
  <w:style w:type="character" w:customStyle="1" w:styleId="27">
    <w:name w:val="正文文本缩进 2 字符"/>
    <w:basedOn w:val="a2"/>
    <w:link w:val="26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36">
    <w:name w:val="Body Text 3"/>
    <w:basedOn w:val="a1"/>
    <w:link w:val="37"/>
    <w:uiPriority w:val="99"/>
    <w:semiHidden/>
    <w:unhideWhenUsed/>
    <w:rsid w:val="00136475"/>
    <w:pPr>
      <w:spacing w:after="120"/>
    </w:pPr>
    <w:rPr>
      <w:sz w:val="16"/>
      <w:szCs w:val="16"/>
    </w:rPr>
  </w:style>
  <w:style w:type="character" w:customStyle="1" w:styleId="37">
    <w:name w:val="正文文本 3 字符"/>
    <w:basedOn w:val="a2"/>
    <w:link w:val="36"/>
    <w:uiPriority w:val="99"/>
    <w:semiHidden/>
    <w:rsid w:val="00136475"/>
    <w:rPr>
      <w:rFonts w:ascii="Times New Roman" w:eastAsia="仿宋" w:hAnsi="Times New Roman"/>
      <w:sz w:val="16"/>
      <w:szCs w:val="16"/>
    </w:rPr>
  </w:style>
  <w:style w:type="paragraph" w:styleId="28">
    <w:name w:val="Body Text 2"/>
    <w:basedOn w:val="a1"/>
    <w:link w:val="29"/>
    <w:uiPriority w:val="99"/>
    <w:semiHidden/>
    <w:unhideWhenUsed/>
    <w:rsid w:val="00136475"/>
    <w:pPr>
      <w:spacing w:after="120" w:line="480" w:lineRule="auto"/>
    </w:pPr>
  </w:style>
  <w:style w:type="character" w:customStyle="1" w:styleId="29">
    <w:name w:val="正文文本 2 字符"/>
    <w:basedOn w:val="a2"/>
    <w:link w:val="28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4">
    <w:name w:val="Note Heading"/>
    <w:basedOn w:val="a1"/>
    <w:next w:val="a1"/>
    <w:link w:val="aff5"/>
    <w:uiPriority w:val="99"/>
    <w:semiHidden/>
    <w:unhideWhenUsed/>
    <w:rsid w:val="00136475"/>
    <w:pPr>
      <w:jc w:val="center"/>
    </w:pPr>
  </w:style>
  <w:style w:type="character" w:customStyle="1" w:styleId="aff5">
    <w:name w:val="注释标题 字符"/>
    <w:basedOn w:val="a2"/>
    <w:link w:val="aff4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6">
    <w:name w:val="Body Text Indent"/>
    <w:basedOn w:val="a1"/>
    <w:link w:val="aff7"/>
    <w:uiPriority w:val="99"/>
    <w:semiHidden/>
    <w:unhideWhenUsed/>
    <w:rsid w:val="00136475"/>
    <w:pPr>
      <w:spacing w:after="120"/>
      <w:ind w:leftChars="200" w:left="420"/>
    </w:pPr>
  </w:style>
  <w:style w:type="character" w:customStyle="1" w:styleId="aff7">
    <w:name w:val="正文文本缩进 字符"/>
    <w:basedOn w:val="a2"/>
    <w:link w:val="aff6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2a">
    <w:name w:val="Body Text First Indent 2"/>
    <w:basedOn w:val="aff6"/>
    <w:link w:val="2b"/>
    <w:uiPriority w:val="99"/>
    <w:semiHidden/>
    <w:unhideWhenUsed/>
    <w:rsid w:val="00136475"/>
    <w:pPr>
      <w:ind w:firstLineChars="200" w:firstLine="420"/>
    </w:pPr>
  </w:style>
  <w:style w:type="character" w:customStyle="1" w:styleId="2b">
    <w:name w:val="正文文本首行缩进 2 字符"/>
    <w:basedOn w:val="aff7"/>
    <w:link w:val="2a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8">
    <w:name w:val="Body Text"/>
    <w:basedOn w:val="a1"/>
    <w:link w:val="aff9"/>
    <w:uiPriority w:val="99"/>
    <w:semiHidden/>
    <w:unhideWhenUsed/>
    <w:rsid w:val="00136475"/>
    <w:pPr>
      <w:spacing w:after="120"/>
    </w:pPr>
  </w:style>
  <w:style w:type="character" w:customStyle="1" w:styleId="aff9">
    <w:name w:val="正文文本 字符"/>
    <w:basedOn w:val="a2"/>
    <w:link w:val="aff8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a">
    <w:name w:val="Body Text First Indent"/>
    <w:basedOn w:val="aff8"/>
    <w:link w:val="affb"/>
    <w:uiPriority w:val="99"/>
    <w:semiHidden/>
    <w:unhideWhenUsed/>
    <w:rsid w:val="00136475"/>
    <w:pPr>
      <w:ind w:firstLineChars="100" w:firstLine="420"/>
    </w:pPr>
  </w:style>
  <w:style w:type="character" w:customStyle="1" w:styleId="affb">
    <w:name w:val="正文文本首行缩进 字符"/>
    <w:basedOn w:val="aff9"/>
    <w:link w:val="affa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c">
    <w:name w:val="Date"/>
    <w:basedOn w:val="a1"/>
    <w:next w:val="a1"/>
    <w:link w:val="affd"/>
    <w:uiPriority w:val="99"/>
    <w:semiHidden/>
    <w:unhideWhenUsed/>
    <w:rsid w:val="00136475"/>
    <w:pPr>
      <w:ind w:leftChars="2500" w:left="100"/>
    </w:pPr>
  </w:style>
  <w:style w:type="character" w:customStyle="1" w:styleId="affd">
    <w:name w:val="日期 字符"/>
    <w:basedOn w:val="a2"/>
    <w:link w:val="affc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e">
    <w:name w:val="Salutation"/>
    <w:basedOn w:val="a1"/>
    <w:next w:val="a1"/>
    <w:link w:val="afff"/>
    <w:uiPriority w:val="99"/>
    <w:semiHidden/>
    <w:unhideWhenUsed/>
    <w:rsid w:val="00136475"/>
  </w:style>
  <w:style w:type="character" w:customStyle="1" w:styleId="afff">
    <w:name w:val="称呼 字符"/>
    <w:basedOn w:val="a2"/>
    <w:link w:val="affe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0">
    <w:name w:val="Subtitle"/>
    <w:basedOn w:val="a1"/>
    <w:next w:val="a1"/>
    <w:link w:val="afff1"/>
    <w:uiPriority w:val="11"/>
    <w:qFormat/>
    <w:rsid w:val="00136475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ff1">
    <w:name w:val="副标题 字符"/>
    <w:basedOn w:val="a2"/>
    <w:link w:val="afff0"/>
    <w:uiPriority w:val="11"/>
    <w:rsid w:val="00136475"/>
    <w:rPr>
      <w:b/>
      <w:bCs/>
      <w:kern w:val="28"/>
      <w:sz w:val="32"/>
      <w:szCs w:val="32"/>
    </w:rPr>
  </w:style>
  <w:style w:type="paragraph" w:styleId="afff2">
    <w:name w:val="Message Header"/>
    <w:basedOn w:val="a1"/>
    <w:link w:val="afff3"/>
    <w:uiPriority w:val="99"/>
    <w:semiHidden/>
    <w:unhideWhenUsed/>
    <w:rsid w:val="0013647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3">
    <w:name w:val="信息标题 字符"/>
    <w:basedOn w:val="a2"/>
    <w:link w:val="afff2"/>
    <w:uiPriority w:val="99"/>
    <w:semiHidden/>
    <w:rsid w:val="0013647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136475"/>
    <w:pPr>
      <w:spacing w:after="120"/>
      <w:ind w:leftChars="1000" w:left="2100"/>
      <w:contextualSpacing/>
    </w:pPr>
  </w:style>
  <w:style w:type="paragraph" w:styleId="43">
    <w:name w:val="List Continue 4"/>
    <w:basedOn w:val="a1"/>
    <w:uiPriority w:val="99"/>
    <w:semiHidden/>
    <w:unhideWhenUsed/>
    <w:rsid w:val="00136475"/>
    <w:pPr>
      <w:spacing w:after="120"/>
      <w:ind w:leftChars="800" w:left="1680"/>
      <w:contextualSpacing/>
    </w:pPr>
  </w:style>
  <w:style w:type="paragraph" w:styleId="38">
    <w:name w:val="List Continue 3"/>
    <w:basedOn w:val="a1"/>
    <w:uiPriority w:val="99"/>
    <w:semiHidden/>
    <w:unhideWhenUsed/>
    <w:rsid w:val="00136475"/>
    <w:pPr>
      <w:spacing w:after="120"/>
      <w:ind w:leftChars="600" w:left="1260"/>
      <w:contextualSpacing/>
    </w:pPr>
  </w:style>
  <w:style w:type="paragraph" w:styleId="2c">
    <w:name w:val="List Continue 2"/>
    <w:basedOn w:val="a1"/>
    <w:uiPriority w:val="99"/>
    <w:semiHidden/>
    <w:unhideWhenUsed/>
    <w:rsid w:val="00136475"/>
    <w:pPr>
      <w:spacing w:after="120"/>
      <w:ind w:leftChars="400" w:left="840"/>
      <w:contextualSpacing/>
    </w:pPr>
  </w:style>
  <w:style w:type="paragraph" w:styleId="afff4">
    <w:name w:val="List Continue"/>
    <w:basedOn w:val="a1"/>
    <w:uiPriority w:val="99"/>
    <w:semiHidden/>
    <w:unhideWhenUsed/>
    <w:rsid w:val="00136475"/>
    <w:pPr>
      <w:spacing w:after="120"/>
      <w:ind w:leftChars="200" w:left="420"/>
      <w:contextualSpacing/>
    </w:pPr>
  </w:style>
  <w:style w:type="paragraph" w:styleId="afff5">
    <w:name w:val="Signature"/>
    <w:basedOn w:val="a1"/>
    <w:link w:val="afff6"/>
    <w:uiPriority w:val="99"/>
    <w:semiHidden/>
    <w:unhideWhenUsed/>
    <w:rsid w:val="00136475"/>
    <w:pPr>
      <w:ind w:leftChars="2100" w:left="100"/>
    </w:pPr>
  </w:style>
  <w:style w:type="character" w:customStyle="1" w:styleId="afff6">
    <w:name w:val="签名 字符"/>
    <w:basedOn w:val="a2"/>
    <w:link w:val="afff5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7">
    <w:name w:val="Closing"/>
    <w:basedOn w:val="a1"/>
    <w:link w:val="afff8"/>
    <w:uiPriority w:val="99"/>
    <w:semiHidden/>
    <w:unhideWhenUsed/>
    <w:rsid w:val="00136475"/>
    <w:pPr>
      <w:ind w:leftChars="2100" w:left="100"/>
    </w:pPr>
  </w:style>
  <w:style w:type="character" w:customStyle="1" w:styleId="afff8">
    <w:name w:val="结束语 字符"/>
    <w:basedOn w:val="a2"/>
    <w:link w:val="afff7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9">
    <w:name w:val="Title"/>
    <w:basedOn w:val="a1"/>
    <w:next w:val="a1"/>
    <w:link w:val="afffa"/>
    <w:uiPriority w:val="10"/>
    <w:qFormat/>
    <w:rsid w:val="00A76ABE"/>
    <w:pPr>
      <w:jc w:val="center"/>
      <w:outlineLvl w:val="0"/>
    </w:pPr>
    <w:rPr>
      <w:rFonts w:eastAsia="黑体" w:cstheme="majorBidi"/>
      <w:b/>
      <w:bCs/>
      <w:sz w:val="24"/>
      <w:szCs w:val="32"/>
    </w:rPr>
  </w:style>
  <w:style w:type="character" w:customStyle="1" w:styleId="afffa">
    <w:name w:val="标题 字符"/>
    <w:basedOn w:val="a2"/>
    <w:link w:val="afff9"/>
    <w:uiPriority w:val="10"/>
    <w:rsid w:val="00A76ABE"/>
    <w:rPr>
      <w:rFonts w:ascii="Times New Roman" w:eastAsia="黑体" w:hAnsi="Times New Roman" w:cstheme="majorBidi"/>
      <w:b/>
      <w:bCs/>
      <w:sz w:val="24"/>
      <w:szCs w:val="32"/>
    </w:rPr>
  </w:style>
  <w:style w:type="paragraph" w:styleId="5">
    <w:name w:val="List Number 5"/>
    <w:basedOn w:val="a1"/>
    <w:uiPriority w:val="99"/>
    <w:semiHidden/>
    <w:unhideWhenUsed/>
    <w:rsid w:val="00136475"/>
    <w:pPr>
      <w:numPr>
        <w:numId w:val="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136475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136475"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136475"/>
    <w:pPr>
      <w:numPr>
        <w:numId w:val="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136475"/>
    <w:pPr>
      <w:numPr>
        <w:numId w:val="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136475"/>
    <w:pPr>
      <w:numPr>
        <w:numId w:val="9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136475"/>
    <w:pPr>
      <w:numPr>
        <w:numId w:val="10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136475"/>
    <w:pPr>
      <w:numPr>
        <w:numId w:val="11"/>
      </w:numPr>
      <w:contextualSpacing/>
    </w:pPr>
  </w:style>
  <w:style w:type="paragraph" w:styleId="54">
    <w:name w:val="List 5"/>
    <w:basedOn w:val="a1"/>
    <w:uiPriority w:val="99"/>
    <w:semiHidden/>
    <w:unhideWhenUsed/>
    <w:rsid w:val="00136475"/>
    <w:pPr>
      <w:ind w:leftChars="8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136475"/>
    <w:pPr>
      <w:ind w:leftChars="600" w:left="100" w:hangingChars="200" w:hanging="200"/>
      <w:contextualSpacing/>
    </w:pPr>
  </w:style>
  <w:style w:type="paragraph" w:styleId="39">
    <w:name w:val="List 3"/>
    <w:basedOn w:val="a1"/>
    <w:uiPriority w:val="99"/>
    <w:semiHidden/>
    <w:unhideWhenUsed/>
    <w:rsid w:val="00136475"/>
    <w:pPr>
      <w:ind w:leftChars="400" w:left="100" w:hangingChars="200" w:hanging="200"/>
      <w:contextualSpacing/>
    </w:pPr>
  </w:style>
  <w:style w:type="paragraph" w:styleId="2d">
    <w:name w:val="List 2"/>
    <w:basedOn w:val="a1"/>
    <w:uiPriority w:val="99"/>
    <w:semiHidden/>
    <w:unhideWhenUsed/>
    <w:rsid w:val="00136475"/>
    <w:pPr>
      <w:ind w:leftChars="2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136475"/>
    <w:pPr>
      <w:numPr>
        <w:numId w:val="12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136475"/>
    <w:pPr>
      <w:numPr>
        <w:numId w:val="13"/>
      </w:numPr>
      <w:contextualSpacing/>
    </w:pPr>
  </w:style>
  <w:style w:type="paragraph" w:styleId="afffb">
    <w:name w:val="List"/>
    <w:basedOn w:val="a1"/>
    <w:uiPriority w:val="99"/>
    <w:semiHidden/>
    <w:unhideWhenUsed/>
    <w:rsid w:val="00136475"/>
    <w:pPr>
      <w:ind w:left="200" w:hangingChars="200" w:hanging="200"/>
      <w:contextualSpacing/>
    </w:pPr>
  </w:style>
  <w:style w:type="paragraph" w:styleId="afffc">
    <w:name w:val="toa heading"/>
    <w:basedOn w:val="a1"/>
    <w:next w:val="a1"/>
    <w:uiPriority w:val="99"/>
    <w:semiHidden/>
    <w:unhideWhenUsed/>
    <w:rsid w:val="00136475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d">
    <w:name w:val="macro"/>
    <w:link w:val="afffe"/>
    <w:uiPriority w:val="99"/>
    <w:semiHidden/>
    <w:unhideWhenUsed/>
    <w:rsid w:val="0013647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fe">
    <w:name w:val="宏文本 字符"/>
    <w:basedOn w:val="a2"/>
    <w:link w:val="afffd"/>
    <w:uiPriority w:val="99"/>
    <w:semiHidden/>
    <w:rsid w:val="00136475"/>
    <w:rPr>
      <w:rFonts w:ascii="Courier New" w:eastAsia="宋体" w:hAnsi="Courier New" w:cs="Courier New"/>
      <w:sz w:val="24"/>
      <w:szCs w:val="24"/>
    </w:rPr>
  </w:style>
  <w:style w:type="paragraph" w:styleId="affff">
    <w:name w:val="table of authorities"/>
    <w:basedOn w:val="a1"/>
    <w:next w:val="a1"/>
    <w:uiPriority w:val="99"/>
    <w:semiHidden/>
    <w:unhideWhenUsed/>
    <w:rsid w:val="00136475"/>
    <w:pPr>
      <w:ind w:leftChars="200" w:left="420"/>
    </w:pPr>
  </w:style>
  <w:style w:type="paragraph" w:styleId="affff0">
    <w:name w:val="endnote text"/>
    <w:basedOn w:val="a1"/>
    <w:link w:val="affff1"/>
    <w:uiPriority w:val="99"/>
    <w:semiHidden/>
    <w:unhideWhenUsed/>
    <w:rsid w:val="00136475"/>
    <w:pPr>
      <w:snapToGrid w:val="0"/>
      <w:jc w:val="left"/>
    </w:pPr>
  </w:style>
  <w:style w:type="character" w:customStyle="1" w:styleId="affff1">
    <w:name w:val="尾注文本 字符"/>
    <w:basedOn w:val="a2"/>
    <w:link w:val="affff0"/>
    <w:uiPriority w:val="99"/>
    <w:semiHidden/>
    <w:rsid w:val="00136475"/>
    <w:rPr>
      <w:rFonts w:ascii="Times New Roman" w:eastAsia="仿宋" w:hAnsi="Times New Roman"/>
      <w:sz w:val="20"/>
    </w:rPr>
  </w:style>
  <w:style w:type="character" w:styleId="affff2">
    <w:name w:val="endnote reference"/>
    <w:basedOn w:val="a2"/>
    <w:uiPriority w:val="99"/>
    <w:semiHidden/>
    <w:unhideWhenUsed/>
    <w:rsid w:val="00136475"/>
    <w:rPr>
      <w:vertAlign w:val="superscript"/>
    </w:rPr>
  </w:style>
  <w:style w:type="character" w:styleId="affff3">
    <w:name w:val="page number"/>
    <w:basedOn w:val="a2"/>
    <w:uiPriority w:val="99"/>
    <w:semiHidden/>
    <w:unhideWhenUsed/>
    <w:rsid w:val="00136475"/>
  </w:style>
  <w:style w:type="character" w:styleId="affff4">
    <w:name w:val="annotation reference"/>
    <w:basedOn w:val="a2"/>
    <w:uiPriority w:val="99"/>
    <w:semiHidden/>
    <w:unhideWhenUsed/>
    <w:rsid w:val="00136475"/>
    <w:rPr>
      <w:sz w:val="21"/>
      <w:szCs w:val="21"/>
    </w:rPr>
  </w:style>
  <w:style w:type="character" w:styleId="affff5">
    <w:name w:val="footnote reference"/>
    <w:basedOn w:val="a2"/>
    <w:uiPriority w:val="99"/>
    <w:semiHidden/>
    <w:unhideWhenUsed/>
    <w:rsid w:val="00136475"/>
    <w:rPr>
      <w:vertAlign w:val="superscript"/>
    </w:rPr>
  </w:style>
  <w:style w:type="paragraph" w:styleId="affff6">
    <w:name w:val="envelope return"/>
    <w:basedOn w:val="a1"/>
    <w:uiPriority w:val="99"/>
    <w:semiHidden/>
    <w:unhideWhenUsed/>
    <w:rsid w:val="00136475"/>
    <w:pPr>
      <w:snapToGrid w:val="0"/>
    </w:pPr>
    <w:rPr>
      <w:rFonts w:asciiTheme="majorHAnsi" w:eastAsiaTheme="majorEastAsia" w:hAnsiTheme="majorHAnsi" w:cstheme="majorBidi"/>
    </w:rPr>
  </w:style>
  <w:style w:type="paragraph" w:styleId="affff7">
    <w:name w:val="envelope address"/>
    <w:basedOn w:val="a1"/>
    <w:uiPriority w:val="99"/>
    <w:semiHidden/>
    <w:unhideWhenUsed/>
    <w:rsid w:val="00136475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f8">
    <w:name w:val="table of figures"/>
    <w:basedOn w:val="a1"/>
    <w:next w:val="a1"/>
    <w:uiPriority w:val="99"/>
    <w:unhideWhenUsed/>
    <w:rsid w:val="00136475"/>
    <w:pPr>
      <w:ind w:leftChars="200" w:left="200" w:hangingChars="200" w:hanging="200"/>
    </w:pPr>
  </w:style>
  <w:style w:type="paragraph" w:styleId="14">
    <w:name w:val="index 1"/>
    <w:basedOn w:val="a1"/>
    <w:next w:val="a1"/>
    <w:autoRedefine/>
    <w:uiPriority w:val="99"/>
    <w:semiHidden/>
    <w:unhideWhenUsed/>
    <w:rsid w:val="00136475"/>
  </w:style>
  <w:style w:type="paragraph" w:styleId="affff9">
    <w:name w:val="index heading"/>
    <w:basedOn w:val="a1"/>
    <w:next w:val="14"/>
    <w:uiPriority w:val="99"/>
    <w:semiHidden/>
    <w:unhideWhenUsed/>
    <w:rsid w:val="00136475"/>
    <w:rPr>
      <w:rFonts w:asciiTheme="majorHAnsi" w:eastAsiaTheme="majorEastAsia" w:hAnsiTheme="majorHAnsi" w:cstheme="majorBidi"/>
      <w:b/>
      <w:bCs/>
    </w:rPr>
  </w:style>
  <w:style w:type="paragraph" w:styleId="affffa">
    <w:name w:val="footer"/>
    <w:basedOn w:val="a1"/>
    <w:link w:val="affffb"/>
    <w:uiPriority w:val="99"/>
    <w:unhideWhenUsed/>
    <w:rsid w:val="00A76ABE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fffb">
    <w:name w:val="页脚 字符"/>
    <w:basedOn w:val="a2"/>
    <w:link w:val="affffa"/>
    <w:uiPriority w:val="99"/>
    <w:rsid w:val="00A76ABE"/>
    <w:rPr>
      <w:rFonts w:ascii="Times New Roman" w:eastAsia="仿宋" w:hAnsi="Times New Roman"/>
      <w:sz w:val="18"/>
      <w:szCs w:val="18"/>
    </w:rPr>
  </w:style>
  <w:style w:type="paragraph" w:styleId="affffc">
    <w:name w:val="header"/>
    <w:basedOn w:val="a1"/>
    <w:link w:val="affffd"/>
    <w:uiPriority w:val="99"/>
    <w:unhideWhenUsed/>
    <w:rsid w:val="00A76A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fffd">
    <w:name w:val="页眉 字符"/>
    <w:basedOn w:val="a2"/>
    <w:link w:val="affffc"/>
    <w:uiPriority w:val="99"/>
    <w:rsid w:val="00A76ABE"/>
    <w:rPr>
      <w:rFonts w:ascii="Times New Roman" w:eastAsia="仿宋" w:hAnsi="Times New Roman"/>
      <w:sz w:val="18"/>
      <w:szCs w:val="18"/>
    </w:rPr>
  </w:style>
  <w:style w:type="paragraph" w:styleId="affffe">
    <w:name w:val="annotation text"/>
    <w:basedOn w:val="a1"/>
    <w:link w:val="afffff"/>
    <w:uiPriority w:val="99"/>
    <w:semiHidden/>
    <w:unhideWhenUsed/>
    <w:rsid w:val="00136475"/>
    <w:pPr>
      <w:jc w:val="left"/>
    </w:pPr>
  </w:style>
  <w:style w:type="character" w:customStyle="1" w:styleId="afffff">
    <w:name w:val="批注文字 字符"/>
    <w:basedOn w:val="a2"/>
    <w:link w:val="affffe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ff0">
    <w:name w:val="footnote text"/>
    <w:basedOn w:val="a1"/>
    <w:link w:val="afffff1"/>
    <w:uiPriority w:val="99"/>
    <w:semiHidden/>
    <w:unhideWhenUsed/>
    <w:rsid w:val="00136475"/>
    <w:pPr>
      <w:snapToGrid w:val="0"/>
      <w:jc w:val="left"/>
    </w:pPr>
    <w:rPr>
      <w:sz w:val="18"/>
      <w:szCs w:val="18"/>
    </w:rPr>
  </w:style>
  <w:style w:type="character" w:customStyle="1" w:styleId="afffff1">
    <w:name w:val="脚注文本 字符"/>
    <w:basedOn w:val="a2"/>
    <w:link w:val="afffff0"/>
    <w:uiPriority w:val="99"/>
    <w:semiHidden/>
    <w:rsid w:val="00136475"/>
    <w:rPr>
      <w:rFonts w:ascii="Times New Roman" w:eastAsia="仿宋" w:hAnsi="Times New Roman"/>
      <w:sz w:val="18"/>
      <w:szCs w:val="18"/>
    </w:rPr>
  </w:style>
  <w:style w:type="paragraph" w:styleId="afffff2">
    <w:name w:val="Normal Indent"/>
    <w:basedOn w:val="a1"/>
    <w:uiPriority w:val="99"/>
    <w:semiHidden/>
    <w:unhideWhenUsed/>
    <w:rsid w:val="00136475"/>
    <w:pPr>
      <w:ind w:firstLineChars="200" w:firstLine="420"/>
    </w:pPr>
  </w:style>
  <w:style w:type="paragraph" w:styleId="TOC9">
    <w:name w:val="toc 9"/>
    <w:basedOn w:val="a1"/>
    <w:next w:val="a1"/>
    <w:autoRedefine/>
    <w:uiPriority w:val="39"/>
    <w:semiHidden/>
    <w:unhideWhenUsed/>
    <w:rsid w:val="00136475"/>
    <w:pPr>
      <w:ind w:leftChars="1600" w:left="3360"/>
    </w:pPr>
  </w:style>
  <w:style w:type="paragraph" w:styleId="TOC8">
    <w:name w:val="toc 8"/>
    <w:basedOn w:val="a1"/>
    <w:next w:val="a1"/>
    <w:autoRedefine/>
    <w:uiPriority w:val="39"/>
    <w:semiHidden/>
    <w:unhideWhenUsed/>
    <w:rsid w:val="00136475"/>
    <w:pPr>
      <w:ind w:leftChars="1400" w:left="2940"/>
    </w:pPr>
  </w:style>
  <w:style w:type="paragraph" w:styleId="TOC7">
    <w:name w:val="toc 7"/>
    <w:basedOn w:val="a1"/>
    <w:next w:val="a1"/>
    <w:autoRedefine/>
    <w:uiPriority w:val="39"/>
    <w:semiHidden/>
    <w:unhideWhenUsed/>
    <w:rsid w:val="00136475"/>
    <w:pPr>
      <w:ind w:leftChars="1200" w:left="2520"/>
    </w:pPr>
  </w:style>
  <w:style w:type="paragraph" w:styleId="TOC6">
    <w:name w:val="toc 6"/>
    <w:basedOn w:val="a1"/>
    <w:next w:val="a1"/>
    <w:autoRedefine/>
    <w:uiPriority w:val="39"/>
    <w:semiHidden/>
    <w:unhideWhenUsed/>
    <w:rsid w:val="00136475"/>
    <w:pPr>
      <w:ind w:leftChars="1000" w:left="2100"/>
    </w:pPr>
  </w:style>
  <w:style w:type="paragraph" w:styleId="TOC5">
    <w:name w:val="toc 5"/>
    <w:basedOn w:val="a1"/>
    <w:next w:val="a1"/>
    <w:autoRedefine/>
    <w:uiPriority w:val="39"/>
    <w:semiHidden/>
    <w:unhideWhenUsed/>
    <w:rsid w:val="00136475"/>
    <w:pPr>
      <w:ind w:leftChars="800" w:left="1680"/>
    </w:pPr>
  </w:style>
  <w:style w:type="paragraph" w:styleId="TOC4">
    <w:name w:val="toc 4"/>
    <w:basedOn w:val="a1"/>
    <w:next w:val="a1"/>
    <w:autoRedefine/>
    <w:uiPriority w:val="39"/>
    <w:semiHidden/>
    <w:unhideWhenUsed/>
    <w:rsid w:val="00136475"/>
    <w:pPr>
      <w:ind w:leftChars="600" w:left="1260"/>
    </w:pPr>
  </w:style>
  <w:style w:type="paragraph" w:styleId="TOC3">
    <w:name w:val="toc 3"/>
    <w:basedOn w:val="a1"/>
    <w:next w:val="a1"/>
    <w:autoRedefine/>
    <w:uiPriority w:val="39"/>
    <w:semiHidden/>
    <w:unhideWhenUsed/>
    <w:rsid w:val="00136475"/>
    <w:pPr>
      <w:ind w:leftChars="400" w:left="840"/>
    </w:pPr>
  </w:style>
  <w:style w:type="paragraph" w:styleId="TOC2">
    <w:name w:val="toc 2"/>
    <w:basedOn w:val="a1"/>
    <w:next w:val="a1"/>
    <w:autoRedefine/>
    <w:uiPriority w:val="39"/>
    <w:semiHidden/>
    <w:unhideWhenUsed/>
    <w:rsid w:val="00136475"/>
    <w:pPr>
      <w:ind w:leftChars="200" w:left="420"/>
    </w:pPr>
  </w:style>
  <w:style w:type="paragraph" w:styleId="TOC1">
    <w:name w:val="toc 1"/>
    <w:basedOn w:val="a1"/>
    <w:next w:val="a1"/>
    <w:autoRedefine/>
    <w:uiPriority w:val="39"/>
    <w:semiHidden/>
    <w:unhideWhenUsed/>
    <w:rsid w:val="00136475"/>
  </w:style>
  <w:style w:type="paragraph" w:styleId="91">
    <w:name w:val="index 9"/>
    <w:basedOn w:val="a1"/>
    <w:next w:val="a1"/>
    <w:autoRedefine/>
    <w:uiPriority w:val="99"/>
    <w:semiHidden/>
    <w:unhideWhenUsed/>
    <w:rsid w:val="00136475"/>
    <w:pPr>
      <w:ind w:leftChars="1600" w:left="1600"/>
    </w:pPr>
  </w:style>
  <w:style w:type="paragraph" w:styleId="81">
    <w:name w:val="index 8"/>
    <w:basedOn w:val="a1"/>
    <w:next w:val="a1"/>
    <w:autoRedefine/>
    <w:uiPriority w:val="99"/>
    <w:semiHidden/>
    <w:unhideWhenUsed/>
    <w:rsid w:val="00136475"/>
    <w:pPr>
      <w:ind w:leftChars="1400" w:left="1400"/>
    </w:pPr>
  </w:style>
  <w:style w:type="paragraph" w:styleId="71">
    <w:name w:val="index 7"/>
    <w:basedOn w:val="a1"/>
    <w:next w:val="a1"/>
    <w:autoRedefine/>
    <w:uiPriority w:val="99"/>
    <w:semiHidden/>
    <w:unhideWhenUsed/>
    <w:rsid w:val="00136475"/>
    <w:pPr>
      <w:ind w:leftChars="1200" w:left="1200"/>
    </w:pPr>
  </w:style>
  <w:style w:type="paragraph" w:styleId="61">
    <w:name w:val="index 6"/>
    <w:basedOn w:val="a1"/>
    <w:next w:val="a1"/>
    <w:autoRedefine/>
    <w:uiPriority w:val="99"/>
    <w:semiHidden/>
    <w:unhideWhenUsed/>
    <w:rsid w:val="00136475"/>
    <w:pPr>
      <w:ind w:leftChars="1000" w:left="1000"/>
    </w:pPr>
  </w:style>
  <w:style w:type="paragraph" w:styleId="55">
    <w:name w:val="index 5"/>
    <w:basedOn w:val="a1"/>
    <w:next w:val="a1"/>
    <w:autoRedefine/>
    <w:uiPriority w:val="99"/>
    <w:semiHidden/>
    <w:unhideWhenUsed/>
    <w:rsid w:val="00136475"/>
    <w:pPr>
      <w:ind w:leftChars="800" w:left="800"/>
    </w:pPr>
  </w:style>
  <w:style w:type="paragraph" w:styleId="45">
    <w:name w:val="index 4"/>
    <w:basedOn w:val="a1"/>
    <w:next w:val="a1"/>
    <w:autoRedefine/>
    <w:uiPriority w:val="99"/>
    <w:semiHidden/>
    <w:unhideWhenUsed/>
    <w:rsid w:val="00136475"/>
    <w:pPr>
      <w:ind w:leftChars="600" w:left="600"/>
    </w:pPr>
  </w:style>
  <w:style w:type="paragraph" w:styleId="3a">
    <w:name w:val="index 3"/>
    <w:basedOn w:val="a1"/>
    <w:next w:val="a1"/>
    <w:autoRedefine/>
    <w:uiPriority w:val="99"/>
    <w:semiHidden/>
    <w:unhideWhenUsed/>
    <w:rsid w:val="00136475"/>
    <w:pPr>
      <w:ind w:leftChars="400" w:left="400"/>
    </w:pPr>
  </w:style>
  <w:style w:type="paragraph" w:styleId="2e">
    <w:name w:val="index 2"/>
    <w:basedOn w:val="a1"/>
    <w:next w:val="a1"/>
    <w:autoRedefine/>
    <w:uiPriority w:val="99"/>
    <w:semiHidden/>
    <w:unhideWhenUsed/>
    <w:rsid w:val="00136475"/>
    <w:pPr>
      <w:ind w:leftChars="200" w:left="200"/>
    </w:pPr>
  </w:style>
  <w:style w:type="character" w:styleId="afffff3">
    <w:name w:val="Placeholder Text"/>
    <w:basedOn w:val="a2"/>
    <w:uiPriority w:val="99"/>
    <w:semiHidden/>
    <w:rsid w:val="00136475"/>
    <w:rPr>
      <w:color w:val="808080"/>
    </w:rPr>
  </w:style>
  <w:style w:type="paragraph" w:customStyle="1" w:styleId="CitaviBibliographyHeading">
    <w:name w:val="Citavi Bibliography Heading"/>
    <w:basedOn w:val="a1"/>
    <w:link w:val="CitaviBibliographyHeading0"/>
    <w:rsid w:val="00136475"/>
    <w:pPr>
      <w:ind w:firstLineChars="100" w:firstLine="200"/>
      <w:jc w:val="left"/>
    </w:pPr>
    <w:rPr>
      <w:rFonts w:cs="Arial"/>
    </w:rPr>
  </w:style>
  <w:style w:type="character" w:customStyle="1" w:styleId="CitaviBibliographyHeading0">
    <w:name w:val="Citavi Bibliography Heading 字符"/>
    <w:basedOn w:val="a2"/>
    <w:link w:val="CitaviBibliographyHeading"/>
    <w:rsid w:val="00136475"/>
    <w:rPr>
      <w:rFonts w:ascii="Times New Roman" w:eastAsia="仿宋" w:hAnsi="Times New Roman" w:cs="Arial"/>
      <w:sz w:val="20"/>
    </w:rPr>
  </w:style>
  <w:style w:type="paragraph" w:customStyle="1" w:styleId="CitaviBibliographyEntry">
    <w:name w:val="Citavi Bibliography Entry"/>
    <w:basedOn w:val="a1"/>
    <w:link w:val="CitaviBibliographyEntry0"/>
    <w:rsid w:val="00136475"/>
    <w:pPr>
      <w:tabs>
        <w:tab w:val="left" w:pos="340"/>
      </w:tabs>
      <w:ind w:left="340" w:firstLineChars="100" w:hanging="340"/>
      <w:jc w:val="left"/>
    </w:pPr>
    <w:rPr>
      <w:rFonts w:cs="Arial"/>
    </w:rPr>
  </w:style>
  <w:style w:type="character" w:customStyle="1" w:styleId="CitaviBibliographyEntry0">
    <w:name w:val="Citavi Bibliography Entry 字符"/>
    <w:basedOn w:val="a2"/>
    <w:link w:val="CitaviBibliographyEntry"/>
    <w:rsid w:val="00136475"/>
    <w:rPr>
      <w:rFonts w:ascii="Times New Roman" w:eastAsia="仿宋" w:hAnsi="Times New Roman" w:cs="Arial"/>
      <w:sz w:val="20"/>
    </w:rPr>
  </w:style>
  <w:style w:type="paragraph" w:customStyle="1" w:styleId="CitaviBibliographySubheading1">
    <w:name w:val="Citavi Bibliography Subheading 1"/>
    <w:basedOn w:val="21"/>
    <w:link w:val="CitaviBibliographySubheading1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10">
    <w:name w:val="Citavi Bibliography Subheading 1 字符"/>
    <w:basedOn w:val="a2"/>
    <w:link w:val="CitaviBibliographySubheading1"/>
    <w:rsid w:val="003818CC"/>
    <w:rPr>
      <w:rFonts w:ascii="Times New Roman" w:eastAsia="仿宋" w:hAnsi="Times New Roman" w:cs="Arial"/>
      <w:b/>
      <w:bCs/>
      <w:sz w:val="20"/>
      <w:szCs w:val="32"/>
    </w:rPr>
  </w:style>
  <w:style w:type="paragraph" w:customStyle="1" w:styleId="CitaviBibliographySubheading2">
    <w:name w:val="Citavi Bibliography Subheading 2"/>
    <w:basedOn w:val="31"/>
    <w:link w:val="CitaviBibliographySubheading2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20">
    <w:name w:val="Citavi Bibliography Subheading 2 字符"/>
    <w:basedOn w:val="a2"/>
    <w:link w:val="CitaviBibliographySubheading2"/>
    <w:rsid w:val="003818CC"/>
    <w:rPr>
      <w:rFonts w:ascii="Times New Roman" w:eastAsia="仿宋" w:hAnsi="Times New Roman" w:cs="Arial"/>
      <w:b/>
      <w:bCs/>
      <w:sz w:val="32"/>
      <w:szCs w:val="32"/>
    </w:rPr>
  </w:style>
  <w:style w:type="paragraph" w:customStyle="1" w:styleId="CitaviBibliographySubheading3">
    <w:name w:val="Citavi Bibliography Subheading 3"/>
    <w:basedOn w:val="41"/>
    <w:link w:val="CitaviBibliographySubheading3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30">
    <w:name w:val="Citavi Bibliography Subheading 3 字符"/>
    <w:basedOn w:val="a2"/>
    <w:link w:val="CitaviBibliographySubheading3"/>
    <w:rsid w:val="003818CC"/>
    <w:rPr>
      <w:rFonts w:asciiTheme="majorHAnsi" w:eastAsiaTheme="majorEastAsia" w:hAnsiTheme="majorHAnsi" w:cs="Arial"/>
      <w:b/>
      <w:bCs/>
      <w:sz w:val="28"/>
      <w:szCs w:val="28"/>
    </w:rPr>
  </w:style>
  <w:style w:type="paragraph" w:customStyle="1" w:styleId="CitaviBibliographySubheading4">
    <w:name w:val="Citavi Bibliography Subheading 4"/>
    <w:basedOn w:val="51"/>
    <w:link w:val="CitaviBibliographySubheading4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40">
    <w:name w:val="Citavi Bibliography Subheading 4 字符"/>
    <w:basedOn w:val="a2"/>
    <w:link w:val="CitaviBibliographySubheading4"/>
    <w:rsid w:val="003818CC"/>
    <w:rPr>
      <w:rFonts w:ascii="Times New Roman" w:eastAsia="仿宋" w:hAnsi="Times New Roman" w:cs="Arial"/>
      <w:b/>
      <w:bCs/>
      <w:sz w:val="28"/>
      <w:szCs w:val="28"/>
    </w:rPr>
  </w:style>
  <w:style w:type="paragraph" w:customStyle="1" w:styleId="CitaviBibliographySubheading5">
    <w:name w:val="Citavi Bibliography Subheading 5"/>
    <w:basedOn w:val="6"/>
    <w:link w:val="CitaviBibliographySubheading5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50">
    <w:name w:val="Citavi Bibliography Subheading 5 字符"/>
    <w:basedOn w:val="a2"/>
    <w:link w:val="CitaviBibliographySubheading5"/>
    <w:rsid w:val="003818CC"/>
    <w:rPr>
      <w:rFonts w:asciiTheme="majorHAnsi" w:eastAsiaTheme="majorEastAsia" w:hAnsiTheme="majorHAnsi" w:cs="Arial"/>
      <w:b/>
      <w:bCs/>
      <w:sz w:val="24"/>
      <w:szCs w:val="24"/>
    </w:rPr>
  </w:style>
  <w:style w:type="paragraph" w:customStyle="1" w:styleId="CitaviBibliographySubheading6">
    <w:name w:val="Citavi Bibliography Subheading 6"/>
    <w:basedOn w:val="7"/>
    <w:link w:val="CitaviBibliographySubheading6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60">
    <w:name w:val="Citavi Bibliography Subheading 6 字符"/>
    <w:basedOn w:val="a2"/>
    <w:link w:val="CitaviBibliographySubheading6"/>
    <w:rsid w:val="003818CC"/>
    <w:rPr>
      <w:rFonts w:ascii="Times New Roman" w:eastAsia="仿宋" w:hAnsi="Times New Roman" w:cs="Arial"/>
      <w:b/>
      <w:bCs/>
      <w:sz w:val="24"/>
      <w:szCs w:val="24"/>
    </w:rPr>
  </w:style>
  <w:style w:type="paragraph" w:customStyle="1" w:styleId="CitaviBibliographySubheading7">
    <w:name w:val="Citavi Bibliography Subheading 7"/>
    <w:basedOn w:val="8"/>
    <w:link w:val="CitaviBibliographySubheading7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70">
    <w:name w:val="Citavi Bibliography Subheading 7 字符"/>
    <w:basedOn w:val="a2"/>
    <w:link w:val="CitaviBibliographySubheading7"/>
    <w:rsid w:val="003818CC"/>
    <w:rPr>
      <w:rFonts w:asciiTheme="majorHAnsi" w:eastAsiaTheme="majorEastAsia" w:hAnsiTheme="majorHAnsi" w:cs="Arial"/>
      <w:sz w:val="24"/>
      <w:szCs w:val="24"/>
    </w:rPr>
  </w:style>
  <w:style w:type="paragraph" w:customStyle="1" w:styleId="CitaviBibliographySubheading8">
    <w:name w:val="Citavi Bibliography Subheading 8"/>
    <w:basedOn w:val="9"/>
    <w:link w:val="CitaviBibliographySubheading8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80">
    <w:name w:val="Citavi Bibliography Subheading 8 字符"/>
    <w:basedOn w:val="a2"/>
    <w:link w:val="CitaviBibliographySubheading8"/>
    <w:rsid w:val="003818CC"/>
    <w:rPr>
      <w:rFonts w:asciiTheme="majorHAnsi" w:eastAsiaTheme="majorEastAsia" w:hAnsiTheme="majorHAnsi" w:cs="Arial"/>
      <w:szCs w:val="21"/>
    </w:rPr>
  </w:style>
  <w:style w:type="character" w:styleId="afffff4">
    <w:name w:val="Unresolved Mention"/>
    <w:basedOn w:val="a2"/>
    <w:uiPriority w:val="99"/>
    <w:semiHidden/>
    <w:unhideWhenUsed/>
    <w:rsid w:val="00570253"/>
    <w:rPr>
      <w:color w:val="605E5C"/>
      <w:shd w:val="clear" w:color="auto" w:fill="E1DFDD"/>
    </w:rPr>
  </w:style>
  <w:style w:type="paragraph" w:customStyle="1" w:styleId="afffff5">
    <w:name w:val="公式"/>
    <w:basedOn w:val="a1"/>
    <w:next w:val="a1"/>
    <w:qFormat/>
    <w:rsid w:val="00D53CFF"/>
    <w:pPr>
      <w:tabs>
        <w:tab w:val="center" w:pos="4200"/>
        <w:tab w:val="right" w:pos="8200"/>
      </w:tabs>
      <w:textAlignment w:val="center"/>
    </w:pPr>
    <w:rPr>
      <w:rFonts w:cs="Arial"/>
    </w:rPr>
  </w:style>
  <w:style w:type="table" w:styleId="afffff6">
    <w:name w:val="Table Grid"/>
    <w:basedOn w:val="a3"/>
    <w:uiPriority w:val="39"/>
    <w:rsid w:val="00A76ABE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f7">
    <w:name w:val="Balloon Text"/>
    <w:basedOn w:val="a1"/>
    <w:link w:val="afffff8"/>
    <w:uiPriority w:val="99"/>
    <w:semiHidden/>
    <w:unhideWhenUsed/>
    <w:rsid w:val="00A2109B"/>
    <w:pPr>
      <w:spacing w:line="240" w:lineRule="auto"/>
    </w:pPr>
    <w:rPr>
      <w:sz w:val="18"/>
      <w:szCs w:val="18"/>
    </w:rPr>
  </w:style>
  <w:style w:type="character" w:customStyle="1" w:styleId="afffff8">
    <w:name w:val="批注框文本 字符"/>
    <w:basedOn w:val="a2"/>
    <w:link w:val="afffff7"/>
    <w:uiPriority w:val="99"/>
    <w:semiHidden/>
    <w:rsid w:val="00A2109B"/>
    <w:rPr>
      <w:rFonts w:ascii="Times New Roman" w:eastAsia="仿宋" w:hAnsi="Times New Roman"/>
      <w:sz w:val="18"/>
      <w:szCs w:val="18"/>
    </w:rPr>
  </w:style>
  <w:style w:type="paragraph" w:styleId="afffff9">
    <w:name w:val="Revision"/>
    <w:hidden/>
    <w:uiPriority w:val="99"/>
    <w:semiHidden/>
    <w:rsid w:val="0037128F"/>
    <w:rPr>
      <w:rFonts w:ascii="Times New Roman" w:eastAsia="仿宋" w:hAnsi="Times New Roman"/>
      <w:sz w:val="20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E74CDB"/>
    <w:pPr>
      <w:jc w:val="left"/>
    </w:pPr>
  </w:style>
  <w:style w:type="character" w:customStyle="1" w:styleId="CitaviChapterBibliographyHeading0">
    <w:name w:val="Citavi Chapter Bibliography Heading 字符"/>
    <w:basedOn w:val="a2"/>
    <w:link w:val="CitaviChapterBibliographyHeading"/>
    <w:uiPriority w:val="99"/>
    <w:rsid w:val="00E74CDB"/>
    <w:rPr>
      <w:rFonts w:ascii="Times New Roman" w:eastAsia="仿宋" w:hAnsi="Times New Roman" w:cstheme="majorBidi"/>
      <w:b/>
      <w:bCs/>
      <w:sz w:val="20"/>
      <w:szCs w:val="32"/>
    </w:rPr>
  </w:style>
  <w:style w:type="paragraph" w:customStyle="1" w:styleId="EndNoteBibliographyTitle">
    <w:name w:val="EndNote Bibliography Title"/>
    <w:basedOn w:val="a1"/>
    <w:link w:val="EndNoteBibliographyTitle0"/>
    <w:rsid w:val="003425A0"/>
    <w:pPr>
      <w:jc w:val="center"/>
    </w:pPr>
    <w:rPr>
      <w:rFonts w:cs="Times New Roman"/>
      <w:noProof/>
      <w:sz w:val="20"/>
    </w:rPr>
  </w:style>
  <w:style w:type="character" w:customStyle="1" w:styleId="EndNoteBibliographyTitle0">
    <w:name w:val="EndNote Bibliography Title 字符"/>
    <w:basedOn w:val="a2"/>
    <w:link w:val="EndNoteBibliographyTitle"/>
    <w:rsid w:val="003425A0"/>
    <w:rPr>
      <w:rFonts w:ascii="Times New Roman" w:eastAsia="仿宋" w:hAnsi="Times New Roman" w:cs="Times New Roman"/>
      <w:noProof/>
      <w:sz w:val="20"/>
      <w:szCs w:val="21"/>
    </w:rPr>
  </w:style>
  <w:style w:type="paragraph" w:customStyle="1" w:styleId="EndNoteBibliography">
    <w:name w:val="EndNote Bibliography"/>
    <w:basedOn w:val="a1"/>
    <w:link w:val="EndNoteBibliography0"/>
    <w:rsid w:val="003425A0"/>
    <w:pPr>
      <w:spacing w:line="240" w:lineRule="auto"/>
    </w:pPr>
    <w:rPr>
      <w:rFonts w:cs="Times New Roman"/>
      <w:noProof/>
      <w:sz w:val="20"/>
    </w:rPr>
  </w:style>
  <w:style w:type="character" w:customStyle="1" w:styleId="EndNoteBibliography0">
    <w:name w:val="EndNote Bibliography 字符"/>
    <w:basedOn w:val="a2"/>
    <w:link w:val="EndNoteBibliography"/>
    <w:rsid w:val="003425A0"/>
    <w:rPr>
      <w:rFonts w:ascii="Times New Roman" w:eastAsia="仿宋" w:hAnsi="Times New Roman" w:cs="Times New Roman"/>
      <w:noProof/>
      <w:sz w:val="20"/>
      <w:szCs w:val="21"/>
    </w:rPr>
  </w:style>
  <w:style w:type="paragraph" w:customStyle="1" w:styleId="msonormal0">
    <w:name w:val="msonormal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font6">
    <w:name w:val="font6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color w:val="000000"/>
      <w:kern w:val="0"/>
    </w:rPr>
  </w:style>
  <w:style w:type="paragraph" w:customStyle="1" w:styleId="font7">
    <w:name w:val="font7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color w:val="000000"/>
      <w:kern w:val="0"/>
    </w:rPr>
  </w:style>
  <w:style w:type="paragraph" w:customStyle="1" w:styleId="xl65">
    <w:name w:val="xl65"/>
    <w:basedOn w:val="a1"/>
    <w:rsid w:val="00AF5D1E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textAlignment w:val="center"/>
    </w:pPr>
    <w:rPr>
      <w:rFonts w:eastAsia="宋体" w:cs="Times New Roman"/>
      <w:b/>
      <w:bCs/>
      <w:kern w:val="0"/>
      <w:sz w:val="24"/>
      <w:szCs w:val="24"/>
    </w:rPr>
  </w:style>
  <w:style w:type="paragraph" w:customStyle="1" w:styleId="xl66">
    <w:name w:val="xl66"/>
    <w:basedOn w:val="a1"/>
    <w:rsid w:val="00AF5D1E"/>
    <w:pPr>
      <w:widowControl/>
      <w:spacing w:before="100" w:beforeAutospacing="1" w:after="100" w:afterAutospacing="1" w:line="240" w:lineRule="auto"/>
      <w:textAlignment w:val="center"/>
    </w:pPr>
    <w:rPr>
      <w:rFonts w:eastAsia="宋体" w:cs="Times New Roman"/>
      <w:kern w:val="0"/>
      <w:sz w:val="24"/>
      <w:szCs w:val="24"/>
    </w:rPr>
  </w:style>
  <w:style w:type="paragraph" w:customStyle="1" w:styleId="xl67">
    <w:name w:val="xl67"/>
    <w:basedOn w:val="a1"/>
    <w:rsid w:val="00AF5D1E"/>
    <w:pPr>
      <w:widowControl/>
      <w:spacing w:before="100" w:beforeAutospacing="1" w:after="100" w:afterAutospacing="1" w:line="240" w:lineRule="auto"/>
      <w:textAlignment w:val="center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68">
    <w:name w:val="xl68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i/>
      <w:iCs/>
      <w:kern w:val="0"/>
      <w:sz w:val="24"/>
      <w:szCs w:val="24"/>
    </w:rPr>
  </w:style>
  <w:style w:type="paragraph" w:customStyle="1" w:styleId="xl69">
    <w:name w:val="xl69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kern w:val="0"/>
      <w:sz w:val="24"/>
      <w:szCs w:val="24"/>
    </w:rPr>
  </w:style>
  <w:style w:type="paragraph" w:customStyle="1" w:styleId="xl70">
    <w:name w:val="xl70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71">
    <w:name w:val="xl71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eastAsia="宋体" w:cs="Times New Roman"/>
      <w:kern w:val="0"/>
      <w:sz w:val="24"/>
      <w:szCs w:val="24"/>
    </w:rPr>
  </w:style>
  <w:style w:type="paragraph" w:customStyle="1" w:styleId="xl72">
    <w:name w:val="xl72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73">
    <w:name w:val="xl73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eastAsia="宋体" w:cs="Times New Roman"/>
      <w:kern w:val="0"/>
      <w:sz w:val="24"/>
      <w:szCs w:val="24"/>
    </w:rPr>
  </w:style>
  <w:style w:type="paragraph" w:customStyle="1" w:styleId="Abstract">
    <w:name w:val="Abstract"/>
    <w:basedOn w:val="a1"/>
    <w:qFormat/>
    <w:rsid w:val="00A76ABE"/>
    <w:pPr>
      <w:outlineLvl w:val="0"/>
    </w:pPr>
    <w:rPr>
      <w:b/>
    </w:rPr>
  </w:style>
  <w:style w:type="paragraph" w:customStyle="1" w:styleId="afffffa">
    <w:name w:val="图"/>
    <w:basedOn w:val="a1"/>
    <w:link w:val="afffffb"/>
    <w:qFormat/>
    <w:rsid w:val="00A76ABE"/>
    <w:pPr>
      <w:keepNext/>
      <w:spacing w:line="240" w:lineRule="auto"/>
      <w:jc w:val="center"/>
    </w:pPr>
  </w:style>
  <w:style w:type="paragraph" w:customStyle="1" w:styleId="afffffc">
    <w:name w:val="图名"/>
    <w:basedOn w:val="afffffd"/>
    <w:qFormat/>
    <w:rsid w:val="003A2427"/>
  </w:style>
  <w:style w:type="character" w:customStyle="1" w:styleId="afffffb">
    <w:name w:val="图 字符"/>
    <w:basedOn w:val="a2"/>
    <w:link w:val="afffffa"/>
    <w:rsid w:val="00A76ABE"/>
    <w:rPr>
      <w:rFonts w:ascii="Times New Roman" w:eastAsia="仿宋" w:hAnsi="Times New Roman"/>
      <w:szCs w:val="21"/>
    </w:rPr>
  </w:style>
  <w:style w:type="paragraph" w:customStyle="1" w:styleId="afffffd">
    <w:name w:val="表名"/>
    <w:basedOn w:val="a1"/>
    <w:qFormat/>
    <w:rsid w:val="003A2427"/>
    <w:pPr>
      <w:keepNext/>
      <w:jc w:val="center"/>
      <w:outlineLvl w:val="3"/>
    </w:pPr>
    <w:rPr>
      <w:rFonts w:eastAsia="黑体"/>
    </w:rPr>
  </w:style>
  <w:style w:type="table" w:customStyle="1" w:styleId="afffffe">
    <w:name w:val="三线表"/>
    <w:basedOn w:val="a3"/>
    <w:uiPriority w:val="99"/>
    <w:rsid w:val="00A76ABE"/>
    <w:pPr>
      <w:jc w:val="both"/>
    </w:pPr>
    <w:rPr>
      <w:rFonts w:ascii="Times New Roman" w:eastAsia="仿宋" w:hAnsi="Times New Roman"/>
      <w:szCs w:val="21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vAlign w:val="center"/>
    </w:tcPr>
    <w:tblStylePr w:type="firstRow">
      <w:pPr>
        <w:jc w:val="both"/>
      </w:pPr>
      <w:tblPr/>
      <w:tcPr>
        <w:tcBorders>
          <w:top w:val="single" w:sz="12" w:space="0" w:color="000000" w:themeColor="text1"/>
          <w:left w:val="nil"/>
          <w:bottom w:val="single" w:sz="6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5">
    <w:name w:val="样式1"/>
    <w:basedOn w:val="a3"/>
    <w:uiPriority w:val="99"/>
    <w:rsid w:val="00A76ABE"/>
    <w:rPr>
      <w:szCs w:val="21"/>
    </w:rPr>
    <w:tblPr/>
    <w:tblStylePr w:type="firstRow">
      <w:tblPr/>
      <w:tcPr>
        <w:tcBorders>
          <w:top w:val="nil"/>
          <w:bottom w:val="nil"/>
        </w:tcBorders>
      </w:tcPr>
    </w:tblStylePr>
  </w:style>
  <w:style w:type="paragraph" w:customStyle="1" w:styleId="affffff">
    <w:name w:val="表"/>
    <w:basedOn w:val="a1"/>
    <w:qFormat/>
    <w:rsid w:val="00A76ABE"/>
    <w:pPr>
      <w:spacing w:line="240" w:lineRule="auto"/>
    </w:pPr>
  </w:style>
  <w:style w:type="paragraph" w:customStyle="1" w:styleId="MTDisplayEquation">
    <w:name w:val="MTDisplayEquation"/>
    <w:basedOn w:val="a1"/>
    <w:next w:val="a1"/>
    <w:link w:val="MTDisplayEquation0"/>
    <w:rsid w:val="00A76ABE"/>
    <w:pPr>
      <w:tabs>
        <w:tab w:val="center" w:pos="4480"/>
        <w:tab w:val="right" w:pos="8960"/>
      </w:tabs>
    </w:pPr>
  </w:style>
  <w:style w:type="character" w:customStyle="1" w:styleId="MTDisplayEquation0">
    <w:name w:val="MTDisplayEquation 字符"/>
    <w:basedOn w:val="a2"/>
    <w:link w:val="MTDisplayEquation"/>
    <w:rsid w:val="00A76ABE"/>
    <w:rPr>
      <w:rFonts w:ascii="Times New Roman" w:eastAsia="仿宋" w:hAnsi="Times New Roman"/>
      <w:szCs w:val="21"/>
    </w:rPr>
  </w:style>
  <w:style w:type="paragraph" w:customStyle="1" w:styleId="affffff0">
    <w:name w:val="参考文献"/>
    <w:basedOn w:val="a1"/>
    <w:link w:val="affffff1"/>
    <w:qFormat/>
    <w:rsid w:val="00A76ABE"/>
    <w:pPr>
      <w:spacing w:line="240" w:lineRule="auto"/>
    </w:pPr>
  </w:style>
  <w:style w:type="character" w:customStyle="1" w:styleId="affffff1">
    <w:name w:val="参考文献 字符"/>
    <w:basedOn w:val="a2"/>
    <w:link w:val="affffff0"/>
    <w:rsid w:val="00A76ABE"/>
    <w:rPr>
      <w:rFonts w:ascii="Times New Roman" w:eastAsia="仿宋" w:hAnsi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connect.hku.hk\00_MSOffice\Word\Paper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DCC53-5A46-44E6-AC2B-C590659D2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Paper.dotx</Template>
  <TotalTime>4738</TotalTime>
  <Pages>23</Pages>
  <Words>9059</Words>
  <Characters>51638</Characters>
  <Application>Microsoft Office Word</Application>
  <DocSecurity>0</DocSecurity>
  <Lines>430</Lines>
  <Paragraphs>121</Paragraphs>
  <ScaleCrop>false</ScaleCrop>
  <Company/>
  <LinksUpToDate>false</LinksUpToDate>
  <CharactersWithSpaces>60576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Jiawei Zhang</dc:creator>
  <cp:keywords/>
  <dc:description/>
  <cp:lastModifiedBy>Zhang Jiawei</cp:lastModifiedBy>
  <cp:revision>242</cp:revision>
  <cp:lastPrinted>2020-02-28T13:24:00Z</cp:lastPrinted>
  <dcterms:created xsi:type="dcterms:W3CDTF">2020-12-01T08:54:00Z</dcterms:created>
  <dcterms:modified xsi:type="dcterms:W3CDTF">2022-12-16T18:27:00Z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69611489-b10c-4eba-8572-974aa2919385</vt:lpwstr>
  </property>
  <property fmtid="{D5CDD505-2E9C-101B-9397-08002B2CF9AE}" pid="3" name="CitaviDocumentProperty_7">
    <vt:lpwstr>NP TBBPA SCI</vt:lpwstr>
  </property>
  <property fmtid="{D5CDD505-2E9C-101B-9397-08002B2CF9AE}" pid="4" name="CitaviDocumentProperty_6">
    <vt:lpwstr>True</vt:lpwstr>
  </property>
  <property fmtid="{D5CDD505-2E9C-101B-9397-08002B2CF9AE}" pid="5" name="CitaviDocumentProperty_8">
    <vt:lpwstr>D:\OneDrive - The University of Hong Kong\06_Reference\NP TBBPA SCI\NP TBBPA SCI.ctv6</vt:lpwstr>
  </property>
  <property fmtid="{D5CDD505-2E9C-101B-9397-08002B2CF9AE}" pid="6" name="CitaviDocumentProperty_1">
    <vt:lpwstr>6.3.0.0</vt:lpwstr>
  </property>
</Properties>
</file>